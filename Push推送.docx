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EF5AD5" w14:textId="77777777" w:rsidR="00147AE7" w:rsidRPr="00276453" w:rsidRDefault="00147AE7" w:rsidP="00147AE7">
      <w:bookmarkStart w:id="0" w:name="_Toc487817232"/>
      <w:bookmarkStart w:id="1" w:name="_Toc490500616"/>
      <w:bookmarkStart w:id="2" w:name="_Toc490532734"/>
      <w:bookmarkStart w:id="3" w:name="_Toc487817209"/>
      <w:bookmarkStart w:id="4" w:name="_Toc490500604"/>
      <w:bookmarkStart w:id="5" w:name="_Toc490532723"/>
    </w:p>
    <w:p w14:paraId="737C7DCF" w14:textId="77777777" w:rsidR="00147AE7" w:rsidRDefault="00147AE7" w:rsidP="00147AE7"/>
    <w:p w14:paraId="09F365A3" w14:textId="77777777" w:rsidR="00147AE7" w:rsidRDefault="00147AE7" w:rsidP="00147AE7"/>
    <w:p w14:paraId="598EE65F" w14:textId="77777777" w:rsidR="00147AE7" w:rsidRDefault="00147AE7" w:rsidP="00147AE7"/>
    <w:p w14:paraId="5A28A147" w14:textId="77777777" w:rsidR="00147AE7" w:rsidRDefault="00147AE7" w:rsidP="00147AE7"/>
    <w:p w14:paraId="63C007AB" w14:textId="77777777" w:rsidR="00147AE7" w:rsidRDefault="00147AE7" w:rsidP="00147AE7"/>
    <w:p w14:paraId="58F31405" w14:textId="77777777" w:rsidR="00147AE7" w:rsidRDefault="00147AE7" w:rsidP="00147AE7"/>
    <w:p w14:paraId="0053E90C" w14:textId="77777777" w:rsidR="00147AE7" w:rsidRDefault="00147AE7" w:rsidP="00147AE7"/>
    <w:p w14:paraId="2E20340C" w14:textId="77777777" w:rsidR="00147AE7" w:rsidRDefault="00147AE7" w:rsidP="00147AE7"/>
    <w:p w14:paraId="24797D2A" w14:textId="77777777" w:rsidR="00147AE7" w:rsidRDefault="00147AE7" w:rsidP="00147AE7"/>
    <w:p w14:paraId="63C37D16" w14:textId="77777777" w:rsidR="00147AE7" w:rsidRDefault="00147AE7" w:rsidP="00147AE7"/>
    <w:p w14:paraId="5DA2A41C" w14:textId="77777777" w:rsidR="00147AE7" w:rsidRDefault="00147AE7" w:rsidP="00147AE7"/>
    <w:p w14:paraId="437EAE53" w14:textId="77777777" w:rsidR="00147AE7" w:rsidRDefault="00147AE7" w:rsidP="00147AE7"/>
    <w:p w14:paraId="6DF26C0F" w14:textId="77777777" w:rsidR="00147AE7" w:rsidRDefault="00147AE7" w:rsidP="00147AE7"/>
    <w:p w14:paraId="0828675A" w14:textId="703234EA" w:rsidR="00147AE7" w:rsidRPr="00276453" w:rsidRDefault="00BC5A90" w:rsidP="00147AE7">
      <w:pPr>
        <w:pStyle w:val="ad"/>
      </w:pPr>
      <w:bookmarkStart w:id="6" w:name="_Toc29287982"/>
      <w:r>
        <w:rPr>
          <w:rFonts w:hint="eastAsia"/>
        </w:rPr>
        <w:t>Push</w:t>
      </w:r>
      <w:r>
        <w:rPr>
          <w:rFonts w:hint="eastAsia"/>
        </w:rPr>
        <w:t>推送</w:t>
      </w:r>
      <w:r w:rsidR="008A73EE">
        <w:rPr>
          <w:rFonts w:hint="eastAsia"/>
        </w:rPr>
        <w:t>系统</w:t>
      </w:r>
      <w:r w:rsidR="004B39C3">
        <w:rPr>
          <w:rFonts w:hint="eastAsia"/>
        </w:rPr>
        <w:t>设计文档</w:t>
      </w:r>
      <w:bookmarkEnd w:id="6"/>
    </w:p>
    <w:p w14:paraId="11118A64" w14:textId="77777777" w:rsidR="00147AE7" w:rsidRDefault="00147AE7" w:rsidP="00147AE7"/>
    <w:p w14:paraId="68F6D59F" w14:textId="77777777" w:rsidR="00147AE7" w:rsidRDefault="00147AE7" w:rsidP="00147AE7"/>
    <w:p w14:paraId="606E36E9" w14:textId="77777777" w:rsidR="00147AE7" w:rsidRDefault="00147AE7" w:rsidP="00147AE7"/>
    <w:p w14:paraId="7F3D7609" w14:textId="77777777" w:rsidR="00147AE7" w:rsidRDefault="00147AE7" w:rsidP="00147AE7"/>
    <w:p w14:paraId="73E63EF6" w14:textId="77777777" w:rsidR="00147AE7" w:rsidRDefault="00147AE7" w:rsidP="00147AE7"/>
    <w:p w14:paraId="630A61C5" w14:textId="77777777" w:rsidR="00147AE7" w:rsidRDefault="00147AE7" w:rsidP="00147AE7"/>
    <w:p w14:paraId="2055ACE4" w14:textId="77777777" w:rsidR="00147AE7" w:rsidRDefault="00147AE7" w:rsidP="00147AE7"/>
    <w:tbl>
      <w:tblPr>
        <w:tblW w:w="936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20"/>
        <w:gridCol w:w="6840"/>
      </w:tblGrid>
      <w:tr w:rsidR="00147AE7" w:rsidRPr="00276453" w14:paraId="7957763D" w14:textId="77777777">
        <w:tc>
          <w:tcPr>
            <w:tcW w:w="2520" w:type="dxa"/>
            <w:shd w:val="clear" w:color="auto" w:fill="C0C0C0"/>
          </w:tcPr>
          <w:p w14:paraId="11D67701" w14:textId="77777777" w:rsidR="00147AE7" w:rsidRPr="00276453" w:rsidRDefault="00147AE7" w:rsidP="00147AE7">
            <w:r>
              <w:rPr>
                <w:rFonts w:hint="eastAsia"/>
              </w:rPr>
              <w:t>模块</w:t>
            </w:r>
            <w:r w:rsidRPr="00276453">
              <w:rPr>
                <w:rFonts w:hint="eastAsia"/>
              </w:rPr>
              <w:t>名称</w:t>
            </w:r>
          </w:p>
        </w:tc>
        <w:tc>
          <w:tcPr>
            <w:tcW w:w="6840" w:type="dxa"/>
          </w:tcPr>
          <w:p w14:paraId="6BA02279" w14:textId="031C9FB6" w:rsidR="00147AE7" w:rsidRDefault="00147AE7" w:rsidP="00147AE7"/>
        </w:tc>
      </w:tr>
      <w:tr w:rsidR="00147AE7" w:rsidRPr="00276453" w14:paraId="4B23D041" w14:textId="77777777">
        <w:tc>
          <w:tcPr>
            <w:tcW w:w="2520" w:type="dxa"/>
            <w:shd w:val="clear" w:color="auto" w:fill="C0C0C0"/>
          </w:tcPr>
          <w:p w14:paraId="2B5FECC9" w14:textId="77777777" w:rsidR="00147AE7" w:rsidRDefault="00147AE7" w:rsidP="00147AE7">
            <w:r>
              <w:rPr>
                <w:rFonts w:hint="eastAsia"/>
              </w:rPr>
              <w:t>所属系统</w:t>
            </w:r>
          </w:p>
        </w:tc>
        <w:tc>
          <w:tcPr>
            <w:tcW w:w="6840" w:type="dxa"/>
          </w:tcPr>
          <w:p w14:paraId="1A0BA0C8" w14:textId="3167AF16" w:rsidR="00147AE7" w:rsidRDefault="00147AE7" w:rsidP="00147AE7"/>
        </w:tc>
      </w:tr>
      <w:tr w:rsidR="00147AE7" w:rsidRPr="00276453" w14:paraId="52C6036A" w14:textId="77777777">
        <w:tc>
          <w:tcPr>
            <w:tcW w:w="2520" w:type="dxa"/>
            <w:shd w:val="clear" w:color="auto" w:fill="C0C0C0"/>
          </w:tcPr>
          <w:p w14:paraId="37F91EE9" w14:textId="77777777" w:rsidR="00147AE7" w:rsidRDefault="00147AE7" w:rsidP="00147AE7">
            <w:r>
              <w:rPr>
                <w:rFonts w:hint="eastAsia"/>
              </w:rPr>
              <w:t>模块负责人</w:t>
            </w:r>
          </w:p>
        </w:tc>
        <w:tc>
          <w:tcPr>
            <w:tcW w:w="6840" w:type="dxa"/>
          </w:tcPr>
          <w:p w14:paraId="6B23AD8E" w14:textId="6630A923" w:rsidR="00147AE7" w:rsidRDefault="00C925AE" w:rsidP="00147AE7">
            <w:r>
              <w:rPr>
                <w:rFonts w:hint="eastAsia"/>
              </w:rPr>
              <w:t>郝文智</w:t>
            </w:r>
          </w:p>
        </w:tc>
      </w:tr>
      <w:tr w:rsidR="00147AE7" w:rsidRPr="00276453" w14:paraId="1D9349F4" w14:textId="77777777">
        <w:tc>
          <w:tcPr>
            <w:tcW w:w="2520" w:type="dxa"/>
            <w:shd w:val="clear" w:color="auto" w:fill="C0C0C0"/>
          </w:tcPr>
          <w:p w14:paraId="117DE9D4" w14:textId="77777777" w:rsidR="00147AE7" w:rsidRPr="00276453" w:rsidRDefault="00147AE7" w:rsidP="00147AE7">
            <w:r w:rsidRPr="00276453">
              <w:rPr>
                <w:rFonts w:hint="eastAsia"/>
              </w:rPr>
              <w:t>项目负责人</w:t>
            </w:r>
          </w:p>
        </w:tc>
        <w:tc>
          <w:tcPr>
            <w:tcW w:w="6840" w:type="dxa"/>
          </w:tcPr>
          <w:p w14:paraId="26802835" w14:textId="73D59BD2" w:rsidR="00147AE7" w:rsidRPr="00276453" w:rsidRDefault="00147AE7" w:rsidP="00147AE7"/>
        </w:tc>
      </w:tr>
      <w:tr w:rsidR="00147AE7" w:rsidRPr="00276453" w14:paraId="0D626256" w14:textId="77777777" w:rsidTr="00C925AE">
        <w:trPr>
          <w:trHeight w:val="334"/>
        </w:trPr>
        <w:tc>
          <w:tcPr>
            <w:tcW w:w="2520" w:type="dxa"/>
            <w:shd w:val="clear" w:color="auto" w:fill="C0C0C0"/>
          </w:tcPr>
          <w:p w14:paraId="3688E12B" w14:textId="77777777" w:rsidR="00147AE7" w:rsidRPr="00276453" w:rsidRDefault="00147AE7" w:rsidP="00147AE7">
            <w:r w:rsidRPr="00276453">
              <w:rPr>
                <w:rFonts w:hint="eastAsia"/>
              </w:rPr>
              <w:t>文档提交日期</w:t>
            </w:r>
          </w:p>
        </w:tc>
        <w:tc>
          <w:tcPr>
            <w:tcW w:w="6840" w:type="dxa"/>
          </w:tcPr>
          <w:p w14:paraId="3C330C0F" w14:textId="09FEF87F" w:rsidR="00147AE7" w:rsidRDefault="00D26559" w:rsidP="00C925AE">
            <w:r>
              <w:t>2019/11</w:t>
            </w:r>
            <w:r w:rsidR="00C925AE">
              <w:t>/1</w:t>
            </w:r>
            <w:r>
              <w:t>8</w:t>
            </w:r>
          </w:p>
        </w:tc>
      </w:tr>
    </w:tbl>
    <w:p w14:paraId="12632A47" w14:textId="77777777" w:rsidR="00147AE7" w:rsidRDefault="00147AE7" w:rsidP="00147AE7"/>
    <w:p w14:paraId="01599FA4" w14:textId="77777777" w:rsidR="00147AE7" w:rsidRDefault="00147AE7" w:rsidP="00147AE7"/>
    <w:p w14:paraId="664E12BE" w14:textId="77777777" w:rsidR="00147AE7" w:rsidRDefault="00147AE7" w:rsidP="00147AE7"/>
    <w:p w14:paraId="5C31FDC1" w14:textId="77777777" w:rsidR="00147AE7" w:rsidRDefault="00147AE7" w:rsidP="00147AE7"/>
    <w:p w14:paraId="04E0CEA7" w14:textId="77777777" w:rsidR="00147AE7" w:rsidRDefault="00147AE7" w:rsidP="00147AE7"/>
    <w:p w14:paraId="3F64819C" w14:textId="77777777" w:rsidR="00147AE7" w:rsidRDefault="00147AE7" w:rsidP="00147AE7"/>
    <w:p w14:paraId="0DCD0635" w14:textId="77777777" w:rsidR="00147AE7" w:rsidRDefault="00147AE7" w:rsidP="00147AE7"/>
    <w:p w14:paraId="0D73CC24" w14:textId="77777777" w:rsidR="00147AE7" w:rsidRDefault="00147AE7" w:rsidP="00147AE7"/>
    <w:p w14:paraId="2E6B2CFD" w14:textId="77777777" w:rsidR="00147AE7" w:rsidRDefault="00147AE7" w:rsidP="00147AE7"/>
    <w:p w14:paraId="60A9AA51" w14:textId="77777777" w:rsidR="00147AE7" w:rsidRDefault="00147AE7" w:rsidP="00147AE7"/>
    <w:p w14:paraId="67F7DF68" w14:textId="77777777" w:rsidR="00147AE7" w:rsidRDefault="00147AE7" w:rsidP="00147AE7"/>
    <w:p w14:paraId="2B428DE5" w14:textId="77777777" w:rsidR="00147AE7" w:rsidRDefault="00147AE7" w:rsidP="00147AE7"/>
    <w:p w14:paraId="3594BA83" w14:textId="79142885" w:rsidR="00147AE7" w:rsidRDefault="00E94C10" w:rsidP="00E94C10">
      <w:pPr>
        <w:pStyle w:val="af"/>
      </w:pPr>
      <w:r>
        <w:rPr>
          <w:rFonts w:hint="eastAsia"/>
        </w:rPr>
        <w:t>海豚家</w:t>
      </w:r>
    </w:p>
    <w:p w14:paraId="25C415D3" w14:textId="77777777" w:rsidR="00147AE7" w:rsidRDefault="00147AE7" w:rsidP="00147AE7">
      <w:pPr>
        <w:sectPr w:rsidR="00147AE7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E85F825" w14:textId="77777777" w:rsidR="00147AE7" w:rsidRDefault="00147AE7" w:rsidP="00147AE7"/>
    <w:p w14:paraId="248DA1FF" w14:textId="77777777" w:rsidR="00147AE7" w:rsidRDefault="00147AE7" w:rsidP="00147AE7">
      <w:pPr>
        <w:pStyle w:val="af"/>
      </w:pPr>
      <w:r>
        <w:rPr>
          <w:rFonts w:hint="eastAsia"/>
        </w:rPr>
        <w:t>修改记录</w:t>
      </w:r>
    </w:p>
    <w:p w14:paraId="688C8588" w14:textId="77777777" w:rsidR="00147AE7" w:rsidRDefault="00147AE7" w:rsidP="00147AE7">
      <w:pPr>
        <w:pStyle w:val="af"/>
      </w:pPr>
    </w:p>
    <w:tbl>
      <w:tblPr>
        <w:tblW w:w="998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58"/>
        <w:gridCol w:w="1080"/>
        <w:gridCol w:w="5652"/>
        <w:gridCol w:w="1296"/>
        <w:gridCol w:w="1296"/>
      </w:tblGrid>
      <w:tr w:rsidR="00147AE7" w:rsidRPr="00763317" w14:paraId="098FFC37" w14:textId="77777777">
        <w:trPr>
          <w:jc w:val="center"/>
        </w:trPr>
        <w:tc>
          <w:tcPr>
            <w:tcW w:w="658" w:type="dxa"/>
            <w:shd w:val="clear" w:color="auto" w:fill="C0C0C0"/>
            <w:vAlign w:val="center"/>
          </w:tcPr>
          <w:p w14:paraId="71EBA0B3" w14:textId="77777777" w:rsidR="00147AE7" w:rsidRPr="00763317" w:rsidRDefault="00147AE7" w:rsidP="00147AE7">
            <w:pPr>
              <w:jc w:val="center"/>
            </w:pPr>
            <w:r w:rsidRPr="00763317">
              <w:rPr>
                <w:rFonts w:hint="eastAsia"/>
              </w:rPr>
              <w:t>N</w:t>
            </w:r>
            <w:r>
              <w:rPr>
                <w:rFonts w:hint="eastAsia"/>
              </w:rPr>
              <w:t>o</w:t>
            </w:r>
          </w:p>
        </w:tc>
        <w:tc>
          <w:tcPr>
            <w:tcW w:w="1080" w:type="dxa"/>
            <w:shd w:val="clear" w:color="auto" w:fill="C0C0C0"/>
            <w:vAlign w:val="center"/>
          </w:tcPr>
          <w:p w14:paraId="7780DB40" w14:textId="77777777" w:rsidR="00147AE7" w:rsidRPr="00763317" w:rsidRDefault="00147AE7" w:rsidP="00147AE7">
            <w:pPr>
              <w:jc w:val="center"/>
            </w:pPr>
            <w:r w:rsidRPr="00763317">
              <w:rPr>
                <w:rFonts w:hint="eastAsia"/>
              </w:rPr>
              <w:t>修改后</w:t>
            </w:r>
          </w:p>
          <w:p w14:paraId="25681991" w14:textId="77777777" w:rsidR="00147AE7" w:rsidRPr="00763317" w:rsidRDefault="00147AE7" w:rsidP="00147AE7">
            <w:pPr>
              <w:jc w:val="center"/>
            </w:pPr>
            <w:r w:rsidRPr="00763317">
              <w:rPr>
                <w:rFonts w:hint="eastAsia"/>
              </w:rPr>
              <w:t>版本号</w:t>
            </w:r>
          </w:p>
        </w:tc>
        <w:tc>
          <w:tcPr>
            <w:tcW w:w="5652" w:type="dxa"/>
            <w:shd w:val="clear" w:color="auto" w:fill="C0C0C0"/>
            <w:vAlign w:val="center"/>
          </w:tcPr>
          <w:p w14:paraId="25A99822" w14:textId="77777777" w:rsidR="00147AE7" w:rsidRPr="00763317" w:rsidRDefault="00147AE7" w:rsidP="00147AE7">
            <w:pPr>
              <w:jc w:val="center"/>
            </w:pPr>
            <w:r>
              <w:rPr>
                <w:rFonts w:hint="eastAsia"/>
              </w:rPr>
              <w:t>修改内容简介</w:t>
            </w:r>
          </w:p>
        </w:tc>
        <w:tc>
          <w:tcPr>
            <w:tcW w:w="1296" w:type="dxa"/>
            <w:shd w:val="clear" w:color="auto" w:fill="C0C0C0"/>
            <w:vAlign w:val="center"/>
          </w:tcPr>
          <w:p w14:paraId="763E1CA0" w14:textId="77777777" w:rsidR="00147AE7" w:rsidRPr="00763317" w:rsidRDefault="00147AE7" w:rsidP="00147AE7">
            <w:pPr>
              <w:jc w:val="center"/>
            </w:pPr>
            <w:r w:rsidRPr="00763317">
              <w:rPr>
                <w:rFonts w:hint="eastAsia"/>
              </w:rPr>
              <w:t>修改日期</w:t>
            </w:r>
          </w:p>
        </w:tc>
        <w:tc>
          <w:tcPr>
            <w:tcW w:w="1296" w:type="dxa"/>
            <w:shd w:val="clear" w:color="auto" w:fill="C0C0C0"/>
            <w:vAlign w:val="center"/>
          </w:tcPr>
          <w:p w14:paraId="47DD22E1" w14:textId="77777777" w:rsidR="00147AE7" w:rsidRPr="00763317" w:rsidRDefault="00147AE7" w:rsidP="00147AE7">
            <w:pPr>
              <w:jc w:val="center"/>
            </w:pPr>
            <w:r>
              <w:rPr>
                <w:rFonts w:hint="eastAsia"/>
              </w:rPr>
              <w:t>修改人</w:t>
            </w:r>
          </w:p>
        </w:tc>
      </w:tr>
      <w:tr w:rsidR="00147AE7" w:rsidRPr="00763317" w14:paraId="1D7DFBEF" w14:textId="77777777">
        <w:trPr>
          <w:jc w:val="center"/>
        </w:trPr>
        <w:tc>
          <w:tcPr>
            <w:tcW w:w="658" w:type="dxa"/>
            <w:vAlign w:val="center"/>
          </w:tcPr>
          <w:p w14:paraId="73CB81B9" w14:textId="4D8A029C" w:rsidR="00147AE7" w:rsidRPr="00763317" w:rsidRDefault="00147AE7" w:rsidP="00147AE7"/>
        </w:tc>
        <w:tc>
          <w:tcPr>
            <w:tcW w:w="1080" w:type="dxa"/>
            <w:vAlign w:val="center"/>
          </w:tcPr>
          <w:p w14:paraId="613C9BCD" w14:textId="41DE0E54" w:rsidR="00147AE7" w:rsidRPr="00763317" w:rsidRDefault="00197BFE" w:rsidP="00147AE7">
            <w:r>
              <w:t>V1</w:t>
            </w:r>
            <w:r w:rsidR="00E05CD6">
              <w:t>.0.1</w:t>
            </w:r>
          </w:p>
        </w:tc>
        <w:tc>
          <w:tcPr>
            <w:tcW w:w="5652" w:type="dxa"/>
          </w:tcPr>
          <w:p w14:paraId="6D320294" w14:textId="3E42FB5D" w:rsidR="00147AE7" w:rsidRPr="00763317" w:rsidRDefault="00E60559" w:rsidP="00147AE7">
            <w:r>
              <w:rPr>
                <w:rFonts w:hint="eastAsia"/>
              </w:rPr>
              <w:t>增加中断续发功能</w:t>
            </w:r>
          </w:p>
        </w:tc>
        <w:tc>
          <w:tcPr>
            <w:tcW w:w="1296" w:type="dxa"/>
            <w:vAlign w:val="center"/>
          </w:tcPr>
          <w:p w14:paraId="3299D251" w14:textId="06D9ABEC" w:rsidR="00147AE7" w:rsidRPr="00763317" w:rsidRDefault="000C154F" w:rsidP="008D638C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2019/12/3</w:t>
            </w:r>
          </w:p>
        </w:tc>
        <w:tc>
          <w:tcPr>
            <w:tcW w:w="1296" w:type="dxa"/>
          </w:tcPr>
          <w:p w14:paraId="52262C4A" w14:textId="3BC49D77" w:rsidR="00147AE7" w:rsidRPr="00763317" w:rsidRDefault="000C154F" w:rsidP="00C16B9E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郝文智</w:t>
            </w:r>
          </w:p>
        </w:tc>
      </w:tr>
      <w:tr w:rsidR="00147AE7" w:rsidRPr="00763317" w14:paraId="5F06D5BD" w14:textId="77777777">
        <w:trPr>
          <w:jc w:val="center"/>
        </w:trPr>
        <w:tc>
          <w:tcPr>
            <w:tcW w:w="658" w:type="dxa"/>
          </w:tcPr>
          <w:p w14:paraId="0536CCA1" w14:textId="0F4A65D4" w:rsidR="00147AE7" w:rsidRPr="00B21EFF" w:rsidRDefault="00147AE7" w:rsidP="00CD14D2"/>
        </w:tc>
        <w:tc>
          <w:tcPr>
            <w:tcW w:w="1080" w:type="dxa"/>
          </w:tcPr>
          <w:p w14:paraId="2254F6EF" w14:textId="54AFB88A" w:rsidR="00147AE7" w:rsidRPr="00B21EFF" w:rsidRDefault="00197BFE" w:rsidP="00CD14D2">
            <w:r>
              <w:t>V1</w:t>
            </w:r>
            <w:r w:rsidR="00B12C42">
              <w:t>.1.0</w:t>
            </w:r>
          </w:p>
        </w:tc>
        <w:tc>
          <w:tcPr>
            <w:tcW w:w="5652" w:type="dxa"/>
          </w:tcPr>
          <w:p w14:paraId="3091FC60" w14:textId="334DE876" w:rsidR="00147AE7" w:rsidRPr="00E641C6" w:rsidRDefault="009765C9" w:rsidP="004517BC">
            <w:r>
              <w:rPr>
                <w:rFonts w:hint="eastAsia"/>
              </w:rPr>
              <w:t>增加按指定文件</w:t>
            </w:r>
            <w:r w:rsidR="00E641C6">
              <w:rPr>
                <w:rFonts w:hint="eastAsia"/>
              </w:rPr>
              <w:t>(</w:t>
            </w:r>
            <w:r w:rsidR="00E641C6">
              <w:rPr>
                <w:rFonts w:hint="eastAsia"/>
              </w:rPr>
              <w:t>用户</w:t>
            </w:r>
            <w:r w:rsidR="00E641C6">
              <w:rPr>
                <w:rFonts w:hint="eastAsia"/>
              </w:rPr>
              <w:t>UID</w:t>
            </w:r>
            <w:r w:rsidR="00E641C6">
              <w:rPr>
                <w:rFonts w:hint="eastAsia"/>
              </w:rPr>
              <w:t>、手机号</w:t>
            </w:r>
            <w:r w:rsidR="00E641C6">
              <w:rPr>
                <w:rFonts w:hint="eastAsia"/>
              </w:rPr>
              <w:t>)</w:t>
            </w:r>
            <w:r w:rsidR="00E641C6">
              <w:rPr>
                <w:rFonts w:hint="eastAsia"/>
              </w:rPr>
              <w:t>发送功能</w:t>
            </w:r>
          </w:p>
        </w:tc>
        <w:tc>
          <w:tcPr>
            <w:tcW w:w="1296" w:type="dxa"/>
          </w:tcPr>
          <w:p w14:paraId="6B8BC8A3" w14:textId="03414517" w:rsidR="00147AE7" w:rsidRPr="00763317" w:rsidRDefault="00E641C6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2020/4/14</w:t>
            </w:r>
          </w:p>
        </w:tc>
        <w:tc>
          <w:tcPr>
            <w:tcW w:w="1296" w:type="dxa"/>
          </w:tcPr>
          <w:p w14:paraId="6C9D0647" w14:textId="5156E082" w:rsidR="00147AE7" w:rsidRPr="00763317" w:rsidRDefault="00E641C6" w:rsidP="006D5D99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郝文智</w:t>
            </w:r>
          </w:p>
        </w:tc>
      </w:tr>
      <w:tr w:rsidR="008B7411" w:rsidRPr="00763317" w14:paraId="1E0B84C8" w14:textId="77777777">
        <w:trPr>
          <w:jc w:val="center"/>
        </w:trPr>
        <w:tc>
          <w:tcPr>
            <w:tcW w:w="658" w:type="dxa"/>
          </w:tcPr>
          <w:p w14:paraId="2442AEEB" w14:textId="1F43DC55" w:rsidR="008B7411" w:rsidRPr="007220C5" w:rsidRDefault="008B7411" w:rsidP="00CD14D2"/>
        </w:tc>
        <w:tc>
          <w:tcPr>
            <w:tcW w:w="1080" w:type="dxa"/>
          </w:tcPr>
          <w:p w14:paraId="2D3D3F7E" w14:textId="4D49B224" w:rsidR="008B7411" w:rsidRPr="007220C5" w:rsidRDefault="008B7411" w:rsidP="00CD14D2"/>
        </w:tc>
        <w:tc>
          <w:tcPr>
            <w:tcW w:w="5652" w:type="dxa"/>
          </w:tcPr>
          <w:p w14:paraId="21B9A19D" w14:textId="12F7F39E" w:rsidR="008B7411" w:rsidRPr="00763317" w:rsidRDefault="008B7411" w:rsidP="00C34CFA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6979B988" w14:textId="5C931E22" w:rsidR="008B7411" w:rsidRPr="00763317" w:rsidRDefault="008B7411" w:rsidP="008B7411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7DCF8AC4" w14:textId="34312632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31C4F25B" w14:textId="77777777">
        <w:trPr>
          <w:jc w:val="center"/>
        </w:trPr>
        <w:tc>
          <w:tcPr>
            <w:tcW w:w="658" w:type="dxa"/>
          </w:tcPr>
          <w:p w14:paraId="3AF19EA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625F8C9C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06A21BC2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140FA836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37B4E514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7B9C03EB" w14:textId="77777777">
        <w:trPr>
          <w:jc w:val="center"/>
        </w:trPr>
        <w:tc>
          <w:tcPr>
            <w:tcW w:w="658" w:type="dxa"/>
          </w:tcPr>
          <w:p w14:paraId="6B924879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65F34BBB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41AD35DA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2CF7BBC5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36EB4AA9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3200C527" w14:textId="77777777">
        <w:trPr>
          <w:jc w:val="center"/>
        </w:trPr>
        <w:tc>
          <w:tcPr>
            <w:tcW w:w="658" w:type="dxa"/>
          </w:tcPr>
          <w:p w14:paraId="2B4F3600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18D7599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1893F907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7FC543DA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4DC8F8E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0F64108B" w14:textId="77777777">
        <w:trPr>
          <w:jc w:val="center"/>
        </w:trPr>
        <w:tc>
          <w:tcPr>
            <w:tcW w:w="658" w:type="dxa"/>
          </w:tcPr>
          <w:p w14:paraId="629834D8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04302DD8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475B761C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1ACEE45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0E19D098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5C181F8C" w14:textId="77777777">
        <w:trPr>
          <w:jc w:val="center"/>
        </w:trPr>
        <w:tc>
          <w:tcPr>
            <w:tcW w:w="658" w:type="dxa"/>
          </w:tcPr>
          <w:p w14:paraId="0CDB5640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5588A01A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7572F0E4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559046CC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1AF8F693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4180140A" w14:textId="77777777">
        <w:trPr>
          <w:jc w:val="center"/>
        </w:trPr>
        <w:tc>
          <w:tcPr>
            <w:tcW w:w="658" w:type="dxa"/>
          </w:tcPr>
          <w:p w14:paraId="247F15E7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3A7802CE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2910620B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748E053A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076B7BFC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55E579C3" w14:textId="77777777">
        <w:trPr>
          <w:jc w:val="center"/>
        </w:trPr>
        <w:tc>
          <w:tcPr>
            <w:tcW w:w="658" w:type="dxa"/>
          </w:tcPr>
          <w:p w14:paraId="698DA4E3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79FB8FD3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42C9790E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4635DB0A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1B20D704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079C3341" w14:textId="77777777">
        <w:trPr>
          <w:jc w:val="center"/>
        </w:trPr>
        <w:tc>
          <w:tcPr>
            <w:tcW w:w="658" w:type="dxa"/>
          </w:tcPr>
          <w:p w14:paraId="5F7D085A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5AB64EB8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1EF6C382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7BB723D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3BE62813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326A155B" w14:textId="77777777">
        <w:trPr>
          <w:jc w:val="center"/>
        </w:trPr>
        <w:tc>
          <w:tcPr>
            <w:tcW w:w="658" w:type="dxa"/>
          </w:tcPr>
          <w:p w14:paraId="0E66E9A2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1D1D94FD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12E97D0A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226E94EB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0753BC43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B7411" w:rsidRPr="00763317" w14:paraId="4CC53939" w14:textId="77777777" w:rsidTr="00E351C1">
        <w:trPr>
          <w:trHeight w:val="454"/>
          <w:jc w:val="center"/>
        </w:trPr>
        <w:tc>
          <w:tcPr>
            <w:tcW w:w="658" w:type="dxa"/>
          </w:tcPr>
          <w:p w14:paraId="2AC214AF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080" w:type="dxa"/>
          </w:tcPr>
          <w:p w14:paraId="72A04221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5652" w:type="dxa"/>
          </w:tcPr>
          <w:p w14:paraId="0915F3E9" w14:textId="77777777" w:rsidR="008B7411" w:rsidRPr="00763317" w:rsidRDefault="008B7411" w:rsidP="00147AE7">
            <w:pPr>
              <w:spacing w:line="360" w:lineRule="auto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2A3AF84E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335486D4" w14:textId="77777777" w:rsidR="008B7411" w:rsidRPr="00763317" w:rsidRDefault="008B7411" w:rsidP="00147AE7">
            <w:pPr>
              <w:spacing w:line="360" w:lineRule="auto"/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14:paraId="4531211D" w14:textId="77777777" w:rsidR="00147AE7" w:rsidRDefault="00147AE7" w:rsidP="00147AE7"/>
    <w:p w14:paraId="08D03479" w14:textId="77777777" w:rsidR="00147AE7" w:rsidRDefault="00147AE7" w:rsidP="00147AE7"/>
    <w:p w14:paraId="3679BEC1" w14:textId="77777777" w:rsidR="00147AE7" w:rsidRDefault="00147AE7" w:rsidP="00147AE7"/>
    <w:p w14:paraId="7797BFD0" w14:textId="77777777" w:rsidR="00147AE7" w:rsidRDefault="00147AE7" w:rsidP="00147AE7">
      <w:pPr>
        <w:pStyle w:val="af"/>
      </w:pPr>
      <w:r>
        <w:br w:type="page"/>
      </w:r>
    </w:p>
    <w:p w14:paraId="13A67644" w14:textId="77777777" w:rsidR="00147AE7" w:rsidRDefault="00147AE7" w:rsidP="00147AE7">
      <w:pPr>
        <w:pStyle w:val="af"/>
      </w:pPr>
      <w:r>
        <w:rPr>
          <w:rFonts w:hint="eastAsia"/>
        </w:rPr>
        <w:lastRenderedPageBreak/>
        <w:t>目 录</w:t>
      </w:r>
    </w:p>
    <w:p w14:paraId="7413D129" w14:textId="77777777" w:rsidR="00147AE7" w:rsidRDefault="00147AE7" w:rsidP="00147AE7"/>
    <w:p w14:paraId="536B7398" w14:textId="77777777" w:rsidR="00712EA5" w:rsidRDefault="00874FA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 w:rsidR="00147AE7">
        <w:instrText xml:space="preserve"> </w:instrText>
      </w:r>
      <w:r w:rsidR="00147AE7">
        <w:rPr>
          <w:rFonts w:hint="eastAsia"/>
        </w:rPr>
        <w:instrText>TOC \o "1-3" \h \z \u</w:instrText>
      </w:r>
      <w:r w:rsidR="00147AE7">
        <w:instrText xml:space="preserve"> </w:instrText>
      </w:r>
      <w:r>
        <w:fldChar w:fldCharType="separate"/>
      </w:r>
      <w:hyperlink w:anchor="_Toc29287982" w:history="1">
        <w:r w:rsidR="00712EA5" w:rsidRPr="0032782D">
          <w:rPr>
            <w:rStyle w:val="ac"/>
            <w:noProof/>
          </w:rPr>
          <w:t>Push</w:t>
        </w:r>
        <w:r w:rsidR="00712EA5" w:rsidRPr="0032782D">
          <w:rPr>
            <w:rStyle w:val="ac"/>
            <w:noProof/>
          </w:rPr>
          <w:t>推送系统设计文档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_Toc29287982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1</w:t>
        </w:r>
        <w:r w:rsidR="00712EA5">
          <w:rPr>
            <w:noProof/>
            <w:webHidden/>
          </w:rPr>
          <w:fldChar w:fldCharType="end"/>
        </w:r>
      </w:hyperlink>
    </w:p>
    <w:p w14:paraId="5C3E6044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3" w:history="1">
        <w:r w:rsidR="00712EA5" w:rsidRPr="0032782D">
          <w:rPr>
            <w:rStyle w:val="ac"/>
            <w:noProof/>
          </w:rPr>
          <w:t xml:space="preserve">1 </w:t>
        </w:r>
        <w:r w:rsidR="00712EA5" w:rsidRPr="0032782D">
          <w:rPr>
            <w:rStyle w:val="ac"/>
            <w:noProof/>
          </w:rPr>
          <w:t>背景和目的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_Toc29287983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1</w:t>
        </w:r>
        <w:r w:rsidR="00712EA5">
          <w:rPr>
            <w:noProof/>
            <w:webHidden/>
          </w:rPr>
          <w:fldChar w:fldCharType="end"/>
        </w:r>
      </w:hyperlink>
    </w:p>
    <w:p w14:paraId="5FFFFD93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4" w:history="1">
        <w:r w:rsidR="00712EA5" w:rsidRPr="0032782D">
          <w:rPr>
            <w:rStyle w:val="ac"/>
            <w:noProof/>
          </w:rPr>
          <w:t xml:space="preserve">2 </w:t>
        </w:r>
        <w:r w:rsidR="00712EA5" w:rsidRPr="0032782D">
          <w:rPr>
            <w:rStyle w:val="ac"/>
            <w:noProof/>
          </w:rPr>
          <w:t>设计目标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_Toc29287984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1</w:t>
        </w:r>
        <w:r w:rsidR="00712EA5">
          <w:rPr>
            <w:noProof/>
            <w:webHidden/>
          </w:rPr>
          <w:fldChar w:fldCharType="end"/>
        </w:r>
      </w:hyperlink>
    </w:p>
    <w:p w14:paraId="7AAFC751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5" w:history="1">
        <w:r w:rsidR="00712EA5" w:rsidRPr="0032782D">
          <w:rPr>
            <w:rStyle w:val="ac"/>
            <w:noProof/>
          </w:rPr>
          <w:t xml:space="preserve">2.1 </w:t>
        </w:r>
        <w:r w:rsidR="00712EA5" w:rsidRPr="0032782D">
          <w:rPr>
            <w:rStyle w:val="ac"/>
            <w:noProof/>
          </w:rPr>
          <w:t>功能目标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_Toc29287985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1</w:t>
        </w:r>
        <w:r w:rsidR="00712EA5">
          <w:rPr>
            <w:noProof/>
            <w:webHidden/>
          </w:rPr>
          <w:fldChar w:fldCharType="end"/>
        </w:r>
      </w:hyperlink>
    </w:p>
    <w:p w14:paraId="447E633D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6" w:history="1">
        <w:r w:rsidR="00712EA5" w:rsidRPr="0032782D">
          <w:rPr>
            <w:rStyle w:val="ac"/>
            <w:noProof/>
          </w:rPr>
          <w:t xml:space="preserve">3 </w:t>
        </w:r>
        <w:r w:rsidR="00712EA5" w:rsidRPr="0032782D">
          <w:rPr>
            <w:rStyle w:val="ac"/>
            <w:noProof/>
          </w:rPr>
          <w:t>设计思路及折衷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_Toc29287986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1</w:t>
        </w:r>
        <w:r w:rsidR="00712EA5">
          <w:rPr>
            <w:noProof/>
            <w:webHidden/>
          </w:rPr>
          <w:fldChar w:fldCharType="end"/>
        </w:r>
      </w:hyperlink>
    </w:p>
    <w:p w14:paraId="3FB1FBE5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7" w:history="1">
        <w:r w:rsidR="00712EA5" w:rsidRPr="0032782D">
          <w:rPr>
            <w:rStyle w:val="ac"/>
            <w:noProof/>
          </w:rPr>
          <w:t xml:space="preserve">3.1 </w:t>
        </w:r>
        <w:r w:rsidR="00712EA5" w:rsidRPr="0032782D">
          <w:rPr>
            <w:rStyle w:val="ac"/>
            <w:noProof/>
          </w:rPr>
          <w:t>框架选择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_Toc29287987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2</w:t>
        </w:r>
        <w:r w:rsidR="00712EA5">
          <w:rPr>
            <w:noProof/>
            <w:webHidden/>
          </w:rPr>
          <w:fldChar w:fldCharType="end"/>
        </w:r>
      </w:hyperlink>
    </w:p>
    <w:p w14:paraId="2A1946C7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8" w:history="1">
        <w:r w:rsidR="00712EA5" w:rsidRPr="0032782D">
          <w:rPr>
            <w:rStyle w:val="ac"/>
            <w:noProof/>
          </w:rPr>
          <w:t xml:space="preserve">3.2 </w:t>
        </w:r>
        <w:r w:rsidR="00712EA5" w:rsidRPr="0032782D">
          <w:rPr>
            <w:rStyle w:val="ac"/>
            <w:noProof/>
          </w:rPr>
          <w:t>已有数据梳理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_Toc29287988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2</w:t>
        </w:r>
        <w:r w:rsidR="00712EA5">
          <w:rPr>
            <w:noProof/>
            <w:webHidden/>
          </w:rPr>
          <w:fldChar w:fldCharType="end"/>
        </w:r>
      </w:hyperlink>
    </w:p>
    <w:p w14:paraId="26BCF7D1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89" w:history="1">
        <w:r w:rsidR="00712EA5" w:rsidRPr="0032782D">
          <w:rPr>
            <w:rStyle w:val="ac"/>
            <w:noProof/>
          </w:rPr>
          <w:t xml:space="preserve">3.3 </w:t>
        </w:r>
        <w:r w:rsidR="00712EA5" w:rsidRPr="0032782D">
          <w:rPr>
            <w:rStyle w:val="ac"/>
            <w:noProof/>
          </w:rPr>
          <w:t>存储引擎选择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_Toc29287989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2</w:t>
        </w:r>
        <w:r w:rsidR="00712EA5">
          <w:rPr>
            <w:noProof/>
            <w:webHidden/>
          </w:rPr>
          <w:fldChar w:fldCharType="end"/>
        </w:r>
      </w:hyperlink>
    </w:p>
    <w:p w14:paraId="3A7BD741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0" w:history="1">
        <w:r w:rsidR="00712EA5" w:rsidRPr="0032782D">
          <w:rPr>
            <w:rStyle w:val="ac"/>
            <w:noProof/>
          </w:rPr>
          <w:t xml:space="preserve">3.4 </w:t>
        </w:r>
        <w:r w:rsidR="00712EA5" w:rsidRPr="0032782D">
          <w:rPr>
            <w:rStyle w:val="ac"/>
            <w:noProof/>
          </w:rPr>
          <w:t>详细的表结构设计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_Toc29287990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2</w:t>
        </w:r>
        <w:r w:rsidR="00712EA5">
          <w:rPr>
            <w:noProof/>
            <w:webHidden/>
          </w:rPr>
          <w:fldChar w:fldCharType="end"/>
        </w:r>
      </w:hyperlink>
    </w:p>
    <w:p w14:paraId="3BFDB9A5" w14:textId="77777777" w:rsidR="00712EA5" w:rsidRDefault="00B477A9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1" w:history="1">
        <w:r w:rsidR="00712EA5" w:rsidRPr="0032782D">
          <w:rPr>
            <w:rStyle w:val="ac"/>
            <w:noProof/>
          </w:rPr>
          <w:t>3.4.1 Push</w:t>
        </w:r>
        <w:r w:rsidR="00712EA5" w:rsidRPr="0032782D">
          <w:rPr>
            <w:rStyle w:val="ac"/>
            <w:noProof/>
          </w:rPr>
          <w:t>任务表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_Toc29287991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3</w:t>
        </w:r>
        <w:r w:rsidR="00712EA5">
          <w:rPr>
            <w:noProof/>
            <w:webHidden/>
          </w:rPr>
          <w:fldChar w:fldCharType="end"/>
        </w:r>
      </w:hyperlink>
    </w:p>
    <w:p w14:paraId="0FC7D167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2" w:history="1">
        <w:r w:rsidR="00712EA5" w:rsidRPr="0032782D">
          <w:rPr>
            <w:rStyle w:val="ac"/>
            <w:noProof/>
          </w:rPr>
          <w:t xml:space="preserve">4 </w:t>
        </w:r>
        <w:r w:rsidR="00712EA5" w:rsidRPr="0032782D">
          <w:rPr>
            <w:rStyle w:val="ac"/>
            <w:noProof/>
          </w:rPr>
          <w:t>模块设计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_Toc29287992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3</w:t>
        </w:r>
        <w:r w:rsidR="00712EA5">
          <w:rPr>
            <w:noProof/>
            <w:webHidden/>
          </w:rPr>
          <w:fldChar w:fldCharType="end"/>
        </w:r>
      </w:hyperlink>
    </w:p>
    <w:p w14:paraId="7FB90374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3" w:history="1">
        <w:r w:rsidR="00712EA5" w:rsidRPr="0032782D">
          <w:rPr>
            <w:rStyle w:val="ac"/>
            <w:noProof/>
          </w:rPr>
          <w:t xml:space="preserve">4.1 </w:t>
        </w:r>
        <w:r w:rsidR="00712EA5" w:rsidRPr="0032782D">
          <w:rPr>
            <w:rStyle w:val="ac"/>
            <w:noProof/>
          </w:rPr>
          <w:t>任务保存逻辑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_Toc29287993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3</w:t>
        </w:r>
        <w:r w:rsidR="00712EA5">
          <w:rPr>
            <w:noProof/>
            <w:webHidden/>
          </w:rPr>
          <w:fldChar w:fldCharType="end"/>
        </w:r>
      </w:hyperlink>
    </w:p>
    <w:p w14:paraId="77C66B54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4" w:history="1">
        <w:r w:rsidR="00712EA5" w:rsidRPr="0032782D">
          <w:rPr>
            <w:rStyle w:val="ac"/>
            <w:noProof/>
          </w:rPr>
          <w:t>4.2 Push</w:t>
        </w:r>
        <w:r w:rsidR="00712EA5" w:rsidRPr="0032782D">
          <w:rPr>
            <w:rStyle w:val="ac"/>
            <w:noProof/>
          </w:rPr>
          <w:t>任务消费消息逻辑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_Toc29287994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3</w:t>
        </w:r>
        <w:r w:rsidR="00712EA5">
          <w:rPr>
            <w:noProof/>
            <w:webHidden/>
          </w:rPr>
          <w:fldChar w:fldCharType="end"/>
        </w:r>
      </w:hyperlink>
    </w:p>
    <w:p w14:paraId="12106ED4" w14:textId="77777777" w:rsidR="00712EA5" w:rsidRDefault="00B477A9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5" w:history="1">
        <w:r w:rsidR="00712EA5" w:rsidRPr="0032782D">
          <w:rPr>
            <w:rStyle w:val="ac"/>
            <w:noProof/>
          </w:rPr>
          <w:t>4.3 Pusher</w:t>
        </w:r>
        <w:r w:rsidR="00712EA5" w:rsidRPr="0032782D">
          <w:rPr>
            <w:rStyle w:val="ac"/>
            <w:noProof/>
          </w:rPr>
          <w:t>脚本逻辑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_Toc29287995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4</w:t>
        </w:r>
        <w:r w:rsidR="00712EA5">
          <w:rPr>
            <w:noProof/>
            <w:webHidden/>
          </w:rPr>
          <w:fldChar w:fldCharType="end"/>
        </w:r>
      </w:hyperlink>
    </w:p>
    <w:p w14:paraId="1B78717E" w14:textId="77777777" w:rsidR="00712EA5" w:rsidRDefault="00B477A9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6" w:history="1">
        <w:r w:rsidR="00712EA5" w:rsidRPr="0032782D">
          <w:rPr>
            <w:rStyle w:val="ac"/>
            <w:noProof/>
          </w:rPr>
          <w:t xml:space="preserve">4.3.1 </w:t>
        </w:r>
        <w:r w:rsidR="00712EA5" w:rsidRPr="0032782D">
          <w:rPr>
            <w:rStyle w:val="ac"/>
            <w:noProof/>
          </w:rPr>
          <w:t>消息推送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_Toc29287996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4</w:t>
        </w:r>
        <w:r w:rsidR="00712EA5">
          <w:rPr>
            <w:noProof/>
            <w:webHidden/>
          </w:rPr>
          <w:fldChar w:fldCharType="end"/>
        </w:r>
      </w:hyperlink>
    </w:p>
    <w:p w14:paraId="76A6A445" w14:textId="77777777" w:rsidR="00712EA5" w:rsidRDefault="00B477A9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7" w:history="1">
        <w:r w:rsidR="00712EA5" w:rsidRPr="0032782D">
          <w:rPr>
            <w:rStyle w:val="ac"/>
            <w:noProof/>
          </w:rPr>
          <w:t xml:space="preserve">4.3.2 </w:t>
        </w:r>
        <w:r w:rsidR="00712EA5" w:rsidRPr="0032782D">
          <w:rPr>
            <w:rStyle w:val="ac"/>
            <w:noProof/>
          </w:rPr>
          <w:t>中断续发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_Toc29287997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4</w:t>
        </w:r>
        <w:r w:rsidR="00712EA5">
          <w:rPr>
            <w:noProof/>
            <w:webHidden/>
          </w:rPr>
          <w:fldChar w:fldCharType="end"/>
        </w:r>
      </w:hyperlink>
    </w:p>
    <w:p w14:paraId="71F8DF6D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8" w:history="1">
        <w:r w:rsidR="00712EA5" w:rsidRPr="0032782D">
          <w:rPr>
            <w:rStyle w:val="ac"/>
            <w:noProof/>
          </w:rPr>
          <w:t xml:space="preserve">5 </w:t>
        </w:r>
        <w:r w:rsidR="00712EA5" w:rsidRPr="0032782D">
          <w:rPr>
            <w:rStyle w:val="ac"/>
            <w:noProof/>
          </w:rPr>
          <w:t>接口设计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_Toc29287998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7</w:t>
        </w:r>
        <w:r w:rsidR="00712EA5">
          <w:rPr>
            <w:noProof/>
            <w:webHidden/>
          </w:rPr>
          <w:fldChar w:fldCharType="end"/>
        </w:r>
      </w:hyperlink>
    </w:p>
    <w:p w14:paraId="73A05C3E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7999" w:history="1">
        <w:r w:rsidR="00712EA5" w:rsidRPr="0032782D">
          <w:rPr>
            <w:rStyle w:val="ac"/>
            <w:noProof/>
          </w:rPr>
          <w:t xml:space="preserve">6 </w:t>
        </w:r>
        <w:r w:rsidR="00712EA5" w:rsidRPr="0032782D">
          <w:rPr>
            <w:rStyle w:val="ac"/>
            <w:noProof/>
          </w:rPr>
          <w:t>设计评审意见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_Toc29287999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7</w:t>
        </w:r>
        <w:r w:rsidR="00712EA5">
          <w:rPr>
            <w:noProof/>
            <w:webHidden/>
          </w:rPr>
          <w:fldChar w:fldCharType="end"/>
        </w:r>
      </w:hyperlink>
    </w:p>
    <w:p w14:paraId="69FFBC45" w14:textId="77777777" w:rsidR="00712EA5" w:rsidRDefault="00B477A9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29288000" w:history="1">
        <w:r w:rsidR="00712EA5" w:rsidRPr="0032782D">
          <w:rPr>
            <w:rStyle w:val="ac"/>
            <w:noProof/>
          </w:rPr>
          <w:t xml:space="preserve">7 </w:t>
        </w:r>
        <w:r w:rsidR="00712EA5" w:rsidRPr="0032782D">
          <w:rPr>
            <w:rStyle w:val="ac"/>
            <w:noProof/>
          </w:rPr>
          <w:t>附件及参考资料</w:t>
        </w:r>
        <w:r w:rsidR="00712EA5">
          <w:rPr>
            <w:noProof/>
            <w:webHidden/>
          </w:rPr>
          <w:tab/>
        </w:r>
        <w:r w:rsidR="00712EA5">
          <w:rPr>
            <w:noProof/>
            <w:webHidden/>
          </w:rPr>
          <w:fldChar w:fldCharType="begin"/>
        </w:r>
        <w:r w:rsidR="00712EA5">
          <w:rPr>
            <w:noProof/>
            <w:webHidden/>
          </w:rPr>
          <w:instrText xml:space="preserve"> PAGEREF _Toc29288000 \h </w:instrText>
        </w:r>
        <w:r w:rsidR="00712EA5">
          <w:rPr>
            <w:noProof/>
            <w:webHidden/>
          </w:rPr>
        </w:r>
        <w:r w:rsidR="00712EA5">
          <w:rPr>
            <w:noProof/>
            <w:webHidden/>
          </w:rPr>
          <w:fldChar w:fldCharType="separate"/>
        </w:r>
        <w:r w:rsidR="00712EA5">
          <w:rPr>
            <w:noProof/>
            <w:webHidden/>
          </w:rPr>
          <w:t>7</w:t>
        </w:r>
        <w:r w:rsidR="00712EA5">
          <w:rPr>
            <w:noProof/>
            <w:webHidden/>
          </w:rPr>
          <w:fldChar w:fldCharType="end"/>
        </w:r>
      </w:hyperlink>
    </w:p>
    <w:p w14:paraId="2E5D8C02" w14:textId="77777777" w:rsidR="00147AE7" w:rsidRPr="00385E18" w:rsidRDefault="00874FA3" w:rsidP="00147AE7">
      <w:r>
        <w:fldChar w:fldCharType="end"/>
      </w:r>
    </w:p>
    <w:p w14:paraId="55D0E917" w14:textId="77777777" w:rsidR="00147AE7" w:rsidRDefault="00147AE7" w:rsidP="00147AE7">
      <w:pPr>
        <w:sectPr w:rsidR="00147AE7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A8AF251" w14:textId="77777777" w:rsidR="006D6CE5" w:rsidRDefault="00147AE7" w:rsidP="005F73E5">
      <w:pPr>
        <w:pStyle w:val="1"/>
      </w:pPr>
      <w:bookmarkStart w:id="7" w:name="_Toc150330342"/>
      <w:bookmarkStart w:id="8" w:name="_Toc29287983"/>
      <w:r>
        <w:rPr>
          <w:rFonts w:hint="eastAsia"/>
        </w:rPr>
        <w:lastRenderedPageBreak/>
        <w:t>背景</w:t>
      </w:r>
      <w:bookmarkEnd w:id="7"/>
      <w:r w:rsidR="007F0D7E">
        <w:rPr>
          <w:rFonts w:hint="eastAsia"/>
        </w:rPr>
        <w:t>和目的</w:t>
      </w:r>
      <w:bookmarkEnd w:id="8"/>
    </w:p>
    <w:p w14:paraId="1B13477E" w14:textId="5BDF7F97" w:rsidR="004A3B96" w:rsidRPr="004A3B96" w:rsidRDefault="00A777E5" w:rsidP="004A3B96">
      <w:pPr>
        <w:pStyle w:val="a0"/>
      </w:pPr>
      <w:r>
        <w:rPr>
          <w:rFonts w:hint="eastAsia"/>
        </w:rPr>
        <w:t>老板驱动</w:t>
      </w:r>
    </w:p>
    <w:p w14:paraId="3EA80BE4" w14:textId="45588834" w:rsidR="00147AE7" w:rsidRDefault="00147AE7" w:rsidP="00147AE7">
      <w:pPr>
        <w:pStyle w:val="1"/>
      </w:pPr>
      <w:bookmarkStart w:id="9" w:name="_Ref149559961"/>
      <w:bookmarkStart w:id="10" w:name="_Toc150330344"/>
      <w:bookmarkStart w:id="11" w:name="_Toc29287984"/>
      <w:r>
        <w:rPr>
          <w:rFonts w:hint="eastAsia"/>
        </w:rPr>
        <w:t>设计目标</w:t>
      </w:r>
      <w:bookmarkEnd w:id="9"/>
      <w:bookmarkEnd w:id="10"/>
      <w:bookmarkEnd w:id="11"/>
    </w:p>
    <w:p w14:paraId="222EEED2" w14:textId="18BE6FDA" w:rsidR="00E6648F" w:rsidRPr="00E6648F" w:rsidRDefault="003E5066" w:rsidP="00E6648F">
      <w:pPr>
        <w:pStyle w:val="a0"/>
      </w:pPr>
      <w:r>
        <w:rPr>
          <w:rFonts w:hint="eastAsia"/>
        </w:rPr>
        <w:t>高性能</w:t>
      </w:r>
      <w:r w:rsidR="00E6648F">
        <w:rPr>
          <w:rFonts w:hint="eastAsia"/>
        </w:rPr>
        <w:t>、高稳定</w:t>
      </w:r>
    </w:p>
    <w:p w14:paraId="6C58EFC3" w14:textId="5AE79259" w:rsidR="00EC07B7" w:rsidRDefault="00C2445F" w:rsidP="006B6FB8">
      <w:pPr>
        <w:pStyle w:val="2"/>
      </w:pPr>
      <w:bookmarkStart w:id="12" w:name="_Toc29287985"/>
      <w:r>
        <w:rPr>
          <w:rFonts w:hint="eastAsia"/>
        </w:rPr>
        <w:t>功能目标</w:t>
      </w:r>
      <w:bookmarkEnd w:id="12"/>
    </w:p>
    <w:p w14:paraId="5ED5DB0D" w14:textId="22B86A30" w:rsidR="00BF14FA" w:rsidRDefault="00BF14FA" w:rsidP="00E50A0F">
      <w:pPr>
        <w:pStyle w:val="a0"/>
      </w:pPr>
      <w:r>
        <w:rPr>
          <w:rFonts w:hint="eastAsia"/>
        </w:rPr>
        <w:t>要实现的功能点</w:t>
      </w:r>
    </w:p>
    <w:p w14:paraId="6178490E" w14:textId="77777777" w:rsidR="00121CBC" w:rsidRDefault="00DD59E8" w:rsidP="00E50A0F">
      <w:pPr>
        <w:pStyle w:val="a0"/>
      </w:pPr>
      <w:r>
        <w:tab/>
      </w:r>
      <w:r w:rsidR="00121CBC">
        <w:rPr>
          <w:rFonts w:hint="eastAsia"/>
        </w:rPr>
        <w:t>1</w:t>
      </w:r>
      <w:r w:rsidR="00121CBC">
        <w:rPr>
          <w:rFonts w:hint="eastAsia"/>
        </w:rPr>
        <w:t>、后台设置用户的过滤条件</w:t>
      </w:r>
    </w:p>
    <w:p w14:paraId="2AC3F27E" w14:textId="7D38E224" w:rsidR="00DD59E8" w:rsidRDefault="00121CBC" w:rsidP="00121CBC">
      <w:pPr>
        <w:pStyle w:val="a0"/>
        <w:ind w:firstLine="420"/>
      </w:pPr>
      <w:r>
        <w:rPr>
          <w:rFonts w:hint="eastAsia"/>
        </w:rPr>
        <w:t>2</w:t>
      </w:r>
      <w:r>
        <w:rPr>
          <w:rFonts w:hint="eastAsia"/>
        </w:rPr>
        <w:t>、测试用户是否能正常收到短信</w:t>
      </w:r>
      <w:r>
        <w:rPr>
          <w:rFonts w:hint="eastAsia"/>
        </w:rPr>
        <w:t xml:space="preserve"> or Push</w:t>
      </w:r>
      <w:r>
        <w:rPr>
          <w:rFonts w:hint="eastAsia"/>
        </w:rPr>
        <w:t>消息</w:t>
      </w:r>
    </w:p>
    <w:p w14:paraId="4DA0B863" w14:textId="10E5C360" w:rsidR="00DC2A81" w:rsidRPr="00496292" w:rsidRDefault="00121CBC" w:rsidP="006537D8">
      <w:pPr>
        <w:pStyle w:val="a0"/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316ED">
        <w:rPr>
          <w:rFonts w:hint="eastAsia"/>
        </w:rPr>
        <w:t>建立延迟任务</w:t>
      </w:r>
      <w:r w:rsidR="00A316ED">
        <w:rPr>
          <w:rFonts w:hint="eastAsia"/>
        </w:rPr>
        <w:t>,</w:t>
      </w:r>
      <w:r w:rsidR="00A316ED">
        <w:rPr>
          <w:rFonts w:hint="eastAsia"/>
        </w:rPr>
        <w:t>触发</w:t>
      </w:r>
      <w:r w:rsidR="00A316ED">
        <w:rPr>
          <w:rFonts w:hint="eastAsia"/>
        </w:rPr>
        <w:t>Pusher</w:t>
      </w:r>
      <w:r w:rsidR="00A316ED">
        <w:rPr>
          <w:rFonts w:hint="eastAsia"/>
        </w:rPr>
        <w:t>脚本</w:t>
      </w:r>
      <w:r w:rsidR="00C47173">
        <w:rPr>
          <w:rFonts w:hint="eastAsia"/>
        </w:rPr>
        <w:t>,</w:t>
      </w:r>
      <w:r w:rsidR="00C47173">
        <w:rPr>
          <w:rFonts w:hint="eastAsia"/>
        </w:rPr>
        <w:t>遍历所有用户</w:t>
      </w:r>
      <w:r w:rsidR="00C47173">
        <w:rPr>
          <w:rFonts w:hint="eastAsia"/>
        </w:rPr>
        <w:t>,</w:t>
      </w:r>
      <w:r w:rsidR="00C47173">
        <w:rPr>
          <w:rFonts w:hint="eastAsia"/>
        </w:rPr>
        <w:t>按照</w:t>
      </w:r>
      <w:r w:rsidR="006A3512">
        <w:rPr>
          <w:rFonts w:hint="eastAsia"/>
        </w:rPr>
        <w:t>后台预置的</w:t>
      </w:r>
      <w:r w:rsidR="00C47173">
        <w:rPr>
          <w:rFonts w:hint="eastAsia"/>
        </w:rPr>
        <w:t>五个条件筛选</w:t>
      </w:r>
      <w:r w:rsidR="00CC56C8">
        <w:t xml:space="preserve"> </w:t>
      </w:r>
      <w:r w:rsidR="00C47173">
        <w:t>(</w:t>
      </w:r>
      <w:r w:rsidR="00C47173">
        <w:rPr>
          <w:rFonts w:hint="eastAsia"/>
        </w:rPr>
        <w:t>注册时间、订单支付时间、最后支付时间、累计订单数量、品类偏好</w:t>
      </w:r>
      <w:r w:rsidR="00C47173">
        <w:t>)</w:t>
      </w:r>
      <w:r w:rsidR="00460D83">
        <w:rPr>
          <w:rFonts w:hint="eastAsia"/>
        </w:rPr>
        <w:t>,</w:t>
      </w:r>
      <w:r w:rsidR="00460D83">
        <w:rPr>
          <w:rFonts w:hint="eastAsia"/>
        </w:rPr>
        <w:t>满足条件的用户将会收到短信</w:t>
      </w:r>
      <w:r w:rsidR="00460D83">
        <w:rPr>
          <w:rFonts w:hint="eastAsia"/>
        </w:rPr>
        <w:t xml:space="preserve"> or </w:t>
      </w:r>
      <w:r w:rsidR="00460D83">
        <w:t>Push</w:t>
      </w:r>
      <w:r w:rsidR="00496292">
        <w:rPr>
          <w:rFonts w:hint="eastAsia"/>
        </w:rPr>
        <w:t>消息</w:t>
      </w:r>
    </w:p>
    <w:p w14:paraId="4205BCEE" w14:textId="396C20BA" w:rsidR="005F6ECE" w:rsidRDefault="00FB15E6" w:rsidP="00FD4522">
      <w:pPr>
        <w:pStyle w:val="1"/>
      </w:pPr>
      <w:bookmarkStart w:id="13" w:name="_Toc29287986"/>
      <w:r>
        <w:rPr>
          <w:rFonts w:hint="eastAsia"/>
        </w:rPr>
        <w:t>设计思路及折衷</w:t>
      </w:r>
      <w:bookmarkEnd w:id="13"/>
    </w:p>
    <w:p w14:paraId="08F5C834" w14:textId="5887EB2F" w:rsidR="008245D9" w:rsidRPr="004F5C30" w:rsidRDefault="008245D9" w:rsidP="008245D9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Push</w:t>
      </w:r>
      <w:r>
        <w:rPr>
          <w:rFonts w:hint="eastAsia"/>
        </w:rPr>
        <w:t>任务通过</w:t>
      </w:r>
      <w:r>
        <w:rPr>
          <w:rFonts w:hint="eastAsia"/>
        </w:rPr>
        <w:t>Laravel</w:t>
      </w:r>
      <w:r>
        <w:rPr>
          <w:rFonts w:hint="eastAsia"/>
        </w:rPr>
        <w:t>自带</w:t>
      </w:r>
      <w:r>
        <w:t>database</w:t>
      </w:r>
      <w:r>
        <w:rPr>
          <w:rFonts w:hint="eastAsia"/>
        </w:rPr>
        <w:t>类型队列实现延迟发送效果</w:t>
      </w:r>
      <w:r>
        <w:rPr>
          <w:rFonts w:hint="eastAsia"/>
        </w:rPr>
        <w:t>,</w:t>
      </w:r>
      <w:r>
        <w:rPr>
          <w:rFonts w:hint="eastAsia"/>
        </w:rPr>
        <w:t>这里为啥不用其它类型的队列</w:t>
      </w:r>
      <w:r>
        <w:rPr>
          <w:rFonts w:hint="eastAsia"/>
        </w:rPr>
        <w:t>,</w:t>
      </w:r>
      <w:r>
        <w:rPr>
          <w:rFonts w:hint="eastAsia"/>
        </w:rPr>
        <w:t>如</w:t>
      </w:r>
      <w:r>
        <w:rPr>
          <w:rFonts w:hint="eastAsia"/>
        </w:rPr>
        <w:t>SQS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等</w:t>
      </w:r>
      <w:r>
        <w:rPr>
          <w:rFonts w:hint="eastAsia"/>
        </w:rPr>
        <w:t>,</w:t>
      </w:r>
      <w:r>
        <w:rPr>
          <w:rFonts w:hint="eastAsia"/>
        </w:rPr>
        <w:t>主要考虑到</w:t>
      </w:r>
      <w:r>
        <w:rPr>
          <w:rFonts w:hint="eastAsia"/>
        </w:rPr>
        <w:t>SQS</w:t>
      </w:r>
      <w:r>
        <w:rPr>
          <w:rFonts w:hint="eastAsia"/>
        </w:rPr>
        <w:t>需要维护成本</w:t>
      </w:r>
      <w:r>
        <w:rPr>
          <w:rFonts w:hint="eastAsia"/>
        </w:rPr>
        <w:t>,Redis</w:t>
      </w:r>
      <w:r>
        <w:rPr>
          <w:rFonts w:hint="eastAsia"/>
        </w:rPr>
        <w:t>性能上较</w:t>
      </w:r>
      <w:r>
        <w:rPr>
          <w:rFonts w:hint="eastAsia"/>
        </w:rPr>
        <w:t>database</w:t>
      </w:r>
      <w:r>
        <w:rPr>
          <w:rFonts w:hint="eastAsia"/>
        </w:rPr>
        <w:t>要高</w:t>
      </w:r>
      <w:r>
        <w:rPr>
          <w:rFonts w:hint="eastAsia"/>
        </w:rPr>
        <w:t>,</w:t>
      </w:r>
      <w:r>
        <w:rPr>
          <w:rFonts w:hint="eastAsia"/>
        </w:rPr>
        <w:t>但是考虑到项目对延迟性能要求并不高</w:t>
      </w:r>
      <w:r>
        <w:rPr>
          <w:rFonts w:hint="eastAsia"/>
        </w:rPr>
        <w:t>,</w:t>
      </w:r>
      <w:r>
        <w:rPr>
          <w:rFonts w:hint="eastAsia"/>
        </w:rPr>
        <w:t>而且最重要的是</w:t>
      </w:r>
      <w:r>
        <w:rPr>
          <w:rFonts w:hint="eastAsia"/>
        </w:rPr>
        <w:t>database</w:t>
      </w:r>
      <w:r>
        <w:rPr>
          <w:rFonts w:hint="eastAsia"/>
        </w:rPr>
        <w:t>可以很直观的在</w:t>
      </w:r>
      <w:r>
        <w:rPr>
          <w:rFonts w:hint="eastAsia"/>
        </w:rPr>
        <w:t>rdb</w:t>
      </w:r>
      <w:r>
        <w:rPr>
          <w:rFonts w:hint="eastAsia"/>
        </w:rPr>
        <w:t>上看到执行情况</w:t>
      </w:r>
      <w:r w:rsidR="00FC6E9F">
        <w:rPr>
          <w:rFonts w:hint="eastAsia"/>
        </w:rPr>
        <w:t>,</w:t>
      </w:r>
      <w:r w:rsidR="00FC6E9F">
        <w:rPr>
          <w:rFonts w:hint="eastAsia"/>
        </w:rPr>
        <w:t>由于是延迟事件</w:t>
      </w:r>
      <w:r w:rsidR="00FC6E9F">
        <w:rPr>
          <w:rFonts w:hint="eastAsia"/>
        </w:rPr>
        <w:t>,</w:t>
      </w:r>
      <w:r w:rsidR="00FC6E9F">
        <w:rPr>
          <w:rFonts w:hint="eastAsia"/>
        </w:rPr>
        <w:t>因此在事件未发生之前</w:t>
      </w:r>
      <w:r w:rsidR="004F5C30">
        <w:rPr>
          <w:rFonts w:hint="eastAsia"/>
        </w:rPr>
        <w:t>很有可能用户进行变更</w:t>
      </w:r>
      <w:r w:rsidR="004F5C30">
        <w:rPr>
          <w:rFonts w:hint="eastAsia"/>
        </w:rPr>
        <w:t>,</w:t>
      </w:r>
      <w:r w:rsidR="004F5C30">
        <w:rPr>
          <w:rFonts w:hint="eastAsia"/>
        </w:rPr>
        <w:t>因此这里增加了任务</w:t>
      </w:r>
      <w:r w:rsidR="004F5C30">
        <w:rPr>
          <w:rFonts w:hint="eastAsia"/>
        </w:rPr>
        <w:t>version</w:t>
      </w:r>
      <w:r w:rsidR="004F5C30">
        <w:rPr>
          <w:rFonts w:hint="eastAsia"/>
        </w:rPr>
        <w:t>的字段</w:t>
      </w:r>
      <w:r w:rsidR="004F5C30">
        <w:rPr>
          <w:rFonts w:hint="eastAsia"/>
        </w:rPr>
        <w:t>,</w:t>
      </w:r>
      <w:r w:rsidR="004F5C30">
        <w:rPr>
          <w:rFonts w:hint="eastAsia"/>
        </w:rPr>
        <w:t>并且在进行任务消费的时刻</w:t>
      </w:r>
      <w:r w:rsidR="004F5C30">
        <w:rPr>
          <w:rFonts w:hint="eastAsia"/>
        </w:rPr>
        <w:t>,</w:t>
      </w:r>
      <w:r w:rsidR="004F5C30">
        <w:rPr>
          <w:rFonts w:hint="eastAsia"/>
        </w:rPr>
        <w:t>会首先进行</w:t>
      </w:r>
      <w:r w:rsidR="004F5C30" w:rsidRPr="00E010CE">
        <w:rPr>
          <w:rFonts w:hint="eastAsia"/>
          <w:highlight w:val="yellow"/>
        </w:rPr>
        <w:t>任务状态</w:t>
      </w:r>
      <w:r w:rsidR="004F5C30">
        <w:rPr>
          <w:rFonts w:hint="eastAsia"/>
        </w:rPr>
        <w:t>、</w:t>
      </w:r>
      <w:r w:rsidR="004F5C30" w:rsidRPr="00E010CE">
        <w:rPr>
          <w:rFonts w:hint="eastAsia"/>
          <w:highlight w:val="yellow"/>
        </w:rPr>
        <w:t>任务版本</w:t>
      </w:r>
      <w:r w:rsidR="004F5C30">
        <w:rPr>
          <w:rFonts w:hint="eastAsia"/>
        </w:rPr>
        <w:t>、</w:t>
      </w:r>
      <w:r w:rsidR="004F5C30" w:rsidRPr="00E010CE">
        <w:rPr>
          <w:rFonts w:hint="eastAsia"/>
          <w:highlight w:val="yellow"/>
        </w:rPr>
        <w:t>任务触发时间点是否跟计划时间点差距过大</w:t>
      </w:r>
      <w:r w:rsidR="00E010CE">
        <w:rPr>
          <w:rFonts w:hint="eastAsia"/>
        </w:rPr>
        <w:t>这三个</w:t>
      </w:r>
      <w:r w:rsidR="004F5C30">
        <w:rPr>
          <w:rFonts w:hint="eastAsia"/>
        </w:rPr>
        <w:t>因素的校验逻辑</w:t>
      </w:r>
      <w:r w:rsidR="004F5C30">
        <w:rPr>
          <w:rFonts w:hint="eastAsia"/>
        </w:rPr>
        <w:t>,</w:t>
      </w:r>
      <w:r w:rsidR="000A4753">
        <w:rPr>
          <w:rFonts w:hint="eastAsia"/>
        </w:rPr>
        <w:t>这样完全规避了用户误操作、多次修改而带来</w:t>
      </w:r>
      <w:r w:rsidR="00CB4984">
        <w:rPr>
          <w:rFonts w:hint="eastAsia"/>
        </w:rPr>
        <w:t>脚本重复触发的</w:t>
      </w:r>
      <w:r w:rsidR="000A4753">
        <w:rPr>
          <w:rFonts w:hint="eastAsia"/>
        </w:rPr>
        <w:t>风险</w:t>
      </w:r>
    </w:p>
    <w:p w14:paraId="65EF5DC1" w14:textId="57ECB6FA" w:rsidR="00853E72" w:rsidRPr="009E58E5" w:rsidRDefault="00853E72" w:rsidP="008245D9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Push</w:t>
      </w:r>
      <w:r>
        <w:rPr>
          <w:rFonts w:hint="eastAsia"/>
        </w:rPr>
        <w:t>推送脚本</w:t>
      </w:r>
      <w:r w:rsidR="00C931CE">
        <w:rPr>
          <w:rFonts w:hint="eastAsia"/>
        </w:rPr>
        <w:t>用到了“</w:t>
      </w:r>
      <w:r w:rsidR="00C931CE" w:rsidRPr="000E72FC">
        <w:rPr>
          <w:rFonts w:hint="eastAsia"/>
          <w:highlight w:val="yellow"/>
        </w:rPr>
        <w:t>分治</w:t>
      </w:r>
      <w:r w:rsidR="00C931CE">
        <w:rPr>
          <w:rFonts w:hint="eastAsia"/>
        </w:rPr>
        <w:t>”的思想</w:t>
      </w:r>
      <w:r w:rsidR="00C931CE">
        <w:rPr>
          <w:rFonts w:hint="eastAsia"/>
        </w:rPr>
        <w:t>,</w:t>
      </w:r>
      <w:r w:rsidR="00A17BAC">
        <w:rPr>
          <w:rFonts w:hint="eastAsia"/>
        </w:rPr>
        <w:t>采</w:t>
      </w:r>
      <w:r>
        <w:rPr>
          <w:rFonts w:hint="eastAsia"/>
        </w:rPr>
        <w:t>用</w:t>
      </w:r>
      <w:r>
        <w:rPr>
          <w:rFonts w:hint="eastAsia"/>
        </w:rPr>
        <w:t>GO</w:t>
      </w:r>
      <w:r>
        <w:rPr>
          <w:rFonts w:hint="eastAsia"/>
        </w:rPr>
        <w:t>开发</w:t>
      </w:r>
      <w:r>
        <w:rPr>
          <w:rFonts w:hint="eastAsia"/>
        </w:rPr>
        <w:t>,</w:t>
      </w:r>
      <w:r>
        <w:rPr>
          <w:rFonts w:hint="eastAsia"/>
        </w:rPr>
        <w:t>主要考虑到并行计算的特性</w:t>
      </w:r>
      <w:r>
        <w:rPr>
          <w:rFonts w:hint="eastAsia"/>
        </w:rPr>
        <w:t>,</w:t>
      </w:r>
      <w:r>
        <w:rPr>
          <w:rFonts w:hint="eastAsia"/>
        </w:rPr>
        <w:t>以及高性能、低资源占用</w:t>
      </w:r>
      <w:r>
        <w:rPr>
          <w:rFonts w:hint="eastAsia"/>
        </w:rPr>
        <w:t>(</w:t>
      </w:r>
      <w:r>
        <w:rPr>
          <w:rFonts w:hint="eastAsia"/>
        </w:rPr>
        <w:t>内存</w:t>
      </w:r>
      <w:r>
        <w:rPr>
          <w:rFonts w:hint="eastAsia"/>
        </w:rPr>
        <w:t>)</w:t>
      </w:r>
      <w:r w:rsidR="00C458D7">
        <w:rPr>
          <w:rFonts w:hint="eastAsia"/>
        </w:rPr>
        <w:t>,</w:t>
      </w:r>
      <w:r w:rsidR="00926263">
        <w:rPr>
          <w:rFonts w:hint="eastAsia"/>
        </w:rPr>
        <w:t>利用多协程</w:t>
      </w:r>
      <w:r w:rsidR="00C91525">
        <w:rPr>
          <w:rFonts w:hint="eastAsia"/>
        </w:rPr>
        <w:t>分</w:t>
      </w:r>
      <w:r w:rsidR="00C91525" w:rsidRPr="00574333">
        <w:rPr>
          <w:rFonts w:hint="eastAsia"/>
          <w:highlight w:val="yellow"/>
        </w:rPr>
        <w:t>不同的</w:t>
      </w:r>
      <w:r w:rsidR="00C91525" w:rsidRPr="00574333">
        <w:rPr>
          <w:rFonts w:hint="eastAsia"/>
          <w:highlight w:val="yellow"/>
        </w:rPr>
        <w:t>ID</w:t>
      </w:r>
      <w:r w:rsidR="00C91525" w:rsidRPr="00574333">
        <w:rPr>
          <w:rFonts w:hint="eastAsia"/>
          <w:highlight w:val="yellow"/>
        </w:rPr>
        <w:t>区间</w:t>
      </w:r>
      <w:r w:rsidR="00C91525">
        <w:rPr>
          <w:rFonts w:hint="eastAsia"/>
        </w:rPr>
        <w:t xml:space="preserve"> </w:t>
      </w:r>
      <w:r w:rsidR="00C458D7">
        <w:rPr>
          <w:rFonts w:hint="eastAsia"/>
        </w:rPr>
        <w:t>(</w:t>
      </w:r>
      <w:r w:rsidR="00C458D7">
        <w:t>select * from table</w:t>
      </w:r>
      <w:r w:rsidR="00A273D1">
        <w:rPr>
          <w:rFonts w:hint="eastAsia"/>
        </w:rPr>
        <w:t>Name</w:t>
      </w:r>
      <w:r w:rsidR="00C458D7">
        <w:t xml:space="preserve"> where id &gt; offset limit 50</w:t>
      </w:r>
      <w:r w:rsidR="00C458D7">
        <w:rPr>
          <w:rFonts w:hint="eastAsia"/>
        </w:rPr>
        <w:t>)</w:t>
      </w:r>
      <w:r w:rsidR="0030235B">
        <w:rPr>
          <w:rFonts w:hint="eastAsia"/>
        </w:rPr>
        <w:t>并行</w:t>
      </w:r>
      <w:r w:rsidR="00C91525">
        <w:rPr>
          <w:rFonts w:hint="eastAsia"/>
        </w:rPr>
        <w:t>读取用户大表</w:t>
      </w:r>
      <w:r w:rsidR="00C91525">
        <w:rPr>
          <w:rFonts w:hint="eastAsia"/>
        </w:rPr>
        <w:t>,</w:t>
      </w:r>
      <w:r w:rsidR="00AA4726">
        <w:rPr>
          <w:rFonts w:hint="eastAsia"/>
        </w:rPr>
        <w:t>理论上性能应该是成倍的</w:t>
      </w:r>
      <w:r w:rsidR="00AA4726">
        <w:rPr>
          <w:rFonts w:hint="eastAsia"/>
        </w:rPr>
        <w:t>,</w:t>
      </w:r>
      <w:r w:rsidR="00AA4726">
        <w:rPr>
          <w:rFonts w:hint="eastAsia"/>
        </w:rPr>
        <w:t>但实际大多是打折的</w:t>
      </w:r>
      <w:r w:rsidR="00AA4726">
        <w:rPr>
          <w:rFonts w:hint="eastAsia"/>
        </w:rPr>
        <w:t>,</w:t>
      </w:r>
      <w:r w:rsidR="00AA4726">
        <w:rPr>
          <w:rFonts w:hint="eastAsia"/>
        </w:rPr>
        <w:t>但</w:t>
      </w:r>
      <w:r w:rsidR="003F6BD1">
        <w:rPr>
          <w:rFonts w:hint="eastAsia"/>
        </w:rPr>
        <w:t>适当的设置协程数理论上是可以让单机的性能最大化</w:t>
      </w:r>
      <w:r w:rsidR="00DD1957">
        <w:rPr>
          <w:rFonts w:hint="eastAsia"/>
        </w:rPr>
        <w:t>的</w:t>
      </w:r>
      <w:r w:rsidR="00493FC2">
        <w:rPr>
          <w:rFonts w:hint="eastAsia"/>
        </w:rPr>
        <w:t>,Push</w:t>
      </w:r>
      <w:r w:rsidR="00493FC2">
        <w:rPr>
          <w:rFonts w:hint="eastAsia"/>
        </w:rPr>
        <w:t>和短信主要用到公司内网服务</w:t>
      </w:r>
      <w:r w:rsidR="00493FC2">
        <w:rPr>
          <w:rFonts w:hint="eastAsia"/>
        </w:rPr>
        <w:t>(API),</w:t>
      </w:r>
      <w:r w:rsidR="00493FC2">
        <w:rPr>
          <w:rFonts w:hint="eastAsia"/>
        </w:rPr>
        <w:t>两种类型均是通过</w:t>
      </w:r>
      <w:r w:rsidR="00493FC2" w:rsidRPr="00DE7E66">
        <w:rPr>
          <w:rFonts w:hint="eastAsia"/>
          <w:highlight w:val="yellow"/>
        </w:rPr>
        <w:t>积攒用户到一定数量</w:t>
      </w:r>
      <w:r w:rsidR="00493FC2">
        <w:rPr>
          <w:rFonts w:hint="eastAsia"/>
        </w:rPr>
        <w:t>(Push</w:t>
      </w:r>
      <w:r w:rsidR="00493FC2">
        <w:rPr>
          <w:rFonts w:hint="eastAsia"/>
        </w:rPr>
        <w:t>是</w:t>
      </w:r>
      <w:r w:rsidR="00493FC2">
        <w:rPr>
          <w:rFonts w:hint="eastAsia"/>
        </w:rPr>
        <w:t>450,SMS</w:t>
      </w:r>
      <w:r w:rsidR="00493FC2">
        <w:rPr>
          <w:rFonts w:hint="eastAsia"/>
        </w:rPr>
        <w:t>是</w:t>
      </w:r>
      <w:r w:rsidR="00493FC2">
        <w:rPr>
          <w:rFonts w:hint="eastAsia"/>
        </w:rPr>
        <w:t>950)</w:t>
      </w:r>
      <w:r w:rsidR="00493FC2">
        <w:rPr>
          <w:rFonts w:hint="eastAsia"/>
        </w:rPr>
        <w:t>然后再进行一次发送操作</w:t>
      </w:r>
      <w:r w:rsidR="00493FC2">
        <w:rPr>
          <w:rFonts w:hint="eastAsia"/>
        </w:rPr>
        <w:t>(HTTP</w:t>
      </w:r>
      <w:r w:rsidR="00493FC2">
        <w:rPr>
          <w:rFonts w:hint="eastAsia"/>
        </w:rPr>
        <w:t>请求</w:t>
      </w:r>
      <w:r w:rsidR="00493FC2">
        <w:rPr>
          <w:rFonts w:hint="eastAsia"/>
        </w:rPr>
        <w:t>),</w:t>
      </w:r>
      <w:r w:rsidR="00493FC2">
        <w:rPr>
          <w:rFonts w:hint="eastAsia"/>
        </w:rPr>
        <w:t>这样可以让网络交互次数大量减少</w:t>
      </w:r>
      <w:r w:rsidR="00493FC2">
        <w:rPr>
          <w:rFonts w:hint="eastAsia"/>
        </w:rPr>
        <w:t>,</w:t>
      </w:r>
      <w:r w:rsidR="00493FC2">
        <w:rPr>
          <w:rFonts w:hint="eastAsia"/>
        </w:rPr>
        <w:t>进一步提升性能</w:t>
      </w:r>
      <w:r w:rsidR="00493FC2">
        <w:rPr>
          <w:rFonts w:hint="eastAsia"/>
        </w:rPr>
        <w:t>,</w:t>
      </w:r>
      <w:r w:rsidR="00074E56">
        <w:rPr>
          <w:rFonts w:hint="eastAsia"/>
        </w:rPr>
        <w:t>分批跑完后将结果</w:t>
      </w:r>
      <w:r w:rsidR="00074E56">
        <w:rPr>
          <w:rFonts w:hint="eastAsia"/>
        </w:rPr>
        <w:t>(</w:t>
      </w:r>
      <w:r w:rsidR="00074E56">
        <w:rPr>
          <w:rFonts w:hint="eastAsia"/>
        </w:rPr>
        <w:t>发送成功、失败数</w:t>
      </w:r>
      <w:r w:rsidR="00074E56">
        <w:rPr>
          <w:rFonts w:hint="eastAsia"/>
        </w:rPr>
        <w:t>)</w:t>
      </w:r>
      <w:r w:rsidR="00074E56">
        <w:rPr>
          <w:rFonts w:hint="eastAsia"/>
        </w:rPr>
        <w:t>汇总并保存</w:t>
      </w:r>
    </w:p>
    <w:p w14:paraId="5C0D5B27" w14:textId="30DD5904" w:rsidR="00C64D3D" w:rsidRPr="00AB6643" w:rsidRDefault="00C64D3D" w:rsidP="008245D9">
      <w:pPr>
        <w:pStyle w:val="a0"/>
        <w:rPr>
          <w:rFonts w:ascii="Calibri" w:hAnsi="Calibri" w:cs="Calibri"/>
        </w:rPr>
      </w:pPr>
      <w:r w:rsidRPr="00476FF2">
        <w:rPr>
          <w:rFonts w:hint="eastAsia"/>
          <w:highlight w:val="yellow"/>
        </w:rPr>
        <w:t>3</w:t>
      </w:r>
      <w:r w:rsidR="005E5AEF" w:rsidRPr="00476FF2">
        <w:rPr>
          <w:rFonts w:hint="eastAsia"/>
          <w:highlight w:val="yellow"/>
        </w:rPr>
        <w:t>、</w:t>
      </w:r>
      <w:r w:rsidR="002C3F9E" w:rsidRPr="00476FF2">
        <w:rPr>
          <w:rFonts w:hint="eastAsia"/>
          <w:highlight w:val="yellow"/>
        </w:rPr>
        <w:t>脚本后续考虑到异常中断</w:t>
      </w:r>
      <w:r w:rsidR="00201F54" w:rsidRPr="00476FF2">
        <w:rPr>
          <w:rFonts w:hint="eastAsia"/>
          <w:highlight w:val="yellow"/>
        </w:rPr>
        <w:t>的情况</w:t>
      </w:r>
      <w:r w:rsidR="00201F54" w:rsidRPr="00476FF2">
        <w:rPr>
          <w:rFonts w:hint="eastAsia"/>
          <w:highlight w:val="yellow"/>
        </w:rPr>
        <w:t>,</w:t>
      </w:r>
      <w:r w:rsidR="00201F54" w:rsidRPr="00476FF2">
        <w:rPr>
          <w:rFonts w:hint="eastAsia"/>
          <w:highlight w:val="yellow"/>
        </w:rPr>
        <w:t>即“中断续发”</w:t>
      </w:r>
      <w:r w:rsidR="00A751A4" w:rsidRPr="00476FF2">
        <w:rPr>
          <w:rFonts w:hint="eastAsia"/>
          <w:highlight w:val="yellow"/>
        </w:rPr>
        <w:t>问题</w:t>
      </w:r>
      <w:r w:rsidR="00A751A4" w:rsidRPr="00476FF2">
        <w:rPr>
          <w:rFonts w:hint="eastAsia"/>
          <w:highlight w:val="yellow"/>
        </w:rPr>
        <w:t>,</w:t>
      </w:r>
      <w:r w:rsidR="00776E95" w:rsidRPr="00476FF2">
        <w:rPr>
          <w:rFonts w:hint="eastAsia"/>
          <w:highlight w:val="yellow"/>
        </w:rPr>
        <w:t>主要考虑到三种情况</w:t>
      </w:r>
      <w:r w:rsidR="00776E95" w:rsidRPr="00476FF2">
        <w:rPr>
          <w:rFonts w:hint="eastAsia"/>
          <w:highlight w:val="yellow"/>
        </w:rPr>
        <w:t xml:space="preserve">: </w:t>
      </w:r>
      <w:r w:rsidR="00776E95" w:rsidRPr="00476FF2">
        <w:rPr>
          <w:rFonts w:hint="eastAsia"/>
          <w:highlight w:val="yellow"/>
        </w:rPr>
        <w:t>进程被终止</w:t>
      </w:r>
      <w:r w:rsidR="00776E95" w:rsidRPr="00476FF2">
        <w:rPr>
          <w:rFonts w:hint="eastAsia"/>
          <w:highlight w:val="yellow"/>
        </w:rPr>
        <w:t>(</w:t>
      </w:r>
      <w:r w:rsidR="00776E95" w:rsidRPr="00476FF2">
        <w:rPr>
          <w:rFonts w:hint="eastAsia"/>
          <w:highlight w:val="yellow"/>
        </w:rPr>
        <w:t>信号</w:t>
      </w:r>
      <w:r w:rsidR="00776E95" w:rsidRPr="00476FF2">
        <w:rPr>
          <w:rFonts w:hint="eastAsia"/>
          <w:highlight w:val="yellow"/>
        </w:rPr>
        <w:t>)</w:t>
      </w:r>
      <w:r w:rsidR="00776E95" w:rsidRPr="00476FF2">
        <w:rPr>
          <w:rFonts w:hint="eastAsia"/>
          <w:highlight w:val="yellow"/>
        </w:rPr>
        <w:t>、</w:t>
      </w:r>
      <w:r w:rsidR="00776E95" w:rsidRPr="00476FF2">
        <w:rPr>
          <w:rFonts w:hint="eastAsia"/>
          <w:highlight w:val="yellow"/>
        </w:rPr>
        <w:t>DB</w:t>
      </w:r>
      <w:r w:rsidR="00776E95" w:rsidRPr="00476FF2">
        <w:rPr>
          <w:rFonts w:hint="eastAsia"/>
          <w:highlight w:val="yellow"/>
        </w:rPr>
        <w:t>超时</w:t>
      </w:r>
      <w:r w:rsidR="00776E95" w:rsidRPr="00476FF2">
        <w:rPr>
          <w:rFonts w:hint="eastAsia"/>
          <w:highlight w:val="yellow"/>
        </w:rPr>
        <w:t>(</w:t>
      </w:r>
      <w:r w:rsidR="00776E95" w:rsidRPr="00476FF2">
        <w:rPr>
          <w:rFonts w:hint="eastAsia"/>
          <w:highlight w:val="yellow"/>
        </w:rPr>
        <w:t>连接超时、请求数据超时</w:t>
      </w:r>
      <w:r w:rsidR="00776E95" w:rsidRPr="00476FF2">
        <w:rPr>
          <w:rFonts w:hint="eastAsia"/>
          <w:highlight w:val="yellow"/>
        </w:rPr>
        <w:t>)</w:t>
      </w:r>
      <w:r w:rsidR="00776E95" w:rsidRPr="00476FF2">
        <w:rPr>
          <w:rFonts w:hint="eastAsia"/>
          <w:highlight w:val="yellow"/>
        </w:rPr>
        <w:t>、</w:t>
      </w:r>
      <w:r w:rsidR="00157766" w:rsidRPr="00476FF2">
        <w:rPr>
          <w:rFonts w:hint="eastAsia"/>
          <w:highlight w:val="yellow"/>
        </w:rPr>
        <w:t>HTTP</w:t>
      </w:r>
      <w:r w:rsidR="00157766" w:rsidRPr="00476FF2">
        <w:rPr>
          <w:rFonts w:hint="eastAsia"/>
          <w:highlight w:val="yellow"/>
        </w:rPr>
        <w:t>超市</w:t>
      </w:r>
      <w:r w:rsidR="00157766" w:rsidRPr="00476FF2">
        <w:rPr>
          <w:rFonts w:hint="eastAsia"/>
          <w:highlight w:val="yellow"/>
        </w:rPr>
        <w:t>(</w:t>
      </w:r>
      <w:r w:rsidR="00157766" w:rsidRPr="00476FF2">
        <w:rPr>
          <w:rFonts w:hint="eastAsia"/>
          <w:highlight w:val="yellow"/>
        </w:rPr>
        <w:t>连接超时、请求数据超时</w:t>
      </w:r>
      <w:r w:rsidR="00157766" w:rsidRPr="00476FF2">
        <w:rPr>
          <w:rFonts w:hint="eastAsia"/>
          <w:highlight w:val="yellow"/>
        </w:rPr>
        <w:t>)</w:t>
      </w:r>
      <w:r w:rsidR="0065157A" w:rsidRPr="00476FF2">
        <w:rPr>
          <w:rFonts w:hint="eastAsia"/>
          <w:highlight w:val="yellow"/>
        </w:rPr>
        <w:t>,</w:t>
      </w:r>
      <w:r w:rsidR="0065157A" w:rsidRPr="00476FF2">
        <w:rPr>
          <w:rFonts w:hint="eastAsia"/>
          <w:highlight w:val="yellow"/>
        </w:rPr>
        <w:t>解决方案就是</w:t>
      </w:r>
      <w:r w:rsidR="00D74B54" w:rsidRPr="00476FF2">
        <w:rPr>
          <w:rFonts w:hint="eastAsia"/>
          <w:highlight w:val="yellow"/>
        </w:rPr>
        <w:t>在前面说</w:t>
      </w:r>
      <w:r w:rsidR="00D74B54" w:rsidRPr="00476FF2">
        <w:rPr>
          <w:rFonts w:hint="eastAsia"/>
          <w:highlight w:val="yellow"/>
        </w:rPr>
        <w:lastRenderedPageBreak/>
        <w:t>的三种情况发生时触发保存当前任务</w:t>
      </w:r>
      <w:r w:rsidR="00272AF4" w:rsidRPr="00476FF2">
        <w:rPr>
          <w:rFonts w:hint="eastAsia"/>
          <w:highlight w:val="yellow"/>
        </w:rPr>
        <w:t>位置信息、然后利用这个位置信息进行手动重跑达到“中断续发”的目的</w:t>
      </w:r>
      <w:r w:rsidR="00272AF4" w:rsidRPr="00476FF2">
        <w:rPr>
          <w:rFonts w:hint="eastAsia"/>
          <w:highlight w:val="yellow"/>
        </w:rPr>
        <w:t>,</w:t>
      </w:r>
      <w:r w:rsidR="00272AF4" w:rsidRPr="00476FF2">
        <w:rPr>
          <w:rFonts w:hint="eastAsia"/>
          <w:highlight w:val="yellow"/>
        </w:rPr>
        <w:t>但是进程如果被强制的</w:t>
      </w:r>
      <w:r w:rsidR="00AB6643" w:rsidRPr="00476FF2">
        <w:rPr>
          <w:rFonts w:hint="eastAsia"/>
          <w:highlight w:val="yellow"/>
        </w:rPr>
        <w:t>Kill(</w:t>
      </w:r>
      <w:r w:rsidR="00AB6643" w:rsidRPr="00476FF2">
        <w:rPr>
          <w:highlight w:val="yellow"/>
        </w:rPr>
        <w:t>SIGKILL</w:t>
      </w:r>
      <w:r w:rsidR="00AB6643" w:rsidRPr="00476FF2">
        <w:rPr>
          <w:rFonts w:hint="eastAsia"/>
          <w:highlight w:val="yellow"/>
        </w:rPr>
        <w:t>),</w:t>
      </w:r>
      <w:r w:rsidR="009004A4" w:rsidRPr="00476FF2">
        <w:rPr>
          <w:rFonts w:hint="eastAsia"/>
          <w:highlight w:val="yellow"/>
        </w:rPr>
        <w:t>这种情况目前能想到的解决方案就是利用单独的一个协程</w:t>
      </w:r>
      <w:r w:rsidR="00B6724F" w:rsidRPr="00476FF2">
        <w:rPr>
          <w:rFonts w:hint="eastAsia"/>
          <w:highlight w:val="yellow"/>
        </w:rPr>
        <w:t>轮询</w:t>
      </w:r>
      <w:r w:rsidR="00336A3E" w:rsidRPr="00476FF2">
        <w:rPr>
          <w:rFonts w:hint="eastAsia"/>
          <w:highlight w:val="yellow"/>
        </w:rPr>
        <w:t>地将任务位置信息进行保存</w:t>
      </w:r>
      <w:r w:rsidR="00336A3E" w:rsidRPr="00476FF2">
        <w:rPr>
          <w:rFonts w:hint="eastAsia"/>
          <w:highlight w:val="yellow"/>
        </w:rPr>
        <w:t>,</w:t>
      </w:r>
      <w:r w:rsidR="00673923" w:rsidRPr="00476FF2">
        <w:rPr>
          <w:rFonts w:hint="eastAsia"/>
          <w:highlight w:val="yellow"/>
        </w:rPr>
        <w:t>这种方式只能一定程度上降低损失</w:t>
      </w:r>
      <w:r w:rsidR="00ED2115" w:rsidRPr="00476FF2">
        <w:rPr>
          <w:rFonts w:hint="eastAsia"/>
          <w:highlight w:val="yellow"/>
        </w:rPr>
        <w:t>,</w:t>
      </w:r>
      <w:r w:rsidR="00ED2115" w:rsidRPr="00476FF2">
        <w:rPr>
          <w:rFonts w:hint="eastAsia"/>
          <w:highlight w:val="yellow"/>
        </w:rPr>
        <w:t>并不能</w:t>
      </w:r>
      <w:r w:rsidR="002F5ADF" w:rsidRPr="00476FF2">
        <w:rPr>
          <w:rFonts w:hint="eastAsia"/>
          <w:highlight w:val="yellow"/>
        </w:rPr>
        <w:t>从根本上解决</w:t>
      </w:r>
    </w:p>
    <w:p w14:paraId="001D998F" w14:textId="444A6EFE" w:rsidR="00807A8A" w:rsidRDefault="00807A8A" w:rsidP="00807A8A">
      <w:pPr>
        <w:pStyle w:val="2"/>
      </w:pPr>
      <w:bookmarkStart w:id="14" w:name="_Toc29287987"/>
      <w:r>
        <w:rPr>
          <w:rFonts w:hint="eastAsia"/>
        </w:rPr>
        <w:t>框架选择</w:t>
      </w:r>
      <w:bookmarkEnd w:id="14"/>
    </w:p>
    <w:p w14:paraId="4D02F98D" w14:textId="3A6C76F3" w:rsidR="00602268" w:rsidRPr="00602268" w:rsidRDefault="00DE5D32" w:rsidP="00E50A0F">
      <w:pPr>
        <w:pStyle w:val="a0"/>
      </w:pPr>
      <w:r>
        <w:rPr>
          <w:rFonts w:hint="eastAsia"/>
        </w:rPr>
        <w:t>服务端采用</w:t>
      </w:r>
      <w:r w:rsidR="00D51C7A">
        <w:t>Laravel</w:t>
      </w:r>
      <w:r w:rsidR="008815BE">
        <w:rPr>
          <w:rFonts w:hint="eastAsia"/>
        </w:rPr>
        <w:t xml:space="preserve"> 5.5</w:t>
      </w:r>
      <w:r w:rsidR="00602268">
        <w:rPr>
          <w:rFonts w:hint="eastAsia"/>
        </w:rPr>
        <w:t>框架</w:t>
      </w:r>
    </w:p>
    <w:p w14:paraId="1C6D8A71" w14:textId="2AB06E53" w:rsidR="00840BD2" w:rsidRDefault="00840BD2" w:rsidP="00840BD2">
      <w:pPr>
        <w:pStyle w:val="2"/>
      </w:pPr>
      <w:bookmarkStart w:id="15" w:name="_Toc29287988"/>
      <w:r>
        <w:rPr>
          <w:rFonts w:hint="eastAsia"/>
        </w:rPr>
        <w:t>已有数据梳理</w:t>
      </w:r>
      <w:bookmarkEnd w:id="15"/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D0179C" w14:paraId="25790A13" w14:textId="77777777" w:rsidTr="00B43A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43" w:type="dxa"/>
          </w:tcPr>
          <w:p w14:paraId="5EE74F9F" w14:textId="70A7EF5C" w:rsidR="00D0179C" w:rsidRPr="00E25CAD" w:rsidRDefault="00D0179C" w:rsidP="00E50A0F">
            <w:pPr>
              <w:pStyle w:val="a0"/>
            </w:pPr>
            <w:r w:rsidRPr="00E25CAD">
              <w:rPr>
                <w:rFonts w:hint="eastAsia"/>
              </w:rPr>
              <w:t>数据</w:t>
            </w:r>
          </w:p>
        </w:tc>
        <w:tc>
          <w:tcPr>
            <w:tcW w:w="4643" w:type="dxa"/>
          </w:tcPr>
          <w:p w14:paraId="6AE6708F" w14:textId="7596858B" w:rsidR="00D0179C" w:rsidRPr="00E25CAD" w:rsidRDefault="00D0179C" w:rsidP="00E50A0F">
            <w:pPr>
              <w:pStyle w:val="a0"/>
            </w:pPr>
            <w:r w:rsidRPr="00E25CAD">
              <w:rPr>
                <w:rFonts w:hint="eastAsia"/>
              </w:rPr>
              <w:t>表</w:t>
            </w:r>
          </w:p>
        </w:tc>
      </w:tr>
      <w:tr w:rsidR="00D0179C" w14:paraId="59A0BDE9" w14:textId="77777777" w:rsidTr="00B43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43" w:type="dxa"/>
          </w:tcPr>
          <w:p w14:paraId="2F843293" w14:textId="2F7B1274" w:rsidR="00D0179C" w:rsidRDefault="0061610C" w:rsidP="00E50A0F">
            <w:pPr>
              <w:pStyle w:val="a0"/>
            </w:pPr>
            <w:r>
              <w:rPr>
                <w:rFonts w:hint="eastAsia"/>
              </w:rPr>
              <w:t>用户属性表</w:t>
            </w:r>
          </w:p>
        </w:tc>
        <w:tc>
          <w:tcPr>
            <w:tcW w:w="4643" w:type="dxa"/>
          </w:tcPr>
          <w:p w14:paraId="1C714D41" w14:textId="36C9907B" w:rsidR="00D0179C" w:rsidRPr="0061610C" w:rsidRDefault="0061610C" w:rsidP="00E50A0F">
            <w:pPr>
              <w:pStyle w:val="a0"/>
            </w:pPr>
            <w:r>
              <w:t>user_attribute_list</w:t>
            </w:r>
          </w:p>
          <w:p w14:paraId="79A1F046" w14:textId="592C6DEA" w:rsidR="009160CE" w:rsidRDefault="002E15E8" w:rsidP="00E50A0F">
            <w:pPr>
              <w:pStyle w:val="a0"/>
            </w:pPr>
            <w:r>
              <w:rPr>
                <w:rFonts w:hint="eastAsia"/>
              </w:rPr>
              <w:t>user</w:t>
            </w:r>
            <w:r>
              <w:t xml:space="preserve">_id 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  <w:r w:rsidR="00FB4A86">
              <w:t>,int</w:t>
            </w:r>
            <w:r w:rsidR="00FB4A86">
              <w:rPr>
                <w:rFonts w:hint="eastAsia"/>
              </w:rPr>
              <w:t>类型</w:t>
            </w:r>
            <w:r w:rsidR="00C00FD4">
              <w:rPr>
                <w:rFonts w:hint="eastAsia"/>
              </w:rPr>
              <w:t>,</w:t>
            </w:r>
            <w:r w:rsidR="00C00FD4">
              <w:rPr>
                <w:rFonts w:hint="eastAsia"/>
              </w:rPr>
              <w:t>必填字段</w:t>
            </w:r>
            <w:r w:rsidR="00DD59E8">
              <w:rPr>
                <w:rFonts w:hint="eastAsia"/>
              </w:rPr>
              <w:t>,</w:t>
            </w:r>
            <w:r w:rsidR="00DD59E8">
              <w:rPr>
                <w:rFonts w:hint="eastAsia"/>
              </w:rPr>
              <w:t>唯一索引</w:t>
            </w:r>
          </w:p>
          <w:p w14:paraId="6B9DC472" w14:textId="735014A6" w:rsidR="002E15E8" w:rsidRDefault="002E15E8" w:rsidP="00E50A0F">
            <w:pPr>
              <w:pStyle w:val="a0"/>
            </w:pPr>
            <w:r>
              <w:t xml:space="preserve">user_phone </w:t>
            </w:r>
            <w:r>
              <w:rPr>
                <w:rFonts w:hint="eastAsia"/>
              </w:rPr>
              <w:t>手机号</w:t>
            </w:r>
            <w:r w:rsidR="00FB4A86">
              <w:rPr>
                <w:rFonts w:hint="eastAsia"/>
              </w:rPr>
              <w:t>,</w:t>
            </w:r>
            <w:r w:rsidR="00117E8E">
              <w:rPr>
                <w:rFonts w:hint="eastAsia"/>
              </w:rPr>
              <w:t>int</w:t>
            </w:r>
            <w:r w:rsidR="00117E8E">
              <w:rPr>
                <w:rFonts w:hint="eastAsia"/>
              </w:rPr>
              <w:t>类型</w:t>
            </w:r>
            <w:r w:rsidR="00CB77C3">
              <w:rPr>
                <w:rFonts w:hint="eastAsia"/>
              </w:rPr>
              <w:t>,</w:t>
            </w:r>
            <w:r w:rsidR="00CB77C3">
              <w:rPr>
                <w:rFonts w:hint="eastAsia"/>
              </w:rPr>
              <w:t>默认为</w:t>
            </w:r>
            <w:r w:rsidR="00CB77C3">
              <w:t>0</w:t>
            </w:r>
          </w:p>
          <w:p w14:paraId="717ADF6E" w14:textId="77777777" w:rsidR="002E15E8" w:rsidRDefault="00FB4A86" w:rsidP="00E50A0F">
            <w:pPr>
              <w:pStyle w:val="a0"/>
            </w:pPr>
            <w:r>
              <w:t xml:space="preserve">create_date </w:t>
            </w:r>
            <w:r>
              <w:rPr>
                <w:rFonts w:hint="eastAsia"/>
              </w:rPr>
              <w:t>用户注册时间</w:t>
            </w:r>
            <w:r w:rsidR="008E7039">
              <w:rPr>
                <w:rFonts w:hint="eastAsia"/>
              </w:rPr>
              <w:t>,</w:t>
            </w:r>
            <w:r w:rsidR="0069432B">
              <w:rPr>
                <w:rFonts w:hint="eastAsia"/>
              </w:rPr>
              <w:t>int</w:t>
            </w:r>
            <w:r w:rsidR="0069432B">
              <w:rPr>
                <w:rFonts w:hint="eastAsia"/>
              </w:rPr>
              <w:t>类型</w:t>
            </w:r>
            <w:r w:rsidR="0069432B">
              <w:t>,</w:t>
            </w:r>
            <w:r w:rsidR="0069432B">
              <w:rPr>
                <w:rFonts w:hint="eastAsia"/>
              </w:rPr>
              <w:t>格式为</w:t>
            </w:r>
            <w:r w:rsidR="0069432B">
              <w:t>20191119</w:t>
            </w:r>
          </w:p>
          <w:p w14:paraId="7464EEE3" w14:textId="35759309" w:rsidR="00F7742B" w:rsidRDefault="00F7742B" w:rsidP="00E50A0F">
            <w:pPr>
              <w:pStyle w:val="a0"/>
            </w:pPr>
            <w:r>
              <w:t xml:space="preserve">pay_date </w:t>
            </w:r>
            <w:r>
              <w:rPr>
                <w:rFonts w:hint="eastAsia"/>
              </w:rPr>
              <w:t>最后一次支付时间距离今天天数</w:t>
            </w:r>
            <w:r w:rsidR="00AD346C">
              <w:rPr>
                <w:rFonts w:hint="eastAsia"/>
              </w:rPr>
              <w:t>,int</w:t>
            </w:r>
            <w:r w:rsidR="00AD346C">
              <w:rPr>
                <w:rFonts w:hint="eastAsia"/>
              </w:rPr>
              <w:t>类型</w:t>
            </w:r>
          </w:p>
          <w:p w14:paraId="2A2DE186" w14:textId="5CA63598" w:rsidR="002C363D" w:rsidRPr="0038236D" w:rsidRDefault="00AE5B12" w:rsidP="00E50A0F">
            <w:pPr>
              <w:pStyle w:val="a0"/>
            </w:pPr>
            <w:r>
              <w:t>1_day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</w:t>
            </w:r>
            <w:r>
              <w:t>_day</w:t>
            </w:r>
            <w:r w:rsidR="004D7D1B">
              <w:t xml:space="preserve"> </w:t>
            </w:r>
            <w:r w:rsidR="00617FE2">
              <w:t>…</w:t>
            </w:r>
            <w:r w:rsidR="006F69E4">
              <w:t xml:space="preserve"> 360_day</w:t>
            </w:r>
            <w:r w:rsidR="00617FE2">
              <w:rPr>
                <w:rFonts w:hint="eastAsia"/>
              </w:rPr>
              <w:t xml:space="preserve"> </w:t>
            </w:r>
            <w:r w:rsidR="007626F7">
              <w:rPr>
                <w:rFonts w:hint="eastAsia"/>
              </w:rPr>
              <w:t>近</w:t>
            </w:r>
            <w:r w:rsidR="007626F7">
              <w:rPr>
                <w:rFonts w:hint="eastAsia"/>
              </w:rPr>
              <w:t>1</w:t>
            </w:r>
            <w:r w:rsidR="007626F7">
              <w:rPr>
                <w:rFonts w:hint="eastAsia"/>
              </w:rPr>
              <w:t>、</w:t>
            </w:r>
            <w:r w:rsidR="007626F7">
              <w:rPr>
                <w:rFonts w:hint="eastAsia"/>
              </w:rPr>
              <w:t>3</w:t>
            </w:r>
            <w:r w:rsidR="007626F7">
              <w:rPr>
                <w:rFonts w:hint="eastAsia"/>
              </w:rPr>
              <w:t>、</w:t>
            </w:r>
            <w:r w:rsidR="007626F7">
              <w:rPr>
                <w:rFonts w:hint="eastAsia"/>
              </w:rPr>
              <w:t>7</w:t>
            </w:r>
            <w:r w:rsidR="00B50E7D">
              <w:t>…360</w:t>
            </w:r>
            <w:r w:rsidR="007626F7">
              <w:rPr>
                <w:rFonts w:hint="eastAsia"/>
              </w:rPr>
              <w:t>天</w:t>
            </w:r>
            <w:r w:rsidR="00AD23F7">
              <w:rPr>
                <w:rFonts w:hint="eastAsia"/>
              </w:rPr>
              <w:t>有无订单</w:t>
            </w:r>
            <w:r w:rsidR="0038236D">
              <w:rPr>
                <w:rFonts w:hint="eastAsia"/>
              </w:rPr>
              <w:t>,</w:t>
            </w:r>
            <w:r w:rsidR="00E70434">
              <w:rPr>
                <w:rFonts w:hint="eastAsia"/>
              </w:rPr>
              <w:t>int</w:t>
            </w:r>
            <w:r w:rsidR="00E70434">
              <w:rPr>
                <w:rFonts w:hint="eastAsia"/>
              </w:rPr>
              <w:t>类型</w:t>
            </w:r>
            <w:r w:rsidR="00E70434">
              <w:rPr>
                <w:rFonts w:hint="eastAsia"/>
              </w:rPr>
              <w:t>,</w:t>
            </w:r>
            <w:r w:rsidR="0038236D">
              <w:rPr>
                <w:rFonts w:hint="eastAsia"/>
              </w:rPr>
              <w:t>1</w:t>
            </w:r>
            <w:r w:rsidR="0038236D">
              <w:rPr>
                <w:rFonts w:hint="eastAsia"/>
              </w:rPr>
              <w:t>为有</w:t>
            </w:r>
            <w:r w:rsidR="0038236D">
              <w:rPr>
                <w:rFonts w:hint="eastAsia"/>
              </w:rPr>
              <w:t>,0</w:t>
            </w:r>
            <w:r w:rsidR="0038236D">
              <w:rPr>
                <w:rFonts w:hint="eastAsia"/>
              </w:rPr>
              <w:t>为没有</w:t>
            </w:r>
          </w:p>
          <w:p w14:paraId="672EB203" w14:textId="256E9938" w:rsidR="00D6199C" w:rsidRDefault="00D6199C" w:rsidP="00E50A0F">
            <w:pPr>
              <w:pStyle w:val="a0"/>
            </w:pPr>
            <w:r>
              <w:t xml:space="preserve">sum_day </w:t>
            </w:r>
            <w:r w:rsidR="007626F7">
              <w:rPr>
                <w:rFonts w:hint="eastAsia"/>
              </w:rPr>
              <w:t>所有</w:t>
            </w:r>
            <w:r w:rsidR="007626F7">
              <w:rPr>
                <w:rFonts w:hint="eastAsia"/>
              </w:rPr>
              <w:t>18</w:t>
            </w:r>
            <w:r w:rsidR="007626F7">
              <w:rPr>
                <w:rFonts w:hint="eastAsia"/>
              </w:rPr>
              <w:t>、</w:t>
            </w:r>
            <w:r w:rsidR="007626F7">
              <w:rPr>
                <w:rFonts w:hint="eastAsia"/>
              </w:rPr>
              <w:t>19</w:t>
            </w:r>
            <w:r w:rsidR="007626F7">
              <w:rPr>
                <w:rFonts w:hint="eastAsia"/>
              </w:rPr>
              <w:t>年</w:t>
            </w:r>
            <w:r w:rsidR="001A25C9">
              <w:rPr>
                <w:rFonts w:hint="eastAsia"/>
              </w:rPr>
              <w:t>有无订单</w:t>
            </w:r>
            <w:r w:rsidR="00E70434">
              <w:rPr>
                <w:rFonts w:hint="eastAsia"/>
              </w:rPr>
              <w:t>,</w:t>
            </w:r>
            <w:r w:rsidR="00E70434">
              <w:t>int</w:t>
            </w:r>
            <w:r w:rsidR="00E70434">
              <w:rPr>
                <w:rFonts w:hint="eastAsia"/>
              </w:rPr>
              <w:t>类型</w:t>
            </w:r>
            <w:r w:rsidR="00B109DB">
              <w:rPr>
                <w:rFonts w:hint="eastAsia"/>
              </w:rPr>
              <w:t>,1</w:t>
            </w:r>
            <w:r w:rsidR="00B109DB">
              <w:rPr>
                <w:rFonts w:hint="eastAsia"/>
              </w:rPr>
              <w:t>为有</w:t>
            </w:r>
            <w:r w:rsidR="00B109DB">
              <w:rPr>
                <w:rFonts w:hint="eastAsia"/>
              </w:rPr>
              <w:t>,0</w:t>
            </w:r>
            <w:r w:rsidR="00B109DB">
              <w:rPr>
                <w:rFonts w:hint="eastAsia"/>
              </w:rPr>
              <w:t>为没有</w:t>
            </w:r>
          </w:p>
          <w:p w14:paraId="571F95A7" w14:textId="77777777" w:rsidR="009D2ABE" w:rsidRDefault="009809B7" w:rsidP="00E50A0F">
            <w:pPr>
              <w:pStyle w:val="a0"/>
            </w:pPr>
            <w:r>
              <w:t xml:space="preserve">order_num </w:t>
            </w:r>
            <w:r>
              <w:rPr>
                <w:rFonts w:hint="eastAsia"/>
              </w:rPr>
              <w:t>累计订单总数</w:t>
            </w:r>
            <w:r>
              <w:rPr>
                <w:rFonts w:hint="eastAsia"/>
              </w:rPr>
              <w:t>,</w:t>
            </w:r>
            <w:r w:rsidR="004402FF">
              <w:rPr>
                <w:rFonts w:hint="eastAsia"/>
              </w:rPr>
              <w:t>int</w:t>
            </w:r>
            <w:r w:rsidR="004402FF">
              <w:rPr>
                <w:rFonts w:hint="eastAsia"/>
              </w:rPr>
              <w:t>类型</w:t>
            </w:r>
          </w:p>
          <w:p w14:paraId="7D9509AA" w14:textId="28DCB170" w:rsidR="00790F0B" w:rsidRPr="0069432B" w:rsidRDefault="00B65EFF" w:rsidP="00E50A0F">
            <w:pPr>
              <w:pStyle w:val="a0"/>
            </w:pPr>
            <w:r>
              <w:rPr>
                <w:rFonts w:hint="eastAsia"/>
              </w:rPr>
              <w:t>like</w:t>
            </w:r>
            <w:r>
              <w:t xml:space="preserve">_category </w:t>
            </w:r>
            <w:r w:rsidR="006F74BC">
              <w:rPr>
                <w:rFonts w:hint="eastAsia"/>
              </w:rPr>
              <w:t>类目</w:t>
            </w:r>
            <w:r w:rsidR="006839A1">
              <w:rPr>
                <w:rFonts w:hint="eastAsia"/>
              </w:rPr>
              <w:t>: -1</w:t>
            </w:r>
            <w:r w:rsidR="006839A1">
              <w:rPr>
                <w:rFonts w:hint="eastAsia"/>
              </w:rPr>
              <w:t>表示没有</w:t>
            </w:r>
            <w:r w:rsidR="006839A1">
              <w:rPr>
                <w:rFonts w:hint="eastAsia"/>
              </w:rPr>
              <w:t xml:space="preserve">; </w:t>
            </w:r>
            <w:r w:rsidR="006839A1">
              <w:rPr>
                <w:rFonts w:hint="eastAsia"/>
              </w:rPr>
              <w:t>大于</w:t>
            </w:r>
            <w:r w:rsidR="006839A1">
              <w:rPr>
                <w:rFonts w:hint="eastAsia"/>
              </w:rPr>
              <w:t>0</w:t>
            </w:r>
            <w:r w:rsidR="006839A1">
              <w:rPr>
                <w:rFonts w:hint="eastAsia"/>
              </w:rPr>
              <w:t>的四位数</w:t>
            </w:r>
            <w:r w:rsidR="00B43A47">
              <w:rPr>
                <w:rFonts w:hint="eastAsia"/>
              </w:rPr>
              <w:t>为正常类目</w:t>
            </w:r>
          </w:p>
        </w:tc>
      </w:tr>
    </w:tbl>
    <w:p w14:paraId="586E3124" w14:textId="77777777" w:rsidR="00572D9F" w:rsidRPr="00572D9F" w:rsidRDefault="00572D9F" w:rsidP="00E50A0F">
      <w:pPr>
        <w:pStyle w:val="a0"/>
      </w:pPr>
    </w:p>
    <w:p w14:paraId="34558F36" w14:textId="4BC3D744" w:rsidR="00245582" w:rsidRDefault="00055D41" w:rsidP="00B70070">
      <w:pPr>
        <w:pStyle w:val="2"/>
      </w:pPr>
      <w:bookmarkStart w:id="16" w:name="_Toc29287989"/>
      <w:r>
        <w:rPr>
          <w:rFonts w:hint="eastAsia"/>
        </w:rPr>
        <w:t>存储引擎选择</w:t>
      </w:r>
      <w:bookmarkEnd w:id="16"/>
    </w:p>
    <w:p w14:paraId="731F09F9" w14:textId="42D88FD5" w:rsidR="00731C55" w:rsidRDefault="00731C55" w:rsidP="00E50A0F">
      <w:pPr>
        <w:pStyle w:val="a0"/>
      </w:pPr>
      <w:r>
        <w:rPr>
          <w:rFonts w:hint="eastAsia"/>
        </w:rPr>
        <w:t>MySQL InnoDB</w:t>
      </w:r>
    </w:p>
    <w:p w14:paraId="524D5340" w14:textId="77777777" w:rsidR="008257CD" w:rsidRDefault="008257CD" w:rsidP="008257CD">
      <w:pPr>
        <w:pStyle w:val="2"/>
      </w:pPr>
      <w:bookmarkStart w:id="17" w:name="_Toc35246407"/>
      <w:r>
        <w:rPr>
          <w:rFonts w:hint="eastAsia"/>
        </w:rPr>
        <w:t>现有表结构修改</w:t>
      </w:r>
      <w:bookmarkEnd w:id="17"/>
    </w:p>
    <w:p w14:paraId="11FD7B38" w14:textId="77777777" w:rsidR="00FF33D5" w:rsidRDefault="00FF33D5" w:rsidP="00FF33D5">
      <w:pPr>
        <w:pStyle w:val="a0"/>
        <w:rPr>
          <w:rFonts w:hint="eastAsia"/>
        </w:rPr>
      </w:pPr>
      <w:r>
        <w:rPr>
          <w:rFonts w:hint="eastAsia"/>
        </w:rPr>
        <w:lastRenderedPageBreak/>
        <w:t xml:space="preserve"># </w:t>
      </w:r>
      <w:r>
        <w:rPr>
          <w:rFonts w:hint="eastAsia"/>
        </w:rPr>
        <w:t>按文件内容进行消息推送</w:t>
      </w:r>
    </w:p>
    <w:p w14:paraId="446CD2CF" w14:textId="77777777" w:rsidR="00FF33D5" w:rsidRDefault="00FF33D5" w:rsidP="00FF33D5">
      <w:pPr>
        <w:pStyle w:val="a0"/>
      </w:pPr>
      <w:r>
        <w:t>alter table dfs_</w:t>
      </w:r>
      <w:proofErr w:type="gramStart"/>
      <w:r>
        <w:t>haitun .</w:t>
      </w:r>
      <w:proofErr w:type="gramEnd"/>
      <w:r>
        <w:t xml:space="preserve"> yunying_push_tasks</w:t>
      </w:r>
    </w:p>
    <w:p w14:paraId="1DE02345" w14:textId="77777777" w:rsidR="00FF33D5" w:rsidRDefault="00FF33D5" w:rsidP="00FF33D5">
      <w:pPr>
        <w:pStyle w:val="a0"/>
        <w:rPr>
          <w:rFonts w:hint="eastAsia"/>
        </w:rPr>
      </w:pPr>
      <w:r>
        <w:rPr>
          <w:rFonts w:hint="eastAsia"/>
        </w:rPr>
        <w:t>add `data_source` varchar(8) NULL default 'db' COMMENT '</w:t>
      </w:r>
      <w:r>
        <w:rPr>
          <w:rFonts w:hint="eastAsia"/>
        </w:rPr>
        <w:t>数据来源</w:t>
      </w:r>
      <w:r>
        <w:rPr>
          <w:rFonts w:hint="eastAsia"/>
        </w:rPr>
        <w:t xml:space="preserve">: db </w:t>
      </w:r>
      <w:r>
        <w:rPr>
          <w:rFonts w:hint="eastAsia"/>
        </w:rPr>
        <w:t>数据库</w:t>
      </w:r>
      <w:r>
        <w:rPr>
          <w:rFonts w:hint="eastAsia"/>
        </w:rPr>
        <w:t xml:space="preserve">; file </w:t>
      </w:r>
      <w:r>
        <w:rPr>
          <w:rFonts w:hint="eastAsia"/>
        </w:rPr>
        <w:t>文件</w:t>
      </w:r>
      <w:r>
        <w:rPr>
          <w:rFonts w:hint="eastAsia"/>
        </w:rPr>
        <w:t>;' after `type`,</w:t>
      </w:r>
    </w:p>
    <w:p w14:paraId="7814D571" w14:textId="3AB5E043" w:rsidR="008257CD" w:rsidRPr="00731C55" w:rsidRDefault="00FF33D5" w:rsidP="00FF33D5">
      <w:pPr>
        <w:pStyle w:val="a0"/>
      </w:pPr>
      <w:r>
        <w:rPr>
          <w:rFonts w:hint="eastAsia"/>
        </w:rPr>
        <w:t>add `filename` varchar(256) NULL default '' COMMENT '</w:t>
      </w:r>
      <w:r>
        <w:rPr>
          <w:rFonts w:hint="eastAsia"/>
        </w:rPr>
        <w:t>文件名</w:t>
      </w:r>
      <w:r>
        <w:rPr>
          <w:rFonts w:hint="eastAsia"/>
        </w:rPr>
        <w:t>;</w:t>
      </w:r>
      <w:r>
        <w:rPr>
          <w:rFonts w:hint="eastAsia"/>
        </w:rPr>
        <w:t>数据来源为</w:t>
      </w:r>
      <w:r>
        <w:rPr>
          <w:rFonts w:hint="eastAsia"/>
        </w:rPr>
        <w:t>file</w:t>
      </w:r>
      <w:r>
        <w:rPr>
          <w:rFonts w:hint="eastAsia"/>
        </w:rPr>
        <w:t>时会用到</w:t>
      </w:r>
      <w:r>
        <w:rPr>
          <w:rFonts w:hint="eastAsia"/>
        </w:rPr>
        <w:t>;' after `data_source`;</w:t>
      </w:r>
    </w:p>
    <w:p w14:paraId="79F21D27" w14:textId="152FA55C" w:rsidR="00032B12" w:rsidRDefault="00E453CB" w:rsidP="00032B12">
      <w:pPr>
        <w:pStyle w:val="2"/>
      </w:pPr>
      <w:bookmarkStart w:id="18" w:name="_Toc29287990"/>
      <w:r>
        <w:rPr>
          <w:rFonts w:hint="eastAsia"/>
        </w:rPr>
        <w:t>详细的表结构</w:t>
      </w:r>
      <w:r w:rsidR="00032B12">
        <w:rPr>
          <w:rFonts w:hint="eastAsia"/>
        </w:rPr>
        <w:t>设计</w:t>
      </w:r>
      <w:bookmarkEnd w:id="18"/>
    </w:p>
    <w:p w14:paraId="476FA4E7" w14:textId="64046A22" w:rsidR="00296C83" w:rsidRPr="00FF53C8" w:rsidRDefault="005C14A0" w:rsidP="00E50A0F">
      <w:pPr>
        <w:pStyle w:val="3"/>
      </w:pPr>
      <w:bookmarkStart w:id="19" w:name="_Toc29287991"/>
      <w:r>
        <w:rPr>
          <w:rFonts w:hint="eastAsia"/>
        </w:rPr>
        <w:t>Push</w:t>
      </w:r>
      <w:r>
        <w:rPr>
          <w:rFonts w:hint="eastAsia"/>
        </w:rPr>
        <w:t>任务表</w:t>
      </w:r>
      <w:bookmarkEnd w:id="19"/>
    </w:p>
    <w:p w14:paraId="6DC0AA52" w14:textId="77777777" w:rsidR="00477954" w:rsidRDefault="00477954" w:rsidP="00477954">
      <w:pPr>
        <w:pStyle w:val="a0"/>
      </w:pPr>
      <w:r>
        <w:t>CREATE TABLE `yunying_push_tasks` (</w:t>
      </w:r>
    </w:p>
    <w:p w14:paraId="1352F66A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`id` int(10) unsigned NOT NULL AUTO_INCREMENT COMMENT '</w:t>
      </w:r>
      <w:r>
        <w:rPr>
          <w:rFonts w:hint="eastAsia"/>
        </w:rPr>
        <w:t>任务</w:t>
      </w:r>
      <w:r>
        <w:rPr>
          <w:rFonts w:hint="eastAsia"/>
        </w:rPr>
        <w:t>ID',</w:t>
      </w:r>
    </w:p>
    <w:p w14:paraId="70C40643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`task_name` varchar(64) NOT NULL COMMENT '</w:t>
      </w:r>
      <w:r>
        <w:rPr>
          <w:rFonts w:hint="eastAsia"/>
        </w:rPr>
        <w:t>任务名称</w:t>
      </w:r>
      <w:r>
        <w:rPr>
          <w:rFonts w:hint="eastAsia"/>
        </w:rPr>
        <w:t>',</w:t>
      </w:r>
    </w:p>
    <w:p w14:paraId="2B313CAA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`begin_ts` datetime NOT NULL COMMENT '</w:t>
      </w:r>
      <w:r>
        <w:rPr>
          <w:rFonts w:hint="eastAsia"/>
        </w:rPr>
        <w:t>开始推送时间</w:t>
      </w:r>
      <w:r>
        <w:rPr>
          <w:rFonts w:hint="eastAsia"/>
        </w:rPr>
        <w:t>',</w:t>
      </w:r>
    </w:p>
    <w:p w14:paraId="1AF11735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`end_ts` datetime DEFAULT NULL COMMENT '</w:t>
      </w:r>
      <w:r>
        <w:rPr>
          <w:rFonts w:hint="eastAsia"/>
        </w:rPr>
        <w:t>推送结束时间</w:t>
      </w:r>
      <w:r>
        <w:rPr>
          <w:rFonts w:hint="eastAsia"/>
        </w:rPr>
        <w:t>',</w:t>
      </w:r>
    </w:p>
    <w:p w14:paraId="2E1410BD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`type` varchar(4) NOT NULL COMMENT '</w:t>
      </w:r>
      <w:r>
        <w:rPr>
          <w:rFonts w:hint="eastAsia"/>
        </w:rPr>
        <w:t>推送类型</w:t>
      </w:r>
      <w:r>
        <w:rPr>
          <w:rFonts w:hint="eastAsia"/>
        </w:rPr>
        <w:t>: push push</w:t>
      </w:r>
      <w:r>
        <w:rPr>
          <w:rFonts w:hint="eastAsia"/>
        </w:rPr>
        <w:t>类型</w:t>
      </w:r>
      <w:r>
        <w:rPr>
          <w:rFonts w:hint="eastAsia"/>
        </w:rPr>
        <w:t xml:space="preserve">; sms </w:t>
      </w:r>
      <w:r>
        <w:rPr>
          <w:rFonts w:hint="eastAsia"/>
        </w:rPr>
        <w:t>短信类型</w:t>
      </w:r>
      <w:r>
        <w:rPr>
          <w:rFonts w:hint="eastAsia"/>
        </w:rPr>
        <w:t>;',</w:t>
      </w:r>
    </w:p>
    <w:p w14:paraId="52D2FD3F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`sms_content` varchar(255) DEFAULT '' COMMENT '</w:t>
      </w:r>
      <w:r>
        <w:rPr>
          <w:rFonts w:hint="eastAsia"/>
        </w:rPr>
        <w:t>短信内容</w:t>
      </w:r>
      <w:r>
        <w:rPr>
          <w:rFonts w:hint="eastAsia"/>
        </w:rPr>
        <w:t>',</w:t>
      </w:r>
    </w:p>
    <w:p w14:paraId="034A4AE2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`test_mobile` char(11) DEFAULT '' COMMENT '</w:t>
      </w:r>
      <w:r>
        <w:rPr>
          <w:rFonts w:hint="eastAsia"/>
        </w:rPr>
        <w:t>测试手机号</w:t>
      </w:r>
      <w:r>
        <w:rPr>
          <w:rFonts w:hint="eastAsia"/>
        </w:rPr>
        <w:t>',</w:t>
      </w:r>
    </w:p>
    <w:p w14:paraId="54277048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`push_title` varchar(64) DEFAULT '' COMMENT 'push</w:t>
      </w:r>
      <w:r>
        <w:rPr>
          <w:rFonts w:hint="eastAsia"/>
        </w:rPr>
        <w:t>标题</w:t>
      </w:r>
      <w:r>
        <w:rPr>
          <w:rFonts w:hint="eastAsia"/>
        </w:rPr>
        <w:t>',</w:t>
      </w:r>
    </w:p>
    <w:p w14:paraId="080B4C22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`push_content` varchar(128) DEFAULT '' COMMENT 'push</w:t>
      </w:r>
      <w:r>
        <w:rPr>
          <w:rFonts w:hint="eastAsia"/>
        </w:rPr>
        <w:t>内容</w:t>
      </w:r>
      <w:r>
        <w:rPr>
          <w:rFonts w:hint="eastAsia"/>
        </w:rPr>
        <w:t>',</w:t>
      </w:r>
    </w:p>
    <w:p w14:paraId="347473E4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`push_link` varchar(255) DEFAULT '' COMMENT 'push</w:t>
      </w:r>
      <w:r>
        <w:rPr>
          <w:rFonts w:hint="eastAsia"/>
        </w:rPr>
        <w:t>链接</w:t>
      </w:r>
      <w:r>
        <w:rPr>
          <w:rFonts w:hint="eastAsia"/>
        </w:rPr>
        <w:t>',</w:t>
      </w:r>
    </w:p>
    <w:p w14:paraId="728ECCDD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`test_user_id` bigint(20) unsigned DEFAULT '0' COMMENT '</w:t>
      </w:r>
      <w:r>
        <w:rPr>
          <w:rFonts w:hint="eastAsia"/>
        </w:rPr>
        <w:t>测试用户</w:t>
      </w:r>
      <w:r>
        <w:rPr>
          <w:rFonts w:hint="eastAsia"/>
        </w:rPr>
        <w:t>ID',</w:t>
      </w:r>
    </w:p>
    <w:p w14:paraId="6B562EB9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`registration_time_logic` varchar(16) NOT NULL COMMENT '</w:t>
      </w:r>
      <w:r>
        <w:rPr>
          <w:rFonts w:hint="eastAsia"/>
        </w:rPr>
        <w:t>注册时间逻辑动作</w:t>
      </w:r>
      <w:r>
        <w:rPr>
          <w:rFonts w:hint="eastAsia"/>
        </w:rPr>
        <w:t xml:space="preserve">: invalid </w:t>
      </w:r>
      <w:r>
        <w:rPr>
          <w:rFonts w:hint="eastAsia"/>
        </w:rPr>
        <w:t>无效</w:t>
      </w:r>
      <w:r>
        <w:rPr>
          <w:rFonts w:hint="eastAsia"/>
        </w:rPr>
        <w:t xml:space="preserve">; exclude </w:t>
      </w:r>
      <w:r>
        <w:rPr>
          <w:rFonts w:hint="eastAsia"/>
        </w:rPr>
        <w:t>排除</w:t>
      </w:r>
      <w:r>
        <w:rPr>
          <w:rFonts w:hint="eastAsia"/>
        </w:rPr>
        <w:t xml:space="preserve">; or </w:t>
      </w:r>
      <w:r>
        <w:rPr>
          <w:rFonts w:hint="eastAsia"/>
        </w:rPr>
        <w:t>且包含</w:t>
      </w:r>
      <w:r>
        <w:rPr>
          <w:rFonts w:hint="eastAsia"/>
        </w:rPr>
        <w:t xml:space="preserve">; and </w:t>
      </w:r>
      <w:r>
        <w:rPr>
          <w:rFonts w:hint="eastAsia"/>
        </w:rPr>
        <w:t>并包含</w:t>
      </w:r>
      <w:r>
        <w:rPr>
          <w:rFonts w:hint="eastAsia"/>
        </w:rPr>
        <w:t>;',</w:t>
      </w:r>
    </w:p>
    <w:p w14:paraId="644B5389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`registration_from_date` date DEFAULT NULL COMMENT '</w:t>
      </w:r>
      <w:r>
        <w:rPr>
          <w:rFonts w:hint="eastAsia"/>
        </w:rPr>
        <w:t>注册开始时间</w:t>
      </w:r>
      <w:r>
        <w:rPr>
          <w:rFonts w:hint="eastAsia"/>
        </w:rPr>
        <w:t>',</w:t>
      </w:r>
    </w:p>
    <w:p w14:paraId="38D09100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`registration_to_date` date DEFAULT NULL COMMENT '</w:t>
      </w:r>
      <w:r>
        <w:rPr>
          <w:rFonts w:hint="eastAsia"/>
        </w:rPr>
        <w:t>注册截止时间</w:t>
      </w:r>
      <w:r>
        <w:rPr>
          <w:rFonts w:hint="eastAsia"/>
        </w:rPr>
        <w:t>',</w:t>
      </w:r>
    </w:p>
    <w:p w14:paraId="34578BDC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`pay_date_logic` varchar(16) NOT NULL COMMENT '</w:t>
      </w:r>
      <w:r>
        <w:rPr>
          <w:rFonts w:hint="eastAsia"/>
        </w:rPr>
        <w:t>订单支付时间逻辑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1D9D4F1D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lastRenderedPageBreak/>
        <w:t xml:space="preserve">  `pay_date_type` varchar(16) NOT NULL COMMENT '</w:t>
      </w:r>
      <w:r>
        <w:rPr>
          <w:rFonts w:hint="eastAsia"/>
        </w:rPr>
        <w:t>支付时间类型</w:t>
      </w:r>
      <w:r>
        <w:rPr>
          <w:rFonts w:hint="eastAsia"/>
        </w:rPr>
        <w:t xml:space="preserve">: 1_day </w:t>
      </w:r>
      <w:r>
        <w:rPr>
          <w:rFonts w:hint="eastAsia"/>
        </w:rPr>
        <w:t>近</w:t>
      </w:r>
      <w:r>
        <w:rPr>
          <w:rFonts w:hint="eastAsia"/>
        </w:rPr>
        <w:t>1</w:t>
      </w:r>
      <w:r>
        <w:rPr>
          <w:rFonts w:hint="eastAsia"/>
        </w:rPr>
        <w:t>天</w:t>
      </w:r>
      <w:r>
        <w:rPr>
          <w:rFonts w:hint="eastAsia"/>
        </w:rPr>
        <w:t xml:space="preserve">; 3_day </w:t>
      </w:r>
      <w:r>
        <w:rPr>
          <w:rFonts w:hint="eastAsia"/>
        </w:rPr>
        <w:t>近</w:t>
      </w:r>
      <w:r>
        <w:rPr>
          <w:rFonts w:hint="eastAsia"/>
        </w:rPr>
        <w:t>3</w:t>
      </w:r>
      <w:r>
        <w:rPr>
          <w:rFonts w:hint="eastAsia"/>
        </w:rPr>
        <w:t>天</w:t>
      </w:r>
      <w:r>
        <w:rPr>
          <w:rFonts w:hint="eastAsia"/>
        </w:rPr>
        <w:t xml:space="preserve">; .... sum_day </w:t>
      </w:r>
      <w:r>
        <w:rPr>
          <w:rFonts w:hint="eastAsia"/>
        </w:rPr>
        <w:t>所有</w:t>
      </w:r>
      <w:r>
        <w:rPr>
          <w:rFonts w:hint="eastAsia"/>
        </w:rPr>
        <w:t>(18</w:t>
      </w:r>
      <w:r>
        <w:rPr>
          <w:rFonts w:hint="eastAsia"/>
        </w:rPr>
        <w:t>、</w:t>
      </w:r>
      <w:r>
        <w:rPr>
          <w:rFonts w:hint="eastAsia"/>
        </w:rPr>
        <w:t>19</w:t>
      </w:r>
      <w:r>
        <w:rPr>
          <w:rFonts w:hint="eastAsia"/>
        </w:rPr>
        <w:t>年</w:t>
      </w:r>
      <w:r>
        <w:rPr>
          <w:rFonts w:hint="eastAsia"/>
        </w:rPr>
        <w:t>);',</w:t>
      </w:r>
    </w:p>
    <w:p w14:paraId="36F0DD5C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`pay_date_status` tinyint(3) unsigned NOT NULL COMMENT '</w:t>
      </w:r>
      <w:r>
        <w:rPr>
          <w:rFonts w:hint="eastAsia"/>
        </w:rPr>
        <w:t>支付时间状态</w:t>
      </w:r>
      <w:r>
        <w:rPr>
          <w:rFonts w:hint="eastAsia"/>
        </w:rPr>
        <w:t xml:space="preserve">: 1 </w:t>
      </w:r>
      <w:r>
        <w:rPr>
          <w:rFonts w:hint="eastAsia"/>
        </w:rPr>
        <w:t>有订单</w:t>
      </w:r>
      <w:r>
        <w:rPr>
          <w:rFonts w:hint="eastAsia"/>
        </w:rPr>
        <w:t xml:space="preserve"> 0 </w:t>
      </w:r>
      <w:r>
        <w:rPr>
          <w:rFonts w:hint="eastAsia"/>
        </w:rPr>
        <w:t>无订单</w:t>
      </w:r>
      <w:r>
        <w:rPr>
          <w:rFonts w:hint="eastAsia"/>
        </w:rPr>
        <w:t>',</w:t>
      </w:r>
    </w:p>
    <w:p w14:paraId="5168D362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`last_pay_date_logic` varchar(16) NOT NULL COMMENT '</w:t>
      </w:r>
      <w:r>
        <w:rPr>
          <w:rFonts w:hint="eastAsia"/>
        </w:rPr>
        <w:t>品类偏好逻辑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3D8242F3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`last_pay_days_symbol` varchar(5) NOT NULL COMMENT '</w:t>
      </w:r>
      <w:r>
        <w:rPr>
          <w:rFonts w:hint="eastAsia"/>
        </w:rPr>
        <w:t>最后支付时间比较运算符</w:t>
      </w:r>
      <w:r>
        <w:rPr>
          <w:rFonts w:hint="eastAsia"/>
        </w:rPr>
        <w:t>: =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&gt;=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&lt;=',</w:t>
      </w:r>
    </w:p>
    <w:p w14:paraId="494F30C7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`last_pay_days` int(10) unsigned DEFAULT '0' COMMENT '</w:t>
      </w:r>
      <w:r>
        <w:rPr>
          <w:rFonts w:hint="eastAsia"/>
        </w:rPr>
        <w:t>最后支付近</w:t>
      </w:r>
      <w:r>
        <w:rPr>
          <w:rFonts w:hint="eastAsia"/>
        </w:rPr>
        <w:t>N</w:t>
      </w:r>
      <w:r>
        <w:rPr>
          <w:rFonts w:hint="eastAsia"/>
        </w:rPr>
        <w:t>天</w:t>
      </w:r>
      <w:r>
        <w:rPr>
          <w:rFonts w:hint="eastAsia"/>
        </w:rPr>
        <w:t>',</w:t>
      </w:r>
    </w:p>
    <w:p w14:paraId="7E0F2D96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`sum_orders_logic` varchar(16) NOT NULL COMMENT '</w:t>
      </w:r>
      <w:r>
        <w:rPr>
          <w:rFonts w:hint="eastAsia"/>
        </w:rPr>
        <w:t>品类偏好逻辑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2754D7E4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`sum_orders_symbol` varchar(5) NOT NULL COMMENT '</w:t>
      </w:r>
      <w:r>
        <w:rPr>
          <w:rFonts w:hint="eastAsia"/>
        </w:rPr>
        <w:t>累计订单数量操作符号</w:t>
      </w:r>
      <w:r>
        <w:rPr>
          <w:rFonts w:hint="eastAsia"/>
        </w:rPr>
        <w:t>: =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&gt;=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&lt;=',</w:t>
      </w:r>
    </w:p>
    <w:p w14:paraId="7CEB1E2A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`sum_orders_num` int(10) unsigned DEFAULT '0' COMMENT '</w:t>
      </w:r>
      <w:r>
        <w:rPr>
          <w:rFonts w:hint="eastAsia"/>
        </w:rPr>
        <w:t>累计订单数量</w:t>
      </w:r>
      <w:r>
        <w:rPr>
          <w:rFonts w:hint="eastAsia"/>
        </w:rPr>
        <w:t>',</w:t>
      </w:r>
    </w:p>
    <w:p w14:paraId="62F13761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`user_type_logic` varchar(16) NOT NULL COMMENT '</w:t>
      </w:r>
      <w:r>
        <w:rPr>
          <w:rFonts w:hint="eastAsia"/>
        </w:rPr>
        <w:t>用户类型逻辑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5AE66379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`user_types` varchar(32) DEFAULT '' COMMENT '</w:t>
      </w:r>
      <w:r>
        <w:rPr>
          <w:rFonts w:hint="eastAsia"/>
        </w:rPr>
        <w:t>用户类型</w:t>
      </w:r>
      <w:r>
        <w:rPr>
          <w:rFonts w:hint="eastAsia"/>
        </w:rPr>
        <w:t>,</w:t>
      </w:r>
      <w:r>
        <w:rPr>
          <w:rFonts w:hint="eastAsia"/>
        </w:rPr>
        <w:t>多个类型用逗号分隔</w:t>
      </w:r>
      <w:r>
        <w:rPr>
          <w:rFonts w:hint="eastAsia"/>
        </w:rPr>
        <w:t>,</w:t>
      </w:r>
      <w:r>
        <w:rPr>
          <w:rFonts w:hint="eastAsia"/>
        </w:rPr>
        <w:t>如</w:t>
      </w:r>
      <w:r>
        <w:rPr>
          <w:rFonts w:hint="eastAsia"/>
        </w:rPr>
        <w:t>: 1,2,3',</w:t>
      </w:r>
    </w:p>
    <w:p w14:paraId="5382EDA0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`reg_source` varchar(32) DEFAULT '' COMMENT '</w:t>
      </w:r>
      <w:r>
        <w:rPr>
          <w:rFonts w:hint="eastAsia"/>
        </w:rPr>
        <w:t>用户注册来源</w:t>
      </w:r>
      <w:r>
        <w:rPr>
          <w:rFonts w:hint="eastAsia"/>
        </w:rPr>
        <w:t xml:space="preserve">: 1 </w:t>
      </w:r>
      <w:r>
        <w:rPr>
          <w:rFonts w:hint="eastAsia"/>
        </w:rPr>
        <w:t>砍价</w:t>
      </w:r>
      <w:r>
        <w:rPr>
          <w:rFonts w:hint="eastAsia"/>
        </w:rPr>
        <w:t>; 2 0</w:t>
      </w:r>
      <w:r>
        <w:rPr>
          <w:rFonts w:hint="eastAsia"/>
        </w:rPr>
        <w:t>元礼</w:t>
      </w:r>
      <w:r>
        <w:rPr>
          <w:rFonts w:hint="eastAsia"/>
        </w:rPr>
        <w:t>; 3 1</w:t>
      </w:r>
      <w:r>
        <w:rPr>
          <w:rFonts w:hint="eastAsia"/>
        </w:rPr>
        <w:t>分购</w:t>
      </w:r>
      <w:r>
        <w:rPr>
          <w:rFonts w:hint="eastAsia"/>
        </w:rPr>
        <w:t xml:space="preserve">; 4 </w:t>
      </w:r>
      <w:r>
        <w:rPr>
          <w:rFonts w:hint="eastAsia"/>
        </w:rPr>
        <w:t>拼团</w:t>
      </w:r>
      <w:r>
        <w:rPr>
          <w:rFonts w:hint="eastAsia"/>
        </w:rPr>
        <w:t xml:space="preserve">; 5 </w:t>
      </w:r>
      <w:r>
        <w:rPr>
          <w:rFonts w:hint="eastAsia"/>
        </w:rPr>
        <w:t>玩赚金豆</w:t>
      </w:r>
      <w:r>
        <w:rPr>
          <w:rFonts w:hint="eastAsia"/>
        </w:rPr>
        <w:t xml:space="preserve">; 6 </w:t>
      </w:r>
      <w:r>
        <w:rPr>
          <w:rFonts w:hint="eastAsia"/>
        </w:rPr>
        <w:t>免费拿</w:t>
      </w:r>
      <w:r>
        <w:rPr>
          <w:rFonts w:hint="eastAsia"/>
        </w:rPr>
        <w:t xml:space="preserve">; 7 </w:t>
      </w:r>
      <w:r>
        <w:rPr>
          <w:rFonts w:hint="eastAsia"/>
        </w:rPr>
        <w:t>新人</w:t>
      </w:r>
      <w:r>
        <w:rPr>
          <w:rFonts w:hint="eastAsia"/>
        </w:rPr>
        <w:t>0</w:t>
      </w:r>
      <w:r>
        <w:rPr>
          <w:rFonts w:hint="eastAsia"/>
        </w:rPr>
        <w:t>元购</w:t>
      </w:r>
      <w:r>
        <w:rPr>
          <w:rFonts w:hint="eastAsia"/>
        </w:rPr>
        <w:t xml:space="preserve">; 8 </w:t>
      </w:r>
      <w:r>
        <w:rPr>
          <w:rFonts w:hint="eastAsia"/>
        </w:rPr>
        <w:t>邀请有礼</w:t>
      </w:r>
      <w:r>
        <w:rPr>
          <w:rFonts w:hint="eastAsia"/>
        </w:rPr>
        <w:t xml:space="preserve">; 9 </w:t>
      </w:r>
      <w:r>
        <w:rPr>
          <w:rFonts w:hint="eastAsia"/>
        </w:rPr>
        <w:t>自然增长</w:t>
      </w:r>
      <w:r>
        <w:rPr>
          <w:rFonts w:hint="eastAsia"/>
        </w:rPr>
        <w:t xml:space="preserve">; 10 </w:t>
      </w:r>
      <w:r>
        <w:rPr>
          <w:rFonts w:hint="eastAsia"/>
        </w:rPr>
        <w:t>信息流</w:t>
      </w:r>
      <w:r>
        <w:rPr>
          <w:rFonts w:hint="eastAsia"/>
        </w:rPr>
        <w:t xml:space="preserve">; 11 </w:t>
      </w:r>
      <w:r>
        <w:rPr>
          <w:rFonts w:hint="eastAsia"/>
        </w:rPr>
        <w:t>其他</w:t>
      </w:r>
      <w:r>
        <w:rPr>
          <w:rFonts w:hint="eastAsia"/>
        </w:rPr>
        <w:t>;',</w:t>
      </w:r>
    </w:p>
    <w:p w14:paraId="60E2F6B4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`reg_source_logic` varchar(16) NOT NULL COMMENT '</w:t>
      </w:r>
      <w:r>
        <w:rPr>
          <w:rFonts w:hint="eastAsia"/>
        </w:rPr>
        <w:t>用户注册来源逻辑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7E1F4096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`avg_amount` int(10) unsigned DEFAULT '0' COMMENT '</w:t>
      </w:r>
      <w:r>
        <w:rPr>
          <w:rFonts w:hint="eastAsia"/>
        </w:rPr>
        <w:t>平均客单价</w:t>
      </w:r>
      <w:r>
        <w:rPr>
          <w:rFonts w:hint="eastAsia"/>
        </w:rPr>
        <w:t>,</w:t>
      </w:r>
      <w:r>
        <w:rPr>
          <w:rFonts w:hint="eastAsia"/>
        </w:rPr>
        <w:t>单位</w:t>
      </w:r>
      <w:r>
        <w:rPr>
          <w:rFonts w:hint="eastAsia"/>
        </w:rPr>
        <w:t xml:space="preserve">: </w:t>
      </w:r>
      <w:r>
        <w:rPr>
          <w:rFonts w:hint="eastAsia"/>
        </w:rPr>
        <w:t>分</w:t>
      </w:r>
      <w:r>
        <w:rPr>
          <w:rFonts w:hint="eastAsia"/>
        </w:rPr>
        <w:t>',</w:t>
      </w:r>
    </w:p>
    <w:p w14:paraId="0FFDBB99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`avg_amount_symbol` varchar(5) NOT NULL COMMENT '</w:t>
      </w:r>
      <w:r>
        <w:rPr>
          <w:rFonts w:hint="eastAsia"/>
        </w:rPr>
        <w:t>平均客单价操作符号</w:t>
      </w:r>
      <w:r>
        <w:rPr>
          <w:rFonts w:hint="eastAsia"/>
        </w:rPr>
        <w:t>: =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&gt;=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&lt;=',</w:t>
      </w:r>
    </w:p>
    <w:p w14:paraId="14128EDD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`avg_amount_logic` varchar(16) NOT NULL COMMENT '</w:t>
      </w:r>
      <w:r>
        <w:rPr>
          <w:rFonts w:hint="eastAsia"/>
        </w:rPr>
        <w:t>平均客单价逻辑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26FF6331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`sum_amount` int(10) unsigned DEFAULT '0' COMMENT '</w:t>
      </w:r>
      <w:r>
        <w:rPr>
          <w:rFonts w:hint="eastAsia"/>
        </w:rPr>
        <w:t>累计金额</w:t>
      </w:r>
      <w:r>
        <w:rPr>
          <w:rFonts w:hint="eastAsia"/>
        </w:rPr>
        <w:t>,</w:t>
      </w:r>
      <w:r>
        <w:rPr>
          <w:rFonts w:hint="eastAsia"/>
        </w:rPr>
        <w:t>单位</w:t>
      </w:r>
      <w:r>
        <w:rPr>
          <w:rFonts w:hint="eastAsia"/>
        </w:rPr>
        <w:t xml:space="preserve">: </w:t>
      </w:r>
      <w:r>
        <w:rPr>
          <w:rFonts w:hint="eastAsia"/>
        </w:rPr>
        <w:t>分</w:t>
      </w:r>
      <w:r>
        <w:rPr>
          <w:rFonts w:hint="eastAsia"/>
        </w:rPr>
        <w:t>',</w:t>
      </w:r>
    </w:p>
    <w:p w14:paraId="2E8D1D67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`sum_amount_symbol` varchar(5) NOT NULL COMMENT '</w:t>
      </w:r>
      <w:r>
        <w:rPr>
          <w:rFonts w:hint="eastAsia"/>
        </w:rPr>
        <w:t>累计金额操作符号</w:t>
      </w:r>
      <w:r>
        <w:rPr>
          <w:rFonts w:hint="eastAsia"/>
        </w:rPr>
        <w:t>: =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&gt;=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&lt;=',</w:t>
      </w:r>
    </w:p>
    <w:p w14:paraId="76ADC0A5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`sum_amount_logic` varchar(16) NOT NULL COMMENT '</w:t>
      </w:r>
      <w:r>
        <w:rPr>
          <w:rFonts w:hint="eastAsia"/>
        </w:rPr>
        <w:t>累计金额逻辑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02C47E0B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`last_payment_amount` int(10) unsigned DEFAULT '0' COMMENT '</w:t>
      </w:r>
      <w:r>
        <w:rPr>
          <w:rFonts w:hint="eastAsia"/>
        </w:rPr>
        <w:t>最后一次订单金额</w:t>
      </w:r>
      <w:r>
        <w:rPr>
          <w:rFonts w:hint="eastAsia"/>
        </w:rPr>
        <w:t>,</w:t>
      </w:r>
      <w:r>
        <w:rPr>
          <w:rFonts w:hint="eastAsia"/>
        </w:rPr>
        <w:t>单位</w:t>
      </w:r>
      <w:r>
        <w:rPr>
          <w:rFonts w:hint="eastAsia"/>
        </w:rPr>
        <w:t xml:space="preserve">: </w:t>
      </w:r>
      <w:r>
        <w:rPr>
          <w:rFonts w:hint="eastAsia"/>
        </w:rPr>
        <w:t>分</w:t>
      </w:r>
      <w:r>
        <w:rPr>
          <w:rFonts w:hint="eastAsia"/>
        </w:rPr>
        <w:t>',</w:t>
      </w:r>
    </w:p>
    <w:p w14:paraId="47242877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`last_payment_amount_symbol` varchar(5) NOT NULL COMMENT '</w:t>
      </w:r>
      <w:r>
        <w:rPr>
          <w:rFonts w:hint="eastAsia"/>
        </w:rPr>
        <w:t>最后一次订单金额操作符号</w:t>
      </w:r>
      <w:r>
        <w:rPr>
          <w:rFonts w:hint="eastAsia"/>
        </w:rPr>
        <w:t xml:space="preserve">: </w:t>
      </w:r>
      <w:r>
        <w:rPr>
          <w:rFonts w:hint="eastAsia"/>
        </w:rPr>
        <w:lastRenderedPageBreak/>
        <w:t>=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&gt;=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&lt;=',</w:t>
      </w:r>
    </w:p>
    <w:p w14:paraId="5131271D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`last_payment_amount_logic` varchar(16) NOT NULL COMMENT '</w:t>
      </w:r>
      <w:r>
        <w:rPr>
          <w:rFonts w:hint="eastAsia"/>
        </w:rPr>
        <w:t>最后一次订单金额逻辑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65B651C2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`uid_suffix` varchar(18) DEFAULT '' COMMENT '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后缀</w:t>
      </w:r>
      <w:r>
        <w:rPr>
          <w:rFonts w:hint="eastAsia"/>
        </w:rPr>
        <w:t>',</w:t>
      </w:r>
    </w:p>
    <w:p w14:paraId="1E6B7198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`uid_suffix_logic` varchar(16) NOT NULL COMMENT '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后缀逻辑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1AF1A033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`debug_mode` tinyint(3) unsigned DEFAULT '1' COMMENT '</w:t>
      </w:r>
      <w:r>
        <w:rPr>
          <w:rFonts w:hint="eastAsia"/>
        </w:rPr>
        <w:t>调试模式</w:t>
      </w:r>
      <w:r>
        <w:rPr>
          <w:rFonts w:hint="eastAsia"/>
        </w:rPr>
        <w:t xml:space="preserve">: 1 </w:t>
      </w:r>
      <w:r>
        <w:rPr>
          <w:rFonts w:hint="eastAsia"/>
        </w:rPr>
        <w:t>开启</w:t>
      </w:r>
      <w:r>
        <w:rPr>
          <w:rFonts w:hint="eastAsia"/>
        </w:rPr>
        <w:t xml:space="preserve">; 2 </w:t>
      </w:r>
      <w:r>
        <w:rPr>
          <w:rFonts w:hint="eastAsia"/>
        </w:rPr>
        <w:t>关闭</w:t>
      </w:r>
      <w:r>
        <w:rPr>
          <w:rFonts w:hint="eastAsia"/>
        </w:rPr>
        <w:t>;',</w:t>
      </w:r>
    </w:p>
    <w:p w14:paraId="429B7F0C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`like_category_logic` varchar(16) NOT NULL COMMENT '</w:t>
      </w:r>
      <w:r>
        <w:rPr>
          <w:rFonts w:hint="eastAsia"/>
        </w:rPr>
        <w:t>品类偏好逻辑</w:t>
      </w:r>
      <w:r>
        <w:rPr>
          <w:rFonts w:hint="eastAsia"/>
        </w:rPr>
        <w:t xml:space="preserve">: </w:t>
      </w:r>
      <w:r>
        <w:rPr>
          <w:rFonts w:hint="eastAsia"/>
        </w:rPr>
        <w:t>同</w:t>
      </w:r>
      <w:r>
        <w:rPr>
          <w:rFonts w:hint="eastAsia"/>
        </w:rPr>
        <w:t xml:space="preserve"> registration_time_logic',</w:t>
      </w:r>
    </w:p>
    <w:p w14:paraId="6265C3E0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`like_category_type` int(11) DEFAULT '0' COMMENT '</w:t>
      </w:r>
      <w:r>
        <w:rPr>
          <w:rFonts w:hint="eastAsia"/>
        </w:rPr>
        <w:t>品类偏好分类</w:t>
      </w:r>
      <w:r>
        <w:rPr>
          <w:rFonts w:hint="eastAsia"/>
        </w:rPr>
        <w:t>: 0</w:t>
      </w:r>
      <w:r>
        <w:rPr>
          <w:rFonts w:hint="eastAsia"/>
        </w:rPr>
        <w:t>为所有分类</w:t>
      </w:r>
      <w:r>
        <w:rPr>
          <w:rFonts w:hint="eastAsia"/>
        </w:rPr>
        <w:t>',</w:t>
      </w:r>
    </w:p>
    <w:p w14:paraId="75186461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`create_ts` datetime NOT NULL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14:paraId="43CFCEAE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`success` int(10) unsigned DEFAULT '0' COMMENT '</w:t>
      </w:r>
      <w:r>
        <w:rPr>
          <w:rFonts w:hint="eastAsia"/>
        </w:rPr>
        <w:t>成功数量</w:t>
      </w:r>
      <w:r>
        <w:rPr>
          <w:rFonts w:hint="eastAsia"/>
        </w:rPr>
        <w:t>',</w:t>
      </w:r>
    </w:p>
    <w:p w14:paraId="1638C35A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`failed` int(10) unsigned DEFAULT '0' COMMENT '</w:t>
      </w:r>
      <w:r>
        <w:rPr>
          <w:rFonts w:hint="eastAsia"/>
        </w:rPr>
        <w:t>失败数量</w:t>
      </w:r>
      <w:r>
        <w:rPr>
          <w:rFonts w:hint="eastAsia"/>
        </w:rPr>
        <w:t>',</w:t>
      </w:r>
    </w:p>
    <w:p w14:paraId="1AAB1AE1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`creator` varchar(64) DEFAULT '' COMMENT '</w:t>
      </w:r>
      <w:r>
        <w:rPr>
          <w:rFonts w:hint="eastAsia"/>
        </w:rPr>
        <w:t>创建人</w:t>
      </w:r>
      <w:r>
        <w:rPr>
          <w:rFonts w:hint="eastAsia"/>
        </w:rPr>
        <w:t>',</w:t>
      </w:r>
    </w:p>
    <w:p w14:paraId="3132F2A5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`status` tinyint(3) unsigned DEFAULT '1' COMMENT '</w:t>
      </w:r>
      <w:r>
        <w:rPr>
          <w:rFonts w:hint="eastAsia"/>
        </w:rPr>
        <w:t>状态：</w:t>
      </w:r>
      <w:r>
        <w:rPr>
          <w:rFonts w:hint="eastAsia"/>
        </w:rPr>
        <w:t xml:space="preserve">1 </w:t>
      </w:r>
      <w:r>
        <w:rPr>
          <w:rFonts w:hint="eastAsia"/>
        </w:rPr>
        <w:t>正常</w:t>
      </w:r>
      <w:r>
        <w:rPr>
          <w:rFonts w:hint="eastAsia"/>
        </w:rPr>
        <w:t xml:space="preserve"> 2 </w:t>
      </w:r>
      <w:r>
        <w:rPr>
          <w:rFonts w:hint="eastAsia"/>
        </w:rPr>
        <w:t>删除</w:t>
      </w:r>
      <w:r>
        <w:rPr>
          <w:rFonts w:hint="eastAsia"/>
        </w:rPr>
        <w:t>',</w:t>
      </w:r>
    </w:p>
    <w:p w14:paraId="0A9373AB" w14:textId="77777777" w:rsidR="00477954" w:rsidRDefault="00477954" w:rsidP="00477954">
      <w:pPr>
        <w:pStyle w:val="a0"/>
        <w:rPr>
          <w:rFonts w:hint="eastAsia"/>
        </w:rPr>
      </w:pPr>
      <w:r>
        <w:rPr>
          <w:rFonts w:hint="eastAsia"/>
        </w:rPr>
        <w:t xml:space="preserve">  `version` int(10) unsigned NOT NULL DEFAULT '1' COMMENT '</w:t>
      </w:r>
      <w:r>
        <w:rPr>
          <w:rFonts w:hint="eastAsia"/>
        </w:rPr>
        <w:t>版本号</w:t>
      </w:r>
      <w:r>
        <w:rPr>
          <w:rFonts w:hint="eastAsia"/>
        </w:rPr>
        <w:t>',</w:t>
      </w:r>
    </w:p>
    <w:p w14:paraId="55C924C9" w14:textId="77777777" w:rsidR="00477954" w:rsidRDefault="00477954" w:rsidP="00477954">
      <w:pPr>
        <w:pStyle w:val="a0"/>
      </w:pPr>
      <w:r>
        <w:t xml:space="preserve">  PRIMARY KEY (`id`)</w:t>
      </w:r>
    </w:p>
    <w:p w14:paraId="01D26A64" w14:textId="1298E611" w:rsidR="008061C8" w:rsidRPr="00250684" w:rsidRDefault="00477954" w:rsidP="00477954">
      <w:pPr>
        <w:pStyle w:val="a0"/>
      </w:pPr>
      <w:r>
        <w:rPr>
          <w:rFonts w:hint="eastAsia"/>
        </w:rPr>
        <w:t>) ENGINE=InnoDB DEFAULT CHARSET=utf8 COMMENT='</w:t>
      </w:r>
      <w:r>
        <w:rPr>
          <w:rFonts w:hint="eastAsia"/>
        </w:rPr>
        <w:t>运营</w:t>
      </w:r>
      <w:r>
        <w:rPr>
          <w:rFonts w:hint="eastAsia"/>
        </w:rPr>
        <w:t>push</w:t>
      </w:r>
      <w:r>
        <w:rPr>
          <w:rFonts w:hint="eastAsia"/>
        </w:rPr>
        <w:t>任务表</w:t>
      </w:r>
      <w:r>
        <w:rPr>
          <w:rFonts w:hint="eastAsia"/>
        </w:rPr>
        <w:t>';</w:t>
      </w:r>
    </w:p>
    <w:p w14:paraId="20754953" w14:textId="25978D3D" w:rsidR="00A77CF2" w:rsidRDefault="00B36388" w:rsidP="00A77CF2">
      <w:pPr>
        <w:pStyle w:val="1"/>
      </w:pPr>
      <w:bookmarkStart w:id="20" w:name="_Toc29287992"/>
      <w:r>
        <w:rPr>
          <w:rFonts w:hint="eastAsia"/>
        </w:rPr>
        <w:t>模块设计</w:t>
      </w:r>
      <w:bookmarkEnd w:id="20"/>
    </w:p>
    <w:p w14:paraId="1DC81802" w14:textId="3D84969F" w:rsidR="00626663" w:rsidRDefault="000F66C4" w:rsidP="008550AF">
      <w:pPr>
        <w:pStyle w:val="2"/>
      </w:pPr>
      <w:bookmarkStart w:id="21" w:name="_Toc29287993"/>
      <w:r>
        <w:rPr>
          <w:rFonts w:hint="eastAsia"/>
        </w:rPr>
        <w:t>任务</w:t>
      </w:r>
      <w:r w:rsidR="006D1FAA">
        <w:rPr>
          <w:rFonts w:hint="eastAsia"/>
        </w:rPr>
        <w:t>保存</w:t>
      </w:r>
      <w:r w:rsidR="008550AF">
        <w:rPr>
          <w:rFonts w:hint="eastAsia"/>
        </w:rPr>
        <w:t>逻辑</w:t>
      </w:r>
      <w:bookmarkEnd w:id="21"/>
    </w:p>
    <w:p w14:paraId="1813F7E7" w14:textId="5AE0012D" w:rsidR="00A91CCD" w:rsidRDefault="000F3C47" w:rsidP="00E50A0F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91CCD">
        <w:rPr>
          <w:rFonts w:hint="eastAsia"/>
        </w:rPr>
        <w:t>保存主要包含创建和修改</w:t>
      </w:r>
      <w:r w:rsidR="00A91CCD">
        <w:rPr>
          <w:rFonts w:hint="eastAsia"/>
        </w:rPr>
        <w:t>,</w:t>
      </w:r>
      <w:r w:rsidR="00A91CCD">
        <w:rPr>
          <w:rFonts w:hint="eastAsia"/>
        </w:rPr>
        <w:t>如果存在任务</w:t>
      </w:r>
      <w:r w:rsidR="00A91CCD">
        <w:rPr>
          <w:rFonts w:hint="eastAsia"/>
        </w:rPr>
        <w:t>ID</w:t>
      </w:r>
      <w:r w:rsidR="00A91CCD">
        <w:rPr>
          <w:rFonts w:hint="eastAsia"/>
        </w:rPr>
        <w:t>则</w:t>
      </w:r>
      <w:r w:rsidR="00015239">
        <w:rPr>
          <w:rFonts w:hint="eastAsia"/>
        </w:rPr>
        <w:t>认为是修改、反之是创建</w:t>
      </w:r>
    </w:p>
    <w:p w14:paraId="52F81A4D" w14:textId="77D8B1DB" w:rsidR="00307904" w:rsidRDefault="00C10810" w:rsidP="00E50A0F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842F8">
        <w:rPr>
          <w:rFonts w:hint="eastAsia"/>
        </w:rPr>
        <w:t>保存需要对各个字段进行类型、长度分别进行校验</w:t>
      </w:r>
    </w:p>
    <w:p w14:paraId="7F2454D2" w14:textId="48C923BE" w:rsidR="00F04342" w:rsidRDefault="00F04342" w:rsidP="00E50A0F">
      <w:pPr>
        <w:pStyle w:val="a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333797">
        <w:rPr>
          <w:rFonts w:hint="eastAsia"/>
        </w:rPr>
        <w:t>条件逻辑符号如果都为“</w:t>
      </w:r>
      <w:r w:rsidR="00333797">
        <w:rPr>
          <w:rFonts w:hint="eastAsia"/>
        </w:rPr>
        <w:t>or</w:t>
      </w:r>
      <w:r w:rsidR="00333797">
        <w:rPr>
          <w:rFonts w:hint="eastAsia"/>
        </w:rPr>
        <w:t>”</w:t>
      </w:r>
      <w:r w:rsidR="00E92EEF">
        <w:rPr>
          <w:rFonts w:hint="eastAsia"/>
        </w:rPr>
        <w:t>(</w:t>
      </w:r>
      <w:r w:rsidR="00E92EEF">
        <w:rPr>
          <w:rFonts w:hint="eastAsia"/>
        </w:rPr>
        <w:t>“</w:t>
      </w:r>
      <w:r w:rsidR="00E92EEF">
        <w:rPr>
          <w:rFonts w:hint="eastAsia"/>
        </w:rPr>
        <w:t>invalid</w:t>
      </w:r>
      <w:r w:rsidR="00E92EEF">
        <w:rPr>
          <w:rFonts w:hint="eastAsia"/>
        </w:rPr>
        <w:t>”除外</w:t>
      </w:r>
      <w:r w:rsidR="00E92EEF">
        <w:rPr>
          <w:rFonts w:hint="eastAsia"/>
        </w:rPr>
        <w:t>)</w:t>
      </w:r>
      <w:r w:rsidR="00333797">
        <w:rPr>
          <w:rFonts w:hint="eastAsia"/>
        </w:rPr>
        <w:t>则不允许保存</w:t>
      </w:r>
      <w:r w:rsidR="00333797">
        <w:rPr>
          <w:rFonts w:hint="eastAsia"/>
        </w:rPr>
        <w:t>,</w:t>
      </w:r>
      <w:r w:rsidR="00333797">
        <w:rPr>
          <w:rFonts w:hint="eastAsia"/>
        </w:rPr>
        <w:t>因为“</w:t>
      </w:r>
      <w:r w:rsidR="00BA53C7">
        <w:rPr>
          <w:rFonts w:hint="eastAsia"/>
        </w:rPr>
        <w:t>or</w:t>
      </w:r>
      <w:r w:rsidR="00333797">
        <w:rPr>
          <w:rFonts w:hint="eastAsia"/>
        </w:rPr>
        <w:t>”没有与之</w:t>
      </w:r>
      <w:r w:rsidR="001C3C5E">
        <w:rPr>
          <w:rFonts w:hint="eastAsia"/>
        </w:rPr>
        <w:t>对应的</w:t>
      </w:r>
      <w:r w:rsidR="00297CDB">
        <w:rPr>
          <w:rFonts w:hint="eastAsia"/>
        </w:rPr>
        <w:t>有效条件</w:t>
      </w:r>
      <w:r w:rsidR="00297CDB">
        <w:rPr>
          <w:rFonts w:hint="eastAsia"/>
        </w:rPr>
        <w:t>(</w:t>
      </w:r>
      <w:r w:rsidR="00297CDB">
        <w:rPr>
          <w:rFonts w:hint="eastAsia"/>
        </w:rPr>
        <w:t>排除</w:t>
      </w:r>
      <w:r w:rsidR="00297CDB">
        <w:t>exclude</w:t>
      </w:r>
      <w:r w:rsidR="00F173E8">
        <w:rPr>
          <w:rFonts w:hint="eastAsia"/>
        </w:rPr>
        <w:t>、</w:t>
      </w:r>
      <w:r w:rsidR="00297CDB">
        <w:rPr>
          <w:rFonts w:hint="eastAsia"/>
        </w:rPr>
        <w:t>并且</w:t>
      </w:r>
      <w:r w:rsidR="00297CDB">
        <w:rPr>
          <w:rFonts w:hint="eastAsia"/>
        </w:rPr>
        <w:t xml:space="preserve"> </w:t>
      </w:r>
      <w:r w:rsidR="00297CDB">
        <w:t>and</w:t>
      </w:r>
      <w:r w:rsidR="00297CDB">
        <w:rPr>
          <w:rFonts w:hint="eastAsia"/>
        </w:rPr>
        <w:t>)</w:t>
      </w:r>
    </w:p>
    <w:p w14:paraId="55440C5E" w14:textId="79E21D57" w:rsidR="00F74734" w:rsidRDefault="00F74734" w:rsidP="00E50A0F">
      <w:pPr>
        <w:pStyle w:val="a0"/>
        <w:rPr>
          <w:rFonts w:hint="eastAsia"/>
        </w:rPr>
      </w:pPr>
      <w:commentRangeStart w:id="22"/>
      <w:r>
        <w:rPr>
          <w:rFonts w:hint="eastAsia"/>
        </w:rPr>
        <w:t>4</w:t>
      </w:r>
      <w:r>
        <w:rPr>
          <w:rFonts w:hint="eastAsia"/>
        </w:rPr>
        <w:t>、如果“数据来源”为“</w:t>
      </w:r>
      <w:r>
        <w:rPr>
          <w:rFonts w:hint="eastAsia"/>
        </w:rPr>
        <w:t>file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则需要</w:t>
      </w:r>
      <w:r>
        <w:rPr>
          <w:rFonts w:hint="eastAsia"/>
        </w:rPr>
        <w:t>check</w:t>
      </w:r>
      <w:r>
        <w:rPr>
          <w:rFonts w:hint="eastAsia"/>
        </w:rPr>
        <w:t>下上传的数据文件字段是否为空</w:t>
      </w:r>
      <w:r w:rsidR="00383CCB">
        <w:tab/>
      </w:r>
      <w:commentRangeEnd w:id="22"/>
      <w:r w:rsidR="00453105">
        <w:rPr>
          <w:rStyle w:val="af3"/>
          <w:color w:val="auto"/>
        </w:rPr>
        <w:commentReference w:id="22"/>
      </w:r>
    </w:p>
    <w:p w14:paraId="13BD36D2" w14:textId="410D8A9C" w:rsidR="00884152" w:rsidRDefault="00B4557D" w:rsidP="00884152">
      <w:pPr>
        <w:pStyle w:val="2"/>
      </w:pPr>
      <w:bookmarkStart w:id="23" w:name="_Toc29287994"/>
      <w:r>
        <w:rPr>
          <w:rFonts w:hint="eastAsia"/>
        </w:rPr>
        <w:lastRenderedPageBreak/>
        <w:t>Push</w:t>
      </w:r>
      <w:r w:rsidR="00516C45">
        <w:rPr>
          <w:rFonts w:hint="eastAsia"/>
        </w:rPr>
        <w:t>任务</w:t>
      </w:r>
      <w:r>
        <w:rPr>
          <w:rFonts w:hint="eastAsia"/>
        </w:rPr>
        <w:t>消费</w:t>
      </w:r>
      <w:r w:rsidR="00745770">
        <w:rPr>
          <w:rFonts w:hint="eastAsia"/>
        </w:rPr>
        <w:t>消息</w:t>
      </w:r>
      <w:r w:rsidR="00884152">
        <w:rPr>
          <w:rFonts w:hint="eastAsia"/>
        </w:rPr>
        <w:t>逻辑</w:t>
      </w:r>
      <w:bookmarkEnd w:id="23"/>
    </w:p>
    <w:p w14:paraId="40AED7BE" w14:textId="77777777" w:rsidR="00F620BB" w:rsidRDefault="00F620BB" w:rsidP="00F620BB">
      <w:pPr>
        <w:pStyle w:val="a0"/>
      </w:pPr>
      <w:r>
        <w:t>1</w:t>
      </w:r>
      <w:r>
        <w:rPr>
          <w:rFonts w:hint="eastAsia"/>
        </w:rPr>
        <w:t>、检查任务</w:t>
      </w:r>
      <w:r>
        <w:rPr>
          <w:rFonts w:hint="eastAsia"/>
        </w:rPr>
        <w:t>,</w:t>
      </w:r>
      <w:r>
        <w:rPr>
          <w:rFonts w:hint="eastAsia"/>
        </w:rPr>
        <w:t>有以下之一则程序退出</w:t>
      </w:r>
    </w:p>
    <w:p w14:paraId="0E976FE4" w14:textId="77777777" w:rsidR="00F620BB" w:rsidRDefault="00F620BB" w:rsidP="00F620BB">
      <w:pPr>
        <w:pStyle w:val="a0"/>
        <w:ind w:firstLine="420"/>
      </w:pPr>
      <w:r>
        <w:t>1</w:t>
      </w:r>
      <w:r>
        <w:rPr>
          <w:rFonts w:hint="eastAsia"/>
        </w:rPr>
        <w:t>、如果任务状态改变了</w:t>
      </w:r>
    </w:p>
    <w:p w14:paraId="62AC2577" w14:textId="77777777" w:rsidR="00F620BB" w:rsidRDefault="00F620BB" w:rsidP="00F620BB">
      <w:pPr>
        <w:pStyle w:val="a0"/>
        <w:ind w:firstLine="420"/>
      </w:pPr>
      <w:r>
        <w:rPr>
          <w:rFonts w:hint="eastAsia"/>
        </w:rPr>
        <w:t>2</w:t>
      </w:r>
      <w:r>
        <w:rPr>
          <w:rFonts w:hint="eastAsia"/>
        </w:rPr>
        <w:t>、当前的版本号跟队列中版本号不一致</w:t>
      </w:r>
    </w:p>
    <w:p w14:paraId="01262372" w14:textId="77777777" w:rsidR="00F620BB" w:rsidRPr="00673413" w:rsidRDefault="00F620BB" w:rsidP="00F620BB">
      <w:pPr>
        <w:pStyle w:val="a0"/>
        <w:ind w:firstLine="420"/>
      </w:pPr>
      <w:r>
        <w:rPr>
          <w:rFonts w:hint="eastAsia"/>
        </w:rPr>
        <w:t>3</w:t>
      </w:r>
      <w:r>
        <w:rPr>
          <w:rFonts w:hint="eastAsia"/>
        </w:rPr>
        <w:t>、任务触发时间跟预定时间差距太大</w:t>
      </w:r>
      <w:r>
        <w:rPr>
          <w:rFonts w:hint="eastAsia"/>
        </w:rPr>
        <w:t>(</w:t>
      </w:r>
      <w:r>
        <w:rPr>
          <w:rFonts w:hint="eastAsia"/>
        </w:rPr>
        <w:t>前后相差</w:t>
      </w:r>
      <w:r>
        <w:rPr>
          <w:rFonts w:hint="eastAsia"/>
        </w:rPr>
        <w:t>1</w:t>
      </w:r>
      <w:r>
        <w:rPr>
          <w:rFonts w:hint="eastAsia"/>
        </w:rPr>
        <w:t>小时以上</w:t>
      </w:r>
      <w:r>
        <w:rPr>
          <w:rFonts w:hint="eastAsia"/>
        </w:rPr>
        <w:t>)</w:t>
      </w:r>
    </w:p>
    <w:p w14:paraId="67ADDB26" w14:textId="58B308EA" w:rsidR="00884152" w:rsidRDefault="00F620BB" w:rsidP="00E50A0F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0D5050">
        <w:rPr>
          <w:rFonts w:hint="eastAsia"/>
        </w:rPr>
        <w:t>触发</w:t>
      </w:r>
      <w:r w:rsidR="000D5050">
        <w:rPr>
          <w:rFonts w:hint="eastAsia"/>
        </w:rPr>
        <w:t>Pusher</w:t>
      </w:r>
    </w:p>
    <w:p w14:paraId="2F45532F" w14:textId="1BB2AD88" w:rsidR="001567F7" w:rsidRPr="008E5889" w:rsidRDefault="00F23766" w:rsidP="00E50A0F">
      <w:pPr>
        <w:pStyle w:val="a0"/>
      </w:pPr>
      <w:r>
        <w:rPr>
          <w:rFonts w:hint="eastAsia"/>
        </w:rPr>
        <w:tab/>
      </w:r>
      <w:r>
        <w:rPr>
          <w:rFonts w:hint="eastAsia"/>
        </w:rPr>
        <w:t>这里目前</w:t>
      </w:r>
      <w:r w:rsidR="00F6145C" w:rsidRPr="00472EBA">
        <w:rPr>
          <w:rFonts w:hint="eastAsia"/>
          <w:highlight w:val="yellow"/>
        </w:rPr>
        <w:t>没有设置重试</w:t>
      </w:r>
      <w:r w:rsidR="00F6145C">
        <w:rPr>
          <w:rFonts w:hint="eastAsia"/>
        </w:rPr>
        <w:t>,</w:t>
      </w:r>
      <w:r w:rsidR="001567F7">
        <w:rPr>
          <w:rFonts w:hint="eastAsia"/>
        </w:rPr>
        <w:t>因为</w:t>
      </w:r>
      <w:r w:rsidR="001567F7">
        <w:rPr>
          <w:rFonts w:hint="eastAsia"/>
        </w:rPr>
        <w:t>Pusher</w:t>
      </w:r>
      <w:r w:rsidR="001567F7">
        <w:rPr>
          <w:rFonts w:hint="eastAsia"/>
        </w:rPr>
        <w:t>脚本跟</w:t>
      </w:r>
      <w:r w:rsidR="001567F7">
        <w:rPr>
          <w:rFonts w:hint="eastAsia"/>
        </w:rPr>
        <w:t>PHP</w:t>
      </w:r>
      <w:r w:rsidR="001567F7">
        <w:rPr>
          <w:rFonts w:hint="eastAsia"/>
        </w:rPr>
        <w:t>是完全分离的</w:t>
      </w:r>
      <w:r w:rsidR="001567F7">
        <w:rPr>
          <w:rFonts w:hint="eastAsia"/>
        </w:rPr>
        <w:t>(</w:t>
      </w:r>
      <w:r w:rsidR="001567F7">
        <w:rPr>
          <w:rFonts w:hint="eastAsia"/>
        </w:rPr>
        <w:t>业务解耦</w:t>
      </w:r>
      <w:r w:rsidR="001567F7">
        <w:rPr>
          <w:rFonts w:hint="eastAsia"/>
        </w:rPr>
        <w:t>),</w:t>
      </w:r>
      <w:r w:rsidR="00F6145C">
        <w:rPr>
          <w:rFonts w:hint="eastAsia"/>
        </w:rPr>
        <w:t>会存在脚本触发失败</w:t>
      </w:r>
      <w:r w:rsidR="00BF12C5">
        <w:rPr>
          <w:rFonts w:hint="eastAsia"/>
        </w:rPr>
        <w:t>的情况</w:t>
      </w:r>
      <w:r w:rsidR="00BF12C5">
        <w:rPr>
          <w:rFonts w:hint="eastAsia"/>
        </w:rPr>
        <w:t>,</w:t>
      </w:r>
      <w:r w:rsidR="00BF12C5">
        <w:rPr>
          <w:rFonts w:hint="eastAsia"/>
        </w:rPr>
        <w:t>不过目前失败的情况只有两种</w:t>
      </w:r>
      <w:r w:rsidR="00BF12C5">
        <w:rPr>
          <w:rFonts w:hint="eastAsia"/>
        </w:rPr>
        <w:t>: 1</w:t>
      </w:r>
      <w:r w:rsidR="00BF12C5">
        <w:rPr>
          <w:rFonts w:hint="eastAsia"/>
        </w:rPr>
        <w:t>、脚本不存在</w:t>
      </w:r>
      <w:r w:rsidR="00BF12C5">
        <w:rPr>
          <w:rFonts w:hint="eastAsia"/>
        </w:rPr>
        <w:t xml:space="preserve"> 2</w:t>
      </w:r>
      <w:r w:rsidR="00BF12C5">
        <w:rPr>
          <w:rFonts w:hint="eastAsia"/>
        </w:rPr>
        <w:t>、</w:t>
      </w:r>
      <w:r w:rsidR="00BF12C5">
        <w:rPr>
          <w:rFonts w:hint="eastAsia"/>
        </w:rPr>
        <w:t>PHP</w:t>
      </w:r>
      <w:r w:rsidR="00BF12C5">
        <w:rPr>
          <w:rFonts w:hint="eastAsia"/>
        </w:rPr>
        <w:t>没有</w:t>
      </w:r>
      <w:r w:rsidR="00BF12C5">
        <w:rPr>
          <w:rFonts w:hint="eastAsia"/>
        </w:rPr>
        <w:t>Pusher</w:t>
      </w:r>
      <w:r w:rsidR="00BF12C5">
        <w:rPr>
          <w:rFonts w:hint="eastAsia"/>
        </w:rPr>
        <w:t>脚本的可执行权限</w:t>
      </w:r>
      <w:r w:rsidR="008E5889">
        <w:rPr>
          <w:rFonts w:hint="eastAsia"/>
        </w:rPr>
        <w:t>,</w:t>
      </w:r>
      <w:r w:rsidR="00FF2252">
        <w:rPr>
          <w:rFonts w:hint="eastAsia"/>
        </w:rPr>
        <w:t>出现执行失败的情况研发快速解决问题也是比较迅速的</w:t>
      </w:r>
    </w:p>
    <w:p w14:paraId="1A105046" w14:textId="3D4CBA1C" w:rsidR="004A5857" w:rsidRDefault="009C71FE" w:rsidP="004A5857">
      <w:pPr>
        <w:pStyle w:val="2"/>
      </w:pPr>
      <w:bookmarkStart w:id="24" w:name="_Toc29287995"/>
      <w:r>
        <w:rPr>
          <w:rFonts w:hint="eastAsia"/>
        </w:rPr>
        <w:t>Pusher</w:t>
      </w:r>
      <w:r w:rsidR="00D42E9B">
        <w:rPr>
          <w:rFonts w:hint="eastAsia"/>
        </w:rPr>
        <w:t>脚本</w:t>
      </w:r>
      <w:r w:rsidR="007E7635">
        <w:rPr>
          <w:rFonts w:hint="eastAsia"/>
        </w:rPr>
        <w:t>逻辑</w:t>
      </w:r>
      <w:bookmarkEnd w:id="24"/>
    </w:p>
    <w:p w14:paraId="27B53926" w14:textId="34F9EED6" w:rsidR="005018B3" w:rsidRDefault="00924E07" w:rsidP="00A633A3">
      <w:pPr>
        <w:pStyle w:val="3"/>
      </w:pPr>
      <w:bookmarkStart w:id="25" w:name="_Toc29287996"/>
      <w:r>
        <w:rPr>
          <w:rFonts w:hint="eastAsia"/>
        </w:rPr>
        <w:t>消息</w:t>
      </w:r>
      <w:r w:rsidR="006E35FB">
        <w:rPr>
          <w:rFonts w:hint="eastAsia"/>
        </w:rPr>
        <w:t>推送</w:t>
      </w:r>
      <w:bookmarkEnd w:id="25"/>
    </w:p>
    <w:p w14:paraId="1194B747" w14:textId="378BB5B7" w:rsidR="00140BD5" w:rsidRDefault="00140BD5" w:rsidP="00C478A1">
      <w:pPr>
        <w:pStyle w:val="a0"/>
        <w:ind w:left="420"/>
      </w:pPr>
      <w:r>
        <w:rPr>
          <w:rFonts w:hint="eastAsia"/>
        </w:rPr>
        <w:t>1</w:t>
      </w:r>
      <w:r>
        <w:rPr>
          <w:rFonts w:hint="eastAsia"/>
        </w:rPr>
        <w:t>、多协程进行发送</w:t>
      </w:r>
    </w:p>
    <w:p w14:paraId="160943E3" w14:textId="289E1724" w:rsidR="00C478A1" w:rsidRPr="00C478A1" w:rsidRDefault="00C478A1" w:rsidP="00140BD5">
      <w:pPr>
        <w:pStyle w:val="a0"/>
        <w:ind w:left="420" w:firstLine="210"/>
      </w:pPr>
      <w:r>
        <w:rPr>
          <w:rFonts w:hint="eastAsia"/>
        </w:rPr>
        <w:t>如果“数据来源”是“</w:t>
      </w:r>
      <w:r w:rsidRPr="00C46FBA">
        <w:rPr>
          <w:rFonts w:hint="eastAsia"/>
          <w:highlight w:val="yellow"/>
        </w:rPr>
        <w:t>db</w:t>
      </w:r>
      <w:r>
        <w:rPr>
          <w:rFonts w:hint="eastAsia"/>
        </w:rPr>
        <w:t>”</w:t>
      </w:r>
      <w:r w:rsidR="00140BD5">
        <w:t>,</w:t>
      </w:r>
      <w:r w:rsidR="00140BD5">
        <w:rPr>
          <w:rFonts w:hint="eastAsia"/>
        </w:rPr>
        <w:t>逻辑如下</w:t>
      </w:r>
      <w:r w:rsidR="00140BD5">
        <w:rPr>
          <w:rFonts w:hint="eastAsia"/>
        </w:rPr>
        <w:t>:</w:t>
      </w:r>
    </w:p>
    <w:p w14:paraId="5F6FF0F8" w14:textId="5D6DCA0A" w:rsidR="005018B3" w:rsidRDefault="005018B3" w:rsidP="00140BD5">
      <w:pPr>
        <w:pStyle w:val="a0"/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46545">
        <w:rPr>
          <w:rFonts w:hint="eastAsia"/>
        </w:rPr>
        <w:t>分多个协程按照</w:t>
      </w:r>
      <w:r w:rsidR="00A46545">
        <w:rPr>
          <w:rFonts w:hint="eastAsia"/>
        </w:rPr>
        <w:t>ID offset</w:t>
      </w:r>
      <w:r w:rsidR="00A46545">
        <w:rPr>
          <w:rFonts w:hint="eastAsia"/>
        </w:rPr>
        <w:t>分批跑</w:t>
      </w:r>
      <w:r w:rsidR="00A46545">
        <w:rPr>
          <w:rFonts w:hint="eastAsia"/>
        </w:rPr>
        <w:t>(</w:t>
      </w:r>
      <w:r w:rsidR="00A46545">
        <w:t>select * from table</w:t>
      </w:r>
      <w:r w:rsidR="00A273D1">
        <w:rPr>
          <w:rFonts w:hint="eastAsia"/>
        </w:rPr>
        <w:t>Name</w:t>
      </w:r>
      <w:r w:rsidR="00A46545">
        <w:t xml:space="preserve"> where id &gt; offset_id limit 50</w:t>
      </w:r>
      <w:r>
        <w:rPr>
          <w:rFonts w:hint="eastAsia"/>
        </w:rPr>
        <w:t>)</w:t>
      </w:r>
    </w:p>
    <w:p w14:paraId="7DABD240" w14:textId="44630092" w:rsidR="000C64F2" w:rsidRDefault="005018B3" w:rsidP="00140BD5">
      <w:pPr>
        <w:pStyle w:val="a0"/>
        <w:ind w:leftChars="100" w:left="210"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46545">
        <w:rPr>
          <w:rFonts w:hint="eastAsia"/>
        </w:rPr>
        <w:t>按照任务详情中的推送规则逐条进行筛选</w:t>
      </w:r>
      <w:r w:rsidR="00A46545">
        <w:rPr>
          <w:rFonts w:hint="eastAsia"/>
        </w:rPr>
        <w:t>,</w:t>
      </w:r>
      <w:r w:rsidR="00A46545">
        <w:rPr>
          <w:rFonts w:hint="eastAsia"/>
        </w:rPr>
        <w:t>如果命中则放到一个数组</w:t>
      </w:r>
      <w:r w:rsidR="00CB1700">
        <w:t>(</w:t>
      </w:r>
      <w:r w:rsidR="00CB1700">
        <w:rPr>
          <w:rFonts w:hint="eastAsia"/>
        </w:rPr>
        <w:t>非竞态变量</w:t>
      </w:r>
      <w:r w:rsidR="00CB1700">
        <w:t>)</w:t>
      </w:r>
      <w:r w:rsidR="00A46545">
        <w:rPr>
          <w:rFonts w:hint="eastAsia"/>
        </w:rPr>
        <w:t>中</w:t>
      </w:r>
      <w:r w:rsidR="00A46545">
        <w:rPr>
          <w:rFonts w:hint="eastAsia"/>
        </w:rPr>
        <w:t>,</w:t>
      </w:r>
      <w:r w:rsidR="00A46545">
        <w:rPr>
          <w:rFonts w:hint="eastAsia"/>
        </w:rPr>
        <w:t>当数组中的数量超过可发送的数量时</w:t>
      </w:r>
      <w:r w:rsidR="00A46545">
        <w:rPr>
          <w:rFonts w:hint="eastAsia"/>
        </w:rPr>
        <w:t>(push</w:t>
      </w:r>
      <w:r w:rsidR="00A46545">
        <w:rPr>
          <w:rFonts w:hint="eastAsia"/>
        </w:rPr>
        <w:t>为</w:t>
      </w:r>
      <w:r w:rsidR="00A46545">
        <w:t>450</w:t>
      </w:r>
      <w:r w:rsidR="00A46545">
        <w:rPr>
          <w:rFonts w:hint="eastAsia"/>
        </w:rPr>
        <w:t>,</w:t>
      </w:r>
      <w:r w:rsidR="00A46545">
        <w:t>sms</w:t>
      </w:r>
      <w:r w:rsidR="00A46545">
        <w:rPr>
          <w:rFonts w:hint="eastAsia"/>
        </w:rPr>
        <w:t>为</w:t>
      </w:r>
      <w:r w:rsidR="00A46545">
        <w:rPr>
          <w:rFonts w:hint="eastAsia"/>
        </w:rPr>
        <w:t>950)</w:t>
      </w:r>
      <w:r w:rsidR="00A46545">
        <w:rPr>
          <w:rFonts w:hint="eastAsia"/>
        </w:rPr>
        <w:t>则触发一次批量发送操作</w:t>
      </w:r>
    </w:p>
    <w:p w14:paraId="4ABB2AEC" w14:textId="77EE5ED7" w:rsidR="00140BD5" w:rsidRPr="00C478A1" w:rsidRDefault="00140BD5" w:rsidP="00140BD5">
      <w:pPr>
        <w:pStyle w:val="a0"/>
        <w:ind w:left="420" w:firstLine="210"/>
      </w:pPr>
      <w:r>
        <w:rPr>
          <w:rFonts w:hint="eastAsia"/>
        </w:rPr>
        <w:t>如果“数据来源”是“</w:t>
      </w:r>
      <w:r w:rsidRPr="00C46FBA">
        <w:rPr>
          <w:highlight w:val="yellow"/>
        </w:rPr>
        <w:t>file</w:t>
      </w:r>
      <w:r>
        <w:rPr>
          <w:rFonts w:hint="eastAsia"/>
        </w:rPr>
        <w:t>”</w:t>
      </w:r>
      <w:r>
        <w:t>,</w:t>
      </w:r>
      <w:r>
        <w:rPr>
          <w:rFonts w:hint="eastAsia"/>
        </w:rPr>
        <w:t>逻辑如下</w:t>
      </w:r>
      <w:r>
        <w:rPr>
          <w:rFonts w:hint="eastAsia"/>
        </w:rPr>
        <w:t>:</w:t>
      </w:r>
    </w:p>
    <w:p w14:paraId="096A78FA" w14:textId="307304E7" w:rsidR="00140BD5" w:rsidRDefault="00211B14" w:rsidP="00B477A9">
      <w:pPr>
        <w:pStyle w:val="a0"/>
        <w:numPr>
          <w:ilvl w:val="0"/>
          <w:numId w:val="2"/>
        </w:numPr>
      </w:pPr>
      <w:r w:rsidRPr="00211B14">
        <w:t>以指定行数、指定文件前缀切割完整用户数据文件</w:t>
      </w:r>
    </w:p>
    <w:p w14:paraId="1DCBD9E6" w14:textId="6B42B3DD" w:rsidR="00F300A6" w:rsidRPr="00F300A6" w:rsidRDefault="00F300A6" w:rsidP="00B477A9">
      <w:pPr>
        <w:pStyle w:val="a0"/>
        <w:numPr>
          <w:ilvl w:val="0"/>
          <w:numId w:val="2"/>
        </w:numPr>
      </w:pPr>
      <w:r w:rsidRPr="00F300A6">
        <w:t>根据文件前缀扫描</w:t>
      </w:r>
      <w:r w:rsidRPr="00F300A6">
        <w:t>chunk</w:t>
      </w:r>
      <w:r w:rsidRPr="00F300A6">
        <w:t>文件集合，</w:t>
      </w:r>
      <w:r w:rsidRPr="00F300A6">
        <w:t>worker</w:t>
      </w:r>
      <w:r w:rsidRPr="00F300A6">
        <w:t>数量为</w:t>
      </w:r>
      <w:r w:rsidRPr="00F300A6">
        <w:t>chunk</w:t>
      </w:r>
      <w:r w:rsidRPr="00F300A6">
        <w:t>文件数量，传参中的</w:t>
      </w:r>
      <w:r w:rsidRPr="00F300A6">
        <w:t>worker</w:t>
      </w:r>
      <w:r w:rsidRPr="00F300A6">
        <w:t>数量为同一时刻最大能运行的</w:t>
      </w:r>
      <w:r w:rsidRPr="00F300A6">
        <w:t>worker</w:t>
      </w:r>
      <w:r w:rsidRPr="00F300A6">
        <w:t>数量</w:t>
      </w:r>
    </w:p>
    <w:p w14:paraId="247152B0" w14:textId="6CDDC0EB" w:rsidR="00140BD5" w:rsidRDefault="000920E1" w:rsidP="00140BD5">
      <w:pPr>
        <w:pStyle w:val="a0"/>
        <w:ind w:left="210" w:firstLine="420"/>
      </w:pPr>
      <w:r>
        <w:t>3</w:t>
      </w:r>
      <w:r w:rsidR="00140BD5">
        <w:rPr>
          <w:rFonts w:hint="eastAsia"/>
        </w:rPr>
        <w:t>、</w:t>
      </w:r>
      <w:r w:rsidR="00F164B2">
        <w:rPr>
          <w:rFonts w:hint="eastAsia"/>
        </w:rPr>
        <w:t>逐行</w:t>
      </w:r>
      <w:r w:rsidR="00F164B2">
        <w:rPr>
          <w:rFonts w:hint="eastAsia"/>
        </w:rPr>
        <w:t>扫描</w:t>
      </w:r>
      <w:r w:rsidR="00F164B2">
        <w:rPr>
          <w:rFonts w:hint="eastAsia"/>
        </w:rPr>
        <w:t>,</w:t>
      </w:r>
      <w:r w:rsidR="00F164B2">
        <w:rPr>
          <w:rFonts w:hint="eastAsia"/>
        </w:rPr>
        <w:t>如果符合要求</w:t>
      </w:r>
      <w:r w:rsidR="00F164B2">
        <w:rPr>
          <w:rFonts w:hint="eastAsia"/>
        </w:rPr>
        <w:t>(push</w:t>
      </w:r>
      <w:r w:rsidR="00F164B2">
        <w:rPr>
          <w:rFonts w:hint="eastAsia"/>
        </w:rPr>
        <w:t>是</w:t>
      </w:r>
      <w:r w:rsidR="00F164B2">
        <w:rPr>
          <w:rFonts w:hint="eastAsia"/>
        </w:rPr>
        <w:t>uid,</w:t>
      </w:r>
      <w:r w:rsidR="00F164B2">
        <w:rPr>
          <w:rFonts w:hint="eastAsia"/>
        </w:rPr>
        <w:t>满足</w:t>
      </w:r>
      <w:r w:rsidR="00F164B2">
        <w:rPr>
          <w:rFonts w:hint="eastAsia"/>
        </w:rPr>
        <w:t>int</w:t>
      </w:r>
      <w:r w:rsidR="00F164B2">
        <w:rPr>
          <w:rFonts w:hint="eastAsia"/>
        </w:rPr>
        <w:t>类型</w:t>
      </w:r>
      <w:r w:rsidR="00F164B2">
        <w:rPr>
          <w:rFonts w:hint="eastAsia"/>
        </w:rPr>
        <w:t>,sms</w:t>
      </w:r>
      <w:r w:rsidR="00F164B2">
        <w:rPr>
          <w:rFonts w:hint="eastAsia"/>
        </w:rPr>
        <w:t>是</w:t>
      </w:r>
      <w:r w:rsidR="00F164B2">
        <w:rPr>
          <w:rFonts w:hint="eastAsia"/>
        </w:rPr>
        <w:t>11</w:t>
      </w:r>
      <w:r w:rsidR="00F164B2">
        <w:rPr>
          <w:rFonts w:hint="eastAsia"/>
        </w:rPr>
        <w:t>位手机号</w:t>
      </w:r>
      <w:r w:rsidR="00F164B2">
        <w:rPr>
          <w:rFonts w:hint="eastAsia"/>
        </w:rPr>
        <w:t>)</w:t>
      </w:r>
      <w:r w:rsidR="00F164B2">
        <w:rPr>
          <w:rFonts w:hint="eastAsia"/>
        </w:rPr>
        <w:t>则</w:t>
      </w:r>
      <w:r w:rsidR="00140BD5">
        <w:rPr>
          <w:rFonts w:hint="eastAsia"/>
        </w:rPr>
        <w:t>放到一个数组</w:t>
      </w:r>
      <w:r w:rsidR="00140BD5">
        <w:t>(</w:t>
      </w:r>
      <w:r w:rsidR="00140BD5">
        <w:rPr>
          <w:rFonts w:hint="eastAsia"/>
        </w:rPr>
        <w:t>非竞态变量</w:t>
      </w:r>
      <w:r w:rsidR="00140BD5">
        <w:t>)</w:t>
      </w:r>
      <w:r w:rsidR="00140BD5">
        <w:rPr>
          <w:rFonts w:hint="eastAsia"/>
        </w:rPr>
        <w:t>中</w:t>
      </w:r>
      <w:r w:rsidR="00140BD5">
        <w:rPr>
          <w:rFonts w:hint="eastAsia"/>
        </w:rPr>
        <w:t>,</w:t>
      </w:r>
      <w:r w:rsidR="00140BD5">
        <w:rPr>
          <w:rFonts w:hint="eastAsia"/>
        </w:rPr>
        <w:t>当数组中的数量超过可发送的数量时</w:t>
      </w:r>
      <w:r w:rsidR="00140BD5">
        <w:rPr>
          <w:rFonts w:hint="eastAsia"/>
        </w:rPr>
        <w:t>(push</w:t>
      </w:r>
      <w:r w:rsidR="00140BD5">
        <w:rPr>
          <w:rFonts w:hint="eastAsia"/>
        </w:rPr>
        <w:t>为</w:t>
      </w:r>
      <w:r w:rsidR="00140BD5">
        <w:t>450</w:t>
      </w:r>
      <w:r w:rsidR="00140BD5">
        <w:rPr>
          <w:rFonts w:hint="eastAsia"/>
        </w:rPr>
        <w:t>,</w:t>
      </w:r>
      <w:r w:rsidR="00140BD5">
        <w:t>sms</w:t>
      </w:r>
      <w:r w:rsidR="00140BD5">
        <w:rPr>
          <w:rFonts w:hint="eastAsia"/>
        </w:rPr>
        <w:t>为</w:t>
      </w:r>
      <w:r w:rsidR="00140BD5">
        <w:rPr>
          <w:rFonts w:hint="eastAsia"/>
        </w:rPr>
        <w:t>950)</w:t>
      </w:r>
      <w:r w:rsidR="00140BD5">
        <w:rPr>
          <w:rFonts w:hint="eastAsia"/>
        </w:rPr>
        <w:t>则触发一次批量发送操作</w:t>
      </w:r>
    </w:p>
    <w:p w14:paraId="2D411F7F" w14:textId="77777777" w:rsidR="004E573B" w:rsidRPr="004E573B" w:rsidRDefault="0079472A" w:rsidP="004E573B">
      <w:pPr>
        <w:pStyle w:val="HTML"/>
        <w:shd w:val="clear" w:color="auto" w:fill="2B2B2B"/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</w:pPr>
      <w:r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2</w:t>
      </w:r>
      <w:r w:rsidR="000C64F2" w:rsidRPr="004E573B">
        <w:rPr>
          <w:rFonts w:ascii="Times New Roman" w:hAnsi="Times New Roman" w:cs="Times New Roman" w:hint="eastAsia"/>
          <w:color w:val="000000" w:themeColor="text1"/>
          <w:kern w:val="2"/>
          <w:sz w:val="21"/>
          <w:szCs w:val="24"/>
        </w:rPr>
        <w:t>、</w:t>
      </w:r>
      <w:r w:rsidR="004E573B"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分批运行完成最后汇总发送成功、失败数量</w:t>
      </w:r>
      <w:r w:rsidR="004E573B"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,</w:t>
      </w:r>
      <w:r w:rsidR="004E573B"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并更新任务完成时间、状态、发送成功</w:t>
      </w:r>
      <w:r w:rsidR="004E573B"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/</w:t>
      </w:r>
      <w:r w:rsidR="004E573B" w:rsidRPr="004E573B">
        <w:rPr>
          <w:rFonts w:ascii="Times New Roman" w:hAnsi="Times New Roman" w:cs="Times New Roman"/>
          <w:color w:val="000000" w:themeColor="text1"/>
          <w:kern w:val="2"/>
          <w:sz w:val="21"/>
          <w:szCs w:val="24"/>
        </w:rPr>
        <w:t>失败数量后退出</w:t>
      </w:r>
    </w:p>
    <w:p w14:paraId="1889ADB2" w14:textId="7C463A8D" w:rsidR="00B173B8" w:rsidRPr="004E573B" w:rsidRDefault="00B173B8" w:rsidP="00B173B8">
      <w:pPr>
        <w:pStyle w:val="a0"/>
        <w:ind w:firstLine="420"/>
      </w:pPr>
      <w:bookmarkStart w:id="26" w:name="_GoBack"/>
      <w:bookmarkEnd w:id="26"/>
    </w:p>
    <w:p w14:paraId="747C9B56" w14:textId="5EACCCDA" w:rsidR="00AF20E0" w:rsidRDefault="0079472A" w:rsidP="00B173B8">
      <w:pPr>
        <w:pStyle w:val="a0"/>
        <w:ind w:firstLine="420"/>
      </w:pPr>
      <w:r>
        <w:rPr>
          <w:rFonts w:hint="eastAsia"/>
        </w:rPr>
        <w:t>3</w:t>
      </w:r>
      <w:r w:rsidR="00AF20E0">
        <w:rPr>
          <w:rFonts w:hint="eastAsia"/>
        </w:rPr>
        <w:t>、命令说明</w:t>
      </w:r>
      <w:r w:rsidR="00E82183">
        <w:t>:</w:t>
      </w:r>
    </w:p>
    <w:p w14:paraId="5E853DA7" w14:textId="248F771A" w:rsidR="00E82183" w:rsidRDefault="00E82183" w:rsidP="00B173B8">
      <w:pPr>
        <w:pStyle w:val="a0"/>
        <w:ind w:firstLine="420"/>
      </w:pPr>
      <w:r>
        <w:lastRenderedPageBreak/>
        <w:t>-debug 1|0</w:t>
      </w:r>
      <w:r>
        <w:rPr>
          <w:rFonts w:hint="eastAsia"/>
        </w:rPr>
        <w:t xml:space="preserve"> debug</w:t>
      </w:r>
      <w:r>
        <w:rPr>
          <w:rFonts w:hint="eastAsia"/>
        </w:rPr>
        <w:t>模式</w:t>
      </w:r>
    </w:p>
    <w:p w14:paraId="2ED8EA2D" w14:textId="5FDE682A" w:rsidR="00E82183" w:rsidRDefault="00E82183" w:rsidP="00B173B8">
      <w:pPr>
        <w:pStyle w:val="a0"/>
        <w:ind w:firstLine="420"/>
      </w:pPr>
      <w:r>
        <w:t xml:space="preserve">-task-id 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724F0213" w14:textId="71163BD1" w:rsidR="00E82183" w:rsidRDefault="00E82183" w:rsidP="00B173B8">
      <w:pPr>
        <w:pStyle w:val="a0"/>
        <w:ind w:firstLine="420"/>
      </w:pPr>
      <w:r>
        <w:t xml:space="preserve">-workers </w:t>
      </w:r>
      <w:r>
        <w:rPr>
          <w:rFonts w:hint="eastAsia"/>
        </w:rPr>
        <w:t>worker</w:t>
      </w:r>
      <w:r>
        <w:rPr>
          <w:rFonts w:hint="eastAsia"/>
        </w:rPr>
        <w:t>数量</w:t>
      </w:r>
      <w:r w:rsidR="008561C7">
        <w:rPr>
          <w:rFonts w:hint="eastAsia"/>
        </w:rPr>
        <w:t>,</w:t>
      </w:r>
      <w:r w:rsidR="008561C7" w:rsidRPr="00CA34C3">
        <w:rPr>
          <w:rFonts w:hint="eastAsia"/>
          <w:highlight w:val="yellow"/>
        </w:rPr>
        <w:t>目前只对数据来源为“</w:t>
      </w:r>
      <w:r w:rsidR="000854BA" w:rsidRPr="00CA34C3">
        <w:rPr>
          <w:highlight w:val="yellow"/>
        </w:rPr>
        <w:t>db</w:t>
      </w:r>
      <w:r w:rsidR="008561C7" w:rsidRPr="00CA34C3">
        <w:rPr>
          <w:rFonts w:hint="eastAsia"/>
          <w:highlight w:val="yellow"/>
        </w:rPr>
        <w:t>”</w:t>
      </w:r>
      <w:r w:rsidR="000854BA" w:rsidRPr="00CA34C3">
        <w:rPr>
          <w:rFonts w:hint="eastAsia"/>
          <w:highlight w:val="yellow"/>
        </w:rPr>
        <w:t>的推送任务有效</w:t>
      </w:r>
      <w:r w:rsidR="00D66523">
        <w:rPr>
          <w:rFonts w:hint="eastAsia"/>
        </w:rPr>
        <w:t>,</w:t>
      </w:r>
      <w:r w:rsidR="00D66523">
        <w:rPr>
          <w:rFonts w:hint="eastAsia"/>
        </w:rPr>
        <w:t>数据来源为“</w:t>
      </w:r>
      <w:r w:rsidR="00D66523">
        <w:rPr>
          <w:rFonts w:hint="eastAsia"/>
        </w:rPr>
        <w:t>file</w:t>
      </w:r>
      <w:r w:rsidR="00D66523">
        <w:rPr>
          <w:rFonts w:hint="eastAsia"/>
        </w:rPr>
        <w:t>”的任务会按照行数进行</w:t>
      </w:r>
      <w:r w:rsidR="00D66523">
        <w:rPr>
          <w:rFonts w:hint="eastAsia"/>
        </w:rPr>
        <w:t>(</w:t>
      </w:r>
      <w:r w:rsidR="00D66523">
        <w:rPr>
          <w:rFonts w:hint="eastAsia"/>
        </w:rPr>
        <w:t>目前暂定</w:t>
      </w:r>
      <w:r w:rsidR="00D66523">
        <w:rPr>
          <w:rFonts w:hint="eastAsia"/>
        </w:rPr>
        <w:t>10w</w:t>
      </w:r>
      <w:r w:rsidR="00DC096D">
        <w:rPr>
          <w:rFonts w:hint="eastAsia"/>
        </w:rPr>
        <w:t>行</w:t>
      </w:r>
      <w:r w:rsidR="00D66523">
        <w:rPr>
          <w:rFonts w:hint="eastAsia"/>
        </w:rPr>
        <w:t>为一个文件块</w:t>
      </w:r>
      <w:r w:rsidR="00D66523">
        <w:rPr>
          <w:rFonts w:hint="eastAsia"/>
        </w:rPr>
        <w:t>)</w:t>
      </w:r>
      <w:r w:rsidR="003413AC">
        <w:rPr>
          <w:rFonts w:hint="eastAsia"/>
        </w:rPr>
        <w:t>,</w:t>
      </w:r>
      <w:r w:rsidR="00F84A1D">
        <w:rPr>
          <w:rFonts w:hint="eastAsia"/>
        </w:rPr>
        <w:t>因此</w:t>
      </w:r>
      <w:r w:rsidR="00F84A1D">
        <w:rPr>
          <w:rFonts w:hint="eastAsia"/>
        </w:rPr>
        <w:t>worker</w:t>
      </w:r>
      <w:r w:rsidR="00F84A1D">
        <w:rPr>
          <w:rFonts w:hint="eastAsia"/>
        </w:rPr>
        <w:t>数量是由文件行数决定的</w:t>
      </w:r>
    </w:p>
    <w:p w14:paraId="2D1F48DB" w14:textId="53B9DCA1" w:rsidR="00924E07" w:rsidRDefault="00150F7B" w:rsidP="00AD2C07">
      <w:pPr>
        <w:pStyle w:val="3"/>
      </w:pPr>
      <w:bookmarkStart w:id="27" w:name="_Toc29287997"/>
      <w:r>
        <w:rPr>
          <w:rFonts w:hint="eastAsia"/>
        </w:rPr>
        <w:t>中断续发</w:t>
      </w:r>
      <w:bookmarkEnd w:id="27"/>
    </w:p>
    <w:p w14:paraId="43705B14" w14:textId="53B69208" w:rsidR="00150F7B" w:rsidRDefault="00577D94" w:rsidP="00684FA1">
      <w:pPr>
        <w:pStyle w:val="4"/>
      </w:pPr>
      <w:r>
        <w:rPr>
          <w:rFonts w:hint="eastAsia"/>
        </w:rPr>
        <w:t>中断</w:t>
      </w:r>
    </w:p>
    <w:p w14:paraId="0F6312A2" w14:textId="0B842810" w:rsidR="005271F5" w:rsidRDefault="005271F5" w:rsidP="005271F5">
      <w:pPr>
        <w:pStyle w:val="a0"/>
      </w:pPr>
      <w:r>
        <w:rPr>
          <w:rFonts w:hint="eastAsia"/>
        </w:rPr>
        <w:t>脚本中维护了一个全局变量</w:t>
      </w:r>
      <w:r>
        <w:t>restoreInfo</w:t>
      </w:r>
      <w:r>
        <w:rPr>
          <w:rFonts w:hint="eastAsia"/>
        </w:rPr>
        <w:t>,</w:t>
      </w:r>
      <w:r>
        <w:rPr>
          <w:rFonts w:hint="eastAsia"/>
        </w:rPr>
        <w:t>里面保存着任务主要信息及各个</w:t>
      </w:r>
      <w:r>
        <w:t>worker</w:t>
      </w:r>
      <w:r>
        <w:rPr>
          <w:rFonts w:hint="eastAsia"/>
        </w:rPr>
        <w:t>的结构信息</w:t>
      </w:r>
    </w:p>
    <w:p w14:paraId="5E2C5305" w14:textId="4E7AA6B0" w:rsidR="00F02804" w:rsidRPr="00F02804" w:rsidRDefault="005271F5" w:rsidP="005271F5">
      <w:pPr>
        <w:pStyle w:val="a0"/>
      </w:pPr>
      <w:r w:rsidRPr="00881035">
        <w:rPr>
          <w:noProof/>
        </w:rPr>
        <w:drawing>
          <wp:inline distT="0" distB="0" distL="0" distR="0" wp14:anchorId="1AF9A4BA" wp14:editId="76312A0A">
            <wp:extent cx="5759450" cy="4309745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09A7" w14:textId="0A8818B2" w:rsidR="008769A3" w:rsidRPr="00192A5B" w:rsidRDefault="006230EE" w:rsidP="00924E07">
      <w:pPr>
        <w:pStyle w:val="a0"/>
      </w:pPr>
      <w:r>
        <w:rPr>
          <w:rFonts w:hint="eastAsia"/>
        </w:rPr>
        <w:t>每次批量发送成功后都会更新该结构</w:t>
      </w:r>
      <w:r w:rsidR="00D242F6">
        <w:rPr>
          <w:rFonts w:hint="eastAsia"/>
        </w:rPr>
        <w:t>,</w:t>
      </w:r>
      <w:r w:rsidR="00D242F6" w:rsidRPr="0065377C">
        <w:rPr>
          <w:rFonts w:hint="eastAsia"/>
          <w:highlight w:val="yellow"/>
        </w:rPr>
        <w:t>当</w:t>
      </w:r>
      <w:r w:rsidR="002143FD" w:rsidRPr="0065377C">
        <w:rPr>
          <w:rFonts w:hint="eastAsia"/>
          <w:highlight w:val="yellow"/>
        </w:rPr>
        <w:t>出现</w:t>
      </w:r>
      <w:r w:rsidR="00D242F6" w:rsidRPr="0065377C">
        <w:rPr>
          <w:rFonts w:hint="eastAsia"/>
          <w:highlight w:val="yellow"/>
        </w:rPr>
        <w:t>以下几种情况</w:t>
      </w:r>
      <w:r w:rsidR="00F73921" w:rsidRPr="0065377C">
        <w:rPr>
          <w:rFonts w:hint="eastAsia"/>
          <w:highlight w:val="yellow"/>
        </w:rPr>
        <w:t>发生后</w:t>
      </w:r>
      <w:r w:rsidR="0071125A">
        <w:rPr>
          <w:rFonts w:hint="eastAsia"/>
        </w:rPr>
        <w:t>,</w:t>
      </w:r>
      <w:r w:rsidR="00410882">
        <w:rPr>
          <w:rFonts w:hint="eastAsia"/>
        </w:rPr>
        <w:t>会触发</w:t>
      </w:r>
      <w:r w:rsidR="00B64315">
        <w:rPr>
          <w:rFonts w:hint="eastAsia"/>
        </w:rPr>
        <w:t>一个全局变量</w:t>
      </w:r>
      <w:r w:rsidR="00B64315" w:rsidRPr="005349AF">
        <w:rPr>
          <w:highlight w:val="yellow"/>
        </w:rPr>
        <w:t>interrupted</w:t>
      </w:r>
      <w:r w:rsidR="00B64315">
        <w:rPr>
          <w:rFonts w:hint="eastAsia"/>
        </w:rPr>
        <w:t xml:space="preserve"> = true</w:t>
      </w:r>
      <w:r w:rsidR="00B64315">
        <w:rPr>
          <w:rFonts w:hint="eastAsia"/>
        </w:rPr>
        <w:t>的操作</w:t>
      </w:r>
      <w:r w:rsidR="00BD4393">
        <w:rPr>
          <w:rFonts w:hint="eastAsia"/>
        </w:rPr>
        <w:t>,</w:t>
      </w:r>
      <w:r>
        <w:rPr>
          <w:rFonts w:hint="eastAsia"/>
        </w:rPr>
        <w:t>随即</w:t>
      </w:r>
      <w:r w:rsidR="00B64315">
        <w:rPr>
          <w:rFonts w:hint="eastAsia"/>
        </w:rPr>
        <w:t>各个</w:t>
      </w:r>
      <w:r w:rsidR="00B64315">
        <w:t>worker</w:t>
      </w:r>
      <w:r w:rsidR="00B64315">
        <w:rPr>
          <w:rFonts w:hint="eastAsia"/>
        </w:rPr>
        <w:t>在遍历用户的时候如果发现这个变量值改变了</w:t>
      </w:r>
      <w:r w:rsidR="00B64315">
        <w:rPr>
          <w:rFonts w:hint="eastAsia"/>
        </w:rPr>
        <w:t>,</w:t>
      </w:r>
      <w:r w:rsidR="00B64315">
        <w:rPr>
          <w:rFonts w:hint="eastAsia"/>
        </w:rPr>
        <w:t>则提前</w:t>
      </w:r>
      <w:r w:rsidR="008E6019">
        <w:rPr>
          <w:rFonts w:hint="eastAsia"/>
        </w:rPr>
        <w:t>退出</w:t>
      </w:r>
      <w:r w:rsidR="00192A5B">
        <w:rPr>
          <w:rFonts w:hint="eastAsia"/>
        </w:rPr>
        <w:t>,</w:t>
      </w:r>
      <w:r w:rsidR="00192A5B">
        <w:rPr>
          <w:rFonts w:hint="eastAsia"/>
        </w:rPr>
        <w:t>随即</w:t>
      </w:r>
      <w:r w:rsidR="00192A5B">
        <w:t>main</w:t>
      </w:r>
      <w:r w:rsidR="00192A5B">
        <w:rPr>
          <w:rFonts w:hint="eastAsia"/>
        </w:rPr>
        <w:t>函数会汇总所有的</w:t>
      </w:r>
      <w:r w:rsidR="00192A5B">
        <w:rPr>
          <w:rFonts w:hint="eastAsia"/>
        </w:rPr>
        <w:t>worker,</w:t>
      </w:r>
      <w:r w:rsidR="00192A5B">
        <w:rPr>
          <w:rFonts w:hint="eastAsia"/>
        </w:rPr>
        <w:t>正常操作会对结果数据汇总并更新到对应的任务中</w:t>
      </w:r>
      <w:r w:rsidR="00192A5B">
        <w:rPr>
          <w:rFonts w:hint="eastAsia"/>
        </w:rPr>
        <w:t>,</w:t>
      </w:r>
      <w:r w:rsidR="00192A5B">
        <w:rPr>
          <w:rFonts w:hint="eastAsia"/>
        </w:rPr>
        <w:t>中断操作不会更新到任务</w:t>
      </w:r>
      <w:r w:rsidR="00192A5B">
        <w:rPr>
          <w:rFonts w:hint="eastAsia"/>
        </w:rPr>
        <w:t>,</w:t>
      </w:r>
      <w:r w:rsidR="00192A5B">
        <w:rPr>
          <w:rFonts w:hint="eastAsia"/>
        </w:rPr>
        <w:t>只是会</w:t>
      </w:r>
      <w:r w:rsidR="00192A5B">
        <w:rPr>
          <w:rFonts w:hint="eastAsia"/>
        </w:rPr>
        <w:t>save</w:t>
      </w:r>
      <w:r w:rsidR="00192A5B">
        <w:rPr>
          <w:rFonts w:hint="eastAsia"/>
        </w:rPr>
        <w:t>当前任务信息以及每个</w:t>
      </w:r>
      <w:r w:rsidR="00192A5B">
        <w:rPr>
          <w:rFonts w:hint="eastAsia"/>
        </w:rPr>
        <w:t>worker</w:t>
      </w:r>
      <w:r w:rsidR="00192A5B">
        <w:rPr>
          <w:rFonts w:hint="eastAsia"/>
        </w:rPr>
        <w:t>位置信息到临时文件以便后续</w:t>
      </w:r>
      <w:r w:rsidR="00192A5B">
        <w:rPr>
          <w:rFonts w:hint="eastAsia"/>
        </w:rPr>
        <w:t>RD</w:t>
      </w:r>
      <w:r w:rsidR="00192A5B">
        <w:rPr>
          <w:rFonts w:hint="eastAsia"/>
        </w:rPr>
        <w:t>进行恢复</w:t>
      </w:r>
      <w:r w:rsidR="00192A5B" w:rsidRPr="00192A5B">
        <w:rPr>
          <w:rFonts w:hint="eastAsia"/>
        </w:rPr>
        <w:t xml:space="preserve"> </w:t>
      </w:r>
    </w:p>
    <w:p w14:paraId="3C99D013" w14:textId="36B3675A" w:rsidR="00577D94" w:rsidRDefault="00CE4BE8" w:rsidP="00924E07">
      <w:pPr>
        <w:pStyle w:val="a0"/>
      </w:pPr>
      <w:r>
        <w:rPr>
          <w:rFonts w:hint="eastAsia"/>
        </w:rPr>
        <w:tab/>
      </w:r>
      <w:r w:rsidR="00A26A68">
        <w:rPr>
          <w:rFonts w:hint="eastAsia"/>
        </w:rPr>
        <w:t>1</w:t>
      </w:r>
      <w:r w:rsidR="009D33F5">
        <w:rPr>
          <w:rFonts w:hint="eastAsia"/>
        </w:rPr>
        <w:t>、</w:t>
      </w:r>
      <w:r w:rsidR="005C6E35">
        <w:rPr>
          <w:rFonts w:hint="eastAsia"/>
        </w:rPr>
        <w:t>意</w:t>
      </w:r>
      <w:r w:rsidR="009D33F5">
        <w:rPr>
          <w:rFonts w:hint="eastAsia"/>
        </w:rPr>
        <w:t>料之内的并且可以处理</w:t>
      </w:r>
      <w:r w:rsidR="00A05B2C">
        <w:rPr>
          <w:rFonts w:hint="eastAsia"/>
        </w:rPr>
        <w:t>的</w:t>
      </w:r>
      <w:r w:rsidR="00A26A68">
        <w:rPr>
          <w:rFonts w:hint="eastAsia"/>
        </w:rPr>
        <w:t>异常</w:t>
      </w:r>
    </w:p>
    <w:p w14:paraId="70C3065B" w14:textId="68969E13" w:rsidR="00786315" w:rsidRDefault="00C662C0" w:rsidP="00924E0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 w:rsidR="00C06446">
        <w:rPr>
          <w:rFonts w:hint="eastAsia"/>
        </w:rPr>
        <w:t>两</w:t>
      </w:r>
      <w:r w:rsidR="0018156C">
        <w:rPr>
          <w:rFonts w:hint="eastAsia"/>
        </w:rPr>
        <w:t>种情况</w:t>
      </w:r>
      <w:r w:rsidR="0018156C">
        <w:rPr>
          <w:rFonts w:hint="eastAsia"/>
        </w:rPr>
        <w:t xml:space="preserve">: </w:t>
      </w:r>
      <w:r w:rsidR="0018156C">
        <w:rPr>
          <w:rFonts w:hint="eastAsia"/>
        </w:rPr>
        <w:t>脚本被</w:t>
      </w:r>
      <w:r w:rsidR="0018156C">
        <w:rPr>
          <w:rFonts w:hint="eastAsia"/>
        </w:rPr>
        <w:t>Kill(</w:t>
      </w:r>
      <w:r w:rsidR="003B226E">
        <w:rPr>
          <w:rFonts w:hint="eastAsia"/>
        </w:rPr>
        <w:t>SIGINT</w:t>
      </w:r>
      <w:r w:rsidR="003B226E">
        <w:rPr>
          <w:rFonts w:hint="eastAsia"/>
        </w:rPr>
        <w:t>、</w:t>
      </w:r>
      <w:r w:rsidR="003B226E">
        <w:rPr>
          <w:rFonts w:hint="eastAsia"/>
        </w:rPr>
        <w:t>SIGTERM</w:t>
      </w:r>
      <w:r w:rsidR="0018156C">
        <w:rPr>
          <w:rFonts w:hint="eastAsia"/>
        </w:rPr>
        <w:t>)</w:t>
      </w:r>
      <w:r w:rsidR="00C06446">
        <w:rPr>
          <w:rFonts w:hint="eastAsia"/>
        </w:rPr>
        <w:t>、依赖的第三方超时</w:t>
      </w:r>
      <w:r w:rsidR="00C06446">
        <w:rPr>
          <w:rFonts w:hint="eastAsia"/>
        </w:rPr>
        <w:t>(DB</w:t>
      </w:r>
      <w:r w:rsidR="00C06446">
        <w:rPr>
          <w:rFonts w:hint="eastAsia"/>
        </w:rPr>
        <w:t>、</w:t>
      </w:r>
      <w:r w:rsidR="00C06446">
        <w:rPr>
          <w:rFonts w:hint="eastAsia"/>
        </w:rPr>
        <w:t>Push</w:t>
      </w:r>
      <w:r w:rsidR="00C06446">
        <w:rPr>
          <w:rFonts w:hint="eastAsia"/>
        </w:rPr>
        <w:t>、</w:t>
      </w:r>
      <w:r w:rsidR="00C06446">
        <w:rPr>
          <w:rFonts w:hint="eastAsia"/>
        </w:rPr>
        <w:t>SMS</w:t>
      </w:r>
      <w:r w:rsidR="00C06446">
        <w:rPr>
          <w:rFonts w:hint="eastAsia"/>
        </w:rPr>
        <w:t>连接、</w:t>
      </w:r>
      <w:r w:rsidR="00C06446">
        <w:rPr>
          <w:rFonts w:hint="eastAsia"/>
        </w:rPr>
        <w:lastRenderedPageBreak/>
        <w:t>请求数据超时</w:t>
      </w:r>
      <w:r w:rsidR="00C06446">
        <w:rPr>
          <w:rFonts w:hint="eastAsia"/>
        </w:rPr>
        <w:t>)</w:t>
      </w:r>
    </w:p>
    <w:p w14:paraId="2F9B93FD" w14:textId="212B590D" w:rsidR="007B4E0B" w:rsidRDefault="00C662C0" w:rsidP="008766C9">
      <w:pPr>
        <w:pStyle w:val="a0"/>
      </w:pPr>
      <w:r>
        <w:tab/>
      </w:r>
      <w:r>
        <w:tab/>
      </w:r>
      <w:r w:rsidR="005B0683">
        <w:rPr>
          <w:rFonts w:hint="eastAsia"/>
        </w:rPr>
        <w:t>情况一</w:t>
      </w:r>
      <w:r w:rsidR="008D12FB">
        <w:rPr>
          <w:rFonts w:hint="eastAsia"/>
        </w:rPr>
        <w:t>:</w:t>
      </w:r>
      <w:r w:rsidR="008D12FB">
        <w:t xml:space="preserve"> </w:t>
      </w:r>
      <w:r w:rsidR="005B0683">
        <w:rPr>
          <w:rFonts w:hint="eastAsia"/>
        </w:rPr>
        <w:t>设置一个</w:t>
      </w:r>
      <w:r w:rsidR="005B0683">
        <w:t>bufferd channe</w:t>
      </w:r>
      <w:r w:rsidR="005B0683">
        <w:rPr>
          <w:rFonts w:hint="eastAsia"/>
        </w:rPr>
        <w:t>l</w:t>
      </w:r>
      <w:r w:rsidR="005B0683">
        <w:rPr>
          <w:rFonts w:hint="eastAsia"/>
        </w:rPr>
        <w:t>监听系统接收到信号</w:t>
      </w:r>
      <w:r w:rsidR="005B0683">
        <w:t>SIGINT</w:t>
      </w:r>
      <w:r w:rsidR="002A21D6">
        <w:rPr>
          <w:rFonts w:hint="eastAsia"/>
        </w:rPr>
        <w:t>或</w:t>
      </w:r>
      <w:r w:rsidR="005B0683">
        <w:t>SIGTERM</w:t>
      </w:r>
    </w:p>
    <w:p w14:paraId="005D2A05" w14:textId="73BBEED2" w:rsidR="00F60A5E" w:rsidRPr="00100E2E" w:rsidRDefault="00F60A5E" w:rsidP="008766C9">
      <w:pPr>
        <w:pStyle w:val="a0"/>
      </w:pPr>
      <w:r>
        <w:tab/>
      </w:r>
      <w:r w:rsidR="00C662C0">
        <w:tab/>
      </w:r>
      <w:r>
        <w:rPr>
          <w:rFonts w:hint="eastAsia"/>
        </w:rPr>
        <w:t>情况二</w:t>
      </w:r>
      <w:r>
        <w:rPr>
          <w:rFonts w:hint="eastAsia"/>
        </w:rPr>
        <w:t xml:space="preserve">: </w:t>
      </w:r>
      <w:r w:rsidR="00864F32">
        <w:rPr>
          <w:rFonts w:hint="eastAsia"/>
        </w:rPr>
        <w:t>分别在</w:t>
      </w:r>
      <w:r w:rsidR="00864F32">
        <w:t>DB</w:t>
      </w:r>
      <w:r w:rsidR="00864F32">
        <w:rPr>
          <w:rFonts w:hint="eastAsia"/>
        </w:rPr>
        <w:t>查询时、</w:t>
      </w:r>
      <w:r w:rsidR="00864F32">
        <w:rPr>
          <w:rFonts w:hint="eastAsia"/>
        </w:rPr>
        <w:t>Push</w:t>
      </w:r>
      <w:r w:rsidR="00864F32">
        <w:rPr>
          <w:rFonts w:hint="eastAsia"/>
        </w:rPr>
        <w:t>、</w:t>
      </w:r>
      <w:r w:rsidR="00864F32">
        <w:rPr>
          <w:rFonts w:hint="eastAsia"/>
        </w:rPr>
        <w:t>SMS</w:t>
      </w:r>
      <w:r w:rsidR="00864F32">
        <w:rPr>
          <w:rFonts w:hint="eastAsia"/>
        </w:rPr>
        <w:t>发送</w:t>
      </w:r>
      <w:r w:rsidR="00864F32">
        <w:rPr>
          <w:rFonts w:hint="eastAsia"/>
        </w:rPr>
        <w:t>HTTP</w:t>
      </w:r>
      <w:r w:rsidR="00864F32">
        <w:rPr>
          <w:rFonts w:hint="eastAsia"/>
        </w:rPr>
        <w:t>请求</w:t>
      </w:r>
      <w:r w:rsidR="008741B3">
        <w:rPr>
          <w:rFonts w:hint="eastAsia"/>
        </w:rPr>
        <w:t>时</w:t>
      </w:r>
      <w:r w:rsidR="00DF38D3">
        <w:rPr>
          <w:rFonts w:hint="eastAsia"/>
        </w:rPr>
        <w:t>发生异常</w:t>
      </w:r>
      <w:r w:rsidR="00413E11">
        <w:t>(</w:t>
      </w:r>
      <w:r w:rsidR="00413E11">
        <w:rPr>
          <w:rFonts w:hint="eastAsia"/>
        </w:rPr>
        <w:t>连接超时、请求超时</w:t>
      </w:r>
      <w:r w:rsidR="00413E11">
        <w:t>)</w:t>
      </w:r>
    </w:p>
    <w:p w14:paraId="11AC1E2E" w14:textId="06AAB516" w:rsidR="00A26A68" w:rsidRDefault="00CE4BE8" w:rsidP="00924E07">
      <w:pPr>
        <w:pStyle w:val="a0"/>
      </w:pPr>
      <w:r>
        <w:rPr>
          <w:rFonts w:hint="eastAsia"/>
        </w:rPr>
        <w:tab/>
      </w:r>
      <w:r w:rsidR="00A26A68">
        <w:rPr>
          <w:rFonts w:hint="eastAsia"/>
        </w:rPr>
        <w:t>2</w:t>
      </w:r>
      <w:r w:rsidR="00041826">
        <w:rPr>
          <w:rFonts w:hint="eastAsia"/>
        </w:rPr>
        <w:t>、意料之外</w:t>
      </w:r>
      <w:r w:rsidR="008D714A">
        <w:rPr>
          <w:rFonts w:hint="eastAsia"/>
        </w:rPr>
        <w:t>的并且不可处理的</w:t>
      </w:r>
      <w:r w:rsidR="00A26A68">
        <w:rPr>
          <w:rFonts w:hint="eastAsia"/>
        </w:rPr>
        <w:t>异常</w:t>
      </w:r>
    </w:p>
    <w:p w14:paraId="59BEE733" w14:textId="6951CA87" w:rsidR="00A03685" w:rsidRDefault="00BF71A0" w:rsidP="00924E0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 w:rsidR="00A03685" w:rsidRPr="00ED7BF0">
        <w:rPr>
          <w:rFonts w:hint="eastAsia"/>
          <w:highlight w:val="yellow"/>
        </w:rPr>
        <w:t>目前</w:t>
      </w:r>
      <w:r w:rsidR="00625DB2" w:rsidRPr="00ED7BF0">
        <w:rPr>
          <w:rFonts w:hint="eastAsia"/>
          <w:highlight w:val="yellow"/>
        </w:rPr>
        <w:t>能想到的</w:t>
      </w:r>
      <w:r w:rsidR="00A03685" w:rsidRPr="00ED7BF0">
        <w:rPr>
          <w:rFonts w:hint="eastAsia"/>
          <w:highlight w:val="yellow"/>
        </w:rPr>
        <w:t>情况</w:t>
      </w:r>
      <w:r w:rsidR="00A03685">
        <w:rPr>
          <w:rFonts w:hint="eastAsia"/>
        </w:rPr>
        <w:t xml:space="preserve">: </w:t>
      </w:r>
      <w:r w:rsidR="00E631CF">
        <w:rPr>
          <w:rFonts w:hint="eastAsia"/>
        </w:rPr>
        <w:t>系统宕机、</w:t>
      </w:r>
      <w:r w:rsidR="00927716">
        <w:rPr>
          <w:rFonts w:hint="eastAsia"/>
        </w:rPr>
        <w:t>Kill</w:t>
      </w:r>
      <w:r w:rsidR="00625237">
        <w:rPr>
          <w:rFonts w:hint="eastAsia"/>
        </w:rPr>
        <w:t>(SIGKILL)</w:t>
      </w:r>
      <w:r w:rsidR="00D834B6">
        <w:rPr>
          <w:rFonts w:hint="eastAsia"/>
        </w:rPr>
        <w:t>、第三方依赖服务</w:t>
      </w:r>
      <w:r w:rsidR="00D834B6">
        <w:rPr>
          <w:rFonts w:hint="eastAsia"/>
        </w:rPr>
        <w:t>(DB</w:t>
      </w:r>
      <w:r w:rsidR="00D834B6">
        <w:rPr>
          <w:rFonts w:hint="eastAsia"/>
        </w:rPr>
        <w:t>、</w:t>
      </w:r>
      <w:r w:rsidR="00D834B6">
        <w:rPr>
          <w:rFonts w:hint="eastAsia"/>
        </w:rPr>
        <w:t>Push</w:t>
      </w:r>
      <w:r w:rsidR="00D834B6">
        <w:t xml:space="preserve"> Api</w:t>
      </w:r>
      <w:r w:rsidR="00D834B6">
        <w:rPr>
          <w:rFonts w:hint="eastAsia"/>
        </w:rPr>
        <w:t>、</w:t>
      </w:r>
      <w:r w:rsidR="00D834B6">
        <w:rPr>
          <w:rFonts w:hint="eastAsia"/>
        </w:rPr>
        <w:t>SMS Api)</w:t>
      </w:r>
    </w:p>
    <w:p w14:paraId="7D5F8E4A" w14:textId="6859B023" w:rsidR="008934B3" w:rsidRDefault="00CE4BE8" w:rsidP="00924E0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 w:rsidR="008934B3">
        <w:rPr>
          <w:rFonts w:hint="eastAsia"/>
        </w:rPr>
        <w:t>解决方案</w:t>
      </w:r>
      <w:r w:rsidR="008934B3">
        <w:rPr>
          <w:rFonts w:hint="eastAsia"/>
        </w:rPr>
        <w:t xml:space="preserve">: </w:t>
      </w:r>
      <w:r w:rsidR="008934B3">
        <w:rPr>
          <w:rFonts w:hint="eastAsia"/>
        </w:rPr>
        <w:t>单独一个协程</w:t>
      </w:r>
      <w:r w:rsidR="00F820BF">
        <w:rPr>
          <w:rFonts w:hint="eastAsia"/>
        </w:rPr>
        <w:t>定时</w:t>
      </w:r>
      <w:r w:rsidR="008934B3">
        <w:rPr>
          <w:rFonts w:hint="eastAsia"/>
        </w:rPr>
        <w:t>进行轮询</w:t>
      </w:r>
      <w:r w:rsidR="00844990">
        <w:rPr>
          <w:rFonts w:hint="eastAsia"/>
        </w:rPr>
        <w:t>save</w:t>
      </w:r>
    </w:p>
    <w:p w14:paraId="101244E0" w14:textId="0C673E99" w:rsidR="00CD1BC2" w:rsidRPr="00CD1BC2" w:rsidRDefault="00577D94" w:rsidP="005122C4">
      <w:pPr>
        <w:pStyle w:val="4"/>
      </w:pPr>
      <w:r>
        <w:rPr>
          <w:rFonts w:hint="eastAsia"/>
        </w:rPr>
        <w:t>续发</w:t>
      </w:r>
    </w:p>
    <w:p w14:paraId="6EE05EB4" w14:textId="067DEA3A" w:rsidR="009A21B7" w:rsidRDefault="00371780" w:rsidP="00924E07">
      <w:pPr>
        <w:pStyle w:val="a0"/>
      </w:pPr>
      <w:r>
        <w:rPr>
          <w:rFonts w:hint="eastAsia"/>
        </w:rPr>
        <w:tab/>
      </w:r>
      <w:r w:rsidR="009A21B7">
        <w:rPr>
          <w:rFonts w:hint="eastAsia"/>
        </w:rPr>
        <w:t>1</w:t>
      </w:r>
      <w:r w:rsidR="009A21B7">
        <w:rPr>
          <w:rFonts w:hint="eastAsia"/>
        </w:rPr>
        <w:t>、“</w:t>
      </w:r>
      <w:r w:rsidR="00312836">
        <w:t>-snapshot</w:t>
      </w:r>
      <w:r w:rsidR="009A21B7">
        <w:t xml:space="preserve"> </w:t>
      </w:r>
      <w:r w:rsidR="00952F44">
        <w:rPr>
          <w:rFonts w:hint="eastAsia"/>
        </w:rPr>
        <w:t>快照</w:t>
      </w:r>
      <w:r w:rsidR="009A21B7">
        <w:rPr>
          <w:rFonts w:hint="eastAsia"/>
        </w:rPr>
        <w:t>文件名”进行恢复</w:t>
      </w:r>
      <w:r w:rsidR="009A21B7">
        <w:rPr>
          <w:rFonts w:hint="eastAsia"/>
        </w:rPr>
        <w:t>,</w:t>
      </w:r>
      <w:r w:rsidR="009A21B7">
        <w:rPr>
          <w:rFonts w:hint="eastAsia"/>
        </w:rPr>
        <w:t>如果指定该参数、其它选项“</w:t>
      </w:r>
      <w:r w:rsidR="009A21B7">
        <w:t>-task-id</w:t>
      </w:r>
      <w:r w:rsidR="009A21B7">
        <w:rPr>
          <w:rFonts w:hint="eastAsia"/>
        </w:rPr>
        <w:t>”、“</w:t>
      </w:r>
      <w:r w:rsidR="009A21B7">
        <w:t>-workers</w:t>
      </w:r>
      <w:r w:rsidR="009A21B7">
        <w:rPr>
          <w:rFonts w:hint="eastAsia"/>
        </w:rPr>
        <w:t>”均失效</w:t>
      </w:r>
    </w:p>
    <w:p w14:paraId="7C534A43" w14:textId="609C0FE0" w:rsidR="00C739FB" w:rsidRDefault="009A21B7" w:rsidP="009A21B7">
      <w:pPr>
        <w:pStyle w:val="a0"/>
        <w:ind w:firstLine="420"/>
      </w:pPr>
      <w:r>
        <w:rPr>
          <w:rFonts w:hint="eastAsia"/>
        </w:rPr>
        <w:t>2</w:t>
      </w:r>
      <w:r w:rsidR="002206CC">
        <w:rPr>
          <w:rFonts w:hint="eastAsia"/>
        </w:rPr>
        <w:t>、</w:t>
      </w:r>
      <w:r w:rsidR="0074369E">
        <w:rPr>
          <w:rFonts w:hint="eastAsia"/>
        </w:rPr>
        <w:t>文件解析</w:t>
      </w:r>
      <w:r w:rsidR="008177F1">
        <w:rPr>
          <w:rFonts w:hint="eastAsia"/>
        </w:rPr>
        <w:t>、</w:t>
      </w:r>
      <w:r w:rsidR="005122C4">
        <w:rPr>
          <w:rFonts w:hint="eastAsia"/>
        </w:rPr>
        <w:t>校验文件内容</w:t>
      </w:r>
      <w:r w:rsidR="005122C4">
        <w:rPr>
          <w:rFonts w:hint="eastAsia"/>
        </w:rPr>
        <w:t>(</w:t>
      </w:r>
      <w:r w:rsidR="005122C4">
        <w:rPr>
          <w:rFonts w:hint="eastAsia"/>
        </w:rPr>
        <w:t>用到的文件可以是中断</w:t>
      </w:r>
      <w:r w:rsidR="005122C4">
        <w:rPr>
          <w:rFonts w:hint="eastAsia"/>
        </w:rPr>
        <w:t>save</w:t>
      </w:r>
      <w:r w:rsidR="005122C4">
        <w:rPr>
          <w:rFonts w:hint="eastAsia"/>
        </w:rPr>
        <w:t>产生的、</w:t>
      </w:r>
      <w:r w:rsidR="009C04C5">
        <w:rPr>
          <w:rFonts w:hint="eastAsia"/>
        </w:rPr>
        <w:t>也可以是</w:t>
      </w:r>
      <w:r w:rsidR="009C04C5">
        <w:rPr>
          <w:rFonts w:hint="eastAsia"/>
        </w:rPr>
        <w:t>RD</w:t>
      </w:r>
      <w:r w:rsidR="009C04C5">
        <w:rPr>
          <w:rFonts w:hint="eastAsia"/>
        </w:rPr>
        <w:t>手动编辑的</w:t>
      </w:r>
      <w:r w:rsidR="005122C4">
        <w:rPr>
          <w:rFonts w:hint="eastAsia"/>
        </w:rPr>
        <w:t>)</w:t>
      </w:r>
    </w:p>
    <w:p w14:paraId="026B5155" w14:textId="5FAB473D" w:rsidR="00330511" w:rsidRDefault="00371780" w:rsidP="00924E07">
      <w:pPr>
        <w:pStyle w:val="a0"/>
      </w:pPr>
      <w:r>
        <w:rPr>
          <w:rFonts w:hint="eastAsia"/>
        </w:rPr>
        <w:tab/>
      </w:r>
      <w:r w:rsidR="009A21B7">
        <w:rPr>
          <w:rFonts w:hint="eastAsia"/>
        </w:rPr>
        <w:t>3</w:t>
      </w:r>
      <w:r w:rsidR="0074369E">
        <w:rPr>
          <w:rFonts w:hint="eastAsia"/>
        </w:rPr>
        <w:t>、</w:t>
      </w:r>
      <w:r w:rsidR="004C2DC3">
        <w:rPr>
          <w:rFonts w:hint="eastAsia"/>
        </w:rPr>
        <w:t>续发</w:t>
      </w:r>
      <w:r w:rsidR="00455F1B">
        <w:rPr>
          <w:rFonts w:hint="eastAsia"/>
        </w:rPr>
        <w:t>(</w:t>
      </w:r>
      <w:r w:rsidR="00150555">
        <w:rPr>
          <w:rFonts w:hint="eastAsia"/>
        </w:rPr>
        <w:t>复用</w:t>
      </w:r>
      <w:r w:rsidR="00455F1B">
        <w:t>worker</w:t>
      </w:r>
      <w:r w:rsidR="00455F1B">
        <w:rPr>
          <w:rFonts w:hint="eastAsia"/>
        </w:rPr>
        <w:t>逻辑</w:t>
      </w:r>
      <w:r w:rsidR="00455F1B">
        <w:rPr>
          <w:rFonts w:hint="eastAsia"/>
        </w:rPr>
        <w:t>)</w:t>
      </w:r>
      <w:r w:rsidR="009A21B7">
        <w:t xml:space="preserve"> </w:t>
      </w:r>
      <w:r w:rsidR="00E82F5E">
        <w:rPr>
          <w:rFonts w:hint="eastAsia"/>
        </w:rPr>
        <w:t>,</w:t>
      </w:r>
      <w:r w:rsidR="00E82F5E">
        <w:rPr>
          <w:rFonts w:hint="eastAsia"/>
        </w:rPr>
        <w:t>这里产品化为一个接口来触发这个脚本</w:t>
      </w:r>
      <w:r w:rsidR="00E82F5E">
        <w:rPr>
          <w:rFonts w:hint="eastAsia"/>
        </w:rPr>
        <w:t>,</w:t>
      </w:r>
      <w:r w:rsidR="00E82F5E">
        <w:rPr>
          <w:rFonts w:hint="eastAsia"/>
        </w:rPr>
        <w:t>主要逻辑如下</w:t>
      </w:r>
      <w:r w:rsidR="00E82F5E">
        <w:rPr>
          <w:rFonts w:hint="eastAsia"/>
        </w:rPr>
        <w:t>:</w:t>
      </w:r>
    </w:p>
    <w:p w14:paraId="16B1AAAC" w14:textId="77777777" w:rsidR="0026326B" w:rsidRDefault="00E82F5E" w:rsidP="00924E07">
      <w:pPr>
        <w:pStyle w:val="a0"/>
      </w:pPr>
      <w:r>
        <w:tab/>
      </w:r>
      <w:r>
        <w:tab/>
        <w:t>1</w:t>
      </w:r>
      <w:r>
        <w:rPr>
          <w:rFonts w:hint="eastAsia"/>
        </w:rPr>
        <w:t>、</w:t>
      </w:r>
      <w:r w:rsidR="004D5D55">
        <w:rPr>
          <w:rFonts w:hint="eastAsia"/>
        </w:rPr>
        <w:t>检查快照文件是否存在</w:t>
      </w:r>
    </w:p>
    <w:p w14:paraId="48D8D2F7" w14:textId="2870D214" w:rsidR="00E82F5E" w:rsidRDefault="00F02B7D" w:rsidP="0026326B">
      <w:pPr>
        <w:pStyle w:val="a0"/>
        <w:ind w:left="84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D5D55">
        <w:rPr>
          <w:rFonts w:hint="eastAsia"/>
        </w:rPr>
        <w:t>不存在说明任务根本没有正常跑或者快照文件没有权限生成</w:t>
      </w:r>
    </w:p>
    <w:p w14:paraId="62CE37AC" w14:textId="4199518E" w:rsidR="004D5D55" w:rsidRDefault="004D5D55" w:rsidP="00924E0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</w:t>
      </w:r>
      <w:r w:rsidR="00F02B7D">
        <w:rPr>
          <w:rFonts w:hint="eastAsia"/>
        </w:rPr>
        <w:t>检查是否存在相同任务进程</w:t>
      </w:r>
    </w:p>
    <w:p w14:paraId="0ABC332B" w14:textId="54372230" w:rsidR="005E3AD2" w:rsidRPr="00A8310D" w:rsidRDefault="00F02B7D" w:rsidP="00924E0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862868" w:rsidRPr="00862868">
        <w:rPr>
          <w:rFonts w:hint="eastAsia"/>
        </w:rPr>
        <w:t>检查是否存在任务锁</w:t>
      </w:r>
      <w:r w:rsidR="00862868" w:rsidRPr="00862868">
        <w:rPr>
          <w:rFonts w:hint="eastAsia"/>
        </w:rPr>
        <w:t>(</w:t>
      </w:r>
      <w:r w:rsidR="00862868" w:rsidRPr="00862868">
        <w:rPr>
          <w:rFonts w:hint="eastAsia"/>
        </w:rPr>
        <w:t>主要任务、恢复任务</w:t>
      </w:r>
      <w:r w:rsidR="00862868" w:rsidRPr="00862868">
        <w:rPr>
          <w:rFonts w:hint="eastAsia"/>
        </w:rPr>
        <w:t>)</w:t>
      </w:r>
      <w:r w:rsidR="009038F6">
        <w:rPr>
          <w:rFonts w:hint="eastAsia"/>
        </w:rPr>
        <w:t>,</w:t>
      </w:r>
      <w:r w:rsidR="009038F6">
        <w:rPr>
          <w:rFonts w:hint="eastAsia"/>
        </w:rPr>
        <w:t>失效时间暂设为</w:t>
      </w:r>
      <w:r w:rsidR="009038F6">
        <w:rPr>
          <w:rFonts w:hint="eastAsia"/>
        </w:rPr>
        <w:t>20</w:t>
      </w:r>
      <w:r w:rsidR="009038F6">
        <w:rPr>
          <w:rFonts w:hint="eastAsia"/>
        </w:rPr>
        <w:t>分钟</w:t>
      </w:r>
      <w:r w:rsidR="00266E89">
        <w:rPr>
          <w:rFonts w:hint="eastAsia"/>
        </w:rPr>
        <w:t>(</w:t>
      </w:r>
      <w:r w:rsidR="00266E89">
        <w:rPr>
          <w:rFonts w:hint="eastAsia"/>
        </w:rPr>
        <w:t>目前任务最多也就</w:t>
      </w:r>
      <w:r w:rsidR="00266E89">
        <w:rPr>
          <w:rFonts w:hint="eastAsia"/>
        </w:rPr>
        <w:t>10</w:t>
      </w:r>
      <w:r w:rsidR="00266E89">
        <w:rPr>
          <w:rFonts w:hint="eastAsia"/>
        </w:rPr>
        <w:t>分钟</w:t>
      </w:r>
      <w:r w:rsidR="00266E89">
        <w:rPr>
          <w:rFonts w:hint="eastAsia"/>
        </w:rPr>
        <w:t>,</w:t>
      </w:r>
      <w:r w:rsidR="00266E89">
        <w:rPr>
          <w:rFonts w:hint="eastAsia"/>
        </w:rPr>
        <w:t>这里没有考虑机器负载高导致脚本运行缓慢的因素</w:t>
      </w:r>
      <w:r w:rsidR="00266E89">
        <w:rPr>
          <w:rFonts w:hint="eastAsia"/>
        </w:rPr>
        <w:t>)</w:t>
      </w:r>
      <w:r w:rsidR="00A8310D">
        <w:rPr>
          <w:rFonts w:hint="eastAsia"/>
        </w:rPr>
        <w:t>,</w:t>
      </w:r>
      <w:r w:rsidR="000A4AA5" w:rsidRPr="001709B2">
        <w:rPr>
          <w:rFonts w:hint="eastAsia"/>
          <w:highlight w:val="yellow"/>
        </w:rPr>
        <w:t>如果存在</w:t>
      </w:r>
      <w:r w:rsidR="0001363C" w:rsidRPr="001709B2">
        <w:rPr>
          <w:rFonts w:hint="eastAsia"/>
          <w:highlight w:val="yellow"/>
        </w:rPr>
        <w:t>则需要</w:t>
      </w:r>
      <w:r w:rsidR="0001363C" w:rsidRPr="001709B2">
        <w:rPr>
          <w:rFonts w:hint="eastAsia"/>
          <w:highlight w:val="yellow"/>
        </w:rPr>
        <w:t>RD</w:t>
      </w:r>
      <w:r w:rsidR="0001363C" w:rsidRPr="001709B2">
        <w:rPr>
          <w:rFonts w:hint="eastAsia"/>
          <w:highlight w:val="yellow"/>
        </w:rPr>
        <w:t>手动解锁</w:t>
      </w:r>
    </w:p>
    <w:p w14:paraId="039D6F91" w14:textId="27DC8D79" w:rsidR="005514BE" w:rsidRDefault="000E33A8" w:rsidP="00D77202">
      <w:pPr>
        <w:pStyle w:val="4"/>
      </w:pPr>
      <w:r>
        <w:rPr>
          <w:rFonts w:hint="eastAsia"/>
        </w:rPr>
        <w:t>快照</w:t>
      </w:r>
      <w:r w:rsidR="00FD4684">
        <w:rPr>
          <w:rFonts w:hint="eastAsia"/>
        </w:rPr>
        <w:t>格式</w:t>
      </w:r>
    </w:p>
    <w:p w14:paraId="6C6DD21A" w14:textId="1FE81AE5" w:rsidR="00881035" w:rsidRDefault="00211304" w:rsidP="00477778">
      <w:pPr>
        <w:pStyle w:val="a0"/>
      </w:pPr>
      <w:r>
        <w:rPr>
          <w:rFonts w:hint="eastAsia"/>
        </w:rPr>
        <w:tab/>
      </w:r>
      <w:r w:rsidR="008A1CED">
        <w:rPr>
          <w:rFonts w:hint="eastAsia"/>
        </w:rPr>
        <w:t>1</w:t>
      </w:r>
      <w:r w:rsidR="008A1CED">
        <w:rPr>
          <w:rFonts w:hint="eastAsia"/>
        </w:rPr>
        <w:t>、以</w:t>
      </w:r>
      <w:r w:rsidR="008A1CED">
        <w:rPr>
          <w:rFonts w:hint="eastAsia"/>
        </w:rPr>
        <w:t>Push</w:t>
      </w:r>
      <w:r w:rsidR="008A1CED">
        <w:rPr>
          <w:rFonts w:hint="eastAsia"/>
        </w:rPr>
        <w:t>任务</w:t>
      </w:r>
      <w:r w:rsidR="008A1CED">
        <w:rPr>
          <w:rFonts w:hint="eastAsia"/>
        </w:rPr>
        <w:t>ID</w:t>
      </w:r>
      <w:r w:rsidR="008A1CED">
        <w:rPr>
          <w:rFonts w:hint="eastAsia"/>
        </w:rPr>
        <w:t>命名</w:t>
      </w:r>
      <w:r w:rsidR="008A1CED">
        <w:rPr>
          <w:rFonts w:hint="eastAsia"/>
        </w:rPr>
        <w:t>(</w:t>
      </w:r>
      <w:r w:rsidR="008F03BB">
        <w:rPr>
          <w:rFonts w:hint="eastAsia"/>
        </w:rPr>
        <w:t>如</w:t>
      </w:r>
      <w:r w:rsidR="0051772D">
        <w:t>snapshot</w:t>
      </w:r>
      <w:r w:rsidR="007341DC">
        <w:t>_</w:t>
      </w:r>
      <w:r w:rsidR="008A1CED">
        <w:t>9527</w:t>
      </w:r>
      <w:r w:rsidR="0051772D">
        <w:t>.log</w:t>
      </w:r>
      <w:r w:rsidR="008A1CED">
        <w:rPr>
          <w:rFonts w:hint="eastAsia"/>
        </w:rPr>
        <w:t>)</w:t>
      </w:r>
      <w:r w:rsidR="00AC5F3C">
        <w:t xml:space="preserve"> </w:t>
      </w:r>
    </w:p>
    <w:p w14:paraId="694E2DF6" w14:textId="3154C73C" w:rsidR="005B3110" w:rsidRDefault="00F94044" w:rsidP="008766C9">
      <w:pPr>
        <w:pStyle w:val="a0"/>
      </w:pPr>
      <w:r>
        <w:rPr>
          <w:rFonts w:hint="eastAsia"/>
        </w:rPr>
        <w:tab/>
      </w:r>
      <w:r w:rsidR="00AC5F3C">
        <w:rPr>
          <w:rFonts w:hint="eastAsia"/>
        </w:rPr>
        <w:t>2</w:t>
      </w:r>
      <w:r w:rsidR="00A23455">
        <w:rPr>
          <w:rFonts w:hint="eastAsia"/>
        </w:rPr>
        <w:t>、</w:t>
      </w:r>
      <w:r w:rsidR="004B21B4">
        <w:rPr>
          <w:rFonts w:hint="eastAsia"/>
        </w:rPr>
        <w:t>根据数据来源</w:t>
      </w:r>
      <w:r w:rsidR="005D49EA">
        <w:rPr>
          <w:rFonts w:hint="eastAsia"/>
        </w:rPr>
        <w:t>分为两种快照格式</w:t>
      </w:r>
      <w:r w:rsidR="005D49EA">
        <w:rPr>
          <w:rFonts w:hint="eastAsia"/>
        </w:rPr>
        <w:t>:</w:t>
      </w:r>
    </w:p>
    <w:p w14:paraId="1C24D713" w14:textId="5A7912A8" w:rsidR="008766C9" w:rsidRDefault="005B3110" w:rsidP="005B3110">
      <w:pPr>
        <w:pStyle w:val="a0"/>
        <w:ind w:left="420" w:firstLine="420"/>
      </w:pPr>
      <w:r>
        <w:t>1</w:t>
      </w:r>
      <w:r>
        <w:rPr>
          <w:rFonts w:hint="eastAsia"/>
        </w:rPr>
        <w:t>、</w:t>
      </w:r>
      <w:r w:rsidR="00CE7969">
        <w:rPr>
          <w:rFonts w:hint="eastAsia"/>
        </w:rPr>
        <w:t>“数据来源”为“</w:t>
      </w:r>
      <w:r w:rsidR="00CE7969">
        <w:t>db</w:t>
      </w:r>
      <w:r w:rsidR="00CE7969">
        <w:rPr>
          <w:rFonts w:hint="eastAsia"/>
        </w:rPr>
        <w:t>”</w:t>
      </w:r>
      <w:r w:rsidR="00A23455">
        <w:rPr>
          <w:rFonts w:hint="eastAsia"/>
        </w:rPr>
        <w:t>文件内容格式如下</w:t>
      </w:r>
      <w:r w:rsidR="00A23455">
        <w:rPr>
          <w:rFonts w:hint="eastAsia"/>
        </w:rPr>
        <w:t>:</w:t>
      </w:r>
    </w:p>
    <w:p w14:paraId="4C5BBBAF" w14:textId="02C253DB" w:rsidR="008766C9" w:rsidRDefault="006C4C87" w:rsidP="008766C9">
      <w:pPr>
        <w:pStyle w:val="a0"/>
      </w:pPr>
      <w:r w:rsidRPr="006C4C87">
        <w:rPr>
          <w:noProof/>
        </w:rPr>
        <w:drawing>
          <wp:inline distT="0" distB="0" distL="0" distR="0" wp14:anchorId="2C5A2394" wp14:editId="1913A9A1">
            <wp:extent cx="5759450" cy="132397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02DC" w14:textId="6A2DCFBA" w:rsidR="008766C9" w:rsidRDefault="00F94044" w:rsidP="008766C9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 w:rsidR="008766C9">
        <w:rPr>
          <w:rFonts w:hint="eastAsia"/>
        </w:rPr>
        <w:t>字段说明如下</w:t>
      </w:r>
      <w:r w:rsidR="008766C9">
        <w:rPr>
          <w:rFonts w:hint="eastAsia"/>
        </w:rPr>
        <w:t>:</w:t>
      </w:r>
    </w:p>
    <w:p w14:paraId="20D0956A" w14:textId="77DFB2DB" w:rsidR="003C5459" w:rsidRDefault="003C5459" w:rsidP="008766C9">
      <w:pPr>
        <w:pStyle w:val="a0"/>
      </w:pPr>
      <w:r>
        <w:tab/>
      </w:r>
      <w:r>
        <w:tab/>
      </w:r>
      <w:r>
        <w:rPr>
          <w:rFonts w:hint="eastAsia"/>
        </w:rPr>
        <w:t>task</w:t>
      </w:r>
      <w:r>
        <w:t xml:space="preserve">Id: 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7746AD67" w14:textId="7A86FCAA" w:rsidR="008766C9" w:rsidRDefault="008766C9" w:rsidP="008766C9">
      <w:pPr>
        <w:pStyle w:val="a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minId: </w:t>
      </w:r>
      <w:r w:rsidRPr="00187407">
        <w:rPr>
          <w:rFonts w:hint="eastAsia"/>
        </w:rPr>
        <w:t>上次拉取的最小用户</w:t>
      </w:r>
      <w:r>
        <w:rPr>
          <w:rFonts w:hint="eastAsia"/>
        </w:rPr>
        <w:t>ID</w:t>
      </w:r>
    </w:p>
    <w:p w14:paraId="6D772F71" w14:textId="77777777" w:rsidR="008766C9" w:rsidRDefault="008766C9" w:rsidP="00F94044">
      <w:pPr>
        <w:pStyle w:val="a0"/>
        <w:ind w:left="420" w:firstLine="420"/>
      </w:pPr>
      <w:r>
        <w:rPr>
          <w:rFonts w:hint="eastAsia"/>
        </w:rPr>
        <w:t xml:space="preserve">maxId: </w:t>
      </w:r>
      <w:r w:rsidRPr="00187407">
        <w:rPr>
          <w:rFonts w:hint="eastAsia"/>
        </w:rPr>
        <w:t>上次拉取的最大用户</w:t>
      </w:r>
      <w:r>
        <w:rPr>
          <w:rFonts w:hint="eastAsia"/>
        </w:rPr>
        <w:t>ID</w:t>
      </w:r>
    </w:p>
    <w:p w14:paraId="1063F8F7" w14:textId="77777777" w:rsidR="008766C9" w:rsidRDefault="008766C9" w:rsidP="00F94044">
      <w:pPr>
        <w:pStyle w:val="a0"/>
        <w:ind w:left="420" w:firstLine="420"/>
      </w:pPr>
      <w:r>
        <w:rPr>
          <w:rFonts w:hint="eastAsia"/>
        </w:rPr>
        <w:t>workerC</w:t>
      </w:r>
      <w:r w:rsidRPr="00187407">
        <w:rPr>
          <w:rFonts w:hint="eastAsia"/>
        </w:rPr>
        <w:t>nt</w:t>
      </w:r>
      <w:r>
        <w:t xml:space="preserve">: </w:t>
      </w:r>
      <w:r w:rsidRPr="00187407">
        <w:rPr>
          <w:rFonts w:hint="eastAsia"/>
        </w:rPr>
        <w:t>上次运行时设置的</w:t>
      </w:r>
      <w:r w:rsidRPr="00187407">
        <w:rPr>
          <w:rFonts w:hint="eastAsia"/>
        </w:rPr>
        <w:t>worker</w:t>
      </w:r>
      <w:r w:rsidRPr="00187407">
        <w:rPr>
          <w:rFonts w:hint="eastAsia"/>
        </w:rPr>
        <w:t>数量</w:t>
      </w:r>
    </w:p>
    <w:p w14:paraId="4FE59287" w14:textId="22E8A5F3" w:rsidR="007D0B86" w:rsidRDefault="007D0B86" w:rsidP="00F94044">
      <w:pPr>
        <w:pStyle w:val="a0"/>
        <w:ind w:left="420" w:firstLine="420"/>
      </w:pPr>
      <w:r>
        <w:t xml:space="preserve">worker0 nextOffset </w:t>
      </w:r>
      <w:r>
        <w:rPr>
          <w:rFonts w:hint="eastAsia"/>
        </w:rPr>
        <w:t>第一个</w:t>
      </w:r>
      <w:r>
        <w:t>worker</w:t>
      </w:r>
      <w:r>
        <w:rPr>
          <w:rFonts w:hint="eastAsia"/>
        </w:rPr>
        <w:t>的下一个</w:t>
      </w:r>
      <w:r>
        <w:t>offset</w:t>
      </w:r>
    </w:p>
    <w:p w14:paraId="11AB567C" w14:textId="7CA6E905" w:rsidR="007D0B86" w:rsidRPr="003B452B" w:rsidRDefault="007D0B86" w:rsidP="00F94044">
      <w:pPr>
        <w:pStyle w:val="a0"/>
        <w:ind w:left="420" w:firstLine="420"/>
      </w:pPr>
      <w:r>
        <w:t xml:space="preserve">worker0 maxId </w:t>
      </w:r>
      <w:r>
        <w:rPr>
          <w:rFonts w:hint="eastAsia"/>
        </w:rPr>
        <w:t>第一个</w:t>
      </w:r>
      <w:r>
        <w:t>worker</w:t>
      </w:r>
      <w:r>
        <w:rPr>
          <w:rFonts w:hint="eastAsia"/>
        </w:rPr>
        <w:t>的最大</w:t>
      </w:r>
      <w:r>
        <w:t>Id</w:t>
      </w:r>
    </w:p>
    <w:p w14:paraId="136AE457" w14:textId="0C7D23AF" w:rsidR="008766C9" w:rsidRDefault="008766C9" w:rsidP="00F94044">
      <w:pPr>
        <w:pStyle w:val="a0"/>
        <w:ind w:left="420" w:firstLine="420"/>
      </w:pPr>
      <w:r>
        <w:rPr>
          <w:rFonts w:hint="eastAsia"/>
        </w:rPr>
        <w:t xml:space="preserve">success: </w:t>
      </w:r>
      <w:r w:rsidR="00C75B53">
        <w:rPr>
          <w:rFonts w:hint="eastAsia"/>
        </w:rPr>
        <w:t>上次中断时已经成功推送</w:t>
      </w:r>
      <w:r w:rsidRPr="00187407">
        <w:rPr>
          <w:rFonts w:hint="eastAsia"/>
        </w:rPr>
        <w:t>的用户数</w:t>
      </w:r>
    </w:p>
    <w:p w14:paraId="0DFF1CAF" w14:textId="1CDA2763" w:rsidR="00A23455" w:rsidRDefault="008766C9" w:rsidP="00F94044">
      <w:pPr>
        <w:pStyle w:val="a0"/>
        <w:ind w:left="420" w:firstLine="420"/>
      </w:pPr>
      <w:r>
        <w:rPr>
          <w:rFonts w:hint="eastAsia"/>
        </w:rPr>
        <w:t>failed</w:t>
      </w:r>
      <w:r>
        <w:t xml:space="preserve">: </w:t>
      </w:r>
      <w:r w:rsidR="00C75B53">
        <w:rPr>
          <w:rFonts w:hint="eastAsia"/>
        </w:rPr>
        <w:t>上次中断时已经推送失败</w:t>
      </w:r>
      <w:r w:rsidRPr="00187407">
        <w:rPr>
          <w:rFonts w:hint="eastAsia"/>
        </w:rPr>
        <w:t>的用户数</w:t>
      </w:r>
    </w:p>
    <w:p w14:paraId="7363FDEF" w14:textId="28B08275" w:rsidR="005B3110" w:rsidRDefault="005B3110" w:rsidP="00F94044">
      <w:pPr>
        <w:pStyle w:val="a0"/>
        <w:ind w:left="420" w:firstLine="420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“数据来源”为“</w:t>
      </w:r>
      <w:r w:rsidR="00177A1A">
        <w:t>file</w:t>
      </w:r>
      <w:r>
        <w:rPr>
          <w:rFonts w:hint="eastAsia"/>
        </w:rPr>
        <w:t>”文件内容格式如下</w:t>
      </w:r>
      <w:r>
        <w:rPr>
          <w:rFonts w:hint="eastAsia"/>
        </w:rPr>
        <w:t>:</w:t>
      </w:r>
    </w:p>
    <w:p w14:paraId="79FE1D85" w14:textId="4E40F2E1" w:rsidR="00683575" w:rsidRDefault="00381F07" w:rsidP="00F94044">
      <w:pPr>
        <w:pStyle w:val="a0"/>
        <w:ind w:left="420" w:firstLine="420"/>
      </w:pPr>
      <w:r w:rsidRPr="00381F07">
        <w:drawing>
          <wp:inline distT="0" distB="0" distL="0" distR="0" wp14:anchorId="2CB26FE4" wp14:editId="004080F8">
            <wp:extent cx="5759450" cy="97599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844A" w14:textId="77777777" w:rsidR="002E3914" w:rsidRDefault="002E3914" w:rsidP="002E3914">
      <w:pPr>
        <w:pStyle w:val="a0"/>
        <w:ind w:left="420" w:firstLine="420"/>
      </w:pPr>
      <w:r>
        <w:rPr>
          <w:rFonts w:hint="eastAsia"/>
        </w:rPr>
        <w:t>字段说明如下</w:t>
      </w:r>
      <w:r>
        <w:rPr>
          <w:rFonts w:hint="eastAsia"/>
        </w:rPr>
        <w:t>:</w:t>
      </w:r>
    </w:p>
    <w:p w14:paraId="0C3A09E1" w14:textId="29D9B154" w:rsidR="002E3914" w:rsidRDefault="002E3914" w:rsidP="00F17E67">
      <w:pPr>
        <w:pStyle w:val="a0"/>
      </w:pPr>
      <w:r>
        <w:tab/>
      </w:r>
      <w:r>
        <w:tab/>
      </w:r>
      <w:r>
        <w:rPr>
          <w:rFonts w:hint="eastAsia"/>
        </w:rPr>
        <w:t>task</w:t>
      </w:r>
      <w:r>
        <w:t xml:space="preserve">Id: 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2999A1FB" w14:textId="77777777" w:rsidR="002E3914" w:rsidRDefault="002E3914" w:rsidP="002E3914">
      <w:pPr>
        <w:pStyle w:val="a0"/>
        <w:ind w:left="420" w:firstLine="420"/>
      </w:pPr>
      <w:r>
        <w:rPr>
          <w:rFonts w:hint="eastAsia"/>
        </w:rPr>
        <w:t>workerC</w:t>
      </w:r>
      <w:r w:rsidRPr="00187407">
        <w:rPr>
          <w:rFonts w:hint="eastAsia"/>
        </w:rPr>
        <w:t>nt</w:t>
      </w:r>
      <w:r>
        <w:t xml:space="preserve">: </w:t>
      </w:r>
      <w:r w:rsidRPr="00187407">
        <w:rPr>
          <w:rFonts w:hint="eastAsia"/>
        </w:rPr>
        <w:t>上次运行时设置的</w:t>
      </w:r>
      <w:r w:rsidRPr="00187407">
        <w:rPr>
          <w:rFonts w:hint="eastAsia"/>
        </w:rPr>
        <w:t>worker</w:t>
      </w:r>
      <w:r w:rsidRPr="00187407">
        <w:rPr>
          <w:rFonts w:hint="eastAsia"/>
        </w:rPr>
        <w:t>数量</w:t>
      </w:r>
    </w:p>
    <w:p w14:paraId="05E7D83A" w14:textId="34844284" w:rsidR="002E3914" w:rsidRDefault="002E3914" w:rsidP="002E3914">
      <w:pPr>
        <w:pStyle w:val="a0"/>
        <w:ind w:left="420" w:firstLine="420"/>
      </w:pPr>
      <w:r>
        <w:t xml:space="preserve">worker0 </w:t>
      </w:r>
      <w:r w:rsidR="00EB1B22">
        <w:t>chunk filename</w:t>
      </w:r>
      <w:r>
        <w:t xml:space="preserve"> </w:t>
      </w:r>
      <w:r>
        <w:rPr>
          <w:rFonts w:hint="eastAsia"/>
        </w:rPr>
        <w:t>第一个</w:t>
      </w:r>
      <w:r>
        <w:t>worker</w:t>
      </w:r>
      <w:r w:rsidR="00EB1B22">
        <w:rPr>
          <w:rFonts w:hint="eastAsia"/>
        </w:rPr>
        <w:t>所负责的“块儿”的文件名</w:t>
      </w:r>
    </w:p>
    <w:p w14:paraId="2A5EEBD5" w14:textId="58CF66A3" w:rsidR="002E3914" w:rsidRPr="003B452B" w:rsidRDefault="002E3914" w:rsidP="002E3914">
      <w:pPr>
        <w:pStyle w:val="a0"/>
        <w:ind w:left="420" w:firstLine="420"/>
      </w:pPr>
      <w:r>
        <w:t xml:space="preserve">worker0 </w:t>
      </w:r>
      <w:r w:rsidR="00A339F2">
        <w:t>next line no</w:t>
      </w:r>
      <w:r w:rsidR="002021D4">
        <w:rPr>
          <w:rFonts w:hint="eastAsia"/>
        </w:rPr>
        <w:t>第一个</w:t>
      </w:r>
      <w:r w:rsidR="002021D4">
        <w:t>worker</w:t>
      </w:r>
      <w:r w:rsidR="003B740F">
        <w:rPr>
          <w:rFonts w:hint="eastAsia"/>
        </w:rPr>
        <w:t>待</w:t>
      </w:r>
      <w:r w:rsidR="00FD279C">
        <w:rPr>
          <w:rFonts w:hint="eastAsia"/>
        </w:rPr>
        <w:t>发送</w:t>
      </w:r>
      <w:r w:rsidR="002021D4">
        <w:rPr>
          <w:rFonts w:hint="eastAsia"/>
        </w:rPr>
        <w:t>的下一</w:t>
      </w:r>
      <w:r w:rsidR="007625AC">
        <w:rPr>
          <w:rFonts w:hint="eastAsia"/>
        </w:rPr>
        <w:t>行行号</w:t>
      </w:r>
    </w:p>
    <w:p w14:paraId="168A1E27" w14:textId="77777777" w:rsidR="002E3914" w:rsidRDefault="002E3914" w:rsidP="002E3914">
      <w:pPr>
        <w:pStyle w:val="a0"/>
        <w:ind w:left="420" w:firstLine="420"/>
      </w:pPr>
      <w:r>
        <w:rPr>
          <w:rFonts w:hint="eastAsia"/>
        </w:rPr>
        <w:t xml:space="preserve">success: </w:t>
      </w:r>
      <w:r>
        <w:rPr>
          <w:rFonts w:hint="eastAsia"/>
        </w:rPr>
        <w:t>上次中断时已经成功推送</w:t>
      </w:r>
      <w:r w:rsidRPr="00187407">
        <w:rPr>
          <w:rFonts w:hint="eastAsia"/>
        </w:rPr>
        <w:t>的用户数</w:t>
      </w:r>
    </w:p>
    <w:p w14:paraId="6FEBE37A" w14:textId="4BB3747E" w:rsidR="00683575" w:rsidRPr="00C75B53" w:rsidRDefault="002E3914" w:rsidP="002E3914">
      <w:pPr>
        <w:pStyle w:val="a0"/>
        <w:ind w:left="420" w:firstLine="420"/>
      </w:pPr>
      <w:r>
        <w:rPr>
          <w:rFonts w:hint="eastAsia"/>
        </w:rPr>
        <w:t>failed</w:t>
      </w:r>
      <w:r>
        <w:t xml:space="preserve">: </w:t>
      </w:r>
      <w:r>
        <w:rPr>
          <w:rFonts w:hint="eastAsia"/>
        </w:rPr>
        <w:t>上次中断时已经推送失败</w:t>
      </w:r>
      <w:r w:rsidRPr="00187407">
        <w:rPr>
          <w:rFonts w:hint="eastAsia"/>
        </w:rPr>
        <w:t>的用户数</w:t>
      </w:r>
    </w:p>
    <w:p w14:paraId="5C00F408" w14:textId="1D925415" w:rsidR="00E16800" w:rsidRDefault="005902B5" w:rsidP="008668A6">
      <w:pPr>
        <w:pStyle w:val="1"/>
      </w:pPr>
      <w:bookmarkStart w:id="28" w:name="_Toc29287998"/>
      <w:r>
        <w:rPr>
          <w:rFonts w:hint="eastAsia"/>
        </w:rPr>
        <w:t>接口设计</w:t>
      </w:r>
      <w:bookmarkEnd w:id="28"/>
    </w:p>
    <w:p w14:paraId="0B5B0B59" w14:textId="064C2848" w:rsidR="00BA38CF" w:rsidRPr="0055091C" w:rsidRDefault="00B477A9" w:rsidP="00C84D70">
      <w:pPr>
        <w:widowControl/>
        <w:jc w:val="left"/>
        <w:rPr>
          <w:rFonts w:eastAsia="Times New Roman"/>
          <w:kern w:val="0"/>
          <w:sz w:val="24"/>
        </w:rPr>
      </w:pPr>
      <w:hyperlink r:id="rId18" w:history="1">
        <w:r w:rsidR="00C84D70">
          <w:rPr>
            <w:rStyle w:val="ac"/>
            <w:rFonts w:eastAsia="Times New Roman"/>
          </w:rPr>
          <w:t>http://10.81.8.30:3000/project/123/interface/api/cat_691</w:t>
        </w:r>
      </w:hyperlink>
    </w:p>
    <w:p w14:paraId="0B565DA4" w14:textId="77777777" w:rsidR="00147AE7" w:rsidRDefault="00147AE7" w:rsidP="00147AE7">
      <w:pPr>
        <w:pStyle w:val="1"/>
      </w:pPr>
      <w:bookmarkStart w:id="29" w:name="_Toc150330365"/>
      <w:bookmarkStart w:id="30" w:name="_Toc29287999"/>
      <w:r>
        <w:rPr>
          <w:rFonts w:hint="eastAsia"/>
        </w:rPr>
        <w:t>设计评审意见</w:t>
      </w:r>
      <w:bookmarkEnd w:id="29"/>
      <w:bookmarkEnd w:id="30"/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510"/>
        <w:gridCol w:w="4098"/>
        <w:gridCol w:w="979"/>
        <w:gridCol w:w="2801"/>
        <w:gridCol w:w="898"/>
      </w:tblGrid>
      <w:tr w:rsidR="00147AE7" w14:paraId="2CE1AAD7" w14:textId="77777777">
        <w:trPr>
          <w:trHeight w:val="454"/>
        </w:trPr>
        <w:tc>
          <w:tcPr>
            <w:tcW w:w="510" w:type="dxa"/>
            <w:shd w:val="clear" w:color="auto" w:fill="C0C0C0"/>
            <w:vAlign w:val="center"/>
          </w:tcPr>
          <w:p w14:paraId="0B531CDF" w14:textId="77777777" w:rsidR="00147AE7" w:rsidRPr="004C0C55" w:rsidRDefault="00147AE7" w:rsidP="00147AE7">
            <w:pPr>
              <w:jc w:val="center"/>
            </w:pPr>
            <w:r>
              <w:rPr>
                <w:rFonts w:hint="eastAsia"/>
              </w:rPr>
              <w:t>No</w:t>
            </w:r>
          </w:p>
        </w:tc>
        <w:tc>
          <w:tcPr>
            <w:tcW w:w="4098" w:type="dxa"/>
            <w:shd w:val="clear" w:color="auto" w:fill="C0C0C0"/>
            <w:vAlign w:val="center"/>
          </w:tcPr>
          <w:p w14:paraId="0E8744A5" w14:textId="77777777" w:rsidR="00147AE7" w:rsidRPr="004C0C55" w:rsidRDefault="00147AE7" w:rsidP="00147AE7">
            <w:pPr>
              <w:jc w:val="center"/>
            </w:pPr>
            <w:r>
              <w:rPr>
                <w:rFonts w:hint="eastAsia"/>
              </w:rPr>
              <w:t>问题描述</w:t>
            </w:r>
          </w:p>
        </w:tc>
        <w:tc>
          <w:tcPr>
            <w:tcW w:w="979" w:type="dxa"/>
            <w:shd w:val="clear" w:color="auto" w:fill="C0C0C0"/>
            <w:vAlign w:val="center"/>
          </w:tcPr>
          <w:p w14:paraId="7661392B" w14:textId="77777777" w:rsidR="00147AE7" w:rsidRPr="004C0C55" w:rsidRDefault="00147AE7" w:rsidP="00147AE7">
            <w:pPr>
              <w:jc w:val="center"/>
            </w:pPr>
            <w:r>
              <w:rPr>
                <w:rFonts w:hint="eastAsia"/>
              </w:rPr>
              <w:t>提出人</w:t>
            </w:r>
          </w:p>
        </w:tc>
        <w:tc>
          <w:tcPr>
            <w:tcW w:w="2801" w:type="dxa"/>
            <w:shd w:val="clear" w:color="auto" w:fill="C0C0C0"/>
            <w:vAlign w:val="center"/>
          </w:tcPr>
          <w:p w14:paraId="0ADB0E8D" w14:textId="77777777" w:rsidR="00147AE7" w:rsidRPr="004C0C55" w:rsidRDefault="00147AE7" w:rsidP="00147AE7">
            <w:pPr>
              <w:jc w:val="center"/>
            </w:pPr>
            <w:r>
              <w:rPr>
                <w:rFonts w:hint="eastAsia"/>
              </w:rPr>
              <w:t>处理方式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说明</w:t>
            </w:r>
          </w:p>
        </w:tc>
        <w:tc>
          <w:tcPr>
            <w:tcW w:w="898" w:type="dxa"/>
            <w:shd w:val="clear" w:color="auto" w:fill="C0C0C0"/>
            <w:vAlign w:val="center"/>
          </w:tcPr>
          <w:p w14:paraId="10C9E84E" w14:textId="77777777" w:rsidR="00147AE7" w:rsidRPr="004C0C55" w:rsidRDefault="00147AE7" w:rsidP="00147AE7">
            <w:pPr>
              <w:jc w:val="center"/>
            </w:pPr>
            <w:r>
              <w:rPr>
                <w:rFonts w:hint="eastAsia"/>
              </w:rPr>
              <w:t>状态</w:t>
            </w:r>
          </w:p>
        </w:tc>
      </w:tr>
      <w:tr w:rsidR="00147AE7" w14:paraId="2C780D8D" w14:textId="77777777">
        <w:tc>
          <w:tcPr>
            <w:tcW w:w="510" w:type="dxa"/>
            <w:vAlign w:val="center"/>
          </w:tcPr>
          <w:p w14:paraId="6863BDEA" w14:textId="77777777" w:rsidR="00147AE7" w:rsidRPr="004C0C55" w:rsidRDefault="00147AE7" w:rsidP="00147AE7"/>
        </w:tc>
        <w:tc>
          <w:tcPr>
            <w:tcW w:w="4098" w:type="dxa"/>
          </w:tcPr>
          <w:p w14:paraId="5579A29B" w14:textId="77777777" w:rsidR="00147AE7" w:rsidRPr="004C0C55" w:rsidRDefault="00147AE7" w:rsidP="00147AE7"/>
        </w:tc>
        <w:tc>
          <w:tcPr>
            <w:tcW w:w="979" w:type="dxa"/>
          </w:tcPr>
          <w:p w14:paraId="36600407" w14:textId="77777777" w:rsidR="00147AE7" w:rsidRPr="004C0C55" w:rsidRDefault="00147AE7" w:rsidP="00147AE7"/>
        </w:tc>
        <w:tc>
          <w:tcPr>
            <w:tcW w:w="2801" w:type="dxa"/>
          </w:tcPr>
          <w:p w14:paraId="1C8753B7" w14:textId="77777777" w:rsidR="00147AE7" w:rsidRPr="004C0C55" w:rsidRDefault="00147AE7" w:rsidP="00147AE7"/>
        </w:tc>
        <w:tc>
          <w:tcPr>
            <w:tcW w:w="898" w:type="dxa"/>
          </w:tcPr>
          <w:p w14:paraId="0EA35EC9" w14:textId="77777777" w:rsidR="00147AE7" w:rsidRPr="004C0C55" w:rsidRDefault="00147AE7" w:rsidP="00147AE7"/>
        </w:tc>
      </w:tr>
      <w:tr w:rsidR="00147AE7" w14:paraId="6533680C" w14:textId="77777777">
        <w:tc>
          <w:tcPr>
            <w:tcW w:w="510" w:type="dxa"/>
            <w:vAlign w:val="center"/>
          </w:tcPr>
          <w:p w14:paraId="14ACAD79" w14:textId="77777777" w:rsidR="00147AE7" w:rsidRPr="004C0C55" w:rsidRDefault="00147AE7" w:rsidP="00147AE7"/>
        </w:tc>
        <w:tc>
          <w:tcPr>
            <w:tcW w:w="4098" w:type="dxa"/>
          </w:tcPr>
          <w:p w14:paraId="3F87A6DE" w14:textId="77777777" w:rsidR="00147AE7" w:rsidRPr="004C0C55" w:rsidRDefault="00147AE7" w:rsidP="00147AE7"/>
        </w:tc>
        <w:tc>
          <w:tcPr>
            <w:tcW w:w="979" w:type="dxa"/>
          </w:tcPr>
          <w:p w14:paraId="5219570F" w14:textId="77777777" w:rsidR="00147AE7" w:rsidRPr="004C0C55" w:rsidRDefault="00147AE7" w:rsidP="00147AE7"/>
        </w:tc>
        <w:tc>
          <w:tcPr>
            <w:tcW w:w="2801" w:type="dxa"/>
          </w:tcPr>
          <w:p w14:paraId="312DAE12" w14:textId="77777777" w:rsidR="00147AE7" w:rsidRPr="004C0C55" w:rsidRDefault="00147AE7" w:rsidP="00147AE7"/>
        </w:tc>
        <w:tc>
          <w:tcPr>
            <w:tcW w:w="898" w:type="dxa"/>
          </w:tcPr>
          <w:p w14:paraId="407BB74A" w14:textId="77777777" w:rsidR="00147AE7" w:rsidRPr="004C0C55" w:rsidRDefault="00147AE7" w:rsidP="00147AE7"/>
        </w:tc>
      </w:tr>
      <w:tr w:rsidR="00147AE7" w14:paraId="5E5280C0" w14:textId="77777777">
        <w:tc>
          <w:tcPr>
            <w:tcW w:w="510" w:type="dxa"/>
            <w:vAlign w:val="center"/>
          </w:tcPr>
          <w:p w14:paraId="002B9038" w14:textId="77777777" w:rsidR="00147AE7" w:rsidRPr="004C0C55" w:rsidRDefault="00147AE7" w:rsidP="00147AE7"/>
        </w:tc>
        <w:tc>
          <w:tcPr>
            <w:tcW w:w="4098" w:type="dxa"/>
          </w:tcPr>
          <w:p w14:paraId="2248717D" w14:textId="77777777" w:rsidR="00147AE7" w:rsidRPr="004C0C55" w:rsidRDefault="00147AE7" w:rsidP="00147AE7"/>
        </w:tc>
        <w:tc>
          <w:tcPr>
            <w:tcW w:w="979" w:type="dxa"/>
          </w:tcPr>
          <w:p w14:paraId="50368447" w14:textId="77777777" w:rsidR="00147AE7" w:rsidRPr="004C0C55" w:rsidRDefault="00147AE7" w:rsidP="00147AE7"/>
        </w:tc>
        <w:tc>
          <w:tcPr>
            <w:tcW w:w="2801" w:type="dxa"/>
          </w:tcPr>
          <w:p w14:paraId="567D850A" w14:textId="77777777" w:rsidR="00147AE7" w:rsidRPr="004C0C55" w:rsidRDefault="00147AE7" w:rsidP="00147AE7"/>
        </w:tc>
        <w:tc>
          <w:tcPr>
            <w:tcW w:w="898" w:type="dxa"/>
          </w:tcPr>
          <w:p w14:paraId="2865A408" w14:textId="77777777" w:rsidR="00147AE7" w:rsidRPr="004C0C55" w:rsidRDefault="00147AE7" w:rsidP="00147AE7"/>
        </w:tc>
      </w:tr>
    </w:tbl>
    <w:p w14:paraId="1E222848" w14:textId="77777777" w:rsidR="00147AE7" w:rsidRPr="004C0C55" w:rsidRDefault="00147AE7" w:rsidP="00147AE7"/>
    <w:p w14:paraId="1F702687" w14:textId="77777777" w:rsidR="00890742" w:rsidRPr="001265B3" w:rsidRDefault="00147AE7" w:rsidP="00367F6A">
      <w:pPr>
        <w:pStyle w:val="1"/>
      </w:pPr>
      <w:bookmarkStart w:id="31" w:name="_Toc150330366"/>
      <w:bookmarkStart w:id="32" w:name="_Toc29288000"/>
      <w:r>
        <w:rPr>
          <w:rFonts w:hint="eastAsia"/>
        </w:rPr>
        <w:lastRenderedPageBreak/>
        <w:t>附件及参考资料</w:t>
      </w:r>
      <w:bookmarkEnd w:id="0"/>
      <w:bookmarkEnd w:id="1"/>
      <w:bookmarkEnd w:id="2"/>
      <w:bookmarkEnd w:id="3"/>
      <w:bookmarkEnd w:id="4"/>
      <w:bookmarkEnd w:id="5"/>
      <w:bookmarkEnd w:id="31"/>
      <w:bookmarkEnd w:id="32"/>
    </w:p>
    <w:sectPr w:rsidR="00890742" w:rsidRPr="001265B3" w:rsidSect="00D643A6">
      <w:headerReference w:type="even" r:id="rId19"/>
      <w:footerReference w:type="default" r:id="rId20"/>
      <w:pgSz w:w="11906" w:h="16838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2" w:author="asd asd" w:date="2020-04-14T14:12:00Z" w:initials="aa">
    <w:p w14:paraId="108D79D3" w14:textId="165E7CF5" w:rsidR="00453105" w:rsidRDefault="008A7627">
      <w:pPr>
        <w:pStyle w:val="af4"/>
      </w:pPr>
      <w:r>
        <w:rPr>
          <w:rFonts w:hint="eastAsia"/>
        </w:rPr>
        <w:t>文件内容方式推送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08D79D3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815138" w14:textId="77777777" w:rsidR="00B477A9" w:rsidRDefault="00B477A9">
      <w:r>
        <w:separator/>
      </w:r>
    </w:p>
    <w:p w14:paraId="7715B5E5" w14:textId="77777777" w:rsidR="00B477A9" w:rsidRDefault="00B477A9"/>
  </w:endnote>
  <w:endnote w:type="continuationSeparator" w:id="0">
    <w:p w14:paraId="119FCE38" w14:textId="77777777" w:rsidR="00B477A9" w:rsidRDefault="00B477A9">
      <w:r>
        <w:continuationSeparator/>
      </w:r>
    </w:p>
    <w:p w14:paraId="3AB6F863" w14:textId="77777777" w:rsidR="00B477A9" w:rsidRDefault="00B477A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862267" w14:textId="77777777" w:rsidR="00EB6E7B" w:rsidRDefault="00EB6E7B">
    <w:pPr>
      <w:pStyle w:val="a9"/>
      <w:spacing w:after="1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6B3409" w14:textId="009DAD19" w:rsidR="00EB6E7B" w:rsidRDefault="00EB6E7B" w:rsidP="00944403">
    <w:pPr>
      <w:pStyle w:val="a9"/>
      <w:pBdr>
        <w:top w:val="single" w:sz="4" w:space="0" w:color="auto"/>
      </w:pBdr>
      <w:spacing w:after="120"/>
    </w:pPr>
    <w:r>
      <w:rPr>
        <w:rFonts w:hint="eastAsia"/>
      </w:rPr>
      <w:t>海豚家</w:t>
    </w:r>
    <w:r>
      <w:rPr>
        <w:rFonts w:hint="eastAsia"/>
      </w:rPr>
      <w:t xml:space="preserve">                                          </w:t>
    </w:r>
    <w:r w:rsidRPr="00FC38F7">
      <w:tab/>
      <w:t xml:space="preserve">- </w:t>
    </w:r>
    <w:r>
      <w:fldChar w:fldCharType="begin"/>
    </w:r>
    <w:r>
      <w:instrText xml:space="preserve"> PAGE </w:instrText>
    </w:r>
    <w:r>
      <w:fldChar w:fldCharType="separate"/>
    </w:r>
    <w:r w:rsidR="004E573B">
      <w:rPr>
        <w:noProof/>
      </w:rPr>
      <w:t>2</w:t>
    </w:r>
    <w:r>
      <w:rPr>
        <w:noProof/>
      </w:rPr>
      <w:fldChar w:fldCharType="end"/>
    </w:r>
    <w:r w:rsidRPr="00FC38F7">
      <w:t xml:space="preserve"> -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1BE2A8" w14:textId="77777777" w:rsidR="00EB6E7B" w:rsidRDefault="00EB6E7B">
    <w:pPr>
      <w:pStyle w:val="a9"/>
      <w:spacing w:after="12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A8BFAE" w14:textId="229856AE" w:rsidR="00EB6E7B" w:rsidRDefault="00EB6E7B" w:rsidP="002E68F3">
    <w:pPr>
      <w:pStyle w:val="a9"/>
      <w:tabs>
        <w:tab w:val="clear" w:pos="4153"/>
        <w:tab w:val="clear" w:pos="8306"/>
        <w:tab w:val="left" w:pos="7405"/>
      </w:tabs>
      <w:ind w:right="198"/>
      <w:jc w:val="both"/>
    </w:pPr>
    <w:r>
      <w:rPr>
        <w:rFonts w:hint="eastAsia"/>
      </w:rPr>
      <w:t>海豚家</w:t>
    </w:r>
    <w:r>
      <w:rPr>
        <w:rFonts w:hint="eastAsia"/>
      </w:rPr>
      <w:t xml:space="preserve"> </w:t>
    </w:r>
    <w:r>
      <w:tab/>
    </w: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4E573B">
      <w:rPr>
        <w:noProof/>
        <w:kern w:val="0"/>
        <w:szCs w:val="21"/>
      </w:rPr>
      <w:t>6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SECTIONPAGES  </w:instrText>
    </w:r>
    <w:r>
      <w:rPr>
        <w:kern w:val="0"/>
        <w:szCs w:val="21"/>
      </w:rPr>
      <w:fldChar w:fldCharType="separate"/>
    </w:r>
    <w:r w:rsidR="004E573B">
      <w:rPr>
        <w:noProof/>
        <w:kern w:val="0"/>
        <w:szCs w:val="21"/>
      </w:rPr>
      <w:t>10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4AF186" w14:textId="77777777" w:rsidR="00B477A9" w:rsidRDefault="00B477A9">
      <w:r>
        <w:separator/>
      </w:r>
    </w:p>
    <w:p w14:paraId="40209FC9" w14:textId="77777777" w:rsidR="00B477A9" w:rsidRDefault="00B477A9"/>
  </w:footnote>
  <w:footnote w:type="continuationSeparator" w:id="0">
    <w:p w14:paraId="68E4CC40" w14:textId="77777777" w:rsidR="00B477A9" w:rsidRDefault="00B477A9">
      <w:r>
        <w:continuationSeparator/>
      </w:r>
    </w:p>
    <w:p w14:paraId="2C7C993B" w14:textId="77777777" w:rsidR="00B477A9" w:rsidRDefault="00B477A9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96B7E6" w14:textId="77777777" w:rsidR="00EB6E7B" w:rsidRDefault="00EB6E7B">
    <w:r>
      <w:rPr>
        <w:rStyle w:val="aa"/>
        <w:sz w:val="18"/>
        <w:szCs w:val="18"/>
      </w:rPr>
      <w:fldChar w:fldCharType="begin"/>
    </w:r>
    <w:r>
      <w:rPr>
        <w:rStyle w:val="aa"/>
        <w:sz w:val="18"/>
        <w:szCs w:val="18"/>
      </w:rPr>
      <w:instrText xml:space="preserve"> PAGE </w:instrText>
    </w:r>
    <w:r>
      <w:rPr>
        <w:rStyle w:val="aa"/>
        <w:sz w:val="18"/>
        <w:szCs w:val="18"/>
      </w:rPr>
      <w:fldChar w:fldCharType="separate"/>
    </w:r>
    <w:r>
      <w:rPr>
        <w:rStyle w:val="aa"/>
        <w:noProof/>
        <w:sz w:val="18"/>
        <w:szCs w:val="18"/>
      </w:rPr>
      <w:t>6</w:t>
    </w:r>
    <w:r>
      <w:rPr>
        <w:rStyle w:val="aa"/>
        <w:sz w:val="18"/>
        <w:szCs w:val="18"/>
      </w:rPr>
      <w:fldChar w:fldCharType="end"/>
    </w:r>
    <w:r>
      <w:rPr>
        <w:rStyle w:val="aa"/>
        <w:sz w:val="18"/>
        <w:szCs w:val="18"/>
      </w:rPr>
      <w:fldChar w:fldCharType="begin"/>
    </w:r>
    <w:r>
      <w:rPr>
        <w:rStyle w:val="aa"/>
        <w:sz w:val="18"/>
        <w:szCs w:val="18"/>
      </w:rPr>
      <w:instrText xml:space="preserve"> NUMPAGES </w:instrText>
    </w:r>
    <w:r>
      <w:rPr>
        <w:rStyle w:val="aa"/>
        <w:sz w:val="18"/>
        <w:szCs w:val="18"/>
      </w:rPr>
      <w:fldChar w:fldCharType="separate"/>
    </w:r>
    <w:r>
      <w:rPr>
        <w:rStyle w:val="aa"/>
        <w:noProof/>
        <w:sz w:val="18"/>
        <w:szCs w:val="18"/>
      </w:rPr>
      <w:t>8</w:t>
    </w:r>
    <w:r>
      <w:rPr>
        <w:rStyle w:val="aa"/>
        <w:sz w:val="18"/>
        <w:szCs w:val="18"/>
      </w:rPr>
      <w:fldChar w:fldCharType="end"/>
    </w:r>
  </w:p>
  <w:p w14:paraId="31199E17" w14:textId="77777777" w:rsidR="00EB6E7B" w:rsidRDefault="00EB6E7B"/>
  <w:p w14:paraId="3ED2A04A" w14:textId="77777777" w:rsidR="00EB6E7B" w:rsidRDefault="00EB6E7B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1BC073" w14:textId="24898CB6" w:rsidR="00EB6E7B" w:rsidRPr="004E69C1" w:rsidRDefault="00EB6E7B" w:rsidP="00C87539">
    <w:pPr>
      <w:pStyle w:val="a5"/>
      <w:tabs>
        <w:tab w:val="clear" w:pos="4153"/>
        <w:tab w:val="clear" w:pos="8306"/>
        <w:tab w:val="left" w:pos="6390"/>
      </w:tabs>
      <w:jc w:val="both"/>
    </w:pPr>
    <w:r>
      <w:rPr>
        <w:rFonts w:hint="eastAsia"/>
      </w:rPr>
      <w:t>文档名称：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FILENAME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Push</w:t>
    </w:r>
    <w:r>
      <w:rPr>
        <w:rFonts w:hint="eastAsia"/>
        <w:noProof/>
        <w:kern w:val="0"/>
        <w:szCs w:val="21"/>
      </w:rPr>
      <w:t>推送系统设计文档</w:t>
    </w:r>
    <w:r>
      <w:rPr>
        <w:kern w:val="0"/>
        <w:szCs w:val="21"/>
      </w:rPr>
      <w:fldChar w:fldCharType="end"/>
    </w:r>
    <w:r>
      <w:rPr>
        <w:kern w:val="0"/>
        <w:szCs w:val="21"/>
      </w:rPr>
      <w:tab/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B84838" w14:textId="77777777" w:rsidR="00EB6E7B" w:rsidRDefault="00EB6E7B">
    <w:pPr>
      <w:pStyle w:val="a5"/>
      <w:spacing w:after="120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F12D8D" w14:textId="77777777" w:rsidR="00EB6E7B" w:rsidRDefault="00EB6E7B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8F76B6"/>
    <w:multiLevelType w:val="hybridMultilevel"/>
    <w:tmpl w:val="D3B68E06"/>
    <w:lvl w:ilvl="0" w:tplc="BB24FF74">
      <w:start w:val="1"/>
      <w:numFmt w:val="decimal"/>
      <w:lvlText w:val="%1、"/>
      <w:lvlJc w:val="left"/>
      <w:pPr>
        <w:ind w:left="99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90" w:hanging="480"/>
      </w:pPr>
    </w:lvl>
    <w:lvl w:ilvl="2" w:tplc="0409001B" w:tentative="1">
      <w:start w:val="1"/>
      <w:numFmt w:val="lowerRoman"/>
      <w:lvlText w:val="%3."/>
      <w:lvlJc w:val="right"/>
      <w:pPr>
        <w:ind w:left="2070" w:hanging="480"/>
      </w:pPr>
    </w:lvl>
    <w:lvl w:ilvl="3" w:tplc="0409000F" w:tentative="1">
      <w:start w:val="1"/>
      <w:numFmt w:val="decimal"/>
      <w:lvlText w:val="%4."/>
      <w:lvlJc w:val="left"/>
      <w:pPr>
        <w:ind w:left="2550" w:hanging="480"/>
      </w:pPr>
    </w:lvl>
    <w:lvl w:ilvl="4" w:tplc="04090019" w:tentative="1">
      <w:start w:val="1"/>
      <w:numFmt w:val="lowerLetter"/>
      <w:lvlText w:val="%5)"/>
      <w:lvlJc w:val="left"/>
      <w:pPr>
        <w:ind w:left="3030" w:hanging="480"/>
      </w:pPr>
    </w:lvl>
    <w:lvl w:ilvl="5" w:tplc="0409001B" w:tentative="1">
      <w:start w:val="1"/>
      <w:numFmt w:val="lowerRoman"/>
      <w:lvlText w:val="%6."/>
      <w:lvlJc w:val="right"/>
      <w:pPr>
        <w:ind w:left="3510" w:hanging="480"/>
      </w:pPr>
    </w:lvl>
    <w:lvl w:ilvl="6" w:tplc="0409000F" w:tentative="1">
      <w:start w:val="1"/>
      <w:numFmt w:val="decimal"/>
      <w:lvlText w:val="%7."/>
      <w:lvlJc w:val="left"/>
      <w:pPr>
        <w:ind w:left="3990" w:hanging="480"/>
      </w:pPr>
    </w:lvl>
    <w:lvl w:ilvl="7" w:tplc="04090019" w:tentative="1">
      <w:start w:val="1"/>
      <w:numFmt w:val="lowerLetter"/>
      <w:lvlText w:val="%8)"/>
      <w:lvlJc w:val="left"/>
      <w:pPr>
        <w:ind w:left="4470" w:hanging="480"/>
      </w:pPr>
    </w:lvl>
    <w:lvl w:ilvl="8" w:tplc="0409001B" w:tentative="1">
      <w:start w:val="1"/>
      <w:numFmt w:val="lowerRoman"/>
      <w:lvlText w:val="%9."/>
      <w:lvlJc w:val="right"/>
      <w:pPr>
        <w:ind w:left="4950" w:hanging="480"/>
      </w:pPr>
    </w:lvl>
  </w:abstractNum>
  <w:abstractNum w:abstractNumId="1">
    <w:nsid w:val="5A3F7E7A"/>
    <w:multiLevelType w:val="multilevel"/>
    <w:tmpl w:val="B784EA80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10"/>
      <w:lvlText w:val="%7） "/>
      <w:lvlJc w:val="left"/>
      <w:pPr>
        <w:tabs>
          <w:tab w:val="num" w:pos="408"/>
        </w:tabs>
        <w:ind w:left="408" w:firstLine="0"/>
      </w:pPr>
      <w:rPr>
        <w:rFonts w:hint="eastAsia"/>
      </w:rPr>
    </w:lvl>
    <w:lvl w:ilvl="7">
      <w:start w:val="1"/>
      <w:numFmt w:val="bullet"/>
      <w:lvlText w:val=""/>
      <w:lvlJc w:val="left"/>
      <w:pPr>
        <w:tabs>
          <w:tab w:val="num" w:pos="816"/>
        </w:tabs>
        <w:ind w:left="816" w:firstLine="0"/>
      </w:pPr>
      <w:rPr>
        <w:rFonts w:ascii="Wingdings" w:hAnsi="Wingdings" w:hint="default"/>
      </w:rPr>
    </w:lvl>
    <w:lvl w:ilvl="8">
      <w:start w:val="1"/>
      <w:numFmt w:val="bullet"/>
      <w:lvlText w:val=""/>
      <w:lvlJc w:val="left"/>
      <w:pPr>
        <w:tabs>
          <w:tab w:val="num" w:pos="1225"/>
        </w:tabs>
        <w:ind w:left="1225" w:firstLine="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IdMacAtCleanup w:val="2"/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sd asd">
    <w15:presenceInfo w15:providerId="Windows Live" w15:userId="39246644e466c00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56C"/>
    <w:rsid w:val="0000014B"/>
    <w:rsid w:val="000006F7"/>
    <w:rsid w:val="00000A2C"/>
    <w:rsid w:val="00000FAE"/>
    <w:rsid w:val="00001849"/>
    <w:rsid w:val="00001DE9"/>
    <w:rsid w:val="0000274A"/>
    <w:rsid w:val="000030DA"/>
    <w:rsid w:val="00003A5D"/>
    <w:rsid w:val="00004EA2"/>
    <w:rsid w:val="00004F73"/>
    <w:rsid w:val="000053C2"/>
    <w:rsid w:val="0000540E"/>
    <w:rsid w:val="00005FE1"/>
    <w:rsid w:val="00006521"/>
    <w:rsid w:val="00006792"/>
    <w:rsid w:val="00006876"/>
    <w:rsid w:val="000068A8"/>
    <w:rsid w:val="00006AA9"/>
    <w:rsid w:val="0000705B"/>
    <w:rsid w:val="0000726C"/>
    <w:rsid w:val="000073CB"/>
    <w:rsid w:val="000075A6"/>
    <w:rsid w:val="00007C91"/>
    <w:rsid w:val="00007DF2"/>
    <w:rsid w:val="00010470"/>
    <w:rsid w:val="0001113E"/>
    <w:rsid w:val="000112B1"/>
    <w:rsid w:val="000119A5"/>
    <w:rsid w:val="00012A85"/>
    <w:rsid w:val="00012C01"/>
    <w:rsid w:val="00012D96"/>
    <w:rsid w:val="00012DB3"/>
    <w:rsid w:val="0001363C"/>
    <w:rsid w:val="00014197"/>
    <w:rsid w:val="0001458A"/>
    <w:rsid w:val="00014706"/>
    <w:rsid w:val="00014C26"/>
    <w:rsid w:val="00015208"/>
    <w:rsid w:val="00015239"/>
    <w:rsid w:val="00015343"/>
    <w:rsid w:val="000153AD"/>
    <w:rsid w:val="000155F2"/>
    <w:rsid w:val="000157A7"/>
    <w:rsid w:val="00015B21"/>
    <w:rsid w:val="00015D60"/>
    <w:rsid w:val="00016914"/>
    <w:rsid w:val="00016A7D"/>
    <w:rsid w:val="00016BA9"/>
    <w:rsid w:val="00016C64"/>
    <w:rsid w:val="000172A6"/>
    <w:rsid w:val="0002081D"/>
    <w:rsid w:val="0002099C"/>
    <w:rsid w:val="00020AB9"/>
    <w:rsid w:val="00020DF1"/>
    <w:rsid w:val="000215A8"/>
    <w:rsid w:val="000222CA"/>
    <w:rsid w:val="00022EBD"/>
    <w:rsid w:val="000230A2"/>
    <w:rsid w:val="0002311A"/>
    <w:rsid w:val="00023B7B"/>
    <w:rsid w:val="00023C22"/>
    <w:rsid w:val="00024063"/>
    <w:rsid w:val="000240BE"/>
    <w:rsid w:val="00024681"/>
    <w:rsid w:val="00024EA4"/>
    <w:rsid w:val="000251A9"/>
    <w:rsid w:val="00025278"/>
    <w:rsid w:val="00026364"/>
    <w:rsid w:val="00027506"/>
    <w:rsid w:val="000278B8"/>
    <w:rsid w:val="0003053A"/>
    <w:rsid w:val="00030ABD"/>
    <w:rsid w:val="00030D2C"/>
    <w:rsid w:val="0003108C"/>
    <w:rsid w:val="00031199"/>
    <w:rsid w:val="00031A90"/>
    <w:rsid w:val="000323BF"/>
    <w:rsid w:val="0003267D"/>
    <w:rsid w:val="0003269C"/>
    <w:rsid w:val="00032A26"/>
    <w:rsid w:val="00032A2A"/>
    <w:rsid w:val="00032B12"/>
    <w:rsid w:val="000333C3"/>
    <w:rsid w:val="0003386B"/>
    <w:rsid w:val="00033BDA"/>
    <w:rsid w:val="0003440E"/>
    <w:rsid w:val="00035B41"/>
    <w:rsid w:val="00036883"/>
    <w:rsid w:val="000368C2"/>
    <w:rsid w:val="00036A80"/>
    <w:rsid w:val="00036E72"/>
    <w:rsid w:val="0003714A"/>
    <w:rsid w:val="000378A4"/>
    <w:rsid w:val="00040648"/>
    <w:rsid w:val="000406FB"/>
    <w:rsid w:val="00040820"/>
    <w:rsid w:val="00040852"/>
    <w:rsid w:val="00041826"/>
    <w:rsid w:val="00041FB7"/>
    <w:rsid w:val="00042215"/>
    <w:rsid w:val="0004235C"/>
    <w:rsid w:val="000426EF"/>
    <w:rsid w:val="00042CB5"/>
    <w:rsid w:val="0004301C"/>
    <w:rsid w:val="0004344C"/>
    <w:rsid w:val="00044234"/>
    <w:rsid w:val="00044379"/>
    <w:rsid w:val="0004444D"/>
    <w:rsid w:val="000446FF"/>
    <w:rsid w:val="00044D13"/>
    <w:rsid w:val="00044FC4"/>
    <w:rsid w:val="000451F5"/>
    <w:rsid w:val="000458A3"/>
    <w:rsid w:val="00045F40"/>
    <w:rsid w:val="00046016"/>
    <w:rsid w:val="0004603C"/>
    <w:rsid w:val="00046299"/>
    <w:rsid w:val="00046C60"/>
    <w:rsid w:val="0004708D"/>
    <w:rsid w:val="0004725A"/>
    <w:rsid w:val="00050521"/>
    <w:rsid w:val="00050890"/>
    <w:rsid w:val="00050D7C"/>
    <w:rsid w:val="00051096"/>
    <w:rsid w:val="0005173A"/>
    <w:rsid w:val="000530B2"/>
    <w:rsid w:val="00053543"/>
    <w:rsid w:val="00053FE0"/>
    <w:rsid w:val="000545FE"/>
    <w:rsid w:val="0005464B"/>
    <w:rsid w:val="00054D47"/>
    <w:rsid w:val="00054E66"/>
    <w:rsid w:val="00055923"/>
    <w:rsid w:val="00055A95"/>
    <w:rsid w:val="00055D41"/>
    <w:rsid w:val="0005616E"/>
    <w:rsid w:val="00056596"/>
    <w:rsid w:val="00056B2E"/>
    <w:rsid w:val="00056F39"/>
    <w:rsid w:val="000575EC"/>
    <w:rsid w:val="00057B25"/>
    <w:rsid w:val="00057CF5"/>
    <w:rsid w:val="0006025C"/>
    <w:rsid w:val="00060395"/>
    <w:rsid w:val="00060743"/>
    <w:rsid w:val="00060770"/>
    <w:rsid w:val="00060CA1"/>
    <w:rsid w:val="00060CF7"/>
    <w:rsid w:val="00060D24"/>
    <w:rsid w:val="00060DA5"/>
    <w:rsid w:val="00060FBD"/>
    <w:rsid w:val="0006111E"/>
    <w:rsid w:val="00061432"/>
    <w:rsid w:val="000615BC"/>
    <w:rsid w:val="0006201D"/>
    <w:rsid w:val="000631A7"/>
    <w:rsid w:val="0006320C"/>
    <w:rsid w:val="00063E66"/>
    <w:rsid w:val="0006471F"/>
    <w:rsid w:val="00064CEB"/>
    <w:rsid w:val="0006598F"/>
    <w:rsid w:val="00065EB0"/>
    <w:rsid w:val="0006610C"/>
    <w:rsid w:val="00066FFC"/>
    <w:rsid w:val="000674D1"/>
    <w:rsid w:val="00067ABA"/>
    <w:rsid w:val="00067B04"/>
    <w:rsid w:val="00067BC4"/>
    <w:rsid w:val="00067C40"/>
    <w:rsid w:val="00070AB5"/>
    <w:rsid w:val="00070AF3"/>
    <w:rsid w:val="00070C13"/>
    <w:rsid w:val="00072430"/>
    <w:rsid w:val="00073F67"/>
    <w:rsid w:val="00074E56"/>
    <w:rsid w:val="000751BD"/>
    <w:rsid w:val="00075596"/>
    <w:rsid w:val="000757D7"/>
    <w:rsid w:val="000757DB"/>
    <w:rsid w:val="00076760"/>
    <w:rsid w:val="00076C1B"/>
    <w:rsid w:val="00076C28"/>
    <w:rsid w:val="000773D6"/>
    <w:rsid w:val="000802AE"/>
    <w:rsid w:val="000802FE"/>
    <w:rsid w:val="00081559"/>
    <w:rsid w:val="00081808"/>
    <w:rsid w:val="000822CA"/>
    <w:rsid w:val="00082394"/>
    <w:rsid w:val="00082702"/>
    <w:rsid w:val="00082728"/>
    <w:rsid w:val="00082933"/>
    <w:rsid w:val="00082F6D"/>
    <w:rsid w:val="00082FEC"/>
    <w:rsid w:val="00083D46"/>
    <w:rsid w:val="00083E6B"/>
    <w:rsid w:val="000843B5"/>
    <w:rsid w:val="00084411"/>
    <w:rsid w:val="00084E62"/>
    <w:rsid w:val="00084EED"/>
    <w:rsid w:val="000852A9"/>
    <w:rsid w:val="000854BA"/>
    <w:rsid w:val="00085A83"/>
    <w:rsid w:val="0008646B"/>
    <w:rsid w:val="000865B3"/>
    <w:rsid w:val="000869FD"/>
    <w:rsid w:val="00086CB7"/>
    <w:rsid w:val="0008761B"/>
    <w:rsid w:val="00087BE3"/>
    <w:rsid w:val="000902A8"/>
    <w:rsid w:val="00090852"/>
    <w:rsid w:val="0009094D"/>
    <w:rsid w:val="00090EF7"/>
    <w:rsid w:val="000910EB"/>
    <w:rsid w:val="00091B70"/>
    <w:rsid w:val="00091EED"/>
    <w:rsid w:val="000920B6"/>
    <w:rsid w:val="000920E1"/>
    <w:rsid w:val="0009245C"/>
    <w:rsid w:val="0009248A"/>
    <w:rsid w:val="00092B93"/>
    <w:rsid w:val="00093128"/>
    <w:rsid w:val="00093282"/>
    <w:rsid w:val="00093847"/>
    <w:rsid w:val="000941AC"/>
    <w:rsid w:val="00094A0E"/>
    <w:rsid w:val="00095408"/>
    <w:rsid w:val="00095EC4"/>
    <w:rsid w:val="000962D3"/>
    <w:rsid w:val="000966F4"/>
    <w:rsid w:val="00096CF8"/>
    <w:rsid w:val="00097F5F"/>
    <w:rsid w:val="000A0690"/>
    <w:rsid w:val="000A0A38"/>
    <w:rsid w:val="000A0BF8"/>
    <w:rsid w:val="000A0E67"/>
    <w:rsid w:val="000A0FE3"/>
    <w:rsid w:val="000A165B"/>
    <w:rsid w:val="000A17CA"/>
    <w:rsid w:val="000A18CA"/>
    <w:rsid w:val="000A19A2"/>
    <w:rsid w:val="000A1EE7"/>
    <w:rsid w:val="000A21B7"/>
    <w:rsid w:val="000A2B38"/>
    <w:rsid w:val="000A2EFE"/>
    <w:rsid w:val="000A3100"/>
    <w:rsid w:val="000A34D1"/>
    <w:rsid w:val="000A36B4"/>
    <w:rsid w:val="000A3B69"/>
    <w:rsid w:val="000A3D46"/>
    <w:rsid w:val="000A43AB"/>
    <w:rsid w:val="000A46F4"/>
    <w:rsid w:val="000A4753"/>
    <w:rsid w:val="000A4AA5"/>
    <w:rsid w:val="000A4F3E"/>
    <w:rsid w:val="000A5149"/>
    <w:rsid w:val="000A573D"/>
    <w:rsid w:val="000A7092"/>
    <w:rsid w:val="000A7263"/>
    <w:rsid w:val="000A77A8"/>
    <w:rsid w:val="000A7ACF"/>
    <w:rsid w:val="000A7B4B"/>
    <w:rsid w:val="000A7C57"/>
    <w:rsid w:val="000A7C9C"/>
    <w:rsid w:val="000B01E8"/>
    <w:rsid w:val="000B0324"/>
    <w:rsid w:val="000B0C55"/>
    <w:rsid w:val="000B1561"/>
    <w:rsid w:val="000B2C06"/>
    <w:rsid w:val="000B2D0C"/>
    <w:rsid w:val="000B31F8"/>
    <w:rsid w:val="000B3227"/>
    <w:rsid w:val="000B3707"/>
    <w:rsid w:val="000B3994"/>
    <w:rsid w:val="000B430C"/>
    <w:rsid w:val="000B49A4"/>
    <w:rsid w:val="000B4AA4"/>
    <w:rsid w:val="000B53E3"/>
    <w:rsid w:val="000B5F25"/>
    <w:rsid w:val="000B61BF"/>
    <w:rsid w:val="000B6808"/>
    <w:rsid w:val="000B68E9"/>
    <w:rsid w:val="000B7BD9"/>
    <w:rsid w:val="000B7F24"/>
    <w:rsid w:val="000B7F33"/>
    <w:rsid w:val="000C0514"/>
    <w:rsid w:val="000C051C"/>
    <w:rsid w:val="000C08EC"/>
    <w:rsid w:val="000C0D62"/>
    <w:rsid w:val="000C0E53"/>
    <w:rsid w:val="000C154F"/>
    <w:rsid w:val="000C199A"/>
    <w:rsid w:val="000C1EA3"/>
    <w:rsid w:val="000C2214"/>
    <w:rsid w:val="000C2319"/>
    <w:rsid w:val="000C29B5"/>
    <w:rsid w:val="000C2DE0"/>
    <w:rsid w:val="000C438B"/>
    <w:rsid w:val="000C498B"/>
    <w:rsid w:val="000C4C10"/>
    <w:rsid w:val="000C4E05"/>
    <w:rsid w:val="000C505F"/>
    <w:rsid w:val="000C5AAE"/>
    <w:rsid w:val="000C5DF0"/>
    <w:rsid w:val="000C5EED"/>
    <w:rsid w:val="000C64F2"/>
    <w:rsid w:val="000C663E"/>
    <w:rsid w:val="000C6653"/>
    <w:rsid w:val="000C7092"/>
    <w:rsid w:val="000C70D7"/>
    <w:rsid w:val="000C7879"/>
    <w:rsid w:val="000C7915"/>
    <w:rsid w:val="000C7C88"/>
    <w:rsid w:val="000C7ECF"/>
    <w:rsid w:val="000C7FCF"/>
    <w:rsid w:val="000D074F"/>
    <w:rsid w:val="000D0D56"/>
    <w:rsid w:val="000D1374"/>
    <w:rsid w:val="000D19A2"/>
    <w:rsid w:val="000D2EF2"/>
    <w:rsid w:val="000D3C73"/>
    <w:rsid w:val="000D430C"/>
    <w:rsid w:val="000D4C42"/>
    <w:rsid w:val="000D5050"/>
    <w:rsid w:val="000D548D"/>
    <w:rsid w:val="000D5598"/>
    <w:rsid w:val="000D56CD"/>
    <w:rsid w:val="000D56D8"/>
    <w:rsid w:val="000D593C"/>
    <w:rsid w:val="000D59FD"/>
    <w:rsid w:val="000D5C72"/>
    <w:rsid w:val="000D6334"/>
    <w:rsid w:val="000D662B"/>
    <w:rsid w:val="000D67B0"/>
    <w:rsid w:val="000D684F"/>
    <w:rsid w:val="000D692C"/>
    <w:rsid w:val="000D6939"/>
    <w:rsid w:val="000D6B7F"/>
    <w:rsid w:val="000D7737"/>
    <w:rsid w:val="000D7B5B"/>
    <w:rsid w:val="000D7DF2"/>
    <w:rsid w:val="000D7EB1"/>
    <w:rsid w:val="000E0826"/>
    <w:rsid w:val="000E0D26"/>
    <w:rsid w:val="000E14A5"/>
    <w:rsid w:val="000E1790"/>
    <w:rsid w:val="000E27FF"/>
    <w:rsid w:val="000E29D6"/>
    <w:rsid w:val="000E2D42"/>
    <w:rsid w:val="000E2F30"/>
    <w:rsid w:val="000E3119"/>
    <w:rsid w:val="000E33A8"/>
    <w:rsid w:val="000E390C"/>
    <w:rsid w:val="000E3DB6"/>
    <w:rsid w:val="000E40AD"/>
    <w:rsid w:val="000E4D8D"/>
    <w:rsid w:val="000E5522"/>
    <w:rsid w:val="000E57AF"/>
    <w:rsid w:val="000E59B0"/>
    <w:rsid w:val="000E6A17"/>
    <w:rsid w:val="000E6EEE"/>
    <w:rsid w:val="000E72DA"/>
    <w:rsid w:val="000E72FC"/>
    <w:rsid w:val="000E7524"/>
    <w:rsid w:val="000E778C"/>
    <w:rsid w:val="000E7964"/>
    <w:rsid w:val="000F0740"/>
    <w:rsid w:val="000F0FC3"/>
    <w:rsid w:val="000F14B5"/>
    <w:rsid w:val="000F14EB"/>
    <w:rsid w:val="000F1FC7"/>
    <w:rsid w:val="000F2B5C"/>
    <w:rsid w:val="000F2BAC"/>
    <w:rsid w:val="000F2D00"/>
    <w:rsid w:val="000F3699"/>
    <w:rsid w:val="000F3C47"/>
    <w:rsid w:val="000F4415"/>
    <w:rsid w:val="000F4601"/>
    <w:rsid w:val="000F493D"/>
    <w:rsid w:val="000F4A14"/>
    <w:rsid w:val="000F4AD2"/>
    <w:rsid w:val="000F57DD"/>
    <w:rsid w:val="000F5AE3"/>
    <w:rsid w:val="000F5B2C"/>
    <w:rsid w:val="000F5CEF"/>
    <w:rsid w:val="000F5FE2"/>
    <w:rsid w:val="000F6274"/>
    <w:rsid w:val="000F66C4"/>
    <w:rsid w:val="000F73CF"/>
    <w:rsid w:val="000F7EC8"/>
    <w:rsid w:val="001002BB"/>
    <w:rsid w:val="00100E2E"/>
    <w:rsid w:val="00101EB8"/>
    <w:rsid w:val="001024A1"/>
    <w:rsid w:val="00102D40"/>
    <w:rsid w:val="00102E63"/>
    <w:rsid w:val="00103032"/>
    <w:rsid w:val="00103F8B"/>
    <w:rsid w:val="0010532C"/>
    <w:rsid w:val="0010595A"/>
    <w:rsid w:val="00106024"/>
    <w:rsid w:val="00106250"/>
    <w:rsid w:val="00106278"/>
    <w:rsid w:val="001069FD"/>
    <w:rsid w:val="00106C1F"/>
    <w:rsid w:val="0010724A"/>
    <w:rsid w:val="001075E5"/>
    <w:rsid w:val="001076D6"/>
    <w:rsid w:val="00110423"/>
    <w:rsid w:val="0011096E"/>
    <w:rsid w:val="00110DB8"/>
    <w:rsid w:val="001110C1"/>
    <w:rsid w:val="001114D6"/>
    <w:rsid w:val="00111EDE"/>
    <w:rsid w:val="0011276B"/>
    <w:rsid w:val="0011290D"/>
    <w:rsid w:val="00112D93"/>
    <w:rsid w:val="0011436C"/>
    <w:rsid w:val="00114E94"/>
    <w:rsid w:val="001151EB"/>
    <w:rsid w:val="00115473"/>
    <w:rsid w:val="0011578D"/>
    <w:rsid w:val="0011607E"/>
    <w:rsid w:val="0011680B"/>
    <w:rsid w:val="00116C98"/>
    <w:rsid w:val="001177D3"/>
    <w:rsid w:val="001178C8"/>
    <w:rsid w:val="00117E8E"/>
    <w:rsid w:val="001205FF"/>
    <w:rsid w:val="00120D86"/>
    <w:rsid w:val="00121008"/>
    <w:rsid w:val="0012180F"/>
    <w:rsid w:val="001219FF"/>
    <w:rsid w:val="00121CBC"/>
    <w:rsid w:val="00121E18"/>
    <w:rsid w:val="00122B4B"/>
    <w:rsid w:val="0012430A"/>
    <w:rsid w:val="00124447"/>
    <w:rsid w:val="00124501"/>
    <w:rsid w:val="00124658"/>
    <w:rsid w:val="001259F7"/>
    <w:rsid w:val="00125A04"/>
    <w:rsid w:val="00125AA3"/>
    <w:rsid w:val="00125ABD"/>
    <w:rsid w:val="00125D9E"/>
    <w:rsid w:val="001263B7"/>
    <w:rsid w:val="001265B3"/>
    <w:rsid w:val="00126B2D"/>
    <w:rsid w:val="00126D7D"/>
    <w:rsid w:val="001273F5"/>
    <w:rsid w:val="00127417"/>
    <w:rsid w:val="001274A5"/>
    <w:rsid w:val="00127E59"/>
    <w:rsid w:val="001302BA"/>
    <w:rsid w:val="00130C82"/>
    <w:rsid w:val="00131C63"/>
    <w:rsid w:val="00132548"/>
    <w:rsid w:val="00132641"/>
    <w:rsid w:val="0013266B"/>
    <w:rsid w:val="00132848"/>
    <w:rsid w:val="00132B5E"/>
    <w:rsid w:val="00132E5C"/>
    <w:rsid w:val="0013302D"/>
    <w:rsid w:val="001336B7"/>
    <w:rsid w:val="0013479D"/>
    <w:rsid w:val="001348B4"/>
    <w:rsid w:val="00134B84"/>
    <w:rsid w:val="001356DA"/>
    <w:rsid w:val="0013606A"/>
    <w:rsid w:val="00137030"/>
    <w:rsid w:val="001375E3"/>
    <w:rsid w:val="00137ABB"/>
    <w:rsid w:val="00140034"/>
    <w:rsid w:val="00140900"/>
    <w:rsid w:val="00140BD5"/>
    <w:rsid w:val="0014246E"/>
    <w:rsid w:val="00142DD5"/>
    <w:rsid w:val="00143994"/>
    <w:rsid w:val="00143B2C"/>
    <w:rsid w:val="00143B80"/>
    <w:rsid w:val="00143DEB"/>
    <w:rsid w:val="001442AB"/>
    <w:rsid w:val="0014438E"/>
    <w:rsid w:val="00144A89"/>
    <w:rsid w:val="00144B97"/>
    <w:rsid w:val="00144C37"/>
    <w:rsid w:val="00144EF7"/>
    <w:rsid w:val="00144FF5"/>
    <w:rsid w:val="001453FD"/>
    <w:rsid w:val="00145BFF"/>
    <w:rsid w:val="00145F19"/>
    <w:rsid w:val="00146716"/>
    <w:rsid w:val="0014675D"/>
    <w:rsid w:val="00146B6A"/>
    <w:rsid w:val="0014775A"/>
    <w:rsid w:val="00147AA3"/>
    <w:rsid w:val="00147AE7"/>
    <w:rsid w:val="0015002B"/>
    <w:rsid w:val="00150555"/>
    <w:rsid w:val="001506EA"/>
    <w:rsid w:val="001507ED"/>
    <w:rsid w:val="00150B1C"/>
    <w:rsid w:val="00150D4D"/>
    <w:rsid w:val="00150F5D"/>
    <w:rsid w:val="00150F7B"/>
    <w:rsid w:val="001516C3"/>
    <w:rsid w:val="001516C6"/>
    <w:rsid w:val="00151855"/>
    <w:rsid w:val="00151915"/>
    <w:rsid w:val="00151C53"/>
    <w:rsid w:val="00152CA1"/>
    <w:rsid w:val="00153166"/>
    <w:rsid w:val="00153FF6"/>
    <w:rsid w:val="00154001"/>
    <w:rsid w:val="00154419"/>
    <w:rsid w:val="001548FC"/>
    <w:rsid w:val="00154D3B"/>
    <w:rsid w:val="00154EB6"/>
    <w:rsid w:val="00154EBD"/>
    <w:rsid w:val="0015556D"/>
    <w:rsid w:val="00155C26"/>
    <w:rsid w:val="00155C6D"/>
    <w:rsid w:val="001567F7"/>
    <w:rsid w:val="00156A1B"/>
    <w:rsid w:val="00156CF1"/>
    <w:rsid w:val="00156D14"/>
    <w:rsid w:val="00156EFB"/>
    <w:rsid w:val="00157163"/>
    <w:rsid w:val="001574CF"/>
    <w:rsid w:val="00157766"/>
    <w:rsid w:val="00157BE9"/>
    <w:rsid w:val="00157C60"/>
    <w:rsid w:val="00157CFC"/>
    <w:rsid w:val="0016033E"/>
    <w:rsid w:val="00160B52"/>
    <w:rsid w:val="001612D4"/>
    <w:rsid w:val="00161E85"/>
    <w:rsid w:val="00161F36"/>
    <w:rsid w:val="0016217D"/>
    <w:rsid w:val="001624AC"/>
    <w:rsid w:val="001626B0"/>
    <w:rsid w:val="00162A49"/>
    <w:rsid w:val="00162A5D"/>
    <w:rsid w:val="00162B20"/>
    <w:rsid w:val="00162CB9"/>
    <w:rsid w:val="001639C9"/>
    <w:rsid w:val="00163F41"/>
    <w:rsid w:val="00164908"/>
    <w:rsid w:val="00164A2A"/>
    <w:rsid w:val="00164A2B"/>
    <w:rsid w:val="00164DBB"/>
    <w:rsid w:val="00164E5F"/>
    <w:rsid w:val="001658CF"/>
    <w:rsid w:val="00165AB5"/>
    <w:rsid w:val="00165AF9"/>
    <w:rsid w:val="001663F6"/>
    <w:rsid w:val="001664E9"/>
    <w:rsid w:val="00166DCD"/>
    <w:rsid w:val="0016728F"/>
    <w:rsid w:val="00167420"/>
    <w:rsid w:val="00167569"/>
    <w:rsid w:val="00167684"/>
    <w:rsid w:val="001709B2"/>
    <w:rsid w:val="00172483"/>
    <w:rsid w:val="00172BDF"/>
    <w:rsid w:val="00173106"/>
    <w:rsid w:val="00173280"/>
    <w:rsid w:val="00173FA5"/>
    <w:rsid w:val="0017510D"/>
    <w:rsid w:val="00175C3A"/>
    <w:rsid w:val="00175D8C"/>
    <w:rsid w:val="00175EDF"/>
    <w:rsid w:val="00175EEF"/>
    <w:rsid w:val="001760B8"/>
    <w:rsid w:val="001763FE"/>
    <w:rsid w:val="00176FB4"/>
    <w:rsid w:val="00177A1A"/>
    <w:rsid w:val="00177B8A"/>
    <w:rsid w:val="0018054E"/>
    <w:rsid w:val="00180A20"/>
    <w:rsid w:val="00180DFA"/>
    <w:rsid w:val="001811C3"/>
    <w:rsid w:val="0018120E"/>
    <w:rsid w:val="001812CD"/>
    <w:rsid w:val="0018156C"/>
    <w:rsid w:val="00182083"/>
    <w:rsid w:val="001823D3"/>
    <w:rsid w:val="001836F9"/>
    <w:rsid w:val="001843C0"/>
    <w:rsid w:val="00185479"/>
    <w:rsid w:val="0018594C"/>
    <w:rsid w:val="00185F9A"/>
    <w:rsid w:val="00186207"/>
    <w:rsid w:val="00186579"/>
    <w:rsid w:val="00186AFC"/>
    <w:rsid w:val="00187407"/>
    <w:rsid w:val="00187A35"/>
    <w:rsid w:val="00187AAA"/>
    <w:rsid w:val="00187C9E"/>
    <w:rsid w:val="00187CE5"/>
    <w:rsid w:val="00187FDC"/>
    <w:rsid w:val="00190377"/>
    <w:rsid w:val="0019058C"/>
    <w:rsid w:val="0019075D"/>
    <w:rsid w:val="00190BBB"/>
    <w:rsid w:val="00190DC5"/>
    <w:rsid w:val="00190E1D"/>
    <w:rsid w:val="00190F96"/>
    <w:rsid w:val="00191002"/>
    <w:rsid w:val="0019101D"/>
    <w:rsid w:val="001911F3"/>
    <w:rsid w:val="001915A5"/>
    <w:rsid w:val="0019181C"/>
    <w:rsid w:val="00191ACB"/>
    <w:rsid w:val="00192978"/>
    <w:rsid w:val="00192A52"/>
    <w:rsid w:val="00192A5B"/>
    <w:rsid w:val="00192F4A"/>
    <w:rsid w:val="00193D27"/>
    <w:rsid w:val="0019493C"/>
    <w:rsid w:val="00194D7D"/>
    <w:rsid w:val="00194FD3"/>
    <w:rsid w:val="001958E3"/>
    <w:rsid w:val="00195A85"/>
    <w:rsid w:val="00195E90"/>
    <w:rsid w:val="00196B0F"/>
    <w:rsid w:val="001970BB"/>
    <w:rsid w:val="0019794B"/>
    <w:rsid w:val="00197BBE"/>
    <w:rsid w:val="00197BFE"/>
    <w:rsid w:val="00197E92"/>
    <w:rsid w:val="00197FD6"/>
    <w:rsid w:val="001A0669"/>
    <w:rsid w:val="001A0CE1"/>
    <w:rsid w:val="001A22E4"/>
    <w:rsid w:val="001A2428"/>
    <w:rsid w:val="001A25C9"/>
    <w:rsid w:val="001A2D00"/>
    <w:rsid w:val="001A324A"/>
    <w:rsid w:val="001A32AF"/>
    <w:rsid w:val="001A3EC1"/>
    <w:rsid w:val="001A402D"/>
    <w:rsid w:val="001A40AF"/>
    <w:rsid w:val="001A43E2"/>
    <w:rsid w:val="001A442C"/>
    <w:rsid w:val="001A4DB8"/>
    <w:rsid w:val="001A535F"/>
    <w:rsid w:val="001A568C"/>
    <w:rsid w:val="001A5B06"/>
    <w:rsid w:val="001A5C33"/>
    <w:rsid w:val="001A5CE4"/>
    <w:rsid w:val="001A5F35"/>
    <w:rsid w:val="001A6393"/>
    <w:rsid w:val="001A65D7"/>
    <w:rsid w:val="001A6665"/>
    <w:rsid w:val="001B0930"/>
    <w:rsid w:val="001B1282"/>
    <w:rsid w:val="001B167F"/>
    <w:rsid w:val="001B1CB4"/>
    <w:rsid w:val="001B1DB5"/>
    <w:rsid w:val="001B1FC1"/>
    <w:rsid w:val="001B2AEB"/>
    <w:rsid w:val="001B2CBF"/>
    <w:rsid w:val="001B2E53"/>
    <w:rsid w:val="001B31AA"/>
    <w:rsid w:val="001B31DC"/>
    <w:rsid w:val="001B3E8B"/>
    <w:rsid w:val="001B46D6"/>
    <w:rsid w:val="001B4C19"/>
    <w:rsid w:val="001B5838"/>
    <w:rsid w:val="001B59AC"/>
    <w:rsid w:val="001B5D46"/>
    <w:rsid w:val="001B69C4"/>
    <w:rsid w:val="001C0D43"/>
    <w:rsid w:val="001C0F80"/>
    <w:rsid w:val="001C114B"/>
    <w:rsid w:val="001C174F"/>
    <w:rsid w:val="001C1CC0"/>
    <w:rsid w:val="001C2144"/>
    <w:rsid w:val="001C22AD"/>
    <w:rsid w:val="001C29C6"/>
    <w:rsid w:val="001C3C5E"/>
    <w:rsid w:val="001C4626"/>
    <w:rsid w:val="001C5622"/>
    <w:rsid w:val="001C69D7"/>
    <w:rsid w:val="001C6D50"/>
    <w:rsid w:val="001C6F37"/>
    <w:rsid w:val="001C725E"/>
    <w:rsid w:val="001C77F7"/>
    <w:rsid w:val="001C7946"/>
    <w:rsid w:val="001D0310"/>
    <w:rsid w:val="001D05BC"/>
    <w:rsid w:val="001D0C28"/>
    <w:rsid w:val="001D0D9A"/>
    <w:rsid w:val="001D0F08"/>
    <w:rsid w:val="001D16C5"/>
    <w:rsid w:val="001D16E1"/>
    <w:rsid w:val="001D2C32"/>
    <w:rsid w:val="001D2C80"/>
    <w:rsid w:val="001D3253"/>
    <w:rsid w:val="001D3494"/>
    <w:rsid w:val="001D38EE"/>
    <w:rsid w:val="001D3BCD"/>
    <w:rsid w:val="001D3BF4"/>
    <w:rsid w:val="001D42BF"/>
    <w:rsid w:val="001D4951"/>
    <w:rsid w:val="001D4EFC"/>
    <w:rsid w:val="001D533C"/>
    <w:rsid w:val="001D538A"/>
    <w:rsid w:val="001D53A8"/>
    <w:rsid w:val="001D5B2D"/>
    <w:rsid w:val="001D5E7C"/>
    <w:rsid w:val="001D665F"/>
    <w:rsid w:val="001D66A0"/>
    <w:rsid w:val="001D6A9C"/>
    <w:rsid w:val="001D72E3"/>
    <w:rsid w:val="001D7975"/>
    <w:rsid w:val="001D7F10"/>
    <w:rsid w:val="001E02A1"/>
    <w:rsid w:val="001E1A1B"/>
    <w:rsid w:val="001E1F87"/>
    <w:rsid w:val="001E223E"/>
    <w:rsid w:val="001E22BB"/>
    <w:rsid w:val="001E2E05"/>
    <w:rsid w:val="001E2E83"/>
    <w:rsid w:val="001E2F4E"/>
    <w:rsid w:val="001E3242"/>
    <w:rsid w:val="001E341F"/>
    <w:rsid w:val="001E3435"/>
    <w:rsid w:val="001E3CDF"/>
    <w:rsid w:val="001E3F73"/>
    <w:rsid w:val="001E4149"/>
    <w:rsid w:val="001E44C7"/>
    <w:rsid w:val="001E47D9"/>
    <w:rsid w:val="001E4819"/>
    <w:rsid w:val="001E5114"/>
    <w:rsid w:val="001E55D9"/>
    <w:rsid w:val="001E58E1"/>
    <w:rsid w:val="001E6BE8"/>
    <w:rsid w:val="001E6E77"/>
    <w:rsid w:val="001E6FC7"/>
    <w:rsid w:val="001E71D7"/>
    <w:rsid w:val="001E73E8"/>
    <w:rsid w:val="001E772E"/>
    <w:rsid w:val="001E7937"/>
    <w:rsid w:val="001E7C82"/>
    <w:rsid w:val="001E7D66"/>
    <w:rsid w:val="001F1246"/>
    <w:rsid w:val="001F1300"/>
    <w:rsid w:val="001F146B"/>
    <w:rsid w:val="001F28D4"/>
    <w:rsid w:val="001F3498"/>
    <w:rsid w:val="001F37C6"/>
    <w:rsid w:val="001F3FD3"/>
    <w:rsid w:val="001F49A8"/>
    <w:rsid w:val="001F5368"/>
    <w:rsid w:val="001F54FD"/>
    <w:rsid w:val="001F5D5F"/>
    <w:rsid w:val="001F5F2C"/>
    <w:rsid w:val="001F609B"/>
    <w:rsid w:val="001F693B"/>
    <w:rsid w:val="001F71CD"/>
    <w:rsid w:val="001F7408"/>
    <w:rsid w:val="001F756C"/>
    <w:rsid w:val="001F7719"/>
    <w:rsid w:val="001F78A4"/>
    <w:rsid w:val="001F7CED"/>
    <w:rsid w:val="001F7CFF"/>
    <w:rsid w:val="002007D1"/>
    <w:rsid w:val="00200804"/>
    <w:rsid w:val="00200880"/>
    <w:rsid w:val="0020123A"/>
    <w:rsid w:val="00201768"/>
    <w:rsid w:val="0020196E"/>
    <w:rsid w:val="00201F54"/>
    <w:rsid w:val="002021D4"/>
    <w:rsid w:val="0020230C"/>
    <w:rsid w:val="0020281F"/>
    <w:rsid w:val="00202967"/>
    <w:rsid w:val="002038A3"/>
    <w:rsid w:val="00205611"/>
    <w:rsid w:val="00205C83"/>
    <w:rsid w:val="002065B9"/>
    <w:rsid w:val="00206F43"/>
    <w:rsid w:val="00207172"/>
    <w:rsid w:val="002077C6"/>
    <w:rsid w:val="00207A63"/>
    <w:rsid w:val="00207AE2"/>
    <w:rsid w:val="00207CBB"/>
    <w:rsid w:val="00211304"/>
    <w:rsid w:val="00211B14"/>
    <w:rsid w:val="00211C1C"/>
    <w:rsid w:val="00212047"/>
    <w:rsid w:val="00212159"/>
    <w:rsid w:val="00212C5E"/>
    <w:rsid w:val="00213757"/>
    <w:rsid w:val="00213DA5"/>
    <w:rsid w:val="002143FD"/>
    <w:rsid w:val="00214A3F"/>
    <w:rsid w:val="00214B85"/>
    <w:rsid w:val="00215722"/>
    <w:rsid w:val="00215838"/>
    <w:rsid w:val="00215915"/>
    <w:rsid w:val="00215EDC"/>
    <w:rsid w:val="00216722"/>
    <w:rsid w:val="00217013"/>
    <w:rsid w:val="002173B7"/>
    <w:rsid w:val="00217C68"/>
    <w:rsid w:val="00220182"/>
    <w:rsid w:val="0022029F"/>
    <w:rsid w:val="002204DB"/>
    <w:rsid w:val="002206CC"/>
    <w:rsid w:val="00221326"/>
    <w:rsid w:val="0022191C"/>
    <w:rsid w:val="002227A3"/>
    <w:rsid w:val="00222912"/>
    <w:rsid w:val="00223AE4"/>
    <w:rsid w:val="00225879"/>
    <w:rsid w:val="00225D9C"/>
    <w:rsid w:val="0022630D"/>
    <w:rsid w:val="002263FF"/>
    <w:rsid w:val="002265F4"/>
    <w:rsid w:val="0022669B"/>
    <w:rsid w:val="00226CC1"/>
    <w:rsid w:val="00226ED9"/>
    <w:rsid w:val="002270AE"/>
    <w:rsid w:val="002271F6"/>
    <w:rsid w:val="00227383"/>
    <w:rsid w:val="00227713"/>
    <w:rsid w:val="002313A2"/>
    <w:rsid w:val="002316B9"/>
    <w:rsid w:val="002316E8"/>
    <w:rsid w:val="002317FD"/>
    <w:rsid w:val="00231987"/>
    <w:rsid w:val="00231BA0"/>
    <w:rsid w:val="00231C31"/>
    <w:rsid w:val="0023306F"/>
    <w:rsid w:val="0023345A"/>
    <w:rsid w:val="00233BCD"/>
    <w:rsid w:val="00234A28"/>
    <w:rsid w:val="00234DC6"/>
    <w:rsid w:val="0023546F"/>
    <w:rsid w:val="002356D5"/>
    <w:rsid w:val="00235903"/>
    <w:rsid w:val="00235C21"/>
    <w:rsid w:val="002366FC"/>
    <w:rsid w:val="00236BF6"/>
    <w:rsid w:val="00237961"/>
    <w:rsid w:val="0023796D"/>
    <w:rsid w:val="00237C69"/>
    <w:rsid w:val="00237FEF"/>
    <w:rsid w:val="00240061"/>
    <w:rsid w:val="00240874"/>
    <w:rsid w:val="00240AD2"/>
    <w:rsid w:val="00240D40"/>
    <w:rsid w:val="0024162B"/>
    <w:rsid w:val="00241909"/>
    <w:rsid w:val="00241DC8"/>
    <w:rsid w:val="002421C7"/>
    <w:rsid w:val="00242843"/>
    <w:rsid w:val="00242B03"/>
    <w:rsid w:val="00242EA1"/>
    <w:rsid w:val="002431A1"/>
    <w:rsid w:val="00243281"/>
    <w:rsid w:val="00243CEB"/>
    <w:rsid w:val="0024445C"/>
    <w:rsid w:val="002445D1"/>
    <w:rsid w:val="0024463F"/>
    <w:rsid w:val="00244742"/>
    <w:rsid w:val="002449DD"/>
    <w:rsid w:val="00244DAC"/>
    <w:rsid w:val="00244FEA"/>
    <w:rsid w:val="00245582"/>
    <w:rsid w:val="0024594F"/>
    <w:rsid w:val="00245EEB"/>
    <w:rsid w:val="00245F7C"/>
    <w:rsid w:val="00246003"/>
    <w:rsid w:val="0024604E"/>
    <w:rsid w:val="00246275"/>
    <w:rsid w:val="002467B0"/>
    <w:rsid w:val="00246EA1"/>
    <w:rsid w:val="00246EBF"/>
    <w:rsid w:val="00247BBA"/>
    <w:rsid w:val="00247E63"/>
    <w:rsid w:val="00247EA0"/>
    <w:rsid w:val="00250247"/>
    <w:rsid w:val="00250342"/>
    <w:rsid w:val="00250410"/>
    <w:rsid w:val="00250684"/>
    <w:rsid w:val="002506C7"/>
    <w:rsid w:val="00250F45"/>
    <w:rsid w:val="00250FA7"/>
    <w:rsid w:val="0025144C"/>
    <w:rsid w:val="002518F4"/>
    <w:rsid w:val="002520DB"/>
    <w:rsid w:val="00252DEA"/>
    <w:rsid w:val="00252EA6"/>
    <w:rsid w:val="002534AA"/>
    <w:rsid w:val="00253650"/>
    <w:rsid w:val="00253A12"/>
    <w:rsid w:val="00253D46"/>
    <w:rsid w:val="00253FBE"/>
    <w:rsid w:val="0025426B"/>
    <w:rsid w:val="00254FDF"/>
    <w:rsid w:val="002550B9"/>
    <w:rsid w:val="00255697"/>
    <w:rsid w:val="00255742"/>
    <w:rsid w:val="002558D5"/>
    <w:rsid w:val="00255ECD"/>
    <w:rsid w:val="00257C56"/>
    <w:rsid w:val="00257FB1"/>
    <w:rsid w:val="0026022E"/>
    <w:rsid w:val="00260496"/>
    <w:rsid w:val="00260595"/>
    <w:rsid w:val="002611BE"/>
    <w:rsid w:val="00261418"/>
    <w:rsid w:val="00262494"/>
    <w:rsid w:val="00262704"/>
    <w:rsid w:val="0026279D"/>
    <w:rsid w:val="0026326B"/>
    <w:rsid w:val="002642FD"/>
    <w:rsid w:val="00264694"/>
    <w:rsid w:val="002646C3"/>
    <w:rsid w:val="00264A64"/>
    <w:rsid w:val="00265256"/>
    <w:rsid w:val="00265779"/>
    <w:rsid w:val="002657C7"/>
    <w:rsid w:val="00265DF6"/>
    <w:rsid w:val="00266518"/>
    <w:rsid w:val="00266E89"/>
    <w:rsid w:val="00267145"/>
    <w:rsid w:val="00267432"/>
    <w:rsid w:val="002674E5"/>
    <w:rsid w:val="002675B9"/>
    <w:rsid w:val="00267856"/>
    <w:rsid w:val="002678C6"/>
    <w:rsid w:val="00267D11"/>
    <w:rsid w:val="00270016"/>
    <w:rsid w:val="002700D5"/>
    <w:rsid w:val="00270CB6"/>
    <w:rsid w:val="00270F44"/>
    <w:rsid w:val="002716C5"/>
    <w:rsid w:val="00271B21"/>
    <w:rsid w:val="00271F01"/>
    <w:rsid w:val="00272125"/>
    <w:rsid w:val="002724A9"/>
    <w:rsid w:val="00272AF4"/>
    <w:rsid w:val="00272B04"/>
    <w:rsid w:val="00274118"/>
    <w:rsid w:val="00274128"/>
    <w:rsid w:val="002751C1"/>
    <w:rsid w:val="00276453"/>
    <w:rsid w:val="00276786"/>
    <w:rsid w:val="00276893"/>
    <w:rsid w:val="002768E7"/>
    <w:rsid w:val="0027704B"/>
    <w:rsid w:val="00277106"/>
    <w:rsid w:val="0027717D"/>
    <w:rsid w:val="00277959"/>
    <w:rsid w:val="00277ACB"/>
    <w:rsid w:val="00277FF3"/>
    <w:rsid w:val="002801D9"/>
    <w:rsid w:val="00280D8E"/>
    <w:rsid w:val="00280DD8"/>
    <w:rsid w:val="002810DB"/>
    <w:rsid w:val="002812DB"/>
    <w:rsid w:val="002818C7"/>
    <w:rsid w:val="002818CF"/>
    <w:rsid w:val="00282197"/>
    <w:rsid w:val="002821A9"/>
    <w:rsid w:val="00282468"/>
    <w:rsid w:val="002829F1"/>
    <w:rsid w:val="00283306"/>
    <w:rsid w:val="00283A13"/>
    <w:rsid w:val="00283C28"/>
    <w:rsid w:val="00283C83"/>
    <w:rsid w:val="00284960"/>
    <w:rsid w:val="00284977"/>
    <w:rsid w:val="00284B1A"/>
    <w:rsid w:val="00284F95"/>
    <w:rsid w:val="00284FAC"/>
    <w:rsid w:val="00285070"/>
    <w:rsid w:val="00285AA2"/>
    <w:rsid w:val="00285F9A"/>
    <w:rsid w:val="00287671"/>
    <w:rsid w:val="00287F27"/>
    <w:rsid w:val="00287FF6"/>
    <w:rsid w:val="002907C3"/>
    <w:rsid w:val="002912D8"/>
    <w:rsid w:val="002915BE"/>
    <w:rsid w:val="00291B73"/>
    <w:rsid w:val="002920C1"/>
    <w:rsid w:val="002925F0"/>
    <w:rsid w:val="00292B24"/>
    <w:rsid w:val="00292FDF"/>
    <w:rsid w:val="00293238"/>
    <w:rsid w:val="002932FA"/>
    <w:rsid w:val="00293676"/>
    <w:rsid w:val="002938B9"/>
    <w:rsid w:val="00293BFD"/>
    <w:rsid w:val="00293DC7"/>
    <w:rsid w:val="002942DC"/>
    <w:rsid w:val="002947B9"/>
    <w:rsid w:val="002949B4"/>
    <w:rsid w:val="00294ED0"/>
    <w:rsid w:val="00295219"/>
    <w:rsid w:val="0029639A"/>
    <w:rsid w:val="002963FD"/>
    <w:rsid w:val="00296C83"/>
    <w:rsid w:val="0029740D"/>
    <w:rsid w:val="00297CDB"/>
    <w:rsid w:val="002A037E"/>
    <w:rsid w:val="002A0D16"/>
    <w:rsid w:val="002A0E02"/>
    <w:rsid w:val="002A21D6"/>
    <w:rsid w:val="002A2645"/>
    <w:rsid w:val="002A28AE"/>
    <w:rsid w:val="002A3988"/>
    <w:rsid w:val="002A3C3E"/>
    <w:rsid w:val="002A3E44"/>
    <w:rsid w:val="002A3EF4"/>
    <w:rsid w:val="002A426C"/>
    <w:rsid w:val="002A50AC"/>
    <w:rsid w:val="002A54DD"/>
    <w:rsid w:val="002A5CE8"/>
    <w:rsid w:val="002A6F1D"/>
    <w:rsid w:val="002A76C7"/>
    <w:rsid w:val="002B03C6"/>
    <w:rsid w:val="002B0413"/>
    <w:rsid w:val="002B07D6"/>
    <w:rsid w:val="002B0FED"/>
    <w:rsid w:val="002B19DB"/>
    <w:rsid w:val="002B2301"/>
    <w:rsid w:val="002B24F7"/>
    <w:rsid w:val="002B28E1"/>
    <w:rsid w:val="002B40F7"/>
    <w:rsid w:val="002B4619"/>
    <w:rsid w:val="002B4DB9"/>
    <w:rsid w:val="002B501F"/>
    <w:rsid w:val="002B5D01"/>
    <w:rsid w:val="002B5EF0"/>
    <w:rsid w:val="002B5F50"/>
    <w:rsid w:val="002B5FF8"/>
    <w:rsid w:val="002B609F"/>
    <w:rsid w:val="002B6524"/>
    <w:rsid w:val="002B6EDB"/>
    <w:rsid w:val="002B749A"/>
    <w:rsid w:val="002C0158"/>
    <w:rsid w:val="002C0AB3"/>
    <w:rsid w:val="002C11D4"/>
    <w:rsid w:val="002C1957"/>
    <w:rsid w:val="002C1B10"/>
    <w:rsid w:val="002C1D73"/>
    <w:rsid w:val="002C21C1"/>
    <w:rsid w:val="002C2320"/>
    <w:rsid w:val="002C23B6"/>
    <w:rsid w:val="002C2B37"/>
    <w:rsid w:val="002C2D1C"/>
    <w:rsid w:val="002C2D84"/>
    <w:rsid w:val="002C2FA2"/>
    <w:rsid w:val="002C362A"/>
    <w:rsid w:val="002C363D"/>
    <w:rsid w:val="002C37F9"/>
    <w:rsid w:val="002C3A59"/>
    <w:rsid w:val="002C3CB5"/>
    <w:rsid w:val="002C3F9E"/>
    <w:rsid w:val="002C4A36"/>
    <w:rsid w:val="002C4B22"/>
    <w:rsid w:val="002C4BAD"/>
    <w:rsid w:val="002C546E"/>
    <w:rsid w:val="002C58AF"/>
    <w:rsid w:val="002C5B00"/>
    <w:rsid w:val="002C5C81"/>
    <w:rsid w:val="002C616A"/>
    <w:rsid w:val="002C618B"/>
    <w:rsid w:val="002C636E"/>
    <w:rsid w:val="002C655F"/>
    <w:rsid w:val="002C6992"/>
    <w:rsid w:val="002C6D69"/>
    <w:rsid w:val="002C7250"/>
    <w:rsid w:val="002C7258"/>
    <w:rsid w:val="002C773D"/>
    <w:rsid w:val="002D00BC"/>
    <w:rsid w:val="002D0464"/>
    <w:rsid w:val="002D05E0"/>
    <w:rsid w:val="002D1045"/>
    <w:rsid w:val="002D250C"/>
    <w:rsid w:val="002D2743"/>
    <w:rsid w:val="002D2F12"/>
    <w:rsid w:val="002D3356"/>
    <w:rsid w:val="002D3747"/>
    <w:rsid w:val="002D3BFA"/>
    <w:rsid w:val="002D42FF"/>
    <w:rsid w:val="002D447A"/>
    <w:rsid w:val="002D4597"/>
    <w:rsid w:val="002D4799"/>
    <w:rsid w:val="002D4BB3"/>
    <w:rsid w:val="002D59D6"/>
    <w:rsid w:val="002D5D00"/>
    <w:rsid w:val="002D61DD"/>
    <w:rsid w:val="002D6341"/>
    <w:rsid w:val="002D674B"/>
    <w:rsid w:val="002D6800"/>
    <w:rsid w:val="002D6C28"/>
    <w:rsid w:val="002D70B2"/>
    <w:rsid w:val="002D72BB"/>
    <w:rsid w:val="002E00AA"/>
    <w:rsid w:val="002E023C"/>
    <w:rsid w:val="002E0504"/>
    <w:rsid w:val="002E0704"/>
    <w:rsid w:val="002E09E4"/>
    <w:rsid w:val="002E0ED0"/>
    <w:rsid w:val="002E15E8"/>
    <w:rsid w:val="002E198F"/>
    <w:rsid w:val="002E1CA0"/>
    <w:rsid w:val="002E2018"/>
    <w:rsid w:val="002E248B"/>
    <w:rsid w:val="002E30B0"/>
    <w:rsid w:val="002E366B"/>
    <w:rsid w:val="002E375C"/>
    <w:rsid w:val="002E3774"/>
    <w:rsid w:val="002E389C"/>
    <w:rsid w:val="002E3914"/>
    <w:rsid w:val="002E3DB3"/>
    <w:rsid w:val="002E46C9"/>
    <w:rsid w:val="002E47D0"/>
    <w:rsid w:val="002E49CF"/>
    <w:rsid w:val="002E5654"/>
    <w:rsid w:val="002E68F3"/>
    <w:rsid w:val="002E711B"/>
    <w:rsid w:val="002E734C"/>
    <w:rsid w:val="002E751C"/>
    <w:rsid w:val="002E798C"/>
    <w:rsid w:val="002F01E3"/>
    <w:rsid w:val="002F04E6"/>
    <w:rsid w:val="002F0684"/>
    <w:rsid w:val="002F0808"/>
    <w:rsid w:val="002F0A78"/>
    <w:rsid w:val="002F0F3C"/>
    <w:rsid w:val="002F12BE"/>
    <w:rsid w:val="002F1302"/>
    <w:rsid w:val="002F13C4"/>
    <w:rsid w:val="002F164B"/>
    <w:rsid w:val="002F1A15"/>
    <w:rsid w:val="002F207D"/>
    <w:rsid w:val="002F2D80"/>
    <w:rsid w:val="002F2E61"/>
    <w:rsid w:val="002F3237"/>
    <w:rsid w:val="002F3E1A"/>
    <w:rsid w:val="002F4153"/>
    <w:rsid w:val="002F42DE"/>
    <w:rsid w:val="002F4DE8"/>
    <w:rsid w:val="002F5ADF"/>
    <w:rsid w:val="002F5C93"/>
    <w:rsid w:val="002F5DAF"/>
    <w:rsid w:val="002F5FDF"/>
    <w:rsid w:val="002F6054"/>
    <w:rsid w:val="002F638C"/>
    <w:rsid w:val="002F7D3F"/>
    <w:rsid w:val="002F7DC6"/>
    <w:rsid w:val="00300527"/>
    <w:rsid w:val="00300DB9"/>
    <w:rsid w:val="00300F12"/>
    <w:rsid w:val="00301B0B"/>
    <w:rsid w:val="00301B34"/>
    <w:rsid w:val="00301B5D"/>
    <w:rsid w:val="00301B99"/>
    <w:rsid w:val="003022F3"/>
    <w:rsid w:val="0030235B"/>
    <w:rsid w:val="003023AF"/>
    <w:rsid w:val="00302729"/>
    <w:rsid w:val="0030322D"/>
    <w:rsid w:val="003033DA"/>
    <w:rsid w:val="0030501D"/>
    <w:rsid w:val="003055A0"/>
    <w:rsid w:val="003057E1"/>
    <w:rsid w:val="003062CE"/>
    <w:rsid w:val="00306363"/>
    <w:rsid w:val="003072A0"/>
    <w:rsid w:val="00307371"/>
    <w:rsid w:val="00307409"/>
    <w:rsid w:val="00307904"/>
    <w:rsid w:val="00307A85"/>
    <w:rsid w:val="00307F5B"/>
    <w:rsid w:val="003104EB"/>
    <w:rsid w:val="0031075B"/>
    <w:rsid w:val="00310C38"/>
    <w:rsid w:val="00311A44"/>
    <w:rsid w:val="00311B92"/>
    <w:rsid w:val="00312132"/>
    <w:rsid w:val="003121C9"/>
    <w:rsid w:val="00312836"/>
    <w:rsid w:val="00312D6D"/>
    <w:rsid w:val="00312DA2"/>
    <w:rsid w:val="0031367D"/>
    <w:rsid w:val="00313A04"/>
    <w:rsid w:val="00313B32"/>
    <w:rsid w:val="00314B36"/>
    <w:rsid w:val="00314BE4"/>
    <w:rsid w:val="00316364"/>
    <w:rsid w:val="003163D2"/>
    <w:rsid w:val="00316873"/>
    <w:rsid w:val="00316897"/>
    <w:rsid w:val="00316FAE"/>
    <w:rsid w:val="00317345"/>
    <w:rsid w:val="0031767F"/>
    <w:rsid w:val="003200EC"/>
    <w:rsid w:val="0032061E"/>
    <w:rsid w:val="0032064B"/>
    <w:rsid w:val="003207CA"/>
    <w:rsid w:val="003214BA"/>
    <w:rsid w:val="00321671"/>
    <w:rsid w:val="00321D1A"/>
    <w:rsid w:val="00322363"/>
    <w:rsid w:val="00322BAD"/>
    <w:rsid w:val="003233C3"/>
    <w:rsid w:val="00323844"/>
    <w:rsid w:val="00323C22"/>
    <w:rsid w:val="00323DF8"/>
    <w:rsid w:val="00324305"/>
    <w:rsid w:val="003254E9"/>
    <w:rsid w:val="00325722"/>
    <w:rsid w:val="00325898"/>
    <w:rsid w:val="00326559"/>
    <w:rsid w:val="00326FE5"/>
    <w:rsid w:val="003277F6"/>
    <w:rsid w:val="00327970"/>
    <w:rsid w:val="00327B52"/>
    <w:rsid w:val="00327E80"/>
    <w:rsid w:val="003302A5"/>
    <w:rsid w:val="00330511"/>
    <w:rsid w:val="00330537"/>
    <w:rsid w:val="00330E4B"/>
    <w:rsid w:val="00330FAE"/>
    <w:rsid w:val="0033156B"/>
    <w:rsid w:val="00331647"/>
    <w:rsid w:val="00331E52"/>
    <w:rsid w:val="003323CA"/>
    <w:rsid w:val="00332593"/>
    <w:rsid w:val="00332A3C"/>
    <w:rsid w:val="00332F69"/>
    <w:rsid w:val="003333A2"/>
    <w:rsid w:val="00333797"/>
    <w:rsid w:val="00334ED4"/>
    <w:rsid w:val="00334F94"/>
    <w:rsid w:val="0033527B"/>
    <w:rsid w:val="00335289"/>
    <w:rsid w:val="00335852"/>
    <w:rsid w:val="003362FE"/>
    <w:rsid w:val="00336A3E"/>
    <w:rsid w:val="00337046"/>
    <w:rsid w:val="00337C00"/>
    <w:rsid w:val="00337DAA"/>
    <w:rsid w:val="00337E6D"/>
    <w:rsid w:val="00340609"/>
    <w:rsid w:val="00340904"/>
    <w:rsid w:val="00340C15"/>
    <w:rsid w:val="003413AC"/>
    <w:rsid w:val="003416F0"/>
    <w:rsid w:val="0034181D"/>
    <w:rsid w:val="00341826"/>
    <w:rsid w:val="00341E93"/>
    <w:rsid w:val="00343151"/>
    <w:rsid w:val="00343997"/>
    <w:rsid w:val="0034431E"/>
    <w:rsid w:val="003448FE"/>
    <w:rsid w:val="00344D21"/>
    <w:rsid w:val="00345129"/>
    <w:rsid w:val="00345EC4"/>
    <w:rsid w:val="0034617D"/>
    <w:rsid w:val="00346271"/>
    <w:rsid w:val="003469A8"/>
    <w:rsid w:val="00346A15"/>
    <w:rsid w:val="00346F9F"/>
    <w:rsid w:val="003473C0"/>
    <w:rsid w:val="0034778B"/>
    <w:rsid w:val="00347D80"/>
    <w:rsid w:val="0035010E"/>
    <w:rsid w:val="003501F1"/>
    <w:rsid w:val="00350EC9"/>
    <w:rsid w:val="00351001"/>
    <w:rsid w:val="003510F8"/>
    <w:rsid w:val="003511A0"/>
    <w:rsid w:val="003518B9"/>
    <w:rsid w:val="00351CA8"/>
    <w:rsid w:val="003525CE"/>
    <w:rsid w:val="00352EFC"/>
    <w:rsid w:val="0035315E"/>
    <w:rsid w:val="00353E0D"/>
    <w:rsid w:val="00353E40"/>
    <w:rsid w:val="00354121"/>
    <w:rsid w:val="0035468A"/>
    <w:rsid w:val="00354717"/>
    <w:rsid w:val="003553B0"/>
    <w:rsid w:val="0035541D"/>
    <w:rsid w:val="0035574D"/>
    <w:rsid w:val="00355DAA"/>
    <w:rsid w:val="00356495"/>
    <w:rsid w:val="00356651"/>
    <w:rsid w:val="00356AB3"/>
    <w:rsid w:val="0035724E"/>
    <w:rsid w:val="00357444"/>
    <w:rsid w:val="00357582"/>
    <w:rsid w:val="0035774E"/>
    <w:rsid w:val="003602F1"/>
    <w:rsid w:val="0036057C"/>
    <w:rsid w:val="003605C0"/>
    <w:rsid w:val="003611F2"/>
    <w:rsid w:val="003614B1"/>
    <w:rsid w:val="00361666"/>
    <w:rsid w:val="00361BED"/>
    <w:rsid w:val="0036224F"/>
    <w:rsid w:val="003626BE"/>
    <w:rsid w:val="00363073"/>
    <w:rsid w:val="00363978"/>
    <w:rsid w:val="00364346"/>
    <w:rsid w:val="00364566"/>
    <w:rsid w:val="00364992"/>
    <w:rsid w:val="003658D5"/>
    <w:rsid w:val="003659B5"/>
    <w:rsid w:val="00365A94"/>
    <w:rsid w:val="00365B03"/>
    <w:rsid w:val="00366154"/>
    <w:rsid w:val="00366962"/>
    <w:rsid w:val="00366B4A"/>
    <w:rsid w:val="00366C70"/>
    <w:rsid w:val="00366E33"/>
    <w:rsid w:val="0036778B"/>
    <w:rsid w:val="0036778C"/>
    <w:rsid w:val="0036790E"/>
    <w:rsid w:val="00367F6A"/>
    <w:rsid w:val="00370522"/>
    <w:rsid w:val="0037073C"/>
    <w:rsid w:val="00371780"/>
    <w:rsid w:val="0037183F"/>
    <w:rsid w:val="00371A57"/>
    <w:rsid w:val="00371F66"/>
    <w:rsid w:val="0037213F"/>
    <w:rsid w:val="00372B2F"/>
    <w:rsid w:val="00372B48"/>
    <w:rsid w:val="003733C6"/>
    <w:rsid w:val="003738A9"/>
    <w:rsid w:val="00373AD0"/>
    <w:rsid w:val="003744F4"/>
    <w:rsid w:val="00374739"/>
    <w:rsid w:val="003749D5"/>
    <w:rsid w:val="00374E56"/>
    <w:rsid w:val="0037510B"/>
    <w:rsid w:val="00375786"/>
    <w:rsid w:val="00375AE7"/>
    <w:rsid w:val="00375B02"/>
    <w:rsid w:val="00375F61"/>
    <w:rsid w:val="00375FFC"/>
    <w:rsid w:val="003768CE"/>
    <w:rsid w:val="00376A78"/>
    <w:rsid w:val="0037777D"/>
    <w:rsid w:val="00377D3E"/>
    <w:rsid w:val="00377D50"/>
    <w:rsid w:val="00377FDA"/>
    <w:rsid w:val="003801D6"/>
    <w:rsid w:val="00380FB0"/>
    <w:rsid w:val="00380FF2"/>
    <w:rsid w:val="00381773"/>
    <w:rsid w:val="00381C16"/>
    <w:rsid w:val="00381CC0"/>
    <w:rsid w:val="00381F07"/>
    <w:rsid w:val="00382143"/>
    <w:rsid w:val="0038236D"/>
    <w:rsid w:val="003826D4"/>
    <w:rsid w:val="00382F59"/>
    <w:rsid w:val="00383063"/>
    <w:rsid w:val="00383249"/>
    <w:rsid w:val="003832D0"/>
    <w:rsid w:val="00383700"/>
    <w:rsid w:val="00383CCB"/>
    <w:rsid w:val="00384CD1"/>
    <w:rsid w:val="00385395"/>
    <w:rsid w:val="003859CC"/>
    <w:rsid w:val="00385A40"/>
    <w:rsid w:val="00385E18"/>
    <w:rsid w:val="00385FAB"/>
    <w:rsid w:val="003863F1"/>
    <w:rsid w:val="0038663B"/>
    <w:rsid w:val="00386975"/>
    <w:rsid w:val="00386FF7"/>
    <w:rsid w:val="003872B1"/>
    <w:rsid w:val="003878E0"/>
    <w:rsid w:val="00387EC3"/>
    <w:rsid w:val="003900C1"/>
    <w:rsid w:val="00390597"/>
    <w:rsid w:val="00390B2E"/>
    <w:rsid w:val="00390CA8"/>
    <w:rsid w:val="00390D7D"/>
    <w:rsid w:val="003912CA"/>
    <w:rsid w:val="0039157B"/>
    <w:rsid w:val="00391B20"/>
    <w:rsid w:val="003923F1"/>
    <w:rsid w:val="0039276B"/>
    <w:rsid w:val="00392B15"/>
    <w:rsid w:val="003931A4"/>
    <w:rsid w:val="003932D2"/>
    <w:rsid w:val="003935D1"/>
    <w:rsid w:val="00394A01"/>
    <w:rsid w:val="00394E6D"/>
    <w:rsid w:val="003950FD"/>
    <w:rsid w:val="00395161"/>
    <w:rsid w:val="0039519E"/>
    <w:rsid w:val="00395712"/>
    <w:rsid w:val="00395870"/>
    <w:rsid w:val="003958DE"/>
    <w:rsid w:val="003964DD"/>
    <w:rsid w:val="003978A0"/>
    <w:rsid w:val="003A000F"/>
    <w:rsid w:val="003A0E7C"/>
    <w:rsid w:val="003A152D"/>
    <w:rsid w:val="003A1779"/>
    <w:rsid w:val="003A1AA2"/>
    <w:rsid w:val="003A1B91"/>
    <w:rsid w:val="003A2081"/>
    <w:rsid w:val="003A2872"/>
    <w:rsid w:val="003A320F"/>
    <w:rsid w:val="003A367D"/>
    <w:rsid w:val="003A477C"/>
    <w:rsid w:val="003A47D1"/>
    <w:rsid w:val="003A4C95"/>
    <w:rsid w:val="003A4E3A"/>
    <w:rsid w:val="003A5416"/>
    <w:rsid w:val="003A551C"/>
    <w:rsid w:val="003A60CA"/>
    <w:rsid w:val="003A684D"/>
    <w:rsid w:val="003A6F29"/>
    <w:rsid w:val="003B0096"/>
    <w:rsid w:val="003B05C2"/>
    <w:rsid w:val="003B08EA"/>
    <w:rsid w:val="003B0CD3"/>
    <w:rsid w:val="003B0E6E"/>
    <w:rsid w:val="003B104E"/>
    <w:rsid w:val="003B1A17"/>
    <w:rsid w:val="003B1DDE"/>
    <w:rsid w:val="003B1E17"/>
    <w:rsid w:val="003B1EB2"/>
    <w:rsid w:val="003B226E"/>
    <w:rsid w:val="003B27D0"/>
    <w:rsid w:val="003B2AD5"/>
    <w:rsid w:val="003B2B43"/>
    <w:rsid w:val="003B2E52"/>
    <w:rsid w:val="003B2FE6"/>
    <w:rsid w:val="003B31B7"/>
    <w:rsid w:val="003B328F"/>
    <w:rsid w:val="003B368C"/>
    <w:rsid w:val="003B414C"/>
    <w:rsid w:val="003B452B"/>
    <w:rsid w:val="003B468C"/>
    <w:rsid w:val="003B4811"/>
    <w:rsid w:val="003B49F9"/>
    <w:rsid w:val="003B4FA9"/>
    <w:rsid w:val="003B570B"/>
    <w:rsid w:val="003B5BA0"/>
    <w:rsid w:val="003B6118"/>
    <w:rsid w:val="003B62FE"/>
    <w:rsid w:val="003B63A3"/>
    <w:rsid w:val="003B6D37"/>
    <w:rsid w:val="003B740F"/>
    <w:rsid w:val="003C0014"/>
    <w:rsid w:val="003C043E"/>
    <w:rsid w:val="003C06C3"/>
    <w:rsid w:val="003C074B"/>
    <w:rsid w:val="003C09CA"/>
    <w:rsid w:val="003C09F1"/>
    <w:rsid w:val="003C0F52"/>
    <w:rsid w:val="003C1555"/>
    <w:rsid w:val="003C16E0"/>
    <w:rsid w:val="003C1832"/>
    <w:rsid w:val="003C1B06"/>
    <w:rsid w:val="003C2112"/>
    <w:rsid w:val="003C2586"/>
    <w:rsid w:val="003C2B51"/>
    <w:rsid w:val="003C2D98"/>
    <w:rsid w:val="003C2E96"/>
    <w:rsid w:val="003C3FD5"/>
    <w:rsid w:val="003C4161"/>
    <w:rsid w:val="003C454F"/>
    <w:rsid w:val="003C4B94"/>
    <w:rsid w:val="003C536A"/>
    <w:rsid w:val="003C539C"/>
    <w:rsid w:val="003C5459"/>
    <w:rsid w:val="003C5DEA"/>
    <w:rsid w:val="003C65BE"/>
    <w:rsid w:val="003C6910"/>
    <w:rsid w:val="003C6FF7"/>
    <w:rsid w:val="003C7148"/>
    <w:rsid w:val="003C7D33"/>
    <w:rsid w:val="003D032B"/>
    <w:rsid w:val="003D036A"/>
    <w:rsid w:val="003D03F0"/>
    <w:rsid w:val="003D04A4"/>
    <w:rsid w:val="003D0937"/>
    <w:rsid w:val="003D0A3E"/>
    <w:rsid w:val="003D0A59"/>
    <w:rsid w:val="003D0A6C"/>
    <w:rsid w:val="003D0AE3"/>
    <w:rsid w:val="003D0D8C"/>
    <w:rsid w:val="003D0F72"/>
    <w:rsid w:val="003D1106"/>
    <w:rsid w:val="003D1237"/>
    <w:rsid w:val="003D1D93"/>
    <w:rsid w:val="003D2B90"/>
    <w:rsid w:val="003D2D31"/>
    <w:rsid w:val="003D36D0"/>
    <w:rsid w:val="003D40A4"/>
    <w:rsid w:val="003D4443"/>
    <w:rsid w:val="003D449F"/>
    <w:rsid w:val="003D47B1"/>
    <w:rsid w:val="003D4F7C"/>
    <w:rsid w:val="003D5277"/>
    <w:rsid w:val="003D578F"/>
    <w:rsid w:val="003D5F72"/>
    <w:rsid w:val="003D62BA"/>
    <w:rsid w:val="003D6467"/>
    <w:rsid w:val="003D6C89"/>
    <w:rsid w:val="003D6FAF"/>
    <w:rsid w:val="003D76AF"/>
    <w:rsid w:val="003D7B59"/>
    <w:rsid w:val="003D7D60"/>
    <w:rsid w:val="003E1A0C"/>
    <w:rsid w:val="003E259E"/>
    <w:rsid w:val="003E2701"/>
    <w:rsid w:val="003E3201"/>
    <w:rsid w:val="003E3616"/>
    <w:rsid w:val="003E3FE9"/>
    <w:rsid w:val="003E42FB"/>
    <w:rsid w:val="003E48E1"/>
    <w:rsid w:val="003E4D87"/>
    <w:rsid w:val="003E4F08"/>
    <w:rsid w:val="003E5066"/>
    <w:rsid w:val="003E54CA"/>
    <w:rsid w:val="003E5897"/>
    <w:rsid w:val="003E5BF1"/>
    <w:rsid w:val="003E5C19"/>
    <w:rsid w:val="003E637B"/>
    <w:rsid w:val="003E7551"/>
    <w:rsid w:val="003E7AC2"/>
    <w:rsid w:val="003E7C89"/>
    <w:rsid w:val="003F05F6"/>
    <w:rsid w:val="003F0B04"/>
    <w:rsid w:val="003F0CEC"/>
    <w:rsid w:val="003F1250"/>
    <w:rsid w:val="003F191F"/>
    <w:rsid w:val="003F1E6E"/>
    <w:rsid w:val="003F1E71"/>
    <w:rsid w:val="003F22D1"/>
    <w:rsid w:val="003F22F9"/>
    <w:rsid w:val="003F294F"/>
    <w:rsid w:val="003F3372"/>
    <w:rsid w:val="003F3C2B"/>
    <w:rsid w:val="003F3D45"/>
    <w:rsid w:val="003F3DBD"/>
    <w:rsid w:val="003F3E91"/>
    <w:rsid w:val="003F3F95"/>
    <w:rsid w:val="003F413F"/>
    <w:rsid w:val="003F4642"/>
    <w:rsid w:val="003F47EC"/>
    <w:rsid w:val="003F4A56"/>
    <w:rsid w:val="003F4D65"/>
    <w:rsid w:val="003F507B"/>
    <w:rsid w:val="003F50E4"/>
    <w:rsid w:val="003F59BB"/>
    <w:rsid w:val="003F5F76"/>
    <w:rsid w:val="003F6180"/>
    <w:rsid w:val="003F65BA"/>
    <w:rsid w:val="003F67F4"/>
    <w:rsid w:val="003F6A89"/>
    <w:rsid w:val="003F6BD1"/>
    <w:rsid w:val="003F7B23"/>
    <w:rsid w:val="003F7C0A"/>
    <w:rsid w:val="003F7E55"/>
    <w:rsid w:val="003F7EC3"/>
    <w:rsid w:val="00400789"/>
    <w:rsid w:val="0040083D"/>
    <w:rsid w:val="00401730"/>
    <w:rsid w:val="00401784"/>
    <w:rsid w:val="00401FA9"/>
    <w:rsid w:val="0040267B"/>
    <w:rsid w:val="00402D92"/>
    <w:rsid w:val="00402F60"/>
    <w:rsid w:val="00403154"/>
    <w:rsid w:val="0040316D"/>
    <w:rsid w:val="00404666"/>
    <w:rsid w:val="004046A8"/>
    <w:rsid w:val="00404C19"/>
    <w:rsid w:val="00404ED3"/>
    <w:rsid w:val="00405574"/>
    <w:rsid w:val="00405D10"/>
    <w:rsid w:val="004063B2"/>
    <w:rsid w:val="00406830"/>
    <w:rsid w:val="00406954"/>
    <w:rsid w:val="004074FF"/>
    <w:rsid w:val="00407B58"/>
    <w:rsid w:val="00410337"/>
    <w:rsid w:val="0041086B"/>
    <w:rsid w:val="00410882"/>
    <w:rsid w:val="0041101C"/>
    <w:rsid w:val="00411554"/>
    <w:rsid w:val="0041168F"/>
    <w:rsid w:val="00411A9B"/>
    <w:rsid w:val="00411CCB"/>
    <w:rsid w:val="00412510"/>
    <w:rsid w:val="0041263B"/>
    <w:rsid w:val="0041276D"/>
    <w:rsid w:val="00412EFF"/>
    <w:rsid w:val="00413860"/>
    <w:rsid w:val="00413E11"/>
    <w:rsid w:val="0041486C"/>
    <w:rsid w:val="00414A93"/>
    <w:rsid w:val="00415BB5"/>
    <w:rsid w:val="00416A21"/>
    <w:rsid w:val="00416DDA"/>
    <w:rsid w:val="004175C3"/>
    <w:rsid w:val="004179C7"/>
    <w:rsid w:val="00420468"/>
    <w:rsid w:val="00420AA4"/>
    <w:rsid w:val="00421D22"/>
    <w:rsid w:val="00422933"/>
    <w:rsid w:val="00422BE6"/>
    <w:rsid w:val="0042368E"/>
    <w:rsid w:val="00423D7D"/>
    <w:rsid w:val="00423D85"/>
    <w:rsid w:val="0042404F"/>
    <w:rsid w:val="004242A4"/>
    <w:rsid w:val="00424D1A"/>
    <w:rsid w:val="00424D80"/>
    <w:rsid w:val="004275DB"/>
    <w:rsid w:val="00427D79"/>
    <w:rsid w:val="00427D88"/>
    <w:rsid w:val="00427E4A"/>
    <w:rsid w:val="00430145"/>
    <w:rsid w:val="0043051C"/>
    <w:rsid w:val="00430880"/>
    <w:rsid w:val="00430D7D"/>
    <w:rsid w:val="004319C1"/>
    <w:rsid w:val="00431B44"/>
    <w:rsid w:val="00432620"/>
    <w:rsid w:val="004331DE"/>
    <w:rsid w:val="00433279"/>
    <w:rsid w:val="00433B2F"/>
    <w:rsid w:val="004341E6"/>
    <w:rsid w:val="00434532"/>
    <w:rsid w:val="00434A57"/>
    <w:rsid w:val="00435591"/>
    <w:rsid w:val="004355C0"/>
    <w:rsid w:val="00435F8D"/>
    <w:rsid w:val="00436470"/>
    <w:rsid w:val="00436A35"/>
    <w:rsid w:val="00437088"/>
    <w:rsid w:val="004372FA"/>
    <w:rsid w:val="0043767F"/>
    <w:rsid w:val="004376B7"/>
    <w:rsid w:val="00437CDD"/>
    <w:rsid w:val="00437DB8"/>
    <w:rsid w:val="0044026D"/>
    <w:rsid w:val="004402FF"/>
    <w:rsid w:val="00440391"/>
    <w:rsid w:val="00440619"/>
    <w:rsid w:val="0044081B"/>
    <w:rsid w:val="00440912"/>
    <w:rsid w:val="00440D7B"/>
    <w:rsid w:val="00440F2F"/>
    <w:rsid w:val="00440FF4"/>
    <w:rsid w:val="00441066"/>
    <w:rsid w:val="004412E9"/>
    <w:rsid w:val="0044142F"/>
    <w:rsid w:val="0044177E"/>
    <w:rsid w:val="00441B4F"/>
    <w:rsid w:val="004430BB"/>
    <w:rsid w:val="004433BB"/>
    <w:rsid w:val="004437CA"/>
    <w:rsid w:val="00443F58"/>
    <w:rsid w:val="00444012"/>
    <w:rsid w:val="004441B9"/>
    <w:rsid w:val="004446C0"/>
    <w:rsid w:val="00444A4A"/>
    <w:rsid w:val="004450B3"/>
    <w:rsid w:val="0044527E"/>
    <w:rsid w:val="0044588E"/>
    <w:rsid w:val="00445AA2"/>
    <w:rsid w:val="00445D67"/>
    <w:rsid w:val="0044672A"/>
    <w:rsid w:val="00446F7D"/>
    <w:rsid w:val="00447548"/>
    <w:rsid w:val="00447607"/>
    <w:rsid w:val="00447738"/>
    <w:rsid w:val="00447B09"/>
    <w:rsid w:val="00450080"/>
    <w:rsid w:val="00450151"/>
    <w:rsid w:val="004501AE"/>
    <w:rsid w:val="004504CA"/>
    <w:rsid w:val="00450734"/>
    <w:rsid w:val="00450CE9"/>
    <w:rsid w:val="004512BA"/>
    <w:rsid w:val="0045163C"/>
    <w:rsid w:val="004517BC"/>
    <w:rsid w:val="00452B61"/>
    <w:rsid w:val="00452FAF"/>
    <w:rsid w:val="00453105"/>
    <w:rsid w:val="00454044"/>
    <w:rsid w:val="00454790"/>
    <w:rsid w:val="00455111"/>
    <w:rsid w:val="004556AD"/>
    <w:rsid w:val="0045584C"/>
    <w:rsid w:val="00455BBD"/>
    <w:rsid w:val="00455EB3"/>
    <w:rsid w:val="00455F1B"/>
    <w:rsid w:val="00455F86"/>
    <w:rsid w:val="0045674D"/>
    <w:rsid w:val="004569D1"/>
    <w:rsid w:val="00456F29"/>
    <w:rsid w:val="0045707B"/>
    <w:rsid w:val="0045787A"/>
    <w:rsid w:val="004579AC"/>
    <w:rsid w:val="00457A64"/>
    <w:rsid w:val="00457C18"/>
    <w:rsid w:val="004605BB"/>
    <w:rsid w:val="004609BB"/>
    <w:rsid w:val="00460D83"/>
    <w:rsid w:val="00461A48"/>
    <w:rsid w:val="00461EF4"/>
    <w:rsid w:val="00461F6B"/>
    <w:rsid w:val="00462098"/>
    <w:rsid w:val="00462157"/>
    <w:rsid w:val="00462521"/>
    <w:rsid w:val="0046260A"/>
    <w:rsid w:val="0046291D"/>
    <w:rsid w:val="00462DA1"/>
    <w:rsid w:val="00463026"/>
    <w:rsid w:val="00463C26"/>
    <w:rsid w:val="00465496"/>
    <w:rsid w:val="004655C5"/>
    <w:rsid w:val="0046590D"/>
    <w:rsid w:val="00465B36"/>
    <w:rsid w:val="00465B7F"/>
    <w:rsid w:val="00465F6F"/>
    <w:rsid w:val="004661EA"/>
    <w:rsid w:val="00466AB0"/>
    <w:rsid w:val="00466CA6"/>
    <w:rsid w:val="00466F34"/>
    <w:rsid w:val="004674DE"/>
    <w:rsid w:val="00467DFD"/>
    <w:rsid w:val="00470060"/>
    <w:rsid w:val="00470A41"/>
    <w:rsid w:val="00470BBC"/>
    <w:rsid w:val="00470E72"/>
    <w:rsid w:val="00471325"/>
    <w:rsid w:val="00471597"/>
    <w:rsid w:val="00471985"/>
    <w:rsid w:val="00471AEF"/>
    <w:rsid w:val="00472EBA"/>
    <w:rsid w:val="00474BB3"/>
    <w:rsid w:val="00475ABD"/>
    <w:rsid w:val="00475CE2"/>
    <w:rsid w:val="004762F6"/>
    <w:rsid w:val="004764B3"/>
    <w:rsid w:val="004764F3"/>
    <w:rsid w:val="004769B3"/>
    <w:rsid w:val="00476FF2"/>
    <w:rsid w:val="004770CA"/>
    <w:rsid w:val="00477778"/>
    <w:rsid w:val="004778E7"/>
    <w:rsid w:val="00477954"/>
    <w:rsid w:val="00477A85"/>
    <w:rsid w:val="00477BCA"/>
    <w:rsid w:val="00477F27"/>
    <w:rsid w:val="00480088"/>
    <w:rsid w:val="0048041F"/>
    <w:rsid w:val="00480671"/>
    <w:rsid w:val="004806C9"/>
    <w:rsid w:val="004812F9"/>
    <w:rsid w:val="004814C3"/>
    <w:rsid w:val="00481ECD"/>
    <w:rsid w:val="0048224B"/>
    <w:rsid w:val="00483529"/>
    <w:rsid w:val="00483DB1"/>
    <w:rsid w:val="00483FB1"/>
    <w:rsid w:val="004843E3"/>
    <w:rsid w:val="004848FF"/>
    <w:rsid w:val="00484B7B"/>
    <w:rsid w:val="00484C65"/>
    <w:rsid w:val="004852E1"/>
    <w:rsid w:val="00485DD4"/>
    <w:rsid w:val="0048645D"/>
    <w:rsid w:val="0048791A"/>
    <w:rsid w:val="004879A8"/>
    <w:rsid w:val="004900D7"/>
    <w:rsid w:val="00490B60"/>
    <w:rsid w:val="0049121C"/>
    <w:rsid w:val="004913CD"/>
    <w:rsid w:val="00491546"/>
    <w:rsid w:val="004916B0"/>
    <w:rsid w:val="00492469"/>
    <w:rsid w:val="004929C9"/>
    <w:rsid w:val="00492D45"/>
    <w:rsid w:val="0049333B"/>
    <w:rsid w:val="004933FF"/>
    <w:rsid w:val="004935D2"/>
    <w:rsid w:val="00493B65"/>
    <w:rsid w:val="00493FC2"/>
    <w:rsid w:val="004943A3"/>
    <w:rsid w:val="00494B25"/>
    <w:rsid w:val="00494DA4"/>
    <w:rsid w:val="004951D9"/>
    <w:rsid w:val="004952B7"/>
    <w:rsid w:val="004955CB"/>
    <w:rsid w:val="00495A2B"/>
    <w:rsid w:val="00495BBD"/>
    <w:rsid w:val="00495EBE"/>
    <w:rsid w:val="00496103"/>
    <w:rsid w:val="004961FC"/>
    <w:rsid w:val="00496292"/>
    <w:rsid w:val="0049662A"/>
    <w:rsid w:val="0049678C"/>
    <w:rsid w:val="00496C4D"/>
    <w:rsid w:val="0049708C"/>
    <w:rsid w:val="0049744C"/>
    <w:rsid w:val="0049786A"/>
    <w:rsid w:val="00497CDB"/>
    <w:rsid w:val="004A0751"/>
    <w:rsid w:val="004A0945"/>
    <w:rsid w:val="004A0A69"/>
    <w:rsid w:val="004A236D"/>
    <w:rsid w:val="004A2A9B"/>
    <w:rsid w:val="004A3263"/>
    <w:rsid w:val="004A3657"/>
    <w:rsid w:val="004A39EE"/>
    <w:rsid w:val="004A3B96"/>
    <w:rsid w:val="004A3C4E"/>
    <w:rsid w:val="004A4D32"/>
    <w:rsid w:val="004A5013"/>
    <w:rsid w:val="004A5495"/>
    <w:rsid w:val="004A55C3"/>
    <w:rsid w:val="004A5857"/>
    <w:rsid w:val="004A6291"/>
    <w:rsid w:val="004A6770"/>
    <w:rsid w:val="004A6D35"/>
    <w:rsid w:val="004A6F88"/>
    <w:rsid w:val="004A7710"/>
    <w:rsid w:val="004A7B18"/>
    <w:rsid w:val="004A7E31"/>
    <w:rsid w:val="004B0076"/>
    <w:rsid w:val="004B022C"/>
    <w:rsid w:val="004B1553"/>
    <w:rsid w:val="004B21B4"/>
    <w:rsid w:val="004B2357"/>
    <w:rsid w:val="004B33A3"/>
    <w:rsid w:val="004B354B"/>
    <w:rsid w:val="004B3751"/>
    <w:rsid w:val="004B3803"/>
    <w:rsid w:val="004B39C3"/>
    <w:rsid w:val="004B3CC0"/>
    <w:rsid w:val="004B467C"/>
    <w:rsid w:val="004B58A5"/>
    <w:rsid w:val="004B5ACA"/>
    <w:rsid w:val="004B5D4B"/>
    <w:rsid w:val="004B5E3F"/>
    <w:rsid w:val="004B6644"/>
    <w:rsid w:val="004B7154"/>
    <w:rsid w:val="004B7240"/>
    <w:rsid w:val="004B7768"/>
    <w:rsid w:val="004B7836"/>
    <w:rsid w:val="004C0A73"/>
    <w:rsid w:val="004C0C55"/>
    <w:rsid w:val="004C1449"/>
    <w:rsid w:val="004C15C3"/>
    <w:rsid w:val="004C15CF"/>
    <w:rsid w:val="004C16D9"/>
    <w:rsid w:val="004C2200"/>
    <w:rsid w:val="004C2BF1"/>
    <w:rsid w:val="004C2DC3"/>
    <w:rsid w:val="004C2DDA"/>
    <w:rsid w:val="004C2EFD"/>
    <w:rsid w:val="004C3597"/>
    <w:rsid w:val="004C36E3"/>
    <w:rsid w:val="004C3ED2"/>
    <w:rsid w:val="004C3F2A"/>
    <w:rsid w:val="004C3F93"/>
    <w:rsid w:val="004C4863"/>
    <w:rsid w:val="004C4A5A"/>
    <w:rsid w:val="004C4AA8"/>
    <w:rsid w:val="004C4CA5"/>
    <w:rsid w:val="004C5E26"/>
    <w:rsid w:val="004C6416"/>
    <w:rsid w:val="004C6E65"/>
    <w:rsid w:val="004C6FDB"/>
    <w:rsid w:val="004D0914"/>
    <w:rsid w:val="004D0D1C"/>
    <w:rsid w:val="004D0E19"/>
    <w:rsid w:val="004D1706"/>
    <w:rsid w:val="004D17F7"/>
    <w:rsid w:val="004D1AC0"/>
    <w:rsid w:val="004D21DA"/>
    <w:rsid w:val="004D28D8"/>
    <w:rsid w:val="004D3BDA"/>
    <w:rsid w:val="004D4196"/>
    <w:rsid w:val="004D41A6"/>
    <w:rsid w:val="004D450E"/>
    <w:rsid w:val="004D46D1"/>
    <w:rsid w:val="004D4876"/>
    <w:rsid w:val="004D4E09"/>
    <w:rsid w:val="004D5417"/>
    <w:rsid w:val="004D5D55"/>
    <w:rsid w:val="004D5FF1"/>
    <w:rsid w:val="004D63E7"/>
    <w:rsid w:val="004D69FD"/>
    <w:rsid w:val="004D6DC2"/>
    <w:rsid w:val="004D6EAA"/>
    <w:rsid w:val="004D6FD2"/>
    <w:rsid w:val="004D7254"/>
    <w:rsid w:val="004D7393"/>
    <w:rsid w:val="004D7D1B"/>
    <w:rsid w:val="004E09D6"/>
    <w:rsid w:val="004E0D04"/>
    <w:rsid w:val="004E1310"/>
    <w:rsid w:val="004E1734"/>
    <w:rsid w:val="004E27DB"/>
    <w:rsid w:val="004E2ABF"/>
    <w:rsid w:val="004E2AC1"/>
    <w:rsid w:val="004E2C9A"/>
    <w:rsid w:val="004E2F47"/>
    <w:rsid w:val="004E2FE9"/>
    <w:rsid w:val="004E301A"/>
    <w:rsid w:val="004E3093"/>
    <w:rsid w:val="004E405A"/>
    <w:rsid w:val="004E4F71"/>
    <w:rsid w:val="004E50D6"/>
    <w:rsid w:val="004E535C"/>
    <w:rsid w:val="004E573B"/>
    <w:rsid w:val="004E574E"/>
    <w:rsid w:val="004E5CB9"/>
    <w:rsid w:val="004E69C1"/>
    <w:rsid w:val="004E6ACB"/>
    <w:rsid w:val="004E6B0D"/>
    <w:rsid w:val="004E6DA5"/>
    <w:rsid w:val="004E6FC7"/>
    <w:rsid w:val="004E71EA"/>
    <w:rsid w:val="004E7AD3"/>
    <w:rsid w:val="004F1001"/>
    <w:rsid w:val="004F1409"/>
    <w:rsid w:val="004F176F"/>
    <w:rsid w:val="004F1967"/>
    <w:rsid w:val="004F2521"/>
    <w:rsid w:val="004F3521"/>
    <w:rsid w:val="004F44C1"/>
    <w:rsid w:val="004F49D0"/>
    <w:rsid w:val="004F4DE5"/>
    <w:rsid w:val="004F515E"/>
    <w:rsid w:val="004F5910"/>
    <w:rsid w:val="004F5C30"/>
    <w:rsid w:val="004F69BB"/>
    <w:rsid w:val="004F6B13"/>
    <w:rsid w:val="004F74A0"/>
    <w:rsid w:val="004F74EB"/>
    <w:rsid w:val="004F7506"/>
    <w:rsid w:val="004F771E"/>
    <w:rsid w:val="004F77A3"/>
    <w:rsid w:val="004F7BF2"/>
    <w:rsid w:val="0050164E"/>
    <w:rsid w:val="005018B3"/>
    <w:rsid w:val="00501C5C"/>
    <w:rsid w:val="00501F46"/>
    <w:rsid w:val="005022BB"/>
    <w:rsid w:val="005028E6"/>
    <w:rsid w:val="00502BD6"/>
    <w:rsid w:val="005040A9"/>
    <w:rsid w:val="00504432"/>
    <w:rsid w:val="005046B0"/>
    <w:rsid w:val="00504994"/>
    <w:rsid w:val="00504B57"/>
    <w:rsid w:val="00504F98"/>
    <w:rsid w:val="00505054"/>
    <w:rsid w:val="00505261"/>
    <w:rsid w:val="00505DE2"/>
    <w:rsid w:val="0050611C"/>
    <w:rsid w:val="00510653"/>
    <w:rsid w:val="00510FD0"/>
    <w:rsid w:val="00511A47"/>
    <w:rsid w:val="00512194"/>
    <w:rsid w:val="0051221D"/>
    <w:rsid w:val="005122C4"/>
    <w:rsid w:val="0051247C"/>
    <w:rsid w:val="00512627"/>
    <w:rsid w:val="0051283F"/>
    <w:rsid w:val="0051336A"/>
    <w:rsid w:val="00513D3B"/>
    <w:rsid w:val="00513D82"/>
    <w:rsid w:val="0051468B"/>
    <w:rsid w:val="0051489F"/>
    <w:rsid w:val="005148FC"/>
    <w:rsid w:val="00514DE4"/>
    <w:rsid w:val="005152B8"/>
    <w:rsid w:val="00515DFF"/>
    <w:rsid w:val="00516818"/>
    <w:rsid w:val="00516C45"/>
    <w:rsid w:val="00516D31"/>
    <w:rsid w:val="00516E9A"/>
    <w:rsid w:val="0051772D"/>
    <w:rsid w:val="00520535"/>
    <w:rsid w:val="00520763"/>
    <w:rsid w:val="00520AF5"/>
    <w:rsid w:val="0052161F"/>
    <w:rsid w:val="00522109"/>
    <w:rsid w:val="00522331"/>
    <w:rsid w:val="00522C12"/>
    <w:rsid w:val="00522D5A"/>
    <w:rsid w:val="00522F30"/>
    <w:rsid w:val="0052317E"/>
    <w:rsid w:val="00523253"/>
    <w:rsid w:val="005232D2"/>
    <w:rsid w:val="005236E9"/>
    <w:rsid w:val="005239A2"/>
    <w:rsid w:val="00524ADB"/>
    <w:rsid w:val="005256F4"/>
    <w:rsid w:val="00525B3F"/>
    <w:rsid w:val="00525D7D"/>
    <w:rsid w:val="005266A2"/>
    <w:rsid w:val="00526B20"/>
    <w:rsid w:val="00526BA3"/>
    <w:rsid w:val="005271F5"/>
    <w:rsid w:val="005274E1"/>
    <w:rsid w:val="0052779B"/>
    <w:rsid w:val="00530902"/>
    <w:rsid w:val="00530CBB"/>
    <w:rsid w:val="00531211"/>
    <w:rsid w:val="00531610"/>
    <w:rsid w:val="005316E6"/>
    <w:rsid w:val="005317B5"/>
    <w:rsid w:val="005327BA"/>
    <w:rsid w:val="00532869"/>
    <w:rsid w:val="005330B2"/>
    <w:rsid w:val="005330BA"/>
    <w:rsid w:val="0053376E"/>
    <w:rsid w:val="0053412D"/>
    <w:rsid w:val="005342A8"/>
    <w:rsid w:val="0053432B"/>
    <w:rsid w:val="0053440E"/>
    <w:rsid w:val="005345C0"/>
    <w:rsid w:val="005349AF"/>
    <w:rsid w:val="00534EF5"/>
    <w:rsid w:val="005363A4"/>
    <w:rsid w:val="00536435"/>
    <w:rsid w:val="00536706"/>
    <w:rsid w:val="00536A4E"/>
    <w:rsid w:val="00537163"/>
    <w:rsid w:val="00537B1F"/>
    <w:rsid w:val="00537B56"/>
    <w:rsid w:val="005404E3"/>
    <w:rsid w:val="00540C3A"/>
    <w:rsid w:val="0054173D"/>
    <w:rsid w:val="00541DD3"/>
    <w:rsid w:val="005422B3"/>
    <w:rsid w:val="0054272F"/>
    <w:rsid w:val="005433CC"/>
    <w:rsid w:val="00543BE2"/>
    <w:rsid w:val="00543C9E"/>
    <w:rsid w:val="00544FF7"/>
    <w:rsid w:val="0054512D"/>
    <w:rsid w:val="005453BE"/>
    <w:rsid w:val="00545AB7"/>
    <w:rsid w:val="00545E47"/>
    <w:rsid w:val="00545EC1"/>
    <w:rsid w:val="00546163"/>
    <w:rsid w:val="0054628C"/>
    <w:rsid w:val="00546857"/>
    <w:rsid w:val="005468B0"/>
    <w:rsid w:val="005472B4"/>
    <w:rsid w:val="005475EA"/>
    <w:rsid w:val="00547D64"/>
    <w:rsid w:val="00550226"/>
    <w:rsid w:val="00550814"/>
    <w:rsid w:val="0055091C"/>
    <w:rsid w:val="00550A09"/>
    <w:rsid w:val="00550C9B"/>
    <w:rsid w:val="00551122"/>
    <w:rsid w:val="005514BE"/>
    <w:rsid w:val="005517C1"/>
    <w:rsid w:val="005526D6"/>
    <w:rsid w:val="005529A8"/>
    <w:rsid w:val="005529E4"/>
    <w:rsid w:val="00552E12"/>
    <w:rsid w:val="00553305"/>
    <w:rsid w:val="005534BE"/>
    <w:rsid w:val="0055377A"/>
    <w:rsid w:val="00553AB7"/>
    <w:rsid w:val="00553D84"/>
    <w:rsid w:val="00554256"/>
    <w:rsid w:val="005545AE"/>
    <w:rsid w:val="00554663"/>
    <w:rsid w:val="005554CC"/>
    <w:rsid w:val="00555592"/>
    <w:rsid w:val="0055598E"/>
    <w:rsid w:val="00555BA1"/>
    <w:rsid w:val="0055622F"/>
    <w:rsid w:val="00556278"/>
    <w:rsid w:val="005566DB"/>
    <w:rsid w:val="00556E4D"/>
    <w:rsid w:val="00557683"/>
    <w:rsid w:val="00560145"/>
    <w:rsid w:val="005605CF"/>
    <w:rsid w:val="005614F0"/>
    <w:rsid w:val="005616FF"/>
    <w:rsid w:val="00561A69"/>
    <w:rsid w:val="00561F32"/>
    <w:rsid w:val="005625CA"/>
    <w:rsid w:val="005629F9"/>
    <w:rsid w:val="00562B2C"/>
    <w:rsid w:val="00562D30"/>
    <w:rsid w:val="0056345C"/>
    <w:rsid w:val="00563890"/>
    <w:rsid w:val="00565166"/>
    <w:rsid w:val="0056542E"/>
    <w:rsid w:val="00565B38"/>
    <w:rsid w:val="005669F9"/>
    <w:rsid w:val="00566AEB"/>
    <w:rsid w:val="00567FFE"/>
    <w:rsid w:val="00570026"/>
    <w:rsid w:val="00570030"/>
    <w:rsid w:val="0057025E"/>
    <w:rsid w:val="00572231"/>
    <w:rsid w:val="00572411"/>
    <w:rsid w:val="00572D9F"/>
    <w:rsid w:val="00573359"/>
    <w:rsid w:val="005737B5"/>
    <w:rsid w:val="00574233"/>
    <w:rsid w:val="0057427B"/>
    <w:rsid w:val="00574333"/>
    <w:rsid w:val="00574356"/>
    <w:rsid w:val="005746BE"/>
    <w:rsid w:val="0057553C"/>
    <w:rsid w:val="00575816"/>
    <w:rsid w:val="00575E78"/>
    <w:rsid w:val="005769E1"/>
    <w:rsid w:val="00577D94"/>
    <w:rsid w:val="00577E7E"/>
    <w:rsid w:val="00577FDF"/>
    <w:rsid w:val="00580291"/>
    <w:rsid w:val="00581848"/>
    <w:rsid w:val="00582768"/>
    <w:rsid w:val="00582981"/>
    <w:rsid w:val="005829C1"/>
    <w:rsid w:val="00582BE7"/>
    <w:rsid w:val="00583D4D"/>
    <w:rsid w:val="00583E02"/>
    <w:rsid w:val="00583F62"/>
    <w:rsid w:val="005841EA"/>
    <w:rsid w:val="0058440A"/>
    <w:rsid w:val="0058472A"/>
    <w:rsid w:val="005850F6"/>
    <w:rsid w:val="005855E7"/>
    <w:rsid w:val="00585606"/>
    <w:rsid w:val="00585686"/>
    <w:rsid w:val="005866B9"/>
    <w:rsid w:val="00586809"/>
    <w:rsid w:val="00586A09"/>
    <w:rsid w:val="0058780F"/>
    <w:rsid w:val="005902B5"/>
    <w:rsid w:val="0059142F"/>
    <w:rsid w:val="00591450"/>
    <w:rsid w:val="00591B2C"/>
    <w:rsid w:val="00591F8F"/>
    <w:rsid w:val="00594115"/>
    <w:rsid w:val="005944DB"/>
    <w:rsid w:val="00594929"/>
    <w:rsid w:val="0059499F"/>
    <w:rsid w:val="00594B4F"/>
    <w:rsid w:val="00594C0B"/>
    <w:rsid w:val="00595C38"/>
    <w:rsid w:val="00595DAD"/>
    <w:rsid w:val="00595E2A"/>
    <w:rsid w:val="0059689F"/>
    <w:rsid w:val="00596B03"/>
    <w:rsid w:val="00596E41"/>
    <w:rsid w:val="00597100"/>
    <w:rsid w:val="00597117"/>
    <w:rsid w:val="00597222"/>
    <w:rsid w:val="00597451"/>
    <w:rsid w:val="00597DE7"/>
    <w:rsid w:val="005A0A0D"/>
    <w:rsid w:val="005A1387"/>
    <w:rsid w:val="005A2272"/>
    <w:rsid w:val="005A22A6"/>
    <w:rsid w:val="005A30A5"/>
    <w:rsid w:val="005A322B"/>
    <w:rsid w:val="005A326E"/>
    <w:rsid w:val="005A32D9"/>
    <w:rsid w:val="005A3A30"/>
    <w:rsid w:val="005A3BA0"/>
    <w:rsid w:val="005A41C0"/>
    <w:rsid w:val="005A46BF"/>
    <w:rsid w:val="005A4791"/>
    <w:rsid w:val="005A4C4E"/>
    <w:rsid w:val="005A5E33"/>
    <w:rsid w:val="005A6FDA"/>
    <w:rsid w:val="005A7807"/>
    <w:rsid w:val="005A7DDC"/>
    <w:rsid w:val="005A7E4E"/>
    <w:rsid w:val="005B0356"/>
    <w:rsid w:val="005B049F"/>
    <w:rsid w:val="005B0683"/>
    <w:rsid w:val="005B0A79"/>
    <w:rsid w:val="005B0C65"/>
    <w:rsid w:val="005B109D"/>
    <w:rsid w:val="005B1870"/>
    <w:rsid w:val="005B1B2B"/>
    <w:rsid w:val="005B1FA4"/>
    <w:rsid w:val="005B1FDD"/>
    <w:rsid w:val="005B2047"/>
    <w:rsid w:val="005B21B6"/>
    <w:rsid w:val="005B2497"/>
    <w:rsid w:val="005B2582"/>
    <w:rsid w:val="005B2594"/>
    <w:rsid w:val="005B2A9A"/>
    <w:rsid w:val="005B3087"/>
    <w:rsid w:val="005B3110"/>
    <w:rsid w:val="005B3D5A"/>
    <w:rsid w:val="005B4428"/>
    <w:rsid w:val="005B47B5"/>
    <w:rsid w:val="005B4D81"/>
    <w:rsid w:val="005B53E8"/>
    <w:rsid w:val="005B6697"/>
    <w:rsid w:val="005B6A56"/>
    <w:rsid w:val="005B7B84"/>
    <w:rsid w:val="005B7E2C"/>
    <w:rsid w:val="005C0083"/>
    <w:rsid w:val="005C07F5"/>
    <w:rsid w:val="005C09C7"/>
    <w:rsid w:val="005C0F05"/>
    <w:rsid w:val="005C1131"/>
    <w:rsid w:val="005C1249"/>
    <w:rsid w:val="005C14A0"/>
    <w:rsid w:val="005C1BEC"/>
    <w:rsid w:val="005C2382"/>
    <w:rsid w:val="005C245D"/>
    <w:rsid w:val="005C2A33"/>
    <w:rsid w:val="005C2E32"/>
    <w:rsid w:val="005C389E"/>
    <w:rsid w:val="005C39CF"/>
    <w:rsid w:val="005C4892"/>
    <w:rsid w:val="005C49E6"/>
    <w:rsid w:val="005C4BF1"/>
    <w:rsid w:val="005C4DE1"/>
    <w:rsid w:val="005C54B7"/>
    <w:rsid w:val="005C55C3"/>
    <w:rsid w:val="005C566E"/>
    <w:rsid w:val="005C5CF5"/>
    <w:rsid w:val="005C5DFF"/>
    <w:rsid w:val="005C5EA8"/>
    <w:rsid w:val="005C6473"/>
    <w:rsid w:val="005C68C5"/>
    <w:rsid w:val="005C698C"/>
    <w:rsid w:val="005C6E35"/>
    <w:rsid w:val="005C78F9"/>
    <w:rsid w:val="005C79F0"/>
    <w:rsid w:val="005D08AF"/>
    <w:rsid w:val="005D0A4F"/>
    <w:rsid w:val="005D2185"/>
    <w:rsid w:val="005D42DE"/>
    <w:rsid w:val="005D49EA"/>
    <w:rsid w:val="005D4F7C"/>
    <w:rsid w:val="005D51AC"/>
    <w:rsid w:val="005D57E1"/>
    <w:rsid w:val="005D5BE6"/>
    <w:rsid w:val="005D5C41"/>
    <w:rsid w:val="005D5E81"/>
    <w:rsid w:val="005D6137"/>
    <w:rsid w:val="005D6300"/>
    <w:rsid w:val="005D64F8"/>
    <w:rsid w:val="005D6987"/>
    <w:rsid w:val="005D76AC"/>
    <w:rsid w:val="005D7B39"/>
    <w:rsid w:val="005E0592"/>
    <w:rsid w:val="005E0DE0"/>
    <w:rsid w:val="005E10A1"/>
    <w:rsid w:val="005E1BF5"/>
    <w:rsid w:val="005E1D65"/>
    <w:rsid w:val="005E1F9B"/>
    <w:rsid w:val="005E27E8"/>
    <w:rsid w:val="005E296B"/>
    <w:rsid w:val="005E3351"/>
    <w:rsid w:val="005E349A"/>
    <w:rsid w:val="005E3567"/>
    <w:rsid w:val="005E383B"/>
    <w:rsid w:val="005E390E"/>
    <w:rsid w:val="005E3AD2"/>
    <w:rsid w:val="005E4C08"/>
    <w:rsid w:val="005E574C"/>
    <w:rsid w:val="005E57E8"/>
    <w:rsid w:val="005E5AEF"/>
    <w:rsid w:val="005E5DAF"/>
    <w:rsid w:val="005E6F7D"/>
    <w:rsid w:val="005E7061"/>
    <w:rsid w:val="005F016A"/>
    <w:rsid w:val="005F0989"/>
    <w:rsid w:val="005F10A8"/>
    <w:rsid w:val="005F1997"/>
    <w:rsid w:val="005F21C3"/>
    <w:rsid w:val="005F27F2"/>
    <w:rsid w:val="005F2B7D"/>
    <w:rsid w:val="005F2E71"/>
    <w:rsid w:val="005F3665"/>
    <w:rsid w:val="005F3DAC"/>
    <w:rsid w:val="005F4080"/>
    <w:rsid w:val="005F51DD"/>
    <w:rsid w:val="005F5501"/>
    <w:rsid w:val="005F5581"/>
    <w:rsid w:val="005F5D63"/>
    <w:rsid w:val="005F61C4"/>
    <w:rsid w:val="005F61F7"/>
    <w:rsid w:val="005F631A"/>
    <w:rsid w:val="005F65C4"/>
    <w:rsid w:val="005F6ACF"/>
    <w:rsid w:val="005F6ECE"/>
    <w:rsid w:val="005F6F3A"/>
    <w:rsid w:val="005F73E5"/>
    <w:rsid w:val="005F7698"/>
    <w:rsid w:val="005F7978"/>
    <w:rsid w:val="005F7BF7"/>
    <w:rsid w:val="005F7DB4"/>
    <w:rsid w:val="006001CA"/>
    <w:rsid w:val="00600278"/>
    <w:rsid w:val="00600B4B"/>
    <w:rsid w:val="00600B79"/>
    <w:rsid w:val="00600D40"/>
    <w:rsid w:val="00602268"/>
    <w:rsid w:val="00602435"/>
    <w:rsid w:val="00602483"/>
    <w:rsid w:val="00602779"/>
    <w:rsid w:val="00603157"/>
    <w:rsid w:val="006033D5"/>
    <w:rsid w:val="00603DFB"/>
    <w:rsid w:val="006040F0"/>
    <w:rsid w:val="00604235"/>
    <w:rsid w:val="00604524"/>
    <w:rsid w:val="00604894"/>
    <w:rsid w:val="00604BB0"/>
    <w:rsid w:val="00604DFE"/>
    <w:rsid w:val="006053B0"/>
    <w:rsid w:val="00606217"/>
    <w:rsid w:val="00607E0A"/>
    <w:rsid w:val="0061005D"/>
    <w:rsid w:val="006107BA"/>
    <w:rsid w:val="0061098C"/>
    <w:rsid w:val="00610BE4"/>
    <w:rsid w:val="00610C3A"/>
    <w:rsid w:val="00610F1A"/>
    <w:rsid w:val="00611063"/>
    <w:rsid w:val="00611A2B"/>
    <w:rsid w:val="00611B92"/>
    <w:rsid w:val="00612C26"/>
    <w:rsid w:val="00612C8C"/>
    <w:rsid w:val="00612E4A"/>
    <w:rsid w:val="006135E9"/>
    <w:rsid w:val="0061379A"/>
    <w:rsid w:val="00614593"/>
    <w:rsid w:val="006146E6"/>
    <w:rsid w:val="00614A01"/>
    <w:rsid w:val="00614EA4"/>
    <w:rsid w:val="00615982"/>
    <w:rsid w:val="00615CD3"/>
    <w:rsid w:val="00615E5D"/>
    <w:rsid w:val="0061610C"/>
    <w:rsid w:val="0061639C"/>
    <w:rsid w:val="00616425"/>
    <w:rsid w:val="0061647A"/>
    <w:rsid w:val="006165B6"/>
    <w:rsid w:val="0061748F"/>
    <w:rsid w:val="006176A2"/>
    <w:rsid w:val="00617FE2"/>
    <w:rsid w:val="00620313"/>
    <w:rsid w:val="00620BC2"/>
    <w:rsid w:val="006212CD"/>
    <w:rsid w:val="00621659"/>
    <w:rsid w:val="00621E0A"/>
    <w:rsid w:val="006223A8"/>
    <w:rsid w:val="006228F9"/>
    <w:rsid w:val="00622F4C"/>
    <w:rsid w:val="00622FFA"/>
    <w:rsid w:val="006230EE"/>
    <w:rsid w:val="00623993"/>
    <w:rsid w:val="00624599"/>
    <w:rsid w:val="0062461E"/>
    <w:rsid w:val="00624803"/>
    <w:rsid w:val="00624F3A"/>
    <w:rsid w:val="006250F6"/>
    <w:rsid w:val="00625237"/>
    <w:rsid w:val="006256A4"/>
    <w:rsid w:val="00625DB2"/>
    <w:rsid w:val="0062610A"/>
    <w:rsid w:val="00626663"/>
    <w:rsid w:val="00626EFB"/>
    <w:rsid w:val="00626FBE"/>
    <w:rsid w:val="00627E03"/>
    <w:rsid w:val="00627E35"/>
    <w:rsid w:val="00627EC5"/>
    <w:rsid w:val="00630598"/>
    <w:rsid w:val="006308B1"/>
    <w:rsid w:val="006310C9"/>
    <w:rsid w:val="0063160A"/>
    <w:rsid w:val="006316FC"/>
    <w:rsid w:val="00631BDA"/>
    <w:rsid w:val="00632853"/>
    <w:rsid w:val="00632BFF"/>
    <w:rsid w:val="00632F89"/>
    <w:rsid w:val="00633262"/>
    <w:rsid w:val="00633CF7"/>
    <w:rsid w:val="00633DD3"/>
    <w:rsid w:val="00634032"/>
    <w:rsid w:val="00634739"/>
    <w:rsid w:val="00634D38"/>
    <w:rsid w:val="00635014"/>
    <w:rsid w:val="006356F3"/>
    <w:rsid w:val="00635A68"/>
    <w:rsid w:val="00635CA1"/>
    <w:rsid w:val="00635E96"/>
    <w:rsid w:val="00636888"/>
    <w:rsid w:val="006374BB"/>
    <w:rsid w:val="00637FF6"/>
    <w:rsid w:val="0064040E"/>
    <w:rsid w:val="0064067C"/>
    <w:rsid w:val="00640A31"/>
    <w:rsid w:val="0064126E"/>
    <w:rsid w:val="006412E1"/>
    <w:rsid w:val="0064183D"/>
    <w:rsid w:val="00641DD6"/>
    <w:rsid w:val="00642115"/>
    <w:rsid w:val="00643052"/>
    <w:rsid w:val="00643A06"/>
    <w:rsid w:val="00643CEA"/>
    <w:rsid w:val="0064477C"/>
    <w:rsid w:val="00644F78"/>
    <w:rsid w:val="00644FAF"/>
    <w:rsid w:val="00645022"/>
    <w:rsid w:val="00645309"/>
    <w:rsid w:val="006454EF"/>
    <w:rsid w:val="00645805"/>
    <w:rsid w:val="00645AB5"/>
    <w:rsid w:val="00645B4A"/>
    <w:rsid w:val="00645CC3"/>
    <w:rsid w:val="00645E20"/>
    <w:rsid w:val="00645F8D"/>
    <w:rsid w:val="006460B8"/>
    <w:rsid w:val="006460C8"/>
    <w:rsid w:val="0064629D"/>
    <w:rsid w:val="006463AE"/>
    <w:rsid w:val="006468FB"/>
    <w:rsid w:val="00646E63"/>
    <w:rsid w:val="00647484"/>
    <w:rsid w:val="0065045B"/>
    <w:rsid w:val="00650C1A"/>
    <w:rsid w:val="00650D7B"/>
    <w:rsid w:val="00650F94"/>
    <w:rsid w:val="0065157A"/>
    <w:rsid w:val="00651D0D"/>
    <w:rsid w:val="006530A0"/>
    <w:rsid w:val="0065377C"/>
    <w:rsid w:val="006537D8"/>
    <w:rsid w:val="00654D44"/>
    <w:rsid w:val="0065573C"/>
    <w:rsid w:val="00655751"/>
    <w:rsid w:val="00655F0C"/>
    <w:rsid w:val="0065631C"/>
    <w:rsid w:val="00656612"/>
    <w:rsid w:val="006567E7"/>
    <w:rsid w:val="006600CE"/>
    <w:rsid w:val="00660120"/>
    <w:rsid w:val="00660B0F"/>
    <w:rsid w:val="006612C7"/>
    <w:rsid w:val="00661AED"/>
    <w:rsid w:val="00662159"/>
    <w:rsid w:val="00662262"/>
    <w:rsid w:val="00662778"/>
    <w:rsid w:val="00662AA2"/>
    <w:rsid w:val="00662ADE"/>
    <w:rsid w:val="00663522"/>
    <w:rsid w:val="00663885"/>
    <w:rsid w:val="006642A6"/>
    <w:rsid w:val="006642D0"/>
    <w:rsid w:val="006643E1"/>
    <w:rsid w:val="006649F1"/>
    <w:rsid w:val="00664A6B"/>
    <w:rsid w:val="00664A74"/>
    <w:rsid w:val="00664F7C"/>
    <w:rsid w:val="00665284"/>
    <w:rsid w:val="006652BF"/>
    <w:rsid w:val="006652D3"/>
    <w:rsid w:val="006653A9"/>
    <w:rsid w:val="006653AE"/>
    <w:rsid w:val="006653C8"/>
    <w:rsid w:val="00665B36"/>
    <w:rsid w:val="006660FA"/>
    <w:rsid w:val="00666C24"/>
    <w:rsid w:val="00666E3C"/>
    <w:rsid w:val="00666FBD"/>
    <w:rsid w:val="0066752B"/>
    <w:rsid w:val="00667605"/>
    <w:rsid w:val="00667618"/>
    <w:rsid w:val="0066782A"/>
    <w:rsid w:val="006678E3"/>
    <w:rsid w:val="00670419"/>
    <w:rsid w:val="0067078D"/>
    <w:rsid w:val="0067085B"/>
    <w:rsid w:val="00670EDB"/>
    <w:rsid w:val="006719B9"/>
    <w:rsid w:val="00671D95"/>
    <w:rsid w:val="006725B6"/>
    <w:rsid w:val="0067260E"/>
    <w:rsid w:val="006726CF"/>
    <w:rsid w:val="006727FD"/>
    <w:rsid w:val="00672FCB"/>
    <w:rsid w:val="006731CD"/>
    <w:rsid w:val="00673413"/>
    <w:rsid w:val="006737BB"/>
    <w:rsid w:val="00673923"/>
    <w:rsid w:val="006746A4"/>
    <w:rsid w:val="0067562D"/>
    <w:rsid w:val="00675D4A"/>
    <w:rsid w:val="00676059"/>
    <w:rsid w:val="006760F9"/>
    <w:rsid w:val="006761DB"/>
    <w:rsid w:val="0067624A"/>
    <w:rsid w:val="0067636B"/>
    <w:rsid w:val="00676701"/>
    <w:rsid w:val="00676BD3"/>
    <w:rsid w:val="00676EA2"/>
    <w:rsid w:val="00676F43"/>
    <w:rsid w:val="006772FA"/>
    <w:rsid w:val="00677D55"/>
    <w:rsid w:val="00677F8B"/>
    <w:rsid w:val="006809F2"/>
    <w:rsid w:val="00680B87"/>
    <w:rsid w:val="006810E0"/>
    <w:rsid w:val="006816CD"/>
    <w:rsid w:val="006817B2"/>
    <w:rsid w:val="006818E1"/>
    <w:rsid w:val="00681AF8"/>
    <w:rsid w:val="00681C23"/>
    <w:rsid w:val="00681E98"/>
    <w:rsid w:val="006829AF"/>
    <w:rsid w:val="00682EAE"/>
    <w:rsid w:val="00682F22"/>
    <w:rsid w:val="006833AC"/>
    <w:rsid w:val="00683575"/>
    <w:rsid w:val="006839A1"/>
    <w:rsid w:val="00683B00"/>
    <w:rsid w:val="00683E1B"/>
    <w:rsid w:val="0068490D"/>
    <w:rsid w:val="00684CBE"/>
    <w:rsid w:val="00684F57"/>
    <w:rsid w:val="00684FA1"/>
    <w:rsid w:val="00685692"/>
    <w:rsid w:val="0068591D"/>
    <w:rsid w:val="006859A5"/>
    <w:rsid w:val="00685CF9"/>
    <w:rsid w:val="00685D37"/>
    <w:rsid w:val="006867E2"/>
    <w:rsid w:val="00686AAF"/>
    <w:rsid w:val="0068731A"/>
    <w:rsid w:val="00687B2E"/>
    <w:rsid w:val="00691119"/>
    <w:rsid w:val="006912EE"/>
    <w:rsid w:val="00691591"/>
    <w:rsid w:val="0069179C"/>
    <w:rsid w:val="00691ED1"/>
    <w:rsid w:val="00692923"/>
    <w:rsid w:val="00692B7E"/>
    <w:rsid w:val="006930A8"/>
    <w:rsid w:val="00693E6A"/>
    <w:rsid w:val="00693EE0"/>
    <w:rsid w:val="0069432B"/>
    <w:rsid w:val="0069446C"/>
    <w:rsid w:val="00694B1A"/>
    <w:rsid w:val="00695132"/>
    <w:rsid w:val="0069646F"/>
    <w:rsid w:val="00696FA6"/>
    <w:rsid w:val="006976AB"/>
    <w:rsid w:val="00697878"/>
    <w:rsid w:val="006A0663"/>
    <w:rsid w:val="006A10E6"/>
    <w:rsid w:val="006A1118"/>
    <w:rsid w:val="006A12AE"/>
    <w:rsid w:val="006A1899"/>
    <w:rsid w:val="006A2087"/>
    <w:rsid w:val="006A2447"/>
    <w:rsid w:val="006A2C2D"/>
    <w:rsid w:val="006A3512"/>
    <w:rsid w:val="006A3699"/>
    <w:rsid w:val="006A3A9A"/>
    <w:rsid w:val="006A3D2C"/>
    <w:rsid w:val="006A530C"/>
    <w:rsid w:val="006A6632"/>
    <w:rsid w:val="006A7112"/>
    <w:rsid w:val="006A789C"/>
    <w:rsid w:val="006B0791"/>
    <w:rsid w:val="006B0798"/>
    <w:rsid w:val="006B07B2"/>
    <w:rsid w:val="006B09BB"/>
    <w:rsid w:val="006B0ED1"/>
    <w:rsid w:val="006B1278"/>
    <w:rsid w:val="006B1710"/>
    <w:rsid w:val="006B19ED"/>
    <w:rsid w:val="006B1C35"/>
    <w:rsid w:val="006B1D34"/>
    <w:rsid w:val="006B1E72"/>
    <w:rsid w:val="006B1F1C"/>
    <w:rsid w:val="006B2657"/>
    <w:rsid w:val="006B28DD"/>
    <w:rsid w:val="006B2AFB"/>
    <w:rsid w:val="006B30A8"/>
    <w:rsid w:val="006B3639"/>
    <w:rsid w:val="006B3BD6"/>
    <w:rsid w:val="006B4294"/>
    <w:rsid w:val="006B4930"/>
    <w:rsid w:val="006B4C81"/>
    <w:rsid w:val="006B596C"/>
    <w:rsid w:val="006B61A1"/>
    <w:rsid w:val="006B63DA"/>
    <w:rsid w:val="006B6601"/>
    <w:rsid w:val="006B68FD"/>
    <w:rsid w:val="006B6904"/>
    <w:rsid w:val="006B6E9B"/>
    <w:rsid w:val="006B6FB8"/>
    <w:rsid w:val="006B72E9"/>
    <w:rsid w:val="006B73DD"/>
    <w:rsid w:val="006B784F"/>
    <w:rsid w:val="006B7F34"/>
    <w:rsid w:val="006B7F3D"/>
    <w:rsid w:val="006C01AE"/>
    <w:rsid w:val="006C0225"/>
    <w:rsid w:val="006C0426"/>
    <w:rsid w:val="006C09A1"/>
    <w:rsid w:val="006C13CB"/>
    <w:rsid w:val="006C14EA"/>
    <w:rsid w:val="006C19C7"/>
    <w:rsid w:val="006C1DEB"/>
    <w:rsid w:val="006C2124"/>
    <w:rsid w:val="006C2628"/>
    <w:rsid w:val="006C3D1B"/>
    <w:rsid w:val="006C4020"/>
    <w:rsid w:val="006C4616"/>
    <w:rsid w:val="006C48F7"/>
    <w:rsid w:val="006C4982"/>
    <w:rsid w:val="006C4C87"/>
    <w:rsid w:val="006C5134"/>
    <w:rsid w:val="006C5D8B"/>
    <w:rsid w:val="006C6BC3"/>
    <w:rsid w:val="006C6EA2"/>
    <w:rsid w:val="006C7331"/>
    <w:rsid w:val="006C7530"/>
    <w:rsid w:val="006D020A"/>
    <w:rsid w:val="006D0314"/>
    <w:rsid w:val="006D08BB"/>
    <w:rsid w:val="006D1FAA"/>
    <w:rsid w:val="006D213D"/>
    <w:rsid w:val="006D353A"/>
    <w:rsid w:val="006D3FD7"/>
    <w:rsid w:val="006D40EC"/>
    <w:rsid w:val="006D41D9"/>
    <w:rsid w:val="006D41E7"/>
    <w:rsid w:val="006D487A"/>
    <w:rsid w:val="006D5746"/>
    <w:rsid w:val="006D5D99"/>
    <w:rsid w:val="006D6384"/>
    <w:rsid w:val="006D6617"/>
    <w:rsid w:val="006D66D8"/>
    <w:rsid w:val="006D6CE5"/>
    <w:rsid w:val="006D6FA2"/>
    <w:rsid w:val="006D706F"/>
    <w:rsid w:val="006D7A57"/>
    <w:rsid w:val="006E00CA"/>
    <w:rsid w:val="006E0568"/>
    <w:rsid w:val="006E0D31"/>
    <w:rsid w:val="006E18AF"/>
    <w:rsid w:val="006E1C14"/>
    <w:rsid w:val="006E2901"/>
    <w:rsid w:val="006E2D95"/>
    <w:rsid w:val="006E2FF7"/>
    <w:rsid w:val="006E35FB"/>
    <w:rsid w:val="006E4A15"/>
    <w:rsid w:val="006E54B6"/>
    <w:rsid w:val="006E551A"/>
    <w:rsid w:val="006E5A50"/>
    <w:rsid w:val="006E61AE"/>
    <w:rsid w:val="006E6E29"/>
    <w:rsid w:val="006E78AE"/>
    <w:rsid w:val="006E7C17"/>
    <w:rsid w:val="006E7F39"/>
    <w:rsid w:val="006F0089"/>
    <w:rsid w:val="006F00C2"/>
    <w:rsid w:val="006F012D"/>
    <w:rsid w:val="006F058E"/>
    <w:rsid w:val="006F05E0"/>
    <w:rsid w:val="006F0BA7"/>
    <w:rsid w:val="006F103D"/>
    <w:rsid w:val="006F1144"/>
    <w:rsid w:val="006F1327"/>
    <w:rsid w:val="006F1367"/>
    <w:rsid w:val="006F1BC7"/>
    <w:rsid w:val="006F2101"/>
    <w:rsid w:val="006F23A5"/>
    <w:rsid w:val="006F31FA"/>
    <w:rsid w:val="006F35A1"/>
    <w:rsid w:val="006F3D19"/>
    <w:rsid w:val="006F4222"/>
    <w:rsid w:val="006F450F"/>
    <w:rsid w:val="006F4747"/>
    <w:rsid w:val="006F4901"/>
    <w:rsid w:val="006F4B2D"/>
    <w:rsid w:val="006F6532"/>
    <w:rsid w:val="006F68D5"/>
    <w:rsid w:val="006F69E4"/>
    <w:rsid w:val="006F7248"/>
    <w:rsid w:val="006F74BC"/>
    <w:rsid w:val="006F7736"/>
    <w:rsid w:val="006F7A11"/>
    <w:rsid w:val="006F7D2E"/>
    <w:rsid w:val="006F7FF0"/>
    <w:rsid w:val="0070001C"/>
    <w:rsid w:val="007002FC"/>
    <w:rsid w:val="00700C50"/>
    <w:rsid w:val="0070111A"/>
    <w:rsid w:val="007011C3"/>
    <w:rsid w:val="0070166F"/>
    <w:rsid w:val="00701A59"/>
    <w:rsid w:val="00701E63"/>
    <w:rsid w:val="00702357"/>
    <w:rsid w:val="007023CF"/>
    <w:rsid w:val="00702CC8"/>
    <w:rsid w:val="00703075"/>
    <w:rsid w:val="00703347"/>
    <w:rsid w:val="00703623"/>
    <w:rsid w:val="00703E23"/>
    <w:rsid w:val="00704F5A"/>
    <w:rsid w:val="0070501E"/>
    <w:rsid w:val="00706693"/>
    <w:rsid w:val="00706874"/>
    <w:rsid w:val="007068F2"/>
    <w:rsid w:val="00706917"/>
    <w:rsid w:val="00706934"/>
    <w:rsid w:val="00706CC1"/>
    <w:rsid w:val="007077D2"/>
    <w:rsid w:val="00707F22"/>
    <w:rsid w:val="007100D3"/>
    <w:rsid w:val="00710654"/>
    <w:rsid w:val="00710B6F"/>
    <w:rsid w:val="00710BCF"/>
    <w:rsid w:val="00710C53"/>
    <w:rsid w:val="00710D3F"/>
    <w:rsid w:val="0071125A"/>
    <w:rsid w:val="007114BB"/>
    <w:rsid w:val="007114DB"/>
    <w:rsid w:val="0071189D"/>
    <w:rsid w:val="00711955"/>
    <w:rsid w:val="00711DB4"/>
    <w:rsid w:val="007123F9"/>
    <w:rsid w:val="00712416"/>
    <w:rsid w:val="0071277C"/>
    <w:rsid w:val="0071298C"/>
    <w:rsid w:val="00712EA5"/>
    <w:rsid w:val="007133C5"/>
    <w:rsid w:val="0071369F"/>
    <w:rsid w:val="007139AB"/>
    <w:rsid w:val="0071464E"/>
    <w:rsid w:val="00714AC3"/>
    <w:rsid w:val="00715011"/>
    <w:rsid w:val="007155D1"/>
    <w:rsid w:val="00715FCA"/>
    <w:rsid w:val="007166CF"/>
    <w:rsid w:val="007168F6"/>
    <w:rsid w:val="00716B05"/>
    <w:rsid w:val="00716E80"/>
    <w:rsid w:val="00717920"/>
    <w:rsid w:val="007179ED"/>
    <w:rsid w:val="00717C43"/>
    <w:rsid w:val="00720A7B"/>
    <w:rsid w:val="007220C5"/>
    <w:rsid w:val="007222DC"/>
    <w:rsid w:val="007224BC"/>
    <w:rsid w:val="0072267A"/>
    <w:rsid w:val="00722798"/>
    <w:rsid w:val="0072282E"/>
    <w:rsid w:val="00722AD1"/>
    <w:rsid w:val="00722E38"/>
    <w:rsid w:val="00722E91"/>
    <w:rsid w:val="0072365D"/>
    <w:rsid w:val="007236CD"/>
    <w:rsid w:val="007240FB"/>
    <w:rsid w:val="00724602"/>
    <w:rsid w:val="00724CCD"/>
    <w:rsid w:val="00724DC3"/>
    <w:rsid w:val="00725255"/>
    <w:rsid w:val="007254DA"/>
    <w:rsid w:val="00725613"/>
    <w:rsid w:val="007268AF"/>
    <w:rsid w:val="00726F17"/>
    <w:rsid w:val="0072768E"/>
    <w:rsid w:val="00727C58"/>
    <w:rsid w:val="00727CC1"/>
    <w:rsid w:val="00727D7B"/>
    <w:rsid w:val="0073044A"/>
    <w:rsid w:val="00730591"/>
    <w:rsid w:val="00731143"/>
    <w:rsid w:val="007313FE"/>
    <w:rsid w:val="00731818"/>
    <w:rsid w:val="00731949"/>
    <w:rsid w:val="00731BE4"/>
    <w:rsid w:val="00731C55"/>
    <w:rsid w:val="007327B6"/>
    <w:rsid w:val="007329F3"/>
    <w:rsid w:val="00732F62"/>
    <w:rsid w:val="00732FEA"/>
    <w:rsid w:val="0073363F"/>
    <w:rsid w:val="007337E3"/>
    <w:rsid w:val="007341DC"/>
    <w:rsid w:val="007347FF"/>
    <w:rsid w:val="00734BAB"/>
    <w:rsid w:val="00735BD6"/>
    <w:rsid w:val="007368EF"/>
    <w:rsid w:val="00736CAB"/>
    <w:rsid w:val="007375B5"/>
    <w:rsid w:val="00737890"/>
    <w:rsid w:val="00737A8D"/>
    <w:rsid w:val="00737B19"/>
    <w:rsid w:val="007401E8"/>
    <w:rsid w:val="0074020A"/>
    <w:rsid w:val="0074053C"/>
    <w:rsid w:val="00740689"/>
    <w:rsid w:val="00740C3C"/>
    <w:rsid w:val="0074105A"/>
    <w:rsid w:val="00741614"/>
    <w:rsid w:val="00741726"/>
    <w:rsid w:val="00741E66"/>
    <w:rsid w:val="0074235D"/>
    <w:rsid w:val="007427EF"/>
    <w:rsid w:val="00742B12"/>
    <w:rsid w:val="00742C4C"/>
    <w:rsid w:val="00742DF8"/>
    <w:rsid w:val="00742E6F"/>
    <w:rsid w:val="0074369E"/>
    <w:rsid w:val="007440F5"/>
    <w:rsid w:val="00745770"/>
    <w:rsid w:val="007457C8"/>
    <w:rsid w:val="00745FE0"/>
    <w:rsid w:val="0074608A"/>
    <w:rsid w:val="007461A3"/>
    <w:rsid w:val="00746BD4"/>
    <w:rsid w:val="00747396"/>
    <w:rsid w:val="00747592"/>
    <w:rsid w:val="00750062"/>
    <w:rsid w:val="0075133D"/>
    <w:rsid w:val="00751C35"/>
    <w:rsid w:val="0075219D"/>
    <w:rsid w:val="007526A4"/>
    <w:rsid w:val="007529D0"/>
    <w:rsid w:val="00752B8D"/>
    <w:rsid w:val="00752BEF"/>
    <w:rsid w:val="00752D79"/>
    <w:rsid w:val="00752EFB"/>
    <w:rsid w:val="00753037"/>
    <w:rsid w:val="00753540"/>
    <w:rsid w:val="007538B7"/>
    <w:rsid w:val="00753CA8"/>
    <w:rsid w:val="00753D4E"/>
    <w:rsid w:val="007541B7"/>
    <w:rsid w:val="00754FEC"/>
    <w:rsid w:val="0075553A"/>
    <w:rsid w:val="00755CDF"/>
    <w:rsid w:val="00755FFF"/>
    <w:rsid w:val="0075798D"/>
    <w:rsid w:val="00760DFA"/>
    <w:rsid w:val="00760F9B"/>
    <w:rsid w:val="007614CB"/>
    <w:rsid w:val="00761527"/>
    <w:rsid w:val="007619A4"/>
    <w:rsid w:val="00761A44"/>
    <w:rsid w:val="00761AB2"/>
    <w:rsid w:val="00762033"/>
    <w:rsid w:val="00762242"/>
    <w:rsid w:val="007625AC"/>
    <w:rsid w:val="007626F7"/>
    <w:rsid w:val="0076274B"/>
    <w:rsid w:val="00762BF2"/>
    <w:rsid w:val="00763059"/>
    <w:rsid w:val="007631AA"/>
    <w:rsid w:val="00763317"/>
    <w:rsid w:val="007638A2"/>
    <w:rsid w:val="00763AC9"/>
    <w:rsid w:val="00764292"/>
    <w:rsid w:val="00764C97"/>
    <w:rsid w:val="0076521C"/>
    <w:rsid w:val="00765671"/>
    <w:rsid w:val="007657CA"/>
    <w:rsid w:val="00765D1C"/>
    <w:rsid w:val="007666BE"/>
    <w:rsid w:val="00766A98"/>
    <w:rsid w:val="00766B9A"/>
    <w:rsid w:val="0076723B"/>
    <w:rsid w:val="00767304"/>
    <w:rsid w:val="00767494"/>
    <w:rsid w:val="00767857"/>
    <w:rsid w:val="0077050B"/>
    <w:rsid w:val="00771BAF"/>
    <w:rsid w:val="00772D70"/>
    <w:rsid w:val="00773332"/>
    <w:rsid w:val="00774232"/>
    <w:rsid w:val="00774312"/>
    <w:rsid w:val="007751B4"/>
    <w:rsid w:val="007766DC"/>
    <w:rsid w:val="00776E95"/>
    <w:rsid w:val="00776FF0"/>
    <w:rsid w:val="00777E88"/>
    <w:rsid w:val="00780192"/>
    <w:rsid w:val="0078054C"/>
    <w:rsid w:val="0078084F"/>
    <w:rsid w:val="007810D2"/>
    <w:rsid w:val="007826A4"/>
    <w:rsid w:val="00782D0B"/>
    <w:rsid w:val="00782FE7"/>
    <w:rsid w:val="00783039"/>
    <w:rsid w:val="00784138"/>
    <w:rsid w:val="007845BD"/>
    <w:rsid w:val="0078488B"/>
    <w:rsid w:val="00785508"/>
    <w:rsid w:val="00785552"/>
    <w:rsid w:val="00785918"/>
    <w:rsid w:val="00785D59"/>
    <w:rsid w:val="00786197"/>
    <w:rsid w:val="007862CC"/>
    <w:rsid w:val="00786315"/>
    <w:rsid w:val="00786A3C"/>
    <w:rsid w:val="00786F45"/>
    <w:rsid w:val="00787798"/>
    <w:rsid w:val="00787989"/>
    <w:rsid w:val="00787C34"/>
    <w:rsid w:val="00787C35"/>
    <w:rsid w:val="00787E13"/>
    <w:rsid w:val="00787E82"/>
    <w:rsid w:val="00790506"/>
    <w:rsid w:val="00790F0B"/>
    <w:rsid w:val="00790F68"/>
    <w:rsid w:val="007919A3"/>
    <w:rsid w:val="00791E9A"/>
    <w:rsid w:val="007923B2"/>
    <w:rsid w:val="00792427"/>
    <w:rsid w:val="007924DA"/>
    <w:rsid w:val="00792707"/>
    <w:rsid w:val="00792CC8"/>
    <w:rsid w:val="007944E6"/>
    <w:rsid w:val="0079472A"/>
    <w:rsid w:val="0079481C"/>
    <w:rsid w:val="00794AC9"/>
    <w:rsid w:val="00794C1A"/>
    <w:rsid w:val="00795288"/>
    <w:rsid w:val="00795304"/>
    <w:rsid w:val="00795499"/>
    <w:rsid w:val="007954CE"/>
    <w:rsid w:val="0079560B"/>
    <w:rsid w:val="00795FB2"/>
    <w:rsid w:val="00796916"/>
    <w:rsid w:val="00796C71"/>
    <w:rsid w:val="00796ED4"/>
    <w:rsid w:val="00797BA8"/>
    <w:rsid w:val="00797D36"/>
    <w:rsid w:val="00797DDB"/>
    <w:rsid w:val="00797EE4"/>
    <w:rsid w:val="007A0009"/>
    <w:rsid w:val="007A01E2"/>
    <w:rsid w:val="007A04E4"/>
    <w:rsid w:val="007A0510"/>
    <w:rsid w:val="007A0742"/>
    <w:rsid w:val="007A09E2"/>
    <w:rsid w:val="007A1539"/>
    <w:rsid w:val="007A16F1"/>
    <w:rsid w:val="007A1CFF"/>
    <w:rsid w:val="007A239F"/>
    <w:rsid w:val="007A24E4"/>
    <w:rsid w:val="007A2665"/>
    <w:rsid w:val="007A3B97"/>
    <w:rsid w:val="007A3E9A"/>
    <w:rsid w:val="007A45B9"/>
    <w:rsid w:val="007A46FE"/>
    <w:rsid w:val="007A4CBE"/>
    <w:rsid w:val="007A4DD6"/>
    <w:rsid w:val="007A5076"/>
    <w:rsid w:val="007A6452"/>
    <w:rsid w:val="007A6D89"/>
    <w:rsid w:val="007A7F39"/>
    <w:rsid w:val="007B0062"/>
    <w:rsid w:val="007B0EC9"/>
    <w:rsid w:val="007B0FD2"/>
    <w:rsid w:val="007B1315"/>
    <w:rsid w:val="007B193F"/>
    <w:rsid w:val="007B1D89"/>
    <w:rsid w:val="007B1DAF"/>
    <w:rsid w:val="007B1E6F"/>
    <w:rsid w:val="007B293B"/>
    <w:rsid w:val="007B30A8"/>
    <w:rsid w:val="007B453A"/>
    <w:rsid w:val="007B4888"/>
    <w:rsid w:val="007B4DE5"/>
    <w:rsid w:val="007B4E0B"/>
    <w:rsid w:val="007B652B"/>
    <w:rsid w:val="007B6EDD"/>
    <w:rsid w:val="007B7AEA"/>
    <w:rsid w:val="007C0573"/>
    <w:rsid w:val="007C06DB"/>
    <w:rsid w:val="007C0B05"/>
    <w:rsid w:val="007C0D35"/>
    <w:rsid w:val="007C17E8"/>
    <w:rsid w:val="007C1813"/>
    <w:rsid w:val="007C1D10"/>
    <w:rsid w:val="007C2A59"/>
    <w:rsid w:val="007C2A67"/>
    <w:rsid w:val="007C3616"/>
    <w:rsid w:val="007C3815"/>
    <w:rsid w:val="007C3EA5"/>
    <w:rsid w:val="007C414E"/>
    <w:rsid w:val="007C4B08"/>
    <w:rsid w:val="007C4E2D"/>
    <w:rsid w:val="007C5316"/>
    <w:rsid w:val="007C6526"/>
    <w:rsid w:val="007C7402"/>
    <w:rsid w:val="007C7734"/>
    <w:rsid w:val="007C7835"/>
    <w:rsid w:val="007C7885"/>
    <w:rsid w:val="007C7E1D"/>
    <w:rsid w:val="007D01AA"/>
    <w:rsid w:val="007D0329"/>
    <w:rsid w:val="007D0410"/>
    <w:rsid w:val="007D0874"/>
    <w:rsid w:val="007D08D9"/>
    <w:rsid w:val="007D0B86"/>
    <w:rsid w:val="007D0D2A"/>
    <w:rsid w:val="007D13E7"/>
    <w:rsid w:val="007D13E8"/>
    <w:rsid w:val="007D13EA"/>
    <w:rsid w:val="007D190D"/>
    <w:rsid w:val="007D19D7"/>
    <w:rsid w:val="007D2BC9"/>
    <w:rsid w:val="007D2C48"/>
    <w:rsid w:val="007D2E67"/>
    <w:rsid w:val="007D3325"/>
    <w:rsid w:val="007D3CE7"/>
    <w:rsid w:val="007D4045"/>
    <w:rsid w:val="007D4C3A"/>
    <w:rsid w:val="007D4CB7"/>
    <w:rsid w:val="007D5040"/>
    <w:rsid w:val="007D5671"/>
    <w:rsid w:val="007D5C34"/>
    <w:rsid w:val="007D5DC0"/>
    <w:rsid w:val="007D627E"/>
    <w:rsid w:val="007D6518"/>
    <w:rsid w:val="007D65C1"/>
    <w:rsid w:val="007D7057"/>
    <w:rsid w:val="007D76C5"/>
    <w:rsid w:val="007D7F47"/>
    <w:rsid w:val="007E05E3"/>
    <w:rsid w:val="007E073B"/>
    <w:rsid w:val="007E0C34"/>
    <w:rsid w:val="007E0FE8"/>
    <w:rsid w:val="007E104A"/>
    <w:rsid w:val="007E170B"/>
    <w:rsid w:val="007E1AFD"/>
    <w:rsid w:val="007E22AF"/>
    <w:rsid w:val="007E2535"/>
    <w:rsid w:val="007E2E1F"/>
    <w:rsid w:val="007E2F66"/>
    <w:rsid w:val="007E3652"/>
    <w:rsid w:val="007E36E9"/>
    <w:rsid w:val="007E39C3"/>
    <w:rsid w:val="007E3A87"/>
    <w:rsid w:val="007E3C8C"/>
    <w:rsid w:val="007E4D38"/>
    <w:rsid w:val="007E5E6D"/>
    <w:rsid w:val="007E659B"/>
    <w:rsid w:val="007E6FCD"/>
    <w:rsid w:val="007E7635"/>
    <w:rsid w:val="007E7BCD"/>
    <w:rsid w:val="007F069B"/>
    <w:rsid w:val="007F0BED"/>
    <w:rsid w:val="007F0D7E"/>
    <w:rsid w:val="007F0EF4"/>
    <w:rsid w:val="007F1080"/>
    <w:rsid w:val="007F1098"/>
    <w:rsid w:val="007F182B"/>
    <w:rsid w:val="007F1C84"/>
    <w:rsid w:val="007F2539"/>
    <w:rsid w:val="007F27E6"/>
    <w:rsid w:val="007F2C50"/>
    <w:rsid w:val="007F2F27"/>
    <w:rsid w:val="007F3202"/>
    <w:rsid w:val="007F34E6"/>
    <w:rsid w:val="007F3ED4"/>
    <w:rsid w:val="007F4525"/>
    <w:rsid w:val="007F48CB"/>
    <w:rsid w:val="007F4E7C"/>
    <w:rsid w:val="007F540B"/>
    <w:rsid w:val="007F5871"/>
    <w:rsid w:val="007F5971"/>
    <w:rsid w:val="007F5BD2"/>
    <w:rsid w:val="007F6415"/>
    <w:rsid w:val="007F67A7"/>
    <w:rsid w:val="007F7159"/>
    <w:rsid w:val="007F7407"/>
    <w:rsid w:val="007F74B0"/>
    <w:rsid w:val="007F7F93"/>
    <w:rsid w:val="00800000"/>
    <w:rsid w:val="00800A8C"/>
    <w:rsid w:val="00801A00"/>
    <w:rsid w:val="00801C38"/>
    <w:rsid w:val="00801C82"/>
    <w:rsid w:val="00801FEF"/>
    <w:rsid w:val="008020F5"/>
    <w:rsid w:val="008021DB"/>
    <w:rsid w:val="00802981"/>
    <w:rsid w:val="00802D41"/>
    <w:rsid w:val="00802ED5"/>
    <w:rsid w:val="00803699"/>
    <w:rsid w:val="00803AE5"/>
    <w:rsid w:val="00803B10"/>
    <w:rsid w:val="00804085"/>
    <w:rsid w:val="0080408B"/>
    <w:rsid w:val="0080472B"/>
    <w:rsid w:val="00804AAF"/>
    <w:rsid w:val="00804D0D"/>
    <w:rsid w:val="00805C5E"/>
    <w:rsid w:val="008061C8"/>
    <w:rsid w:val="0080624E"/>
    <w:rsid w:val="0080640C"/>
    <w:rsid w:val="0080646E"/>
    <w:rsid w:val="00806607"/>
    <w:rsid w:val="008069B9"/>
    <w:rsid w:val="008077C0"/>
    <w:rsid w:val="00807A8A"/>
    <w:rsid w:val="00810013"/>
    <w:rsid w:val="008108C1"/>
    <w:rsid w:val="00810BAA"/>
    <w:rsid w:val="00811842"/>
    <w:rsid w:val="00812013"/>
    <w:rsid w:val="0081296E"/>
    <w:rsid w:val="008129F3"/>
    <w:rsid w:val="00813011"/>
    <w:rsid w:val="00813423"/>
    <w:rsid w:val="008145C8"/>
    <w:rsid w:val="0081466F"/>
    <w:rsid w:val="008148FD"/>
    <w:rsid w:val="00814B69"/>
    <w:rsid w:val="008150ED"/>
    <w:rsid w:val="0081527E"/>
    <w:rsid w:val="008154BC"/>
    <w:rsid w:val="00815F56"/>
    <w:rsid w:val="008163F4"/>
    <w:rsid w:val="00816900"/>
    <w:rsid w:val="008172DA"/>
    <w:rsid w:val="008177F1"/>
    <w:rsid w:val="00817B81"/>
    <w:rsid w:val="00820CE1"/>
    <w:rsid w:val="00821D21"/>
    <w:rsid w:val="00821E76"/>
    <w:rsid w:val="00822242"/>
    <w:rsid w:val="00822C82"/>
    <w:rsid w:val="00823055"/>
    <w:rsid w:val="008234CF"/>
    <w:rsid w:val="00823543"/>
    <w:rsid w:val="00823798"/>
    <w:rsid w:val="008237FF"/>
    <w:rsid w:val="00823F50"/>
    <w:rsid w:val="008242FB"/>
    <w:rsid w:val="0082446D"/>
    <w:rsid w:val="0082456B"/>
    <w:rsid w:val="008245D9"/>
    <w:rsid w:val="00824EE5"/>
    <w:rsid w:val="0082579C"/>
    <w:rsid w:val="008257CD"/>
    <w:rsid w:val="00825F4E"/>
    <w:rsid w:val="00826580"/>
    <w:rsid w:val="008270AD"/>
    <w:rsid w:val="008271B5"/>
    <w:rsid w:val="0082749A"/>
    <w:rsid w:val="00827A67"/>
    <w:rsid w:val="00831805"/>
    <w:rsid w:val="0083219D"/>
    <w:rsid w:val="008326CC"/>
    <w:rsid w:val="00832A53"/>
    <w:rsid w:val="00832AD9"/>
    <w:rsid w:val="00832B61"/>
    <w:rsid w:val="008339B3"/>
    <w:rsid w:val="00833BA1"/>
    <w:rsid w:val="008341CC"/>
    <w:rsid w:val="00834204"/>
    <w:rsid w:val="00834B53"/>
    <w:rsid w:val="00834D20"/>
    <w:rsid w:val="0083558F"/>
    <w:rsid w:val="0083561A"/>
    <w:rsid w:val="0083587B"/>
    <w:rsid w:val="00835C62"/>
    <w:rsid w:val="008360F4"/>
    <w:rsid w:val="00836B76"/>
    <w:rsid w:val="00836B86"/>
    <w:rsid w:val="00837004"/>
    <w:rsid w:val="00837065"/>
    <w:rsid w:val="00837483"/>
    <w:rsid w:val="00837B40"/>
    <w:rsid w:val="00837EB7"/>
    <w:rsid w:val="00837FA5"/>
    <w:rsid w:val="00840BD2"/>
    <w:rsid w:val="00840E4B"/>
    <w:rsid w:val="00840EA0"/>
    <w:rsid w:val="00841153"/>
    <w:rsid w:val="008411CF"/>
    <w:rsid w:val="008418EC"/>
    <w:rsid w:val="00841AAD"/>
    <w:rsid w:val="00841B78"/>
    <w:rsid w:val="00841D4D"/>
    <w:rsid w:val="00841EB6"/>
    <w:rsid w:val="00842078"/>
    <w:rsid w:val="00842086"/>
    <w:rsid w:val="00842316"/>
    <w:rsid w:val="00842E51"/>
    <w:rsid w:val="00842EEB"/>
    <w:rsid w:val="008433A8"/>
    <w:rsid w:val="008434C6"/>
    <w:rsid w:val="008440BC"/>
    <w:rsid w:val="00844345"/>
    <w:rsid w:val="0084461D"/>
    <w:rsid w:val="00844990"/>
    <w:rsid w:val="00844E91"/>
    <w:rsid w:val="00845542"/>
    <w:rsid w:val="0084580A"/>
    <w:rsid w:val="00845D98"/>
    <w:rsid w:val="0084640C"/>
    <w:rsid w:val="008469EB"/>
    <w:rsid w:val="00846B53"/>
    <w:rsid w:val="00847367"/>
    <w:rsid w:val="00847447"/>
    <w:rsid w:val="00847474"/>
    <w:rsid w:val="0084770C"/>
    <w:rsid w:val="00847A3C"/>
    <w:rsid w:val="00847B9C"/>
    <w:rsid w:val="00847F46"/>
    <w:rsid w:val="008500D4"/>
    <w:rsid w:val="008506BF"/>
    <w:rsid w:val="00850720"/>
    <w:rsid w:val="00851112"/>
    <w:rsid w:val="00851173"/>
    <w:rsid w:val="008515D1"/>
    <w:rsid w:val="008517D1"/>
    <w:rsid w:val="00851872"/>
    <w:rsid w:val="00852332"/>
    <w:rsid w:val="008528FB"/>
    <w:rsid w:val="00852CE9"/>
    <w:rsid w:val="0085368D"/>
    <w:rsid w:val="008538F7"/>
    <w:rsid w:val="008539B6"/>
    <w:rsid w:val="00853E72"/>
    <w:rsid w:val="00854095"/>
    <w:rsid w:val="008548D9"/>
    <w:rsid w:val="00854A71"/>
    <w:rsid w:val="00854A7B"/>
    <w:rsid w:val="008550AF"/>
    <w:rsid w:val="008558A1"/>
    <w:rsid w:val="00855A6D"/>
    <w:rsid w:val="00855BE5"/>
    <w:rsid w:val="00855E7B"/>
    <w:rsid w:val="008561C7"/>
    <w:rsid w:val="008562F0"/>
    <w:rsid w:val="008563ED"/>
    <w:rsid w:val="0085661C"/>
    <w:rsid w:val="00856918"/>
    <w:rsid w:val="00856AB8"/>
    <w:rsid w:val="00856EF6"/>
    <w:rsid w:val="008570A8"/>
    <w:rsid w:val="008576DA"/>
    <w:rsid w:val="00857918"/>
    <w:rsid w:val="008617AA"/>
    <w:rsid w:val="008619E3"/>
    <w:rsid w:val="00861B7A"/>
    <w:rsid w:val="00861FC3"/>
    <w:rsid w:val="00862333"/>
    <w:rsid w:val="00862467"/>
    <w:rsid w:val="00862868"/>
    <w:rsid w:val="0086321C"/>
    <w:rsid w:val="00863B72"/>
    <w:rsid w:val="00863C59"/>
    <w:rsid w:val="00863CE2"/>
    <w:rsid w:val="00864028"/>
    <w:rsid w:val="00864BEB"/>
    <w:rsid w:val="00864F32"/>
    <w:rsid w:val="00865390"/>
    <w:rsid w:val="0086553D"/>
    <w:rsid w:val="0086565E"/>
    <w:rsid w:val="00865874"/>
    <w:rsid w:val="00865BB4"/>
    <w:rsid w:val="008660C3"/>
    <w:rsid w:val="00866229"/>
    <w:rsid w:val="008662BF"/>
    <w:rsid w:val="008668A6"/>
    <w:rsid w:val="008668EB"/>
    <w:rsid w:val="0086723E"/>
    <w:rsid w:val="008676EC"/>
    <w:rsid w:val="0086781F"/>
    <w:rsid w:val="0086787F"/>
    <w:rsid w:val="0086793A"/>
    <w:rsid w:val="008702AA"/>
    <w:rsid w:val="00870707"/>
    <w:rsid w:val="00870E20"/>
    <w:rsid w:val="008718DC"/>
    <w:rsid w:val="008719C4"/>
    <w:rsid w:val="00871FEA"/>
    <w:rsid w:val="008723E0"/>
    <w:rsid w:val="008724E8"/>
    <w:rsid w:val="00873714"/>
    <w:rsid w:val="00873BF9"/>
    <w:rsid w:val="008741B3"/>
    <w:rsid w:val="008749A4"/>
    <w:rsid w:val="00874F48"/>
    <w:rsid w:val="00874FA3"/>
    <w:rsid w:val="008754AD"/>
    <w:rsid w:val="0087584F"/>
    <w:rsid w:val="00875ECB"/>
    <w:rsid w:val="00875FB3"/>
    <w:rsid w:val="008766C9"/>
    <w:rsid w:val="008769A3"/>
    <w:rsid w:val="0087709B"/>
    <w:rsid w:val="0088080B"/>
    <w:rsid w:val="008809D0"/>
    <w:rsid w:val="00881035"/>
    <w:rsid w:val="008815BE"/>
    <w:rsid w:val="008817F8"/>
    <w:rsid w:val="00881FF2"/>
    <w:rsid w:val="00882242"/>
    <w:rsid w:val="008825D4"/>
    <w:rsid w:val="008830CD"/>
    <w:rsid w:val="00883AFF"/>
    <w:rsid w:val="00884152"/>
    <w:rsid w:val="008841F4"/>
    <w:rsid w:val="0088464F"/>
    <w:rsid w:val="008846F2"/>
    <w:rsid w:val="00884A31"/>
    <w:rsid w:val="00885C82"/>
    <w:rsid w:val="0088625E"/>
    <w:rsid w:val="00887025"/>
    <w:rsid w:val="00887595"/>
    <w:rsid w:val="008876E1"/>
    <w:rsid w:val="008876E2"/>
    <w:rsid w:val="00887B4F"/>
    <w:rsid w:val="00887CF3"/>
    <w:rsid w:val="00890742"/>
    <w:rsid w:val="008911E3"/>
    <w:rsid w:val="008917C2"/>
    <w:rsid w:val="008919AA"/>
    <w:rsid w:val="00891D5B"/>
    <w:rsid w:val="0089236B"/>
    <w:rsid w:val="00892513"/>
    <w:rsid w:val="00892815"/>
    <w:rsid w:val="00892DE7"/>
    <w:rsid w:val="008934B3"/>
    <w:rsid w:val="00893769"/>
    <w:rsid w:val="00893A51"/>
    <w:rsid w:val="00893A9A"/>
    <w:rsid w:val="00894142"/>
    <w:rsid w:val="008943F7"/>
    <w:rsid w:val="0089463C"/>
    <w:rsid w:val="00894706"/>
    <w:rsid w:val="0089561B"/>
    <w:rsid w:val="00895A41"/>
    <w:rsid w:val="00895F8B"/>
    <w:rsid w:val="00895FB6"/>
    <w:rsid w:val="008962F3"/>
    <w:rsid w:val="008964C4"/>
    <w:rsid w:val="00896A9E"/>
    <w:rsid w:val="00896F47"/>
    <w:rsid w:val="00897B53"/>
    <w:rsid w:val="00897D82"/>
    <w:rsid w:val="008A0226"/>
    <w:rsid w:val="008A0270"/>
    <w:rsid w:val="008A040B"/>
    <w:rsid w:val="008A0CD3"/>
    <w:rsid w:val="008A0D41"/>
    <w:rsid w:val="008A1917"/>
    <w:rsid w:val="008A1CED"/>
    <w:rsid w:val="008A2378"/>
    <w:rsid w:val="008A2DEA"/>
    <w:rsid w:val="008A442B"/>
    <w:rsid w:val="008A4674"/>
    <w:rsid w:val="008A497A"/>
    <w:rsid w:val="008A5040"/>
    <w:rsid w:val="008A58AD"/>
    <w:rsid w:val="008A5A12"/>
    <w:rsid w:val="008A60B4"/>
    <w:rsid w:val="008A6220"/>
    <w:rsid w:val="008A6D00"/>
    <w:rsid w:val="008A73EE"/>
    <w:rsid w:val="008A748D"/>
    <w:rsid w:val="008A7627"/>
    <w:rsid w:val="008A7886"/>
    <w:rsid w:val="008A7B56"/>
    <w:rsid w:val="008B0F2E"/>
    <w:rsid w:val="008B10AC"/>
    <w:rsid w:val="008B1CC4"/>
    <w:rsid w:val="008B2EEB"/>
    <w:rsid w:val="008B346A"/>
    <w:rsid w:val="008B3528"/>
    <w:rsid w:val="008B387B"/>
    <w:rsid w:val="008B3C37"/>
    <w:rsid w:val="008B3CB8"/>
    <w:rsid w:val="008B42A9"/>
    <w:rsid w:val="008B48D5"/>
    <w:rsid w:val="008B559C"/>
    <w:rsid w:val="008B588E"/>
    <w:rsid w:val="008B5CDA"/>
    <w:rsid w:val="008B5D9F"/>
    <w:rsid w:val="008B6630"/>
    <w:rsid w:val="008B6B0E"/>
    <w:rsid w:val="008B6EA6"/>
    <w:rsid w:val="008B6EAA"/>
    <w:rsid w:val="008B7411"/>
    <w:rsid w:val="008B7BD7"/>
    <w:rsid w:val="008C017B"/>
    <w:rsid w:val="008C09F0"/>
    <w:rsid w:val="008C0D65"/>
    <w:rsid w:val="008C0E3B"/>
    <w:rsid w:val="008C0E5B"/>
    <w:rsid w:val="008C18C0"/>
    <w:rsid w:val="008C25B1"/>
    <w:rsid w:val="008C2EA3"/>
    <w:rsid w:val="008C3191"/>
    <w:rsid w:val="008C42CA"/>
    <w:rsid w:val="008C501F"/>
    <w:rsid w:val="008C59CD"/>
    <w:rsid w:val="008C5F2E"/>
    <w:rsid w:val="008C5F6B"/>
    <w:rsid w:val="008C66F0"/>
    <w:rsid w:val="008C6751"/>
    <w:rsid w:val="008C6CFA"/>
    <w:rsid w:val="008C6EAF"/>
    <w:rsid w:val="008C7298"/>
    <w:rsid w:val="008C7691"/>
    <w:rsid w:val="008C7FC6"/>
    <w:rsid w:val="008D0423"/>
    <w:rsid w:val="008D0680"/>
    <w:rsid w:val="008D0C04"/>
    <w:rsid w:val="008D0E7B"/>
    <w:rsid w:val="008D12FB"/>
    <w:rsid w:val="008D1AD5"/>
    <w:rsid w:val="008D1CD5"/>
    <w:rsid w:val="008D1CEE"/>
    <w:rsid w:val="008D2169"/>
    <w:rsid w:val="008D23F2"/>
    <w:rsid w:val="008D2412"/>
    <w:rsid w:val="008D2632"/>
    <w:rsid w:val="008D2B37"/>
    <w:rsid w:val="008D2C5F"/>
    <w:rsid w:val="008D33CA"/>
    <w:rsid w:val="008D353A"/>
    <w:rsid w:val="008D395F"/>
    <w:rsid w:val="008D3C35"/>
    <w:rsid w:val="008D3D20"/>
    <w:rsid w:val="008D3DA4"/>
    <w:rsid w:val="008D4137"/>
    <w:rsid w:val="008D41F7"/>
    <w:rsid w:val="008D43E1"/>
    <w:rsid w:val="008D491F"/>
    <w:rsid w:val="008D4ADC"/>
    <w:rsid w:val="008D51B7"/>
    <w:rsid w:val="008D638C"/>
    <w:rsid w:val="008D6A0A"/>
    <w:rsid w:val="008D6BA6"/>
    <w:rsid w:val="008D714A"/>
    <w:rsid w:val="008D717B"/>
    <w:rsid w:val="008E01CA"/>
    <w:rsid w:val="008E0821"/>
    <w:rsid w:val="008E0848"/>
    <w:rsid w:val="008E0D8D"/>
    <w:rsid w:val="008E1F76"/>
    <w:rsid w:val="008E260E"/>
    <w:rsid w:val="008E2762"/>
    <w:rsid w:val="008E3032"/>
    <w:rsid w:val="008E326F"/>
    <w:rsid w:val="008E40E5"/>
    <w:rsid w:val="008E508E"/>
    <w:rsid w:val="008E529F"/>
    <w:rsid w:val="008E5889"/>
    <w:rsid w:val="008E59F4"/>
    <w:rsid w:val="008E5BF0"/>
    <w:rsid w:val="008E5F05"/>
    <w:rsid w:val="008E6019"/>
    <w:rsid w:val="008E656E"/>
    <w:rsid w:val="008E6D3D"/>
    <w:rsid w:val="008E6EA1"/>
    <w:rsid w:val="008E7039"/>
    <w:rsid w:val="008E7206"/>
    <w:rsid w:val="008E7DB6"/>
    <w:rsid w:val="008E7F9D"/>
    <w:rsid w:val="008F03BB"/>
    <w:rsid w:val="008F10BC"/>
    <w:rsid w:val="008F1144"/>
    <w:rsid w:val="008F1A79"/>
    <w:rsid w:val="008F22FE"/>
    <w:rsid w:val="008F251F"/>
    <w:rsid w:val="008F2F76"/>
    <w:rsid w:val="008F41AB"/>
    <w:rsid w:val="008F48F4"/>
    <w:rsid w:val="008F497F"/>
    <w:rsid w:val="008F4C36"/>
    <w:rsid w:val="008F56F9"/>
    <w:rsid w:val="008F58B6"/>
    <w:rsid w:val="008F5D29"/>
    <w:rsid w:val="008F629C"/>
    <w:rsid w:val="008F64C2"/>
    <w:rsid w:val="008F6DA0"/>
    <w:rsid w:val="0090019C"/>
    <w:rsid w:val="00900478"/>
    <w:rsid w:val="009004A4"/>
    <w:rsid w:val="009004EC"/>
    <w:rsid w:val="00900EAC"/>
    <w:rsid w:val="009014C0"/>
    <w:rsid w:val="0090228F"/>
    <w:rsid w:val="009027CE"/>
    <w:rsid w:val="00903212"/>
    <w:rsid w:val="00903665"/>
    <w:rsid w:val="009038F6"/>
    <w:rsid w:val="00904694"/>
    <w:rsid w:val="00904735"/>
    <w:rsid w:val="0090509E"/>
    <w:rsid w:val="00905100"/>
    <w:rsid w:val="00905370"/>
    <w:rsid w:val="009054DD"/>
    <w:rsid w:val="00905EEC"/>
    <w:rsid w:val="00906025"/>
    <w:rsid w:val="00906089"/>
    <w:rsid w:val="0090632F"/>
    <w:rsid w:val="00906A07"/>
    <w:rsid w:val="00906DE1"/>
    <w:rsid w:val="00907063"/>
    <w:rsid w:val="009072D1"/>
    <w:rsid w:val="009101FD"/>
    <w:rsid w:val="00910266"/>
    <w:rsid w:val="00911611"/>
    <w:rsid w:val="009120A3"/>
    <w:rsid w:val="009122C3"/>
    <w:rsid w:val="009131F2"/>
    <w:rsid w:val="009134B2"/>
    <w:rsid w:val="00914006"/>
    <w:rsid w:val="00914825"/>
    <w:rsid w:val="00914902"/>
    <w:rsid w:val="009149FD"/>
    <w:rsid w:val="00914E6E"/>
    <w:rsid w:val="00915146"/>
    <w:rsid w:val="009154E7"/>
    <w:rsid w:val="00915775"/>
    <w:rsid w:val="00915991"/>
    <w:rsid w:val="00916060"/>
    <w:rsid w:val="009160CE"/>
    <w:rsid w:val="00916241"/>
    <w:rsid w:val="00916292"/>
    <w:rsid w:val="00916D46"/>
    <w:rsid w:val="009177C8"/>
    <w:rsid w:val="00917CEE"/>
    <w:rsid w:val="00920657"/>
    <w:rsid w:val="009207F9"/>
    <w:rsid w:val="009218F6"/>
    <w:rsid w:val="0092192D"/>
    <w:rsid w:val="00922348"/>
    <w:rsid w:val="009224D4"/>
    <w:rsid w:val="00922549"/>
    <w:rsid w:val="00922786"/>
    <w:rsid w:val="00922996"/>
    <w:rsid w:val="00922F7A"/>
    <w:rsid w:val="009230D5"/>
    <w:rsid w:val="009233B2"/>
    <w:rsid w:val="0092343A"/>
    <w:rsid w:val="00923A3D"/>
    <w:rsid w:val="00923A94"/>
    <w:rsid w:val="00924E07"/>
    <w:rsid w:val="00925387"/>
    <w:rsid w:val="0092553E"/>
    <w:rsid w:val="00926263"/>
    <w:rsid w:val="0092662C"/>
    <w:rsid w:val="00926BFB"/>
    <w:rsid w:val="0092753B"/>
    <w:rsid w:val="00927716"/>
    <w:rsid w:val="00930065"/>
    <w:rsid w:val="0093020E"/>
    <w:rsid w:val="00930237"/>
    <w:rsid w:val="00930443"/>
    <w:rsid w:val="00931515"/>
    <w:rsid w:val="009315C4"/>
    <w:rsid w:val="00931C11"/>
    <w:rsid w:val="00931E1B"/>
    <w:rsid w:val="009320A8"/>
    <w:rsid w:val="009322C9"/>
    <w:rsid w:val="00932834"/>
    <w:rsid w:val="0093295B"/>
    <w:rsid w:val="00933B91"/>
    <w:rsid w:val="00933F95"/>
    <w:rsid w:val="00934424"/>
    <w:rsid w:val="0093567F"/>
    <w:rsid w:val="009359DF"/>
    <w:rsid w:val="00935D8A"/>
    <w:rsid w:val="009360B9"/>
    <w:rsid w:val="009363F0"/>
    <w:rsid w:val="009365A2"/>
    <w:rsid w:val="00937233"/>
    <w:rsid w:val="00937309"/>
    <w:rsid w:val="009375DC"/>
    <w:rsid w:val="00937659"/>
    <w:rsid w:val="00937883"/>
    <w:rsid w:val="009378EA"/>
    <w:rsid w:val="00941398"/>
    <w:rsid w:val="0094154B"/>
    <w:rsid w:val="00941A97"/>
    <w:rsid w:val="00941AE4"/>
    <w:rsid w:val="00942098"/>
    <w:rsid w:val="00942245"/>
    <w:rsid w:val="00942684"/>
    <w:rsid w:val="0094277E"/>
    <w:rsid w:val="00943292"/>
    <w:rsid w:val="009433C5"/>
    <w:rsid w:val="009433C7"/>
    <w:rsid w:val="009434A8"/>
    <w:rsid w:val="00943512"/>
    <w:rsid w:val="0094353A"/>
    <w:rsid w:val="00943634"/>
    <w:rsid w:val="00943787"/>
    <w:rsid w:val="009439EB"/>
    <w:rsid w:val="00943A35"/>
    <w:rsid w:val="009441B7"/>
    <w:rsid w:val="00944403"/>
    <w:rsid w:val="00944950"/>
    <w:rsid w:val="00944A53"/>
    <w:rsid w:val="00944ACA"/>
    <w:rsid w:val="009459AC"/>
    <w:rsid w:val="00945ECC"/>
    <w:rsid w:val="009464F5"/>
    <w:rsid w:val="00946737"/>
    <w:rsid w:val="00946E92"/>
    <w:rsid w:val="00947BDF"/>
    <w:rsid w:val="0095247B"/>
    <w:rsid w:val="00952706"/>
    <w:rsid w:val="00952E2B"/>
    <w:rsid w:val="00952E3E"/>
    <w:rsid w:val="00952F44"/>
    <w:rsid w:val="00953026"/>
    <w:rsid w:val="009530C4"/>
    <w:rsid w:val="0095371B"/>
    <w:rsid w:val="00953C86"/>
    <w:rsid w:val="00953EC8"/>
    <w:rsid w:val="00953FEF"/>
    <w:rsid w:val="00954E82"/>
    <w:rsid w:val="009554AC"/>
    <w:rsid w:val="00955C37"/>
    <w:rsid w:val="00956157"/>
    <w:rsid w:val="00956620"/>
    <w:rsid w:val="009573A6"/>
    <w:rsid w:val="00957748"/>
    <w:rsid w:val="00957AA2"/>
    <w:rsid w:val="00957C75"/>
    <w:rsid w:val="009604B5"/>
    <w:rsid w:val="009609B4"/>
    <w:rsid w:val="00960A0D"/>
    <w:rsid w:val="00960BEA"/>
    <w:rsid w:val="00960F0D"/>
    <w:rsid w:val="00961F98"/>
    <w:rsid w:val="00962AE8"/>
    <w:rsid w:val="00963AD2"/>
    <w:rsid w:val="0096408F"/>
    <w:rsid w:val="009640AD"/>
    <w:rsid w:val="0096518F"/>
    <w:rsid w:val="0096535A"/>
    <w:rsid w:val="009657B0"/>
    <w:rsid w:val="00965878"/>
    <w:rsid w:val="00966083"/>
    <w:rsid w:val="0096684C"/>
    <w:rsid w:val="00966CEB"/>
    <w:rsid w:val="009671DA"/>
    <w:rsid w:val="00967A94"/>
    <w:rsid w:val="00967AFC"/>
    <w:rsid w:val="00967C74"/>
    <w:rsid w:val="00967EBD"/>
    <w:rsid w:val="0097013F"/>
    <w:rsid w:val="00970272"/>
    <w:rsid w:val="00970E41"/>
    <w:rsid w:val="00970EF5"/>
    <w:rsid w:val="00971652"/>
    <w:rsid w:val="00972003"/>
    <w:rsid w:val="00972243"/>
    <w:rsid w:val="00972A48"/>
    <w:rsid w:val="00972FFA"/>
    <w:rsid w:val="0097359E"/>
    <w:rsid w:val="00973AC8"/>
    <w:rsid w:val="00973D88"/>
    <w:rsid w:val="0097416A"/>
    <w:rsid w:val="00974510"/>
    <w:rsid w:val="009747CE"/>
    <w:rsid w:val="00974ABE"/>
    <w:rsid w:val="00974D47"/>
    <w:rsid w:val="00974DE2"/>
    <w:rsid w:val="00975354"/>
    <w:rsid w:val="009753AF"/>
    <w:rsid w:val="00975ED3"/>
    <w:rsid w:val="00976377"/>
    <w:rsid w:val="009765C9"/>
    <w:rsid w:val="00976896"/>
    <w:rsid w:val="00977920"/>
    <w:rsid w:val="00977E08"/>
    <w:rsid w:val="009809B7"/>
    <w:rsid w:val="00980DF6"/>
    <w:rsid w:val="00981021"/>
    <w:rsid w:val="0098186F"/>
    <w:rsid w:val="00981B49"/>
    <w:rsid w:val="00981BD5"/>
    <w:rsid w:val="00981F98"/>
    <w:rsid w:val="009821A5"/>
    <w:rsid w:val="00982B41"/>
    <w:rsid w:val="00983804"/>
    <w:rsid w:val="00984937"/>
    <w:rsid w:val="00984CA3"/>
    <w:rsid w:val="00984D72"/>
    <w:rsid w:val="009853BF"/>
    <w:rsid w:val="0098568C"/>
    <w:rsid w:val="00985E98"/>
    <w:rsid w:val="009868DB"/>
    <w:rsid w:val="00986E5F"/>
    <w:rsid w:val="00986EE3"/>
    <w:rsid w:val="00990373"/>
    <w:rsid w:val="0099054C"/>
    <w:rsid w:val="0099059C"/>
    <w:rsid w:val="009906A6"/>
    <w:rsid w:val="00990810"/>
    <w:rsid w:val="00990C01"/>
    <w:rsid w:val="00990F1B"/>
    <w:rsid w:val="009916B0"/>
    <w:rsid w:val="009917E1"/>
    <w:rsid w:val="0099188C"/>
    <w:rsid w:val="00991CD9"/>
    <w:rsid w:val="00991FE7"/>
    <w:rsid w:val="0099206E"/>
    <w:rsid w:val="009920C8"/>
    <w:rsid w:val="009920EB"/>
    <w:rsid w:val="00992204"/>
    <w:rsid w:val="00992489"/>
    <w:rsid w:val="00992C76"/>
    <w:rsid w:val="00993573"/>
    <w:rsid w:val="009944BE"/>
    <w:rsid w:val="0099496D"/>
    <w:rsid w:val="00994AE4"/>
    <w:rsid w:val="00994BDC"/>
    <w:rsid w:val="00994F5F"/>
    <w:rsid w:val="00995484"/>
    <w:rsid w:val="009956D3"/>
    <w:rsid w:val="009960D3"/>
    <w:rsid w:val="009960F2"/>
    <w:rsid w:val="009961E7"/>
    <w:rsid w:val="00996452"/>
    <w:rsid w:val="0099670C"/>
    <w:rsid w:val="009967F9"/>
    <w:rsid w:val="00996A2D"/>
    <w:rsid w:val="00996BBD"/>
    <w:rsid w:val="0099786E"/>
    <w:rsid w:val="009A081C"/>
    <w:rsid w:val="009A0DC8"/>
    <w:rsid w:val="009A1197"/>
    <w:rsid w:val="009A1997"/>
    <w:rsid w:val="009A1A0D"/>
    <w:rsid w:val="009A1AEA"/>
    <w:rsid w:val="009A21B7"/>
    <w:rsid w:val="009A2830"/>
    <w:rsid w:val="009A40D2"/>
    <w:rsid w:val="009A4139"/>
    <w:rsid w:val="009A44E7"/>
    <w:rsid w:val="009A4639"/>
    <w:rsid w:val="009A4888"/>
    <w:rsid w:val="009A491C"/>
    <w:rsid w:val="009A4966"/>
    <w:rsid w:val="009A4EB9"/>
    <w:rsid w:val="009A5FAF"/>
    <w:rsid w:val="009A6790"/>
    <w:rsid w:val="009A71CE"/>
    <w:rsid w:val="009A72B8"/>
    <w:rsid w:val="009A77D0"/>
    <w:rsid w:val="009B06B8"/>
    <w:rsid w:val="009B07F5"/>
    <w:rsid w:val="009B0BB2"/>
    <w:rsid w:val="009B0C2B"/>
    <w:rsid w:val="009B0C48"/>
    <w:rsid w:val="009B0F7B"/>
    <w:rsid w:val="009B1307"/>
    <w:rsid w:val="009B1528"/>
    <w:rsid w:val="009B16A4"/>
    <w:rsid w:val="009B2812"/>
    <w:rsid w:val="009B29F8"/>
    <w:rsid w:val="009B2D5B"/>
    <w:rsid w:val="009B2FF4"/>
    <w:rsid w:val="009B3763"/>
    <w:rsid w:val="009B393D"/>
    <w:rsid w:val="009B3CC2"/>
    <w:rsid w:val="009B3DD7"/>
    <w:rsid w:val="009B5968"/>
    <w:rsid w:val="009B5BB4"/>
    <w:rsid w:val="009B664F"/>
    <w:rsid w:val="009B6C82"/>
    <w:rsid w:val="009B70DC"/>
    <w:rsid w:val="009B70E5"/>
    <w:rsid w:val="009B7297"/>
    <w:rsid w:val="009B7407"/>
    <w:rsid w:val="009B7DE2"/>
    <w:rsid w:val="009B7EFE"/>
    <w:rsid w:val="009C0254"/>
    <w:rsid w:val="009C03E9"/>
    <w:rsid w:val="009C03F1"/>
    <w:rsid w:val="009C04C5"/>
    <w:rsid w:val="009C0630"/>
    <w:rsid w:val="009C08B5"/>
    <w:rsid w:val="009C0F06"/>
    <w:rsid w:val="009C30AA"/>
    <w:rsid w:val="009C3290"/>
    <w:rsid w:val="009C357C"/>
    <w:rsid w:val="009C3707"/>
    <w:rsid w:val="009C3AB9"/>
    <w:rsid w:val="009C3E41"/>
    <w:rsid w:val="009C4263"/>
    <w:rsid w:val="009C46E5"/>
    <w:rsid w:val="009C46F8"/>
    <w:rsid w:val="009C559C"/>
    <w:rsid w:val="009C5CF4"/>
    <w:rsid w:val="009C61CC"/>
    <w:rsid w:val="009C6316"/>
    <w:rsid w:val="009C6379"/>
    <w:rsid w:val="009C6AE4"/>
    <w:rsid w:val="009C6D96"/>
    <w:rsid w:val="009C71FE"/>
    <w:rsid w:val="009C7B2E"/>
    <w:rsid w:val="009C7F6E"/>
    <w:rsid w:val="009D060E"/>
    <w:rsid w:val="009D068C"/>
    <w:rsid w:val="009D06A6"/>
    <w:rsid w:val="009D07F5"/>
    <w:rsid w:val="009D0DA7"/>
    <w:rsid w:val="009D116E"/>
    <w:rsid w:val="009D1226"/>
    <w:rsid w:val="009D14CA"/>
    <w:rsid w:val="009D15CC"/>
    <w:rsid w:val="009D20FE"/>
    <w:rsid w:val="009D2342"/>
    <w:rsid w:val="009D26D9"/>
    <w:rsid w:val="009D28CF"/>
    <w:rsid w:val="009D2918"/>
    <w:rsid w:val="009D2ABE"/>
    <w:rsid w:val="009D3144"/>
    <w:rsid w:val="009D33F5"/>
    <w:rsid w:val="009D35F5"/>
    <w:rsid w:val="009D3AB8"/>
    <w:rsid w:val="009D452D"/>
    <w:rsid w:val="009D48D9"/>
    <w:rsid w:val="009D514C"/>
    <w:rsid w:val="009D51A0"/>
    <w:rsid w:val="009D5730"/>
    <w:rsid w:val="009D5A45"/>
    <w:rsid w:val="009D6E89"/>
    <w:rsid w:val="009E00D4"/>
    <w:rsid w:val="009E1094"/>
    <w:rsid w:val="009E13D4"/>
    <w:rsid w:val="009E1C1D"/>
    <w:rsid w:val="009E1CF5"/>
    <w:rsid w:val="009E1DA4"/>
    <w:rsid w:val="009E2C16"/>
    <w:rsid w:val="009E3D34"/>
    <w:rsid w:val="009E404A"/>
    <w:rsid w:val="009E4E18"/>
    <w:rsid w:val="009E4F5B"/>
    <w:rsid w:val="009E5404"/>
    <w:rsid w:val="009E58E5"/>
    <w:rsid w:val="009E5A90"/>
    <w:rsid w:val="009E5F68"/>
    <w:rsid w:val="009E601F"/>
    <w:rsid w:val="009E67AA"/>
    <w:rsid w:val="009E69BE"/>
    <w:rsid w:val="009F0100"/>
    <w:rsid w:val="009F0248"/>
    <w:rsid w:val="009F08EF"/>
    <w:rsid w:val="009F09C3"/>
    <w:rsid w:val="009F1146"/>
    <w:rsid w:val="009F17CA"/>
    <w:rsid w:val="009F190F"/>
    <w:rsid w:val="009F19E5"/>
    <w:rsid w:val="009F1CE6"/>
    <w:rsid w:val="009F1D8F"/>
    <w:rsid w:val="009F1FD5"/>
    <w:rsid w:val="009F22DB"/>
    <w:rsid w:val="009F2EB8"/>
    <w:rsid w:val="009F34FE"/>
    <w:rsid w:val="009F37BF"/>
    <w:rsid w:val="009F38D4"/>
    <w:rsid w:val="009F3C2F"/>
    <w:rsid w:val="009F3EC3"/>
    <w:rsid w:val="009F4E34"/>
    <w:rsid w:val="009F532A"/>
    <w:rsid w:val="009F5A70"/>
    <w:rsid w:val="009F67AE"/>
    <w:rsid w:val="009F6C93"/>
    <w:rsid w:val="009F6F28"/>
    <w:rsid w:val="009F712B"/>
    <w:rsid w:val="00A001DE"/>
    <w:rsid w:val="00A00A24"/>
    <w:rsid w:val="00A00CD7"/>
    <w:rsid w:val="00A011C1"/>
    <w:rsid w:val="00A0164B"/>
    <w:rsid w:val="00A025DE"/>
    <w:rsid w:val="00A029EF"/>
    <w:rsid w:val="00A032B2"/>
    <w:rsid w:val="00A0357C"/>
    <w:rsid w:val="00A03685"/>
    <w:rsid w:val="00A03977"/>
    <w:rsid w:val="00A0419F"/>
    <w:rsid w:val="00A04683"/>
    <w:rsid w:val="00A04DBF"/>
    <w:rsid w:val="00A05315"/>
    <w:rsid w:val="00A059DD"/>
    <w:rsid w:val="00A05B2C"/>
    <w:rsid w:val="00A06324"/>
    <w:rsid w:val="00A06FA2"/>
    <w:rsid w:val="00A070F6"/>
    <w:rsid w:val="00A07573"/>
    <w:rsid w:val="00A0775F"/>
    <w:rsid w:val="00A07A0A"/>
    <w:rsid w:val="00A1001A"/>
    <w:rsid w:val="00A101DA"/>
    <w:rsid w:val="00A1039D"/>
    <w:rsid w:val="00A108BA"/>
    <w:rsid w:val="00A114DF"/>
    <w:rsid w:val="00A11CAF"/>
    <w:rsid w:val="00A122DE"/>
    <w:rsid w:val="00A12BD0"/>
    <w:rsid w:val="00A1356F"/>
    <w:rsid w:val="00A15075"/>
    <w:rsid w:val="00A15099"/>
    <w:rsid w:val="00A152E8"/>
    <w:rsid w:val="00A15A1A"/>
    <w:rsid w:val="00A162C3"/>
    <w:rsid w:val="00A17053"/>
    <w:rsid w:val="00A17BAC"/>
    <w:rsid w:val="00A2079C"/>
    <w:rsid w:val="00A209AD"/>
    <w:rsid w:val="00A212EC"/>
    <w:rsid w:val="00A218C1"/>
    <w:rsid w:val="00A21C87"/>
    <w:rsid w:val="00A2222C"/>
    <w:rsid w:val="00A228AF"/>
    <w:rsid w:val="00A229FB"/>
    <w:rsid w:val="00A23455"/>
    <w:rsid w:val="00A23512"/>
    <w:rsid w:val="00A2352D"/>
    <w:rsid w:val="00A237FE"/>
    <w:rsid w:val="00A23916"/>
    <w:rsid w:val="00A24354"/>
    <w:rsid w:val="00A24E44"/>
    <w:rsid w:val="00A25190"/>
    <w:rsid w:val="00A25291"/>
    <w:rsid w:val="00A258D6"/>
    <w:rsid w:val="00A263BB"/>
    <w:rsid w:val="00A26419"/>
    <w:rsid w:val="00A2679D"/>
    <w:rsid w:val="00A26996"/>
    <w:rsid w:val="00A26A68"/>
    <w:rsid w:val="00A26D86"/>
    <w:rsid w:val="00A273D1"/>
    <w:rsid w:val="00A27876"/>
    <w:rsid w:val="00A27A73"/>
    <w:rsid w:val="00A27C5E"/>
    <w:rsid w:val="00A27E09"/>
    <w:rsid w:val="00A310BC"/>
    <w:rsid w:val="00A316ED"/>
    <w:rsid w:val="00A31774"/>
    <w:rsid w:val="00A3199F"/>
    <w:rsid w:val="00A31E6A"/>
    <w:rsid w:val="00A32396"/>
    <w:rsid w:val="00A32818"/>
    <w:rsid w:val="00A32B1B"/>
    <w:rsid w:val="00A337EA"/>
    <w:rsid w:val="00A339F2"/>
    <w:rsid w:val="00A33F4D"/>
    <w:rsid w:val="00A342F0"/>
    <w:rsid w:val="00A34460"/>
    <w:rsid w:val="00A34E38"/>
    <w:rsid w:val="00A34ED0"/>
    <w:rsid w:val="00A34FDF"/>
    <w:rsid w:val="00A35503"/>
    <w:rsid w:val="00A35DE8"/>
    <w:rsid w:val="00A3638C"/>
    <w:rsid w:val="00A36C0A"/>
    <w:rsid w:val="00A37100"/>
    <w:rsid w:val="00A3716E"/>
    <w:rsid w:val="00A3733F"/>
    <w:rsid w:val="00A378B5"/>
    <w:rsid w:val="00A37964"/>
    <w:rsid w:val="00A40310"/>
    <w:rsid w:val="00A40532"/>
    <w:rsid w:val="00A4082E"/>
    <w:rsid w:val="00A40FB9"/>
    <w:rsid w:val="00A41298"/>
    <w:rsid w:val="00A41380"/>
    <w:rsid w:val="00A41D30"/>
    <w:rsid w:val="00A42597"/>
    <w:rsid w:val="00A42675"/>
    <w:rsid w:val="00A43016"/>
    <w:rsid w:val="00A43AEB"/>
    <w:rsid w:val="00A44EDB"/>
    <w:rsid w:val="00A44F9B"/>
    <w:rsid w:val="00A45E31"/>
    <w:rsid w:val="00A46199"/>
    <w:rsid w:val="00A46545"/>
    <w:rsid w:val="00A4654D"/>
    <w:rsid w:val="00A469B1"/>
    <w:rsid w:val="00A47360"/>
    <w:rsid w:val="00A47C8E"/>
    <w:rsid w:val="00A50AE5"/>
    <w:rsid w:val="00A5117E"/>
    <w:rsid w:val="00A5235B"/>
    <w:rsid w:val="00A524DC"/>
    <w:rsid w:val="00A52576"/>
    <w:rsid w:val="00A52FB9"/>
    <w:rsid w:val="00A53401"/>
    <w:rsid w:val="00A53466"/>
    <w:rsid w:val="00A53D34"/>
    <w:rsid w:val="00A54A50"/>
    <w:rsid w:val="00A54D56"/>
    <w:rsid w:val="00A54FA3"/>
    <w:rsid w:val="00A55327"/>
    <w:rsid w:val="00A554DD"/>
    <w:rsid w:val="00A555DA"/>
    <w:rsid w:val="00A556B3"/>
    <w:rsid w:val="00A5590E"/>
    <w:rsid w:val="00A55F20"/>
    <w:rsid w:val="00A55FCE"/>
    <w:rsid w:val="00A56264"/>
    <w:rsid w:val="00A56276"/>
    <w:rsid w:val="00A56655"/>
    <w:rsid w:val="00A575AE"/>
    <w:rsid w:val="00A57697"/>
    <w:rsid w:val="00A579B3"/>
    <w:rsid w:val="00A57FD7"/>
    <w:rsid w:val="00A60B01"/>
    <w:rsid w:val="00A61533"/>
    <w:rsid w:val="00A616DE"/>
    <w:rsid w:val="00A619B4"/>
    <w:rsid w:val="00A62891"/>
    <w:rsid w:val="00A62E4D"/>
    <w:rsid w:val="00A633A3"/>
    <w:rsid w:val="00A63513"/>
    <w:rsid w:val="00A63BBE"/>
    <w:rsid w:val="00A63BF4"/>
    <w:rsid w:val="00A6437A"/>
    <w:rsid w:val="00A64607"/>
    <w:rsid w:val="00A64E20"/>
    <w:rsid w:val="00A64F85"/>
    <w:rsid w:val="00A65ADD"/>
    <w:rsid w:val="00A65E3E"/>
    <w:rsid w:val="00A65F07"/>
    <w:rsid w:val="00A66C5F"/>
    <w:rsid w:val="00A67609"/>
    <w:rsid w:val="00A6785F"/>
    <w:rsid w:val="00A67D4C"/>
    <w:rsid w:val="00A67DD2"/>
    <w:rsid w:val="00A67E77"/>
    <w:rsid w:val="00A67E88"/>
    <w:rsid w:val="00A70189"/>
    <w:rsid w:val="00A70D04"/>
    <w:rsid w:val="00A710EE"/>
    <w:rsid w:val="00A71427"/>
    <w:rsid w:val="00A718EC"/>
    <w:rsid w:val="00A718EF"/>
    <w:rsid w:val="00A71AA9"/>
    <w:rsid w:val="00A71E54"/>
    <w:rsid w:val="00A71EDA"/>
    <w:rsid w:val="00A728E3"/>
    <w:rsid w:val="00A73196"/>
    <w:rsid w:val="00A737E9"/>
    <w:rsid w:val="00A739D7"/>
    <w:rsid w:val="00A7421F"/>
    <w:rsid w:val="00A74352"/>
    <w:rsid w:val="00A74584"/>
    <w:rsid w:val="00A746DD"/>
    <w:rsid w:val="00A74B97"/>
    <w:rsid w:val="00A74D3F"/>
    <w:rsid w:val="00A751A4"/>
    <w:rsid w:val="00A7522D"/>
    <w:rsid w:val="00A75362"/>
    <w:rsid w:val="00A757B9"/>
    <w:rsid w:val="00A76192"/>
    <w:rsid w:val="00A7636C"/>
    <w:rsid w:val="00A7644F"/>
    <w:rsid w:val="00A76C2F"/>
    <w:rsid w:val="00A76F92"/>
    <w:rsid w:val="00A76FB0"/>
    <w:rsid w:val="00A77224"/>
    <w:rsid w:val="00A7761D"/>
    <w:rsid w:val="00A777E5"/>
    <w:rsid w:val="00A779C5"/>
    <w:rsid w:val="00A77A14"/>
    <w:rsid w:val="00A77CF2"/>
    <w:rsid w:val="00A8015A"/>
    <w:rsid w:val="00A801A3"/>
    <w:rsid w:val="00A80456"/>
    <w:rsid w:val="00A82289"/>
    <w:rsid w:val="00A82872"/>
    <w:rsid w:val="00A82896"/>
    <w:rsid w:val="00A82E9D"/>
    <w:rsid w:val="00A82F37"/>
    <w:rsid w:val="00A8310D"/>
    <w:rsid w:val="00A8310F"/>
    <w:rsid w:val="00A841D9"/>
    <w:rsid w:val="00A84711"/>
    <w:rsid w:val="00A8562F"/>
    <w:rsid w:val="00A85AEF"/>
    <w:rsid w:val="00A85B96"/>
    <w:rsid w:val="00A860B9"/>
    <w:rsid w:val="00A8653A"/>
    <w:rsid w:val="00A867B4"/>
    <w:rsid w:val="00A868A5"/>
    <w:rsid w:val="00A86AF5"/>
    <w:rsid w:val="00A86FDB"/>
    <w:rsid w:val="00A90A89"/>
    <w:rsid w:val="00A90F1C"/>
    <w:rsid w:val="00A9106C"/>
    <w:rsid w:val="00A91190"/>
    <w:rsid w:val="00A911C3"/>
    <w:rsid w:val="00A91B45"/>
    <w:rsid w:val="00A91CCD"/>
    <w:rsid w:val="00A91D9B"/>
    <w:rsid w:val="00A91FC2"/>
    <w:rsid w:val="00A92325"/>
    <w:rsid w:val="00A92494"/>
    <w:rsid w:val="00A92DFC"/>
    <w:rsid w:val="00A93582"/>
    <w:rsid w:val="00A93ACE"/>
    <w:rsid w:val="00A9415D"/>
    <w:rsid w:val="00A94FCB"/>
    <w:rsid w:val="00A951BC"/>
    <w:rsid w:val="00A9522A"/>
    <w:rsid w:val="00A95270"/>
    <w:rsid w:val="00A95A44"/>
    <w:rsid w:val="00A95D9A"/>
    <w:rsid w:val="00A965A8"/>
    <w:rsid w:val="00A96CD7"/>
    <w:rsid w:val="00A974E7"/>
    <w:rsid w:val="00A97C39"/>
    <w:rsid w:val="00A97D8A"/>
    <w:rsid w:val="00AA0CAC"/>
    <w:rsid w:val="00AA0CD1"/>
    <w:rsid w:val="00AA1BF3"/>
    <w:rsid w:val="00AA22E4"/>
    <w:rsid w:val="00AA2FB6"/>
    <w:rsid w:val="00AA3C5B"/>
    <w:rsid w:val="00AA4340"/>
    <w:rsid w:val="00AA43EE"/>
    <w:rsid w:val="00AA4461"/>
    <w:rsid w:val="00AA4726"/>
    <w:rsid w:val="00AA56C6"/>
    <w:rsid w:val="00AA5948"/>
    <w:rsid w:val="00AA594E"/>
    <w:rsid w:val="00AA5F7E"/>
    <w:rsid w:val="00AA65E0"/>
    <w:rsid w:val="00AA6CA8"/>
    <w:rsid w:val="00AA6F2F"/>
    <w:rsid w:val="00AA7082"/>
    <w:rsid w:val="00AA7168"/>
    <w:rsid w:val="00AA763B"/>
    <w:rsid w:val="00AA76EF"/>
    <w:rsid w:val="00AA7D08"/>
    <w:rsid w:val="00AA7EEE"/>
    <w:rsid w:val="00AB0045"/>
    <w:rsid w:val="00AB012E"/>
    <w:rsid w:val="00AB0B19"/>
    <w:rsid w:val="00AB0D5F"/>
    <w:rsid w:val="00AB0E3A"/>
    <w:rsid w:val="00AB189F"/>
    <w:rsid w:val="00AB1C5B"/>
    <w:rsid w:val="00AB1F6C"/>
    <w:rsid w:val="00AB2478"/>
    <w:rsid w:val="00AB2D6C"/>
    <w:rsid w:val="00AB338C"/>
    <w:rsid w:val="00AB3E1A"/>
    <w:rsid w:val="00AB4306"/>
    <w:rsid w:val="00AB4BD3"/>
    <w:rsid w:val="00AB4F96"/>
    <w:rsid w:val="00AB5A1B"/>
    <w:rsid w:val="00AB6348"/>
    <w:rsid w:val="00AB6643"/>
    <w:rsid w:val="00AB7CF2"/>
    <w:rsid w:val="00AB7FD6"/>
    <w:rsid w:val="00AC0083"/>
    <w:rsid w:val="00AC0180"/>
    <w:rsid w:val="00AC01ED"/>
    <w:rsid w:val="00AC03C5"/>
    <w:rsid w:val="00AC07FC"/>
    <w:rsid w:val="00AC08C8"/>
    <w:rsid w:val="00AC0B56"/>
    <w:rsid w:val="00AC100D"/>
    <w:rsid w:val="00AC1AD9"/>
    <w:rsid w:val="00AC1AE2"/>
    <w:rsid w:val="00AC25C1"/>
    <w:rsid w:val="00AC28CF"/>
    <w:rsid w:val="00AC2CFD"/>
    <w:rsid w:val="00AC2ECF"/>
    <w:rsid w:val="00AC307A"/>
    <w:rsid w:val="00AC3117"/>
    <w:rsid w:val="00AC3D20"/>
    <w:rsid w:val="00AC46B9"/>
    <w:rsid w:val="00AC48A1"/>
    <w:rsid w:val="00AC516B"/>
    <w:rsid w:val="00AC53D1"/>
    <w:rsid w:val="00AC573F"/>
    <w:rsid w:val="00AC5A20"/>
    <w:rsid w:val="00AC5C93"/>
    <w:rsid w:val="00AC5F3C"/>
    <w:rsid w:val="00AC6315"/>
    <w:rsid w:val="00AC6626"/>
    <w:rsid w:val="00AC6E1F"/>
    <w:rsid w:val="00AC6E27"/>
    <w:rsid w:val="00AC724A"/>
    <w:rsid w:val="00AD0509"/>
    <w:rsid w:val="00AD09BC"/>
    <w:rsid w:val="00AD09F3"/>
    <w:rsid w:val="00AD0CCE"/>
    <w:rsid w:val="00AD0F79"/>
    <w:rsid w:val="00AD1461"/>
    <w:rsid w:val="00AD23F7"/>
    <w:rsid w:val="00AD2AB4"/>
    <w:rsid w:val="00AD2C07"/>
    <w:rsid w:val="00AD2E5A"/>
    <w:rsid w:val="00AD346C"/>
    <w:rsid w:val="00AD3CDF"/>
    <w:rsid w:val="00AD3E3F"/>
    <w:rsid w:val="00AD4DF1"/>
    <w:rsid w:val="00AD517C"/>
    <w:rsid w:val="00AD5565"/>
    <w:rsid w:val="00AD5A40"/>
    <w:rsid w:val="00AD5BCA"/>
    <w:rsid w:val="00AD636F"/>
    <w:rsid w:val="00AD63E2"/>
    <w:rsid w:val="00AD67CC"/>
    <w:rsid w:val="00AD687B"/>
    <w:rsid w:val="00AD7E7E"/>
    <w:rsid w:val="00AE0327"/>
    <w:rsid w:val="00AE0D45"/>
    <w:rsid w:val="00AE104E"/>
    <w:rsid w:val="00AE1176"/>
    <w:rsid w:val="00AE12AE"/>
    <w:rsid w:val="00AE1603"/>
    <w:rsid w:val="00AE1CBA"/>
    <w:rsid w:val="00AE2093"/>
    <w:rsid w:val="00AE24DF"/>
    <w:rsid w:val="00AE258E"/>
    <w:rsid w:val="00AE292F"/>
    <w:rsid w:val="00AE3013"/>
    <w:rsid w:val="00AE3575"/>
    <w:rsid w:val="00AE366D"/>
    <w:rsid w:val="00AE3D4F"/>
    <w:rsid w:val="00AE40A1"/>
    <w:rsid w:val="00AE55FA"/>
    <w:rsid w:val="00AE5B12"/>
    <w:rsid w:val="00AE5C1D"/>
    <w:rsid w:val="00AE60EC"/>
    <w:rsid w:val="00AE6588"/>
    <w:rsid w:val="00AE66F1"/>
    <w:rsid w:val="00AE6D6E"/>
    <w:rsid w:val="00AE72C7"/>
    <w:rsid w:val="00AF027A"/>
    <w:rsid w:val="00AF0D53"/>
    <w:rsid w:val="00AF11DF"/>
    <w:rsid w:val="00AF12B6"/>
    <w:rsid w:val="00AF1355"/>
    <w:rsid w:val="00AF13A5"/>
    <w:rsid w:val="00AF173C"/>
    <w:rsid w:val="00AF20E0"/>
    <w:rsid w:val="00AF2580"/>
    <w:rsid w:val="00AF3022"/>
    <w:rsid w:val="00AF32BC"/>
    <w:rsid w:val="00AF3630"/>
    <w:rsid w:val="00AF413D"/>
    <w:rsid w:val="00AF43F4"/>
    <w:rsid w:val="00AF5000"/>
    <w:rsid w:val="00AF5B33"/>
    <w:rsid w:val="00AF5CD0"/>
    <w:rsid w:val="00AF5DCA"/>
    <w:rsid w:val="00AF61A4"/>
    <w:rsid w:val="00AF66F2"/>
    <w:rsid w:val="00AF6A85"/>
    <w:rsid w:val="00AF6C2D"/>
    <w:rsid w:val="00AF79F6"/>
    <w:rsid w:val="00AF7CE8"/>
    <w:rsid w:val="00B00878"/>
    <w:rsid w:val="00B009B5"/>
    <w:rsid w:val="00B00EDE"/>
    <w:rsid w:val="00B00FF1"/>
    <w:rsid w:val="00B011FF"/>
    <w:rsid w:val="00B0173D"/>
    <w:rsid w:val="00B031A5"/>
    <w:rsid w:val="00B03495"/>
    <w:rsid w:val="00B04900"/>
    <w:rsid w:val="00B05D56"/>
    <w:rsid w:val="00B061FD"/>
    <w:rsid w:val="00B06677"/>
    <w:rsid w:val="00B067B2"/>
    <w:rsid w:val="00B06DE6"/>
    <w:rsid w:val="00B07084"/>
    <w:rsid w:val="00B071E2"/>
    <w:rsid w:val="00B0791B"/>
    <w:rsid w:val="00B102A7"/>
    <w:rsid w:val="00B109DB"/>
    <w:rsid w:val="00B10E01"/>
    <w:rsid w:val="00B1131A"/>
    <w:rsid w:val="00B12C42"/>
    <w:rsid w:val="00B1324A"/>
    <w:rsid w:val="00B13364"/>
    <w:rsid w:val="00B13631"/>
    <w:rsid w:val="00B138F7"/>
    <w:rsid w:val="00B13A81"/>
    <w:rsid w:val="00B13C95"/>
    <w:rsid w:val="00B13E0F"/>
    <w:rsid w:val="00B141FB"/>
    <w:rsid w:val="00B14251"/>
    <w:rsid w:val="00B14623"/>
    <w:rsid w:val="00B14AD9"/>
    <w:rsid w:val="00B14CB7"/>
    <w:rsid w:val="00B15533"/>
    <w:rsid w:val="00B1586C"/>
    <w:rsid w:val="00B15E83"/>
    <w:rsid w:val="00B1712B"/>
    <w:rsid w:val="00B173B8"/>
    <w:rsid w:val="00B21329"/>
    <w:rsid w:val="00B21487"/>
    <w:rsid w:val="00B2158C"/>
    <w:rsid w:val="00B2167D"/>
    <w:rsid w:val="00B216E6"/>
    <w:rsid w:val="00B21D11"/>
    <w:rsid w:val="00B21EFF"/>
    <w:rsid w:val="00B21F5E"/>
    <w:rsid w:val="00B2202A"/>
    <w:rsid w:val="00B22767"/>
    <w:rsid w:val="00B23B67"/>
    <w:rsid w:val="00B23CAF"/>
    <w:rsid w:val="00B2406F"/>
    <w:rsid w:val="00B24B4D"/>
    <w:rsid w:val="00B253D2"/>
    <w:rsid w:val="00B25D5B"/>
    <w:rsid w:val="00B26403"/>
    <w:rsid w:val="00B2693A"/>
    <w:rsid w:val="00B27281"/>
    <w:rsid w:val="00B27689"/>
    <w:rsid w:val="00B27973"/>
    <w:rsid w:val="00B300E6"/>
    <w:rsid w:val="00B306D2"/>
    <w:rsid w:val="00B30B19"/>
    <w:rsid w:val="00B30D7C"/>
    <w:rsid w:val="00B31BC5"/>
    <w:rsid w:val="00B327D8"/>
    <w:rsid w:val="00B329F9"/>
    <w:rsid w:val="00B32D77"/>
    <w:rsid w:val="00B335E2"/>
    <w:rsid w:val="00B336E2"/>
    <w:rsid w:val="00B338F8"/>
    <w:rsid w:val="00B33A41"/>
    <w:rsid w:val="00B33AC8"/>
    <w:rsid w:val="00B33F85"/>
    <w:rsid w:val="00B33FF1"/>
    <w:rsid w:val="00B3449F"/>
    <w:rsid w:val="00B344FE"/>
    <w:rsid w:val="00B34682"/>
    <w:rsid w:val="00B34AE1"/>
    <w:rsid w:val="00B3516E"/>
    <w:rsid w:val="00B3517D"/>
    <w:rsid w:val="00B353A4"/>
    <w:rsid w:val="00B35728"/>
    <w:rsid w:val="00B35863"/>
    <w:rsid w:val="00B35A7F"/>
    <w:rsid w:val="00B35F91"/>
    <w:rsid w:val="00B36388"/>
    <w:rsid w:val="00B36A20"/>
    <w:rsid w:val="00B379FC"/>
    <w:rsid w:val="00B37BDB"/>
    <w:rsid w:val="00B37C2B"/>
    <w:rsid w:val="00B4034A"/>
    <w:rsid w:val="00B40693"/>
    <w:rsid w:val="00B40A6E"/>
    <w:rsid w:val="00B40CCC"/>
    <w:rsid w:val="00B40D75"/>
    <w:rsid w:val="00B40FC9"/>
    <w:rsid w:val="00B410F7"/>
    <w:rsid w:val="00B414B3"/>
    <w:rsid w:val="00B41565"/>
    <w:rsid w:val="00B4180D"/>
    <w:rsid w:val="00B41975"/>
    <w:rsid w:val="00B41A40"/>
    <w:rsid w:val="00B41D6A"/>
    <w:rsid w:val="00B41FB5"/>
    <w:rsid w:val="00B4255E"/>
    <w:rsid w:val="00B42BB2"/>
    <w:rsid w:val="00B42DFF"/>
    <w:rsid w:val="00B4332A"/>
    <w:rsid w:val="00B43A47"/>
    <w:rsid w:val="00B4557D"/>
    <w:rsid w:val="00B45BC5"/>
    <w:rsid w:val="00B45D2F"/>
    <w:rsid w:val="00B465FA"/>
    <w:rsid w:val="00B46CD7"/>
    <w:rsid w:val="00B46FC0"/>
    <w:rsid w:val="00B476C6"/>
    <w:rsid w:val="00B47792"/>
    <w:rsid w:val="00B477A9"/>
    <w:rsid w:val="00B50699"/>
    <w:rsid w:val="00B50E28"/>
    <w:rsid w:val="00B50E7D"/>
    <w:rsid w:val="00B51349"/>
    <w:rsid w:val="00B5199B"/>
    <w:rsid w:val="00B51A8A"/>
    <w:rsid w:val="00B51DB9"/>
    <w:rsid w:val="00B51E66"/>
    <w:rsid w:val="00B52260"/>
    <w:rsid w:val="00B525FC"/>
    <w:rsid w:val="00B5280A"/>
    <w:rsid w:val="00B52D0B"/>
    <w:rsid w:val="00B5300C"/>
    <w:rsid w:val="00B5327D"/>
    <w:rsid w:val="00B537AB"/>
    <w:rsid w:val="00B53E71"/>
    <w:rsid w:val="00B53FDB"/>
    <w:rsid w:val="00B541C1"/>
    <w:rsid w:val="00B54381"/>
    <w:rsid w:val="00B543D3"/>
    <w:rsid w:val="00B54401"/>
    <w:rsid w:val="00B54B0E"/>
    <w:rsid w:val="00B55315"/>
    <w:rsid w:val="00B558C5"/>
    <w:rsid w:val="00B55CBD"/>
    <w:rsid w:val="00B55FBC"/>
    <w:rsid w:val="00B562C8"/>
    <w:rsid w:val="00B56717"/>
    <w:rsid w:val="00B56B30"/>
    <w:rsid w:val="00B56B40"/>
    <w:rsid w:val="00B56CFF"/>
    <w:rsid w:val="00B57DA9"/>
    <w:rsid w:val="00B57EF3"/>
    <w:rsid w:val="00B602AC"/>
    <w:rsid w:val="00B604EF"/>
    <w:rsid w:val="00B60671"/>
    <w:rsid w:val="00B60A85"/>
    <w:rsid w:val="00B60D94"/>
    <w:rsid w:val="00B6115A"/>
    <w:rsid w:val="00B61306"/>
    <w:rsid w:val="00B61A9C"/>
    <w:rsid w:val="00B61DD6"/>
    <w:rsid w:val="00B620AF"/>
    <w:rsid w:val="00B6280C"/>
    <w:rsid w:val="00B62FDD"/>
    <w:rsid w:val="00B63459"/>
    <w:rsid w:val="00B63C94"/>
    <w:rsid w:val="00B640A0"/>
    <w:rsid w:val="00B640AC"/>
    <w:rsid w:val="00B64315"/>
    <w:rsid w:val="00B645DF"/>
    <w:rsid w:val="00B65389"/>
    <w:rsid w:val="00B656E5"/>
    <w:rsid w:val="00B65C90"/>
    <w:rsid w:val="00B65EFF"/>
    <w:rsid w:val="00B6697D"/>
    <w:rsid w:val="00B66DC7"/>
    <w:rsid w:val="00B6724F"/>
    <w:rsid w:val="00B673E7"/>
    <w:rsid w:val="00B67AA6"/>
    <w:rsid w:val="00B70070"/>
    <w:rsid w:val="00B703B3"/>
    <w:rsid w:val="00B703D1"/>
    <w:rsid w:val="00B71069"/>
    <w:rsid w:val="00B72016"/>
    <w:rsid w:val="00B72079"/>
    <w:rsid w:val="00B726E5"/>
    <w:rsid w:val="00B72771"/>
    <w:rsid w:val="00B73015"/>
    <w:rsid w:val="00B7304B"/>
    <w:rsid w:val="00B73308"/>
    <w:rsid w:val="00B73A15"/>
    <w:rsid w:val="00B73CAB"/>
    <w:rsid w:val="00B742A7"/>
    <w:rsid w:val="00B74A65"/>
    <w:rsid w:val="00B752A0"/>
    <w:rsid w:val="00B7532A"/>
    <w:rsid w:val="00B75375"/>
    <w:rsid w:val="00B7599A"/>
    <w:rsid w:val="00B76C10"/>
    <w:rsid w:val="00B76F93"/>
    <w:rsid w:val="00B7786F"/>
    <w:rsid w:val="00B77A72"/>
    <w:rsid w:val="00B801BB"/>
    <w:rsid w:val="00B80991"/>
    <w:rsid w:val="00B80A5C"/>
    <w:rsid w:val="00B81D44"/>
    <w:rsid w:val="00B81D73"/>
    <w:rsid w:val="00B8244C"/>
    <w:rsid w:val="00B82783"/>
    <w:rsid w:val="00B82C43"/>
    <w:rsid w:val="00B831D2"/>
    <w:rsid w:val="00B84142"/>
    <w:rsid w:val="00B84441"/>
    <w:rsid w:val="00B84CAA"/>
    <w:rsid w:val="00B84D68"/>
    <w:rsid w:val="00B84F68"/>
    <w:rsid w:val="00B8525E"/>
    <w:rsid w:val="00B852FF"/>
    <w:rsid w:val="00B855D2"/>
    <w:rsid w:val="00B8567B"/>
    <w:rsid w:val="00B8610E"/>
    <w:rsid w:val="00B8657F"/>
    <w:rsid w:val="00B865AF"/>
    <w:rsid w:val="00B867DE"/>
    <w:rsid w:val="00B86D29"/>
    <w:rsid w:val="00B871CE"/>
    <w:rsid w:val="00B87411"/>
    <w:rsid w:val="00B87699"/>
    <w:rsid w:val="00B87724"/>
    <w:rsid w:val="00B877F4"/>
    <w:rsid w:val="00B87BB9"/>
    <w:rsid w:val="00B90062"/>
    <w:rsid w:val="00B901BB"/>
    <w:rsid w:val="00B9032D"/>
    <w:rsid w:val="00B90774"/>
    <w:rsid w:val="00B9098E"/>
    <w:rsid w:val="00B90996"/>
    <w:rsid w:val="00B90E40"/>
    <w:rsid w:val="00B91514"/>
    <w:rsid w:val="00B920CA"/>
    <w:rsid w:val="00B931FC"/>
    <w:rsid w:val="00B93612"/>
    <w:rsid w:val="00B941E1"/>
    <w:rsid w:val="00B94E89"/>
    <w:rsid w:val="00B95027"/>
    <w:rsid w:val="00B952AC"/>
    <w:rsid w:val="00B955C7"/>
    <w:rsid w:val="00B95A9C"/>
    <w:rsid w:val="00B95E2C"/>
    <w:rsid w:val="00B963F4"/>
    <w:rsid w:val="00BA0BBA"/>
    <w:rsid w:val="00BA1095"/>
    <w:rsid w:val="00BA2840"/>
    <w:rsid w:val="00BA3304"/>
    <w:rsid w:val="00BA36B1"/>
    <w:rsid w:val="00BA38CF"/>
    <w:rsid w:val="00BA43C3"/>
    <w:rsid w:val="00BA46B8"/>
    <w:rsid w:val="00BA4A7A"/>
    <w:rsid w:val="00BA53C7"/>
    <w:rsid w:val="00BA58E0"/>
    <w:rsid w:val="00BA5B3D"/>
    <w:rsid w:val="00BA5B4C"/>
    <w:rsid w:val="00BA6002"/>
    <w:rsid w:val="00BA60F2"/>
    <w:rsid w:val="00BA6283"/>
    <w:rsid w:val="00BA64CC"/>
    <w:rsid w:val="00BA692E"/>
    <w:rsid w:val="00BA71EE"/>
    <w:rsid w:val="00BA75B8"/>
    <w:rsid w:val="00BB02B0"/>
    <w:rsid w:val="00BB0673"/>
    <w:rsid w:val="00BB0689"/>
    <w:rsid w:val="00BB154B"/>
    <w:rsid w:val="00BB1592"/>
    <w:rsid w:val="00BB223D"/>
    <w:rsid w:val="00BB253D"/>
    <w:rsid w:val="00BB2B3B"/>
    <w:rsid w:val="00BB2DD4"/>
    <w:rsid w:val="00BB2F3F"/>
    <w:rsid w:val="00BB3035"/>
    <w:rsid w:val="00BB3169"/>
    <w:rsid w:val="00BB33C0"/>
    <w:rsid w:val="00BB39D3"/>
    <w:rsid w:val="00BB3A56"/>
    <w:rsid w:val="00BB3C1E"/>
    <w:rsid w:val="00BB443E"/>
    <w:rsid w:val="00BB4861"/>
    <w:rsid w:val="00BB4B68"/>
    <w:rsid w:val="00BB503A"/>
    <w:rsid w:val="00BB51A4"/>
    <w:rsid w:val="00BB6044"/>
    <w:rsid w:val="00BB6E43"/>
    <w:rsid w:val="00BB74BC"/>
    <w:rsid w:val="00BC0109"/>
    <w:rsid w:val="00BC015F"/>
    <w:rsid w:val="00BC08E4"/>
    <w:rsid w:val="00BC102D"/>
    <w:rsid w:val="00BC1CEE"/>
    <w:rsid w:val="00BC223A"/>
    <w:rsid w:val="00BC227F"/>
    <w:rsid w:val="00BC27A1"/>
    <w:rsid w:val="00BC2A87"/>
    <w:rsid w:val="00BC2F08"/>
    <w:rsid w:val="00BC3143"/>
    <w:rsid w:val="00BC33FD"/>
    <w:rsid w:val="00BC34C2"/>
    <w:rsid w:val="00BC3829"/>
    <w:rsid w:val="00BC382F"/>
    <w:rsid w:val="00BC3B8D"/>
    <w:rsid w:val="00BC4A95"/>
    <w:rsid w:val="00BC56B0"/>
    <w:rsid w:val="00BC57C5"/>
    <w:rsid w:val="00BC5967"/>
    <w:rsid w:val="00BC5A90"/>
    <w:rsid w:val="00BC5C4C"/>
    <w:rsid w:val="00BC62E8"/>
    <w:rsid w:val="00BC67B6"/>
    <w:rsid w:val="00BC7113"/>
    <w:rsid w:val="00BC7C5C"/>
    <w:rsid w:val="00BD15F2"/>
    <w:rsid w:val="00BD1B36"/>
    <w:rsid w:val="00BD35CB"/>
    <w:rsid w:val="00BD4393"/>
    <w:rsid w:val="00BD4753"/>
    <w:rsid w:val="00BD53AF"/>
    <w:rsid w:val="00BD5629"/>
    <w:rsid w:val="00BD639E"/>
    <w:rsid w:val="00BD7DE3"/>
    <w:rsid w:val="00BD7E51"/>
    <w:rsid w:val="00BE0027"/>
    <w:rsid w:val="00BE030E"/>
    <w:rsid w:val="00BE06C4"/>
    <w:rsid w:val="00BE0B8F"/>
    <w:rsid w:val="00BE0C0F"/>
    <w:rsid w:val="00BE1377"/>
    <w:rsid w:val="00BE14FC"/>
    <w:rsid w:val="00BE17AF"/>
    <w:rsid w:val="00BE2339"/>
    <w:rsid w:val="00BE2551"/>
    <w:rsid w:val="00BE2A81"/>
    <w:rsid w:val="00BE2E71"/>
    <w:rsid w:val="00BE2F6A"/>
    <w:rsid w:val="00BE41C5"/>
    <w:rsid w:val="00BE469F"/>
    <w:rsid w:val="00BE59E7"/>
    <w:rsid w:val="00BE5C00"/>
    <w:rsid w:val="00BE66EF"/>
    <w:rsid w:val="00BE68E1"/>
    <w:rsid w:val="00BE6B09"/>
    <w:rsid w:val="00BE6D82"/>
    <w:rsid w:val="00BF051A"/>
    <w:rsid w:val="00BF0588"/>
    <w:rsid w:val="00BF062D"/>
    <w:rsid w:val="00BF0819"/>
    <w:rsid w:val="00BF0B1B"/>
    <w:rsid w:val="00BF0EFB"/>
    <w:rsid w:val="00BF100D"/>
    <w:rsid w:val="00BF12C5"/>
    <w:rsid w:val="00BF14FA"/>
    <w:rsid w:val="00BF1540"/>
    <w:rsid w:val="00BF1799"/>
    <w:rsid w:val="00BF189C"/>
    <w:rsid w:val="00BF205C"/>
    <w:rsid w:val="00BF21BF"/>
    <w:rsid w:val="00BF26DF"/>
    <w:rsid w:val="00BF2CD2"/>
    <w:rsid w:val="00BF2E91"/>
    <w:rsid w:val="00BF35AF"/>
    <w:rsid w:val="00BF3D70"/>
    <w:rsid w:val="00BF3E54"/>
    <w:rsid w:val="00BF4548"/>
    <w:rsid w:val="00BF4966"/>
    <w:rsid w:val="00BF498A"/>
    <w:rsid w:val="00BF4B5B"/>
    <w:rsid w:val="00BF4CE9"/>
    <w:rsid w:val="00BF591D"/>
    <w:rsid w:val="00BF61C5"/>
    <w:rsid w:val="00BF6346"/>
    <w:rsid w:val="00BF651C"/>
    <w:rsid w:val="00BF6D36"/>
    <w:rsid w:val="00BF6E50"/>
    <w:rsid w:val="00BF702C"/>
    <w:rsid w:val="00BF71A0"/>
    <w:rsid w:val="00C002CE"/>
    <w:rsid w:val="00C007A3"/>
    <w:rsid w:val="00C00A34"/>
    <w:rsid w:val="00C00FD4"/>
    <w:rsid w:val="00C013E2"/>
    <w:rsid w:val="00C01459"/>
    <w:rsid w:val="00C014C9"/>
    <w:rsid w:val="00C01CEB"/>
    <w:rsid w:val="00C01E6E"/>
    <w:rsid w:val="00C01F9D"/>
    <w:rsid w:val="00C0211E"/>
    <w:rsid w:val="00C02474"/>
    <w:rsid w:val="00C02926"/>
    <w:rsid w:val="00C02CDB"/>
    <w:rsid w:val="00C03193"/>
    <w:rsid w:val="00C045CE"/>
    <w:rsid w:val="00C055CE"/>
    <w:rsid w:val="00C056C0"/>
    <w:rsid w:val="00C05787"/>
    <w:rsid w:val="00C06446"/>
    <w:rsid w:val="00C0674A"/>
    <w:rsid w:val="00C0716C"/>
    <w:rsid w:val="00C076A9"/>
    <w:rsid w:val="00C07A8C"/>
    <w:rsid w:val="00C07CF3"/>
    <w:rsid w:val="00C1027E"/>
    <w:rsid w:val="00C10752"/>
    <w:rsid w:val="00C10810"/>
    <w:rsid w:val="00C10D29"/>
    <w:rsid w:val="00C116E1"/>
    <w:rsid w:val="00C11794"/>
    <w:rsid w:val="00C11EB4"/>
    <w:rsid w:val="00C12136"/>
    <w:rsid w:val="00C12EE9"/>
    <w:rsid w:val="00C13913"/>
    <w:rsid w:val="00C14962"/>
    <w:rsid w:val="00C14A82"/>
    <w:rsid w:val="00C14B1D"/>
    <w:rsid w:val="00C1566C"/>
    <w:rsid w:val="00C156F0"/>
    <w:rsid w:val="00C15A79"/>
    <w:rsid w:val="00C16B9E"/>
    <w:rsid w:val="00C173AA"/>
    <w:rsid w:val="00C20BC7"/>
    <w:rsid w:val="00C215FC"/>
    <w:rsid w:val="00C218D4"/>
    <w:rsid w:val="00C21CB9"/>
    <w:rsid w:val="00C21FA7"/>
    <w:rsid w:val="00C2295D"/>
    <w:rsid w:val="00C22968"/>
    <w:rsid w:val="00C229CB"/>
    <w:rsid w:val="00C22F34"/>
    <w:rsid w:val="00C2359E"/>
    <w:rsid w:val="00C2379F"/>
    <w:rsid w:val="00C2380B"/>
    <w:rsid w:val="00C23A8E"/>
    <w:rsid w:val="00C2445F"/>
    <w:rsid w:val="00C248B4"/>
    <w:rsid w:val="00C252CC"/>
    <w:rsid w:val="00C25319"/>
    <w:rsid w:val="00C25385"/>
    <w:rsid w:val="00C25A51"/>
    <w:rsid w:val="00C2664E"/>
    <w:rsid w:val="00C26D8D"/>
    <w:rsid w:val="00C26D91"/>
    <w:rsid w:val="00C270B9"/>
    <w:rsid w:val="00C2740D"/>
    <w:rsid w:val="00C30C97"/>
    <w:rsid w:val="00C31817"/>
    <w:rsid w:val="00C31BA5"/>
    <w:rsid w:val="00C32010"/>
    <w:rsid w:val="00C33A21"/>
    <w:rsid w:val="00C33D76"/>
    <w:rsid w:val="00C33E26"/>
    <w:rsid w:val="00C34CFA"/>
    <w:rsid w:val="00C35717"/>
    <w:rsid w:val="00C358FE"/>
    <w:rsid w:val="00C35A0A"/>
    <w:rsid w:val="00C35D3B"/>
    <w:rsid w:val="00C36320"/>
    <w:rsid w:val="00C363D7"/>
    <w:rsid w:val="00C36B0B"/>
    <w:rsid w:val="00C36B7B"/>
    <w:rsid w:val="00C36C9E"/>
    <w:rsid w:val="00C3771A"/>
    <w:rsid w:val="00C37742"/>
    <w:rsid w:val="00C37CEB"/>
    <w:rsid w:val="00C401AB"/>
    <w:rsid w:val="00C40614"/>
    <w:rsid w:val="00C407D4"/>
    <w:rsid w:val="00C4107B"/>
    <w:rsid w:val="00C416E8"/>
    <w:rsid w:val="00C41780"/>
    <w:rsid w:val="00C418EE"/>
    <w:rsid w:val="00C41A7E"/>
    <w:rsid w:val="00C41A9C"/>
    <w:rsid w:val="00C422F0"/>
    <w:rsid w:val="00C4237E"/>
    <w:rsid w:val="00C42663"/>
    <w:rsid w:val="00C42DD1"/>
    <w:rsid w:val="00C42FB6"/>
    <w:rsid w:val="00C444BE"/>
    <w:rsid w:val="00C44506"/>
    <w:rsid w:val="00C44672"/>
    <w:rsid w:val="00C44C8F"/>
    <w:rsid w:val="00C44F84"/>
    <w:rsid w:val="00C45237"/>
    <w:rsid w:val="00C458D7"/>
    <w:rsid w:val="00C4648A"/>
    <w:rsid w:val="00C464B4"/>
    <w:rsid w:val="00C46563"/>
    <w:rsid w:val="00C466A2"/>
    <w:rsid w:val="00C468B7"/>
    <w:rsid w:val="00C46AD9"/>
    <w:rsid w:val="00C46FBA"/>
    <w:rsid w:val="00C4712A"/>
    <w:rsid w:val="00C47173"/>
    <w:rsid w:val="00C4736C"/>
    <w:rsid w:val="00C478A1"/>
    <w:rsid w:val="00C47A05"/>
    <w:rsid w:val="00C501F3"/>
    <w:rsid w:val="00C5028D"/>
    <w:rsid w:val="00C50522"/>
    <w:rsid w:val="00C5063C"/>
    <w:rsid w:val="00C50B3A"/>
    <w:rsid w:val="00C50BBD"/>
    <w:rsid w:val="00C51687"/>
    <w:rsid w:val="00C51C97"/>
    <w:rsid w:val="00C51EEF"/>
    <w:rsid w:val="00C52120"/>
    <w:rsid w:val="00C52A9C"/>
    <w:rsid w:val="00C53096"/>
    <w:rsid w:val="00C53105"/>
    <w:rsid w:val="00C535B9"/>
    <w:rsid w:val="00C53B35"/>
    <w:rsid w:val="00C547B5"/>
    <w:rsid w:val="00C54A90"/>
    <w:rsid w:val="00C554C2"/>
    <w:rsid w:val="00C5596C"/>
    <w:rsid w:val="00C55DED"/>
    <w:rsid w:val="00C55E9A"/>
    <w:rsid w:val="00C55FD7"/>
    <w:rsid w:val="00C56A45"/>
    <w:rsid w:val="00C56B2E"/>
    <w:rsid w:val="00C5723E"/>
    <w:rsid w:val="00C57B9F"/>
    <w:rsid w:val="00C60A09"/>
    <w:rsid w:val="00C60AA7"/>
    <w:rsid w:val="00C61C13"/>
    <w:rsid w:val="00C61E22"/>
    <w:rsid w:val="00C62296"/>
    <w:rsid w:val="00C62DBC"/>
    <w:rsid w:val="00C635CA"/>
    <w:rsid w:val="00C64107"/>
    <w:rsid w:val="00C64182"/>
    <w:rsid w:val="00C6428C"/>
    <w:rsid w:val="00C6458E"/>
    <w:rsid w:val="00C64776"/>
    <w:rsid w:val="00C64D3D"/>
    <w:rsid w:val="00C64F24"/>
    <w:rsid w:val="00C65671"/>
    <w:rsid w:val="00C662C0"/>
    <w:rsid w:val="00C678AB"/>
    <w:rsid w:val="00C678E2"/>
    <w:rsid w:val="00C67C6E"/>
    <w:rsid w:val="00C7063C"/>
    <w:rsid w:val="00C70C47"/>
    <w:rsid w:val="00C70C7D"/>
    <w:rsid w:val="00C711BD"/>
    <w:rsid w:val="00C72398"/>
    <w:rsid w:val="00C739FB"/>
    <w:rsid w:val="00C73B08"/>
    <w:rsid w:val="00C73F31"/>
    <w:rsid w:val="00C74063"/>
    <w:rsid w:val="00C748E9"/>
    <w:rsid w:val="00C74C9E"/>
    <w:rsid w:val="00C7586C"/>
    <w:rsid w:val="00C75B53"/>
    <w:rsid w:val="00C76302"/>
    <w:rsid w:val="00C76A6D"/>
    <w:rsid w:val="00C76B6F"/>
    <w:rsid w:val="00C76BF7"/>
    <w:rsid w:val="00C77037"/>
    <w:rsid w:val="00C77038"/>
    <w:rsid w:val="00C776A8"/>
    <w:rsid w:val="00C77A9D"/>
    <w:rsid w:val="00C82209"/>
    <w:rsid w:val="00C823B8"/>
    <w:rsid w:val="00C82DE2"/>
    <w:rsid w:val="00C83604"/>
    <w:rsid w:val="00C842F6"/>
    <w:rsid w:val="00C843C5"/>
    <w:rsid w:val="00C843CD"/>
    <w:rsid w:val="00C84D70"/>
    <w:rsid w:val="00C85A6F"/>
    <w:rsid w:val="00C8604A"/>
    <w:rsid w:val="00C862CE"/>
    <w:rsid w:val="00C866A0"/>
    <w:rsid w:val="00C87385"/>
    <w:rsid w:val="00C87539"/>
    <w:rsid w:val="00C87959"/>
    <w:rsid w:val="00C87E00"/>
    <w:rsid w:val="00C90251"/>
    <w:rsid w:val="00C90648"/>
    <w:rsid w:val="00C907AD"/>
    <w:rsid w:val="00C90AF5"/>
    <w:rsid w:val="00C90F75"/>
    <w:rsid w:val="00C90FA9"/>
    <w:rsid w:val="00C91525"/>
    <w:rsid w:val="00C91DF8"/>
    <w:rsid w:val="00C91EA5"/>
    <w:rsid w:val="00C925AE"/>
    <w:rsid w:val="00C92808"/>
    <w:rsid w:val="00C93177"/>
    <w:rsid w:val="00C931CE"/>
    <w:rsid w:val="00C93605"/>
    <w:rsid w:val="00C940F3"/>
    <w:rsid w:val="00C9502A"/>
    <w:rsid w:val="00C950BA"/>
    <w:rsid w:val="00C955B8"/>
    <w:rsid w:val="00C95813"/>
    <w:rsid w:val="00C958C7"/>
    <w:rsid w:val="00C9629E"/>
    <w:rsid w:val="00C96AAD"/>
    <w:rsid w:val="00C96B41"/>
    <w:rsid w:val="00C96C88"/>
    <w:rsid w:val="00C96DB9"/>
    <w:rsid w:val="00C96F84"/>
    <w:rsid w:val="00C96FE5"/>
    <w:rsid w:val="00C97F75"/>
    <w:rsid w:val="00CA0398"/>
    <w:rsid w:val="00CA0525"/>
    <w:rsid w:val="00CA0CC3"/>
    <w:rsid w:val="00CA0F0D"/>
    <w:rsid w:val="00CA10A7"/>
    <w:rsid w:val="00CA11AE"/>
    <w:rsid w:val="00CA1774"/>
    <w:rsid w:val="00CA1E15"/>
    <w:rsid w:val="00CA245B"/>
    <w:rsid w:val="00CA34C3"/>
    <w:rsid w:val="00CA39EC"/>
    <w:rsid w:val="00CA3C74"/>
    <w:rsid w:val="00CA3D39"/>
    <w:rsid w:val="00CA3FB5"/>
    <w:rsid w:val="00CA40B0"/>
    <w:rsid w:val="00CA4F08"/>
    <w:rsid w:val="00CA5A8E"/>
    <w:rsid w:val="00CA5E83"/>
    <w:rsid w:val="00CA656D"/>
    <w:rsid w:val="00CA6D0B"/>
    <w:rsid w:val="00CA6E72"/>
    <w:rsid w:val="00CB0E4B"/>
    <w:rsid w:val="00CB0E84"/>
    <w:rsid w:val="00CB137E"/>
    <w:rsid w:val="00CB1700"/>
    <w:rsid w:val="00CB17B1"/>
    <w:rsid w:val="00CB1962"/>
    <w:rsid w:val="00CB1C7C"/>
    <w:rsid w:val="00CB2625"/>
    <w:rsid w:val="00CB3575"/>
    <w:rsid w:val="00CB3842"/>
    <w:rsid w:val="00CB387C"/>
    <w:rsid w:val="00CB3ADA"/>
    <w:rsid w:val="00CB3C21"/>
    <w:rsid w:val="00CB3CB0"/>
    <w:rsid w:val="00CB45F9"/>
    <w:rsid w:val="00CB4984"/>
    <w:rsid w:val="00CB7014"/>
    <w:rsid w:val="00CB741A"/>
    <w:rsid w:val="00CB7506"/>
    <w:rsid w:val="00CB76EF"/>
    <w:rsid w:val="00CB77C3"/>
    <w:rsid w:val="00CC051F"/>
    <w:rsid w:val="00CC052F"/>
    <w:rsid w:val="00CC0B05"/>
    <w:rsid w:val="00CC0E79"/>
    <w:rsid w:val="00CC0ECA"/>
    <w:rsid w:val="00CC0F53"/>
    <w:rsid w:val="00CC10B5"/>
    <w:rsid w:val="00CC113F"/>
    <w:rsid w:val="00CC1660"/>
    <w:rsid w:val="00CC1767"/>
    <w:rsid w:val="00CC1C35"/>
    <w:rsid w:val="00CC1D65"/>
    <w:rsid w:val="00CC2211"/>
    <w:rsid w:val="00CC23F0"/>
    <w:rsid w:val="00CC366A"/>
    <w:rsid w:val="00CC4A1F"/>
    <w:rsid w:val="00CC4D1F"/>
    <w:rsid w:val="00CC4D2A"/>
    <w:rsid w:val="00CC4F56"/>
    <w:rsid w:val="00CC5654"/>
    <w:rsid w:val="00CC56C8"/>
    <w:rsid w:val="00CC5ABE"/>
    <w:rsid w:val="00CC5E7E"/>
    <w:rsid w:val="00CC7F33"/>
    <w:rsid w:val="00CD01DF"/>
    <w:rsid w:val="00CD0431"/>
    <w:rsid w:val="00CD0826"/>
    <w:rsid w:val="00CD1013"/>
    <w:rsid w:val="00CD104F"/>
    <w:rsid w:val="00CD10E6"/>
    <w:rsid w:val="00CD1111"/>
    <w:rsid w:val="00CD11B1"/>
    <w:rsid w:val="00CD1245"/>
    <w:rsid w:val="00CD14D2"/>
    <w:rsid w:val="00CD1568"/>
    <w:rsid w:val="00CD1876"/>
    <w:rsid w:val="00CD1AC1"/>
    <w:rsid w:val="00CD1BC2"/>
    <w:rsid w:val="00CD1E1D"/>
    <w:rsid w:val="00CD28B1"/>
    <w:rsid w:val="00CD2C55"/>
    <w:rsid w:val="00CD2D38"/>
    <w:rsid w:val="00CD2E48"/>
    <w:rsid w:val="00CD389C"/>
    <w:rsid w:val="00CD4420"/>
    <w:rsid w:val="00CD4523"/>
    <w:rsid w:val="00CD470E"/>
    <w:rsid w:val="00CD4D46"/>
    <w:rsid w:val="00CD66E8"/>
    <w:rsid w:val="00CD681F"/>
    <w:rsid w:val="00CD6924"/>
    <w:rsid w:val="00CD6C93"/>
    <w:rsid w:val="00CD7630"/>
    <w:rsid w:val="00CE0C85"/>
    <w:rsid w:val="00CE0F28"/>
    <w:rsid w:val="00CE11B8"/>
    <w:rsid w:val="00CE149E"/>
    <w:rsid w:val="00CE14CD"/>
    <w:rsid w:val="00CE1F09"/>
    <w:rsid w:val="00CE20DE"/>
    <w:rsid w:val="00CE2E01"/>
    <w:rsid w:val="00CE350A"/>
    <w:rsid w:val="00CE3B74"/>
    <w:rsid w:val="00CE3EEE"/>
    <w:rsid w:val="00CE4585"/>
    <w:rsid w:val="00CE475B"/>
    <w:rsid w:val="00CE48EE"/>
    <w:rsid w:val="00CE4BE8"/>
    <w:rsid w:val="00CE512C"/>
    <w:rsid w:val="00CE52F2"/>
    <w:rsid w:val="00CE5702"/>
    <w:rsid w:val="00CE5AB8"/>
    <w:rsid w:val="00CE5E3D"/>
    <w:rsid w:val="00CE61F9"/>
    <w:rsid w:val="00CE65B5"/>
    <w:rsid w:val="00CE6881"/>
    <w:rsid w:val="00CE6AAE"/>
    <w:rsid w:val="00CE727D"/>
    <w:rsid w:val="00CE752A"/>
    <w:rsid w:val="00CE7969"/>
    <w:rsid w:val="00CF01E3"/>
    <w:rsid w:val="00CF0389"/>
    <w:rsid w:val="00CF07BC"/>
    <w:rsid w:val="00CF0E40"/>
    <w:rsid w:val="00CF11A1"/>
    <w:rsid w:val="00CF16CD"/>
    <w:rsid w:val="00CF1944"/>
    <w:rsid w:val="00CF1D4B"/>
    <w:rsid w:val="00CF1E63"/>
    <w:rsid w:val="00CF205D"/>
    <w:rsid w:val="00CF2124"/>
    <w:rsid w:val="00CF237B"/>
    <w:rsid w:val="00CF28BB"/>
    <w:rsid w:val="00CF2A72"/>
    <w:rsid w:val="00CF2EF3"/>
    <w:rsid w:val="00CF2FB1"/>
    <w:rsid w:val="00CF3C0E"/>
    <w:rsid w:val="00CF41DC"/>
    <w:rsid w:val="00CF46D1"/>
    <w:rsid w:val="00CF4A3D"/>
    <w:rsid w:val="00CF4EE4"/>
    <w:rsid w:val="00CF5CBC"/>
    <w:rsid w:val="00CF6EA7"/>
    <w:rsid w:val="00CF6F0A"/>
    <w:rsid w:val="00CF79EE"/>
    <w:rsid w:val="00CF7B5E"/>
    <w:rsid w:val="00CF7D4E"/>
    <w:rsid w:val="00D00191"/>
    <w:rsid w:val="00D00607"/>
    <w:rsid w:val="00D00860"/>
    <w:rsid w:val="00D00BC7"/>
    <w:rsid w:val="00D0170A"/>
    <w:rsid w:val="00D0179C"/>
    <w:rsid w:val="00D01C9B"/>
    <w:rsid w:val="00D01DE9"/>
    <w:rsid w:val="00D01FFC"/>
    <w:rsid w:val="00D03149"/>
    <w:rsid w:val="00D03215"/>
    <w:rsid w:val="00D0331A"/>
    <w:rsid w:val="00D04251"/>
    <w:rsid w:val="00D04E2E"/>
    <w:rsid w:val="00D05120"/>
    <w:rsid w:val="00D05576"/>
    <w:rsid w:val="00D0587B"/>
    <w:rsid w:val="00D05A06"/>
    <w:rsid w:val="00D05A8C"/>
    <w:rsid w:val="00D05BBA"/>
    <w:rsid w:val="00D05F41"/>
    <w:rsid w:val="00D061CB"/>
    <w:rsid w:val="00D0632B"/>
    <w:rsid w:val="00D0646C"/>
    <w:rsid w:val="00D06ADB"/>
    <w:rsid w:val="00D06E25"/>
    <w:rsid w:val="00D06EF6"/>
    <w:rsid w:val="00D06FE3"/>
    <w:rsid w:val="00D07135"/>
    <w:rsid w:val="00D10C87"/>
    <w:rsid w:val="00D11184"/>
    <w:rsid w:val="00D115C3"/>
    <w:rsid w:val="00D11822"/>
    <w:rsid w:val="00D118AC"/>
    <w:rsid w:val="00D11C69"/>
    <w:rsid w:val="00D1237C"/>
    <w:rsid w:val="00D124EB"/>
    <w:rsid w:val="00D1261A"/>
    <w:rsid w:val="00D12B62"/>
    <w:rsid w:val="00D12D76"/>
    <w:rsid w:val="00D136EA"/>
    <w:rsid w:val="00D13C33"/>
    <w:rsid w:val="00D14641"/>
    <w:rsid w:val="00D147B6"/>
    <w:rsid w:val="00D14C41"/>
    <w:rsid w:val="00D14DBB"/>
    <w:rsid w:val="00D150C4"/>
    <w:rsid w:val="00D15162"/>
    <w:rsid w:val="00D15877"/>
    <w:rsid w:val="00D15AF1"/>
    <w:rsid w:val="00D16CDB"/>
    <w:rsid w:val="00D16E70"/>
    <w:rsid w:val="00D16F0A"/>
    <w:rsid w:val="00D17252"/>
    <w:rsid w:val="00D17318"/>
    <w:rsid w:val="00D17F17"/>
    <w:rsid w:val="00D203A8"/>
    <w:rsid w:val="00D20BE7"/>
    <w:rsid w:val="00D20D33"/>
    <w:rsid w:val="00D20DA7"/>
    <w:rsid w:val="00D21215"/>
    <w:rsid w:val="00D21303"/>
    <w:rsid w:val="00D21A21"/>
    <w:rsid w:val="00D21FD3"/>
    <w:rsid w:val="00D224E6"/>
    <w:rsid w:val="00D22F25"/>
    <w:rsid w:val="00D236D0"/>
    <w:rsid w:val="00D236F7"/>
    <w:rsid w:val="00D23DB6"/>
    <w:rsid w:val="00D2404D"/>
    <w:rsid w:val="00D242F6"/>
    <w:rsid w:val="00D24373"/>
    <w:rsid w:val="00D2468A"/>
    <w:rsid w:val="00D24C86"/>
    <w:rsid w:val="00D25A69"/>
    <w:rsid w:val="00D2621C"/>
    <w:rsid w:val="00D2635E"/>
    <w:rsid w:val="00D26559"/>
    <w:rsid w:val="00D26CF2"/>
    <w:rsid w:val="00D302B8"/>
    <w:rsid w:val="00D30D1A"/>
    <w:rsid w:val="00D310B9"/>
    <w:rsid w:val="00D3155D"/>
    <w:rsid w:val="00D319F3"/>
    <w:rsid w:val="00D31A7E"/>
    <w:rsid w:val="00D31B8E"/>
    <w:rsid w:val="00D31D8B"/>
    <w:rsid w:val="00D322D0"/>
    <w:rsid w:val="00D329B1"/>
    <w:rsid w:val="00D32B6F"/>
    <w:rsid w:val="00D33002"/>
    <w:rsid w:val="00D33363"/>
    <w:rsid w:val="00D33AA4"/>
    <w:rsid w:val="00D34052"/>
    <w:rsid w:val="00D344F6"/>
    <w:rsid w:val="00D345C5"/>
    <w:rsid w:val="00D34884"/>
    <w:rsid w:val="00D34D0C"/>
    <w:rsid w:val="00D354FB"/>
    <w:rsid w:val="00D362CE"/>
    <w:rsid w:val="00D368B8"/>
    <w:rsid w:val="00D36A68"/>
    <w:rsid w:val="00D36E10"/>
    <w:rsid w:val="00D36E2E"/>
    <w:rsid w:val="00D37617"/>
    <w:rsid w:val="00D40093"/>
    <w:rsid w:val="00D40A46"/>
    <w:rsid w:val="00D40E2D"/>
    <w:rsid w:val="00D414DE"/>
    <w:rsid w:val="00D42242"/>
    <w:rsid w:val="00D4244D"/>
    <w:rsid w:val="00D42735"/>
    <w:rsid w:val="00D429CD"/>
    <w:rsid w:val="00D42A42"/>
    <w:rsid w:val="00D42B14"/>
    <w:rsid w:val="00D42E9B"/>
    <w:rsid w:val="00D42EBA"/>
    <w:rsid w:val="00D43918"/>
    <w:rsid w:val="00D43C04"/>
    <w:rsid w:val="00D43CA3"/>
    <w:rsid w:val="00D4462C"/>
    <w:rsid w:val="00D44A54"/>
    <w:rsid w:val="00D452F4"/>
    <w:rsid w:val="00D4565E"/>
    <w:rsid w:val="00D463AA"/>
    <w:rsid w:val="00D46F58"/>
    <w:rsid w:val="00D47DE0"/>
    <w:rsid w:val="00D517D3"/>
    <w:rsid w:val="00D51C7A"/>
    <w:rsid w:val="00D51DBD"/>
    <w:rsid w:val="00D52175"/>
    <w:rsid w:val="00D52243"/>
    <w:rsid w:val="00D52314"/>
    <w:rsid w:val="00D526B4"/>
    <w:rsid w:val="00D537C9"/>
    <w:rsid w:val="00D53B5A"/>
    <w:rsid w:val="00D53E62"/>
    <w:rsid w:val="00D5425E"/>
    <w:rsid w:val="00D5490F"/>
    <w:rsid w:val="00D54F77"/>
    <w:rsid w:val="00D54FEA"/>
    <w:rsid w:val="00D55284"/>
    <w:rsid w:val="00D55842"/>
    <w:rsid w:val="00D55B87"/>
    <w:rsid w:val="00D55CCD"/>
    <w:rsid w:val="00D55E3D"/>
    <w:rsid w:val="00D5609F"/>
    <w:rsid w:val="00D5626A"/>
    <w:rsid w:val="00D57175"/>
    <w:rsid w:val="00D57EB8"/>
    <w:rsid w:val="00D600DD"/>
    <w:rsid w:val="00D603FF"/>
    <w:rsid w:val="00D60529"/>
    <w:rsid w:val="00D6077F"/>
    <w:rsid w:val="00D607A2"/>
    <w:rsid w:val="00D60C06"/>
    <w:rsid w:val="00D60DEB"/>
    <w:rsid w:val="00D60F6E"/>
    <w:rsid w:val="00D6174A"/>
    <w:rsid w:val="00D6199C"/>
    <w:rsid w:val="00D61C33"/>
    <w:rsid w:val="00D61FFA"/>
    <w:rsid w:val="00D62173"/>
    <w:rsid w:val="00D62B51"/>
    <w:rsid w:val="00D62C08"/>
    <w:rsid w:val="00D62F1F"/>
    <w:rsid w:val="00D63162"/>
    <w:rsid w:val="00D63B01"/>
    <w:rsid w:val="00D641CE"/>
    <w:rsid w:val="00D643A6"/>
    <w:rsid w:val="00D64626"/>
    <w:rsid w:val="00D64B55"/>
    <w:rsid w:val="00D65A94"/>
    <w:rsid w:val="00D65C68"/>
    <w:rsid w:val="00D663FE"/>
    <w:rsid w:val="00D66523"/>
    <w:rsid w:val="00D668BE"/>
    <w:rsid w:val="00D66CBF"/>
    <w:rsid w:val="00D66EA3"/>
    <w:rsid w:val="00D700F7"/>
    <w:rsid w:val="00D70854"/>
    <w:rsid w:val="00D70A0F"/>
    <w:rsid w:val="00D71352"/>
    <w:rsid w:val="00D71916"/>
    <w:rsid w:val="00D72237"/>
    <w:rsid w:val="00D72709"/>
    <w:rsid w:val="00D72E07"/>
    <w:rsid w:val="00D74406"/>
    <w:rsid w:val="00D746B7"/>
    <w:rsid w:val="00D74936"/>
    <w:rsid w:val="00D74B54"/>
    <w:rsid w:val="00D75540"/>
    <w:rsid w:val="00D75F5C"/>
    <w:rsid w:val="00D76EC3"/>
    <w:rsid w:val="00D77202"/>
    <w:rsid w:val="00D77916"/>
    <w:rsid w:val="00D77D00"/>
    <w:rsid w:val="00D81280"/>
    <w:rsid w:val="00D81744"/>
    <w:rsid w:val="00D82592"/>
    <w:rsid w:val="00D828A7"/>
    <w:rsid w:val="00D8318D"/>
    <w:rsid w:val="00D83447"/>
    <w:rsid w:val="00D834B6"/>
    <w:rsid w:val="00D83AAB"/>
    <w:rsid w:val="00D84389"/>
    <w:rsid w:val="00D851CB"/>
    <w:rsid w:val="00D85958"/>
    <w:rsid w:val="00D8625D"/>
    <w:rsid w:val="00D863E8"/>
    <w:rsid w:val="00D87054"/>
    <w:rsid w:val="00D8770E"/>
    <w:rsid w:val="00D87820"/>
    <w:rsid w:val="00D878FE"/>
    <w:rsid w:val="00D87C35"/>
    <w:rsid w:val="00D9003A"/>
    <w:rsid w:val="00D90163"/>
    <w:rsid w:val="00D90274"/>
    <w:rsid w:val="00D9059C"/>
    <w:rsid w:val="00D91012"/>
    <w:rsid w:val="00D914F1"/>
    <w:rsid w:val="00D91B76"/>
    <w:rsid w:val="00D91E74"/>
    <w:rsid w:val="00D924B8"/>
    <w:rsid w:val="00D92B26"/>
    <w:rsid w:val="00D92D98"/>
    <w:rsid w:val="00D92F13"/>
    <w:rsid w:val="00D92FA1"/>
    <w:rsid w:val="00D930E1"/>
    <w:rsid w:val="00D93CD3"/>
    <w:rsid w:val="00D93F53"/>
    <w:rsid w:val="00D94198"/>
    <w:rsid w:val="00D949A5"/>
    <w:rsid w:val="00D94E4D"/>
    <w:rsid w:val="00D956F2"/>
    <w:rsid w:val="00D95F70"/>
    <w:rsid w:val="00D97123"/>
    <w:rsid w:val="00D97336"/>
    <w:rsid w:val="00D97515"/>
    <w:rsid w:val="00DA04D5"/>
    <w:rsid w:val="00DA09D4"/>
    <w:rsid w:val="00DA0CD2"/>
    <w:rsid w:val="00DA0D3B"/>
    <w:rsid w:val="00DA1129"/>
    <w:rsid w:val="00DA1576"/>
    <w:rsid w:val="00DA15EC"/>
    <w:rsid w:val="00DA1B75"/>
    <w:rsid w:val="00DA2B5D"/>
    <w:rsid w:val="00DA2DD9"/>
    <w:rsid w:val="00DA34B2"/>
    <w:rsid w:val="00DA3EBF"/>
    <w:rsid w:val="00DA4006"/>
    <w:rsid w:val="00DA4416"/>
    <w:rsid w:val="00DA4479"/>
    <w:rsid w:val="00DA4711"/>
    <w:rsid w:val="00DA4AC4"/>
    <w:rsid w:val="00DA53EF"/>
    <w:rsid w:val="00DA55EE"/>
    <w:rsid w:val="00DA5E2E"/>
    <w:rsid w:val="00DA643C"/>
    <w:rsid w:val="00DA6881"/>
    <w:rsid w:val="00DA6DEF"/>
    <w:rsid w:val="00DA6E75"/>
    <w:rsid w:val="00DA71D1"/>
    <w:rsid w:val="00DA769D"/>
    <w:rsid w:val="00DA7D39"/>
    <w:rsid w:val="00DB003F"/>
    <w:rsid w:val="00DB0067"/>
    <w:rsid w:val="00DB0587"/>
    <w:rsid w:val="00DB07E1"/>
    <w:rsid w:val="00DB13DF"/>
    <w:rsid w:val="00DB282D"/>
    <w:rsid w:val="00DB2BD0"/>
    <w:rsid w:val="00DB39FC"/>
    <w:rsid w:val="00DB3CA2"/>
    <w:rsid w:val="00DB408C"/>
    <w:rsid w:val="00DB44F8"/>
    <w:rsid w:val="00DB48AD"/>
    <w:rsid w:val="00DB5C20"/>
    <w:rsid w:val="00DB6602"/>
    <w:rsid w:val="00DB68FF"/>
    <w:rsid w:val="00DB6AD3"/>
    <w:rsid w:val="00DB70E1"/>
    <w:rsid w:val="00DB760C"/>
    <w:rsid w:val="00DB7EC9"/>
    <w:rsid w:val="00DC019A"/>
    <w:rsid w:val="00DC0345"/>
    <w:rsid w:val="00DC036F"/>
    <w:rsid w:val="00DC0617"/>
    <w:rsid w:val="00DC096D"/>
    <w:rsid w:val="00DC0B15"/>
    <w:rsid w:val="00DC0F3E"/>
    <w:rsid w:val="00DC2899"/>
    <w:rsid w:val="00DC2A81"/>
    <w:rsid w:val="00DC2C6C"/>
    <w:rsid w:val="00DC2F2F"/>
    <w:rsid w:val="00DC31EF"/>
    <w:rsid w:val="00DC3D59"/>
    <w:rsid w:val="00DC3F42"/>
    <w:rsid w:val="00DC41A9"/>
    <w:rsid w:val="00DC45B1"/>
    <w:rsid w:val="00DC486E"/>
    <w:rsid w:val="00DC4E58"/>
    <w:rsid w:val="00DC515F"/>
    <w:rsid w:val="00DC51D1"/>
    <w:rsid w:val="00DC5674"/>
    <w:rsid w:val="00DC5D76"/>
    <w:rsid w:val="00DC66FD"/>
    <w:rsid w:val="00DC6874"/>
    <w:rsid w:val="00DC6C6E"/>
    <w:rsid w:val="00DC727E"/>
    <w:rsid w:val="00DD0325"/>
    <w:rsid w:val="00DD0440"/>
    <w:rsid w:val="00DD06A4"/>
    <w:rsid w:val="00DD0891"/>
    <w:rsid w:val="00DD0E77"/>
    <w:rsid w:val="00DD0F92"/>
    <w:rsid w:val="00DD1686"/>
    <w:rsid w:val="00DD169F"/>
    <w:rsid w:val="00DD16B4"/>
    <w:rsid w:val="00DD1957"/>
    <w:rsid w:val="00DD2064"/>
    <w:rsid w:val="00DD2287"/>
    <w:rsid w:val="00DD258C"/>
    <w:rsid w:val="00DD25EC"/>
    <w:rsid w:val="00DD26BC"/>
    <w:rsid w:val="00DD4507"/>
    <w:rsid w:val="00DD4A14"/>
    <w:rsid w:val="00DD4A49"/>
    <w:rsid w:val="00DD4B14"/>
    <w:rsid w:val="00DD4D10"/>
    <w:rsid w:val="00DD59E8"/>
    <w:rsid w:val="00DD6574"/>
    <w:rsid w:val="00DD66A3"/>
    <w:rsid w:val="00DD6B02"/>
    <w:rsid w:val="00DD6B5F"/>
    <w:rsid w:val="00DD6BAB"/>
    <w:rsid w:val="00DE0342"/>
    <w:rsid w:val="00DE078E"/>
    <w:rsid w:val="00DE079D"/>
    <w:rsid w:val="00DE08C8"/>
    <w:rsid w:val="00DE15EA"/>
    <w:rsid w:val="00DE1AD8"/>
    <w:rsid w:val="00DE1DA0"/>
    <w:rsid w:val="00DE209B"/>
    <w:rsid w:val="00DE23A7"/>
    <w:rsid w:val="00DE25BD"/>
    <w:rsid w:val="00DE35F5"/>
    <w:rsid w:val="00DE39E7"/>
    <w:rsid w:val="00DE3EFB"/>
    <w:rsid w:val="00DE4127"/>
    <w:rsid w:val="00DE51F2"/>
    <w:rsid w:val="00DE57EA"/>
    <w:rsid w:val="00DE5B69"/>
    <w:rsid w:val="00DE5D32"/>
    <w:rsid w:val="00DE5DE7"/>
    <w:rsid w:val="00DE5F4E"/>
    <w:rsid w:val="00DE6745"/>
    <w:rsid w:val="00DE6786"/>
    <w:rsid w:val="00DE7342"/>
    <w:rsid w:val="00DE75C9"/>
    <w:rsid w:val="00DE76E2"/>
    <w:rsid w:val="00DE7BEC"/>
    <w:rsid w:val="00DE7DA5"/>
    <w:rsid w:val="00DE7E30"/>
    <w:rsid w:val="00DE7E66"/>
    <w:rsid w:val="00DF0A2B"/>
    <w:rsid w:val="00DF0E1E"/>
    <w:rsid w:val="00DF13D1"/>
    <w:rsid w:val="00DF167C"/>
    <w:rsid w:val="00DF1698"/>
    <w:rsid w:val="00DF26D1"/>
    <w:rsid w:val="00DF2851"/>
    <w:rsid w:val="00DF2BD3"/>
    <w:rsid w:val="00DF2C9C"/>
    <w:rsid w:val="00DF2D37"/>
    <w:rsid w:val="00DF2E2D"/>
    <w:rsid w:val="00DF3602"/>
    <w:rsid w:val="00DF38D3"/>
    <w:rsid w:val="00DF45BF"/>
    <w:rsid w:val="00DF4610"/>
    <w:rsid w:val="00DF4865"/>
    <w:rsid w:val="00DF4ED9"/>
    <w:rsid w:val="00DF58A6"/>
    <w:rsid w:val="00DF5B01"/>
    <w:rsid w:val="00DF5BBD"/>
    <w:rsid w:val="00DF5E8C"/>
    <w:rsid w:val="00DF5FF9"/>
    <w:rsid w:val="00DF60B3"/>
    <w:rsid w:val="00DF6504"/>
    <w:rsid w:val="00DF6995"/>
    <w:rsid w:val="00E00484"/>
    <w:rsid w:val="00E004F1"/>
    <w:rsid w:val="00E00738"/>
    <w:rsid w:val="00E00768"/>
    <w:rsid w:val="00E00A14"/>
    <w:rsid w:val="00E00B8E"/>
    <w:rsid w:val="00E00C45"/>
    <w:rsid w:val="00E010CE"/>
    <w:rsid w:val="00E01492"/>
    <w:rsid w:val="00E01F32"/>
    <w:rsid w:val="00E026F8"/>
    <w:rsid w:val="00E0290B"/>
    <w:rsid w:val="00E02C51"/>
    <w:rsid w:val="00E02F8F"/>
    <w:rsid w:val="00E02FE7"/>
    <w:rsid w:val="00E03066"/>
    <w:rsid w:val="00E0375D"/>
    <w:rsid w:val="00E03993"/>
    <w:rsid w:val="00E0421C"/>
    <w:rsid w:val="00E045FA"/>
    <w:rsid w:val="00E04629"/>
    <w:rsid w:val="00E04933"/>
    <w:rsid w:val="00E04C5F"/>
    <w:rsid w:val="00E05259"/>
    <w:rsid w:val="00E0563D"/>
    <w:rsid w:val="00E0572F"/>
    <w:rsid w:val="00E05B7E"/>
    <w:rsid w:val="00E05CD6"/>
    <w:rsid w:val="00E05E42"/>
    <w:rsid w:val="00E065E1"/>
    <w:rsid w:val="00E06C4A"/>
    <w:rsid w:val="00E06E09"/>
    <w:rsid w:val="00E0727D"/>
    <w:rsid w:val="00E07FB9"/>
    <w:rsid w:val="00E10998"/>
    <w:rsid w:val="00E11572"/>
    <w:rsid w:val="00E12212"/>
    <w:rsid w:val="00E12967"/>
    <w:rsid w:val="00E13006"/>
    <w:rsid w:val="00E13B76"/>
    <w:rsid w:val="00E14169"/>
    <w:rsid w:val="00E159EB"/>
    <w:rsid w:val="00E1645D"/>
    <w:rsid w:val="00E16800"/>
    <w:rsid w:val="00E16DB2"/>
    <w:rsid w:val="00E17DD0"/>
    <w:rsid w:val="00E203FE"/>
    <w:rsid w:val="00E20F74"/>
    <w:rsid w:val="00E220DC"/>
    <w:rsid w:val="00E22676"/>
    <w:rsid w:val="00E229E6"/>
    <w:rsid w:val="00E23CDD"/>
    <w:rsid w:val="00E23D41"/>
    <w:rsid w:val="00E23EB3"/>
    <w:rsid w:val="00E23F1A"/>
    <w:rsid w:val="00E24120"/>
    <w:rsid w:val="00E24264"/>
    <w:rsid w:val="00E24292"/>
    <w:rsid w:val="00E2474D"/>
    <w:rsid w:val="00E249F2"/>
    <w:rsid w:val="00E24B52"/>
    <w:rsid w:val="00E24E37"/>
    <w:rsid w:val="00E25763"/>
    <w:rsid w:val="00E25CAD"/>
    <w:rsid w:val="00E25E5C"/>
    <w:rsid w:val="00E26101"/>
    <w:rsid w:val="00E264A7"/>
    <w:rsid w:val="00E265B0"/>
    <w:rsid w:val="00E26605"/>
    <w:rsid w:val="00E266D1"/>
    <w:rsid w:val="00E26CC3"/>
    <w:rsid w:val="00E26D3B"/>
    <w:rsid w:val="00E26DBA"/>
    <w:rsid w:val="00E26E56"/>
    <w:rsid w:val="00E27B01"/>
    <w:rsid w:val="00E302C5"/>
    <w:rsid w:val="00E304E6"/>
    <w:rsid w:val="00E316B0"/>
    <w:rsid w:val="00E31A4B"/>
    <w:rsid w:val="00E31C34"/>
    <w:rsid w:val="00E31E55"/>
    <w:rsid w:val="00E32073"/>
    <w:rsid w:val="00E32653"/>
    <w:rsid w:val="00E32D7D"/>
    <w:rsid w:val="00E3340C"/>
    <w:rsid w:val="00E336BA"/>
    <w:rsid w:val="00E347B6"/>
    <w:rsid w:val="00E348F6"/>
    <w:rsid w:val="00E34D02"/>
    <w:rsid w:val="00E351C1"/>
    <w:rsid w:val="00E36196"/>
    <w:rsid w:val="00E361BA"/>
    <w:rsid w:val="00E36D2D"/>
    <w:rsid w:val="00E36E73"/>
    <w:rsid w:val="00E4170A"/>
    <w:rsid w:val="00E41A3B"/>
    <w:rsid w:val="00E429E1"/>
    <w:rsid w:val="00E42CFF"/>
    <w:rsid w:val="00E43545"/>
    <w:rsid w:val="00E436AF"/>
    <w:rsid w:val="00E43870"/>
    <w:rsid w:val="00E43E0B"/>
    <w:rsid w:val="00E43F6A"/>
    <w:rsid w:val="00E4468E"/>
    <w:rsid w:val="00E44D4D"/>
    <w:rsid w:val="00E452C4"/>
    <w:rsid w:val="00E4530C"/>
    <w:rsid w:val="00E453CB"/>
    <w:rsid w:val="00E4609D"/>
    <w:rsid w:val="00E46E87"/>
    <w:rsid w:val="00E46EB5"/>
    <w:rsid w:val="00E47D45"/>
    <w:rsid w:val="00E47F79"/>
    <w:rsid w:val="00E505B5"/>
    <w:rsid w:val="00E50A0F"/>
    <w:rsid w:val="00E50D3D"/>
    <w:rsid w:val="00E51006"/>
    <w:rsid w:val="00E5117C"/>
    <w:rsid w:val="00E513EB"/>
    <w:rsid w:val="00E517C6"/>
    <w:rsid w:val="00E51BFD"/>
    <w:rsid w:val="00E52026"/>
    <w:rsid w:val="00E5273C"/>
    <w:rsid w:val="00E52865"/>
    <w:rsid w:val="00E533B4"/>
    <w:rsid w:val="00E541F7"/>
    <w:rsid w:val="00E549CA"/>
    <w:rsid w:val="00E54FA2"/>
    <w:rsid w:val="00E55EA3"/>
    <w:rsid w:val="00E56009"/>
    <w:rsid w:val="00E5601A"/>
    <w:rsid w:val="00E561E4"/>
    <w:rsid w:val="00E562D6"/>
    <w:rsid w:val="00E56445"/>
    <w:rsid w:val="00E56832"/>
    <w:rsid w:val="00E56A81"/>
    <w:rsid w:val="00E56CF7"/>
    <w:rsid w:val="00E572D9"/>
    <w:rsid w:val="00E579DA"/>
    <w:rsid w:val="00E57CFC"/>
    <w:rsid w:val="00E57EE7"/>
    <w:rsid w:val="00E6050C"/>
    <w:rsid w:val="00E60558"/>
    <w:rsid w:val="00E60559"/>
    <w:rsid w:val="00E60C96"/>
    <w:rsid w:val="00E60C9E"/>
    <w:rsid w:val="00E61693"/>
    <w:rsid w:val="00E61FAC"/>
    <w:rsid w:val="00E6234B"/>
    <w:rsid w:val="00E62745"/>
    <w:rsid w:val="00E6279E"/>
    <w:rsid w:val="00E631CF"/>
    <w:rsid w:val="00E63313"/>
    <w:rsid w:val="00E63F55"/>
    <w:rsid w:val="00E641C6"/>
    <w:rsid w:val="00E641E4"/>
    <w:rsid w:val="00E64240"/>
    <w:rsid w:val="00E64337"/>
    <w:rsid w:val="00E64AF0"/>
    <w:rsid w:val="00E654A5"/>
    <w:rsid w:val="00E65A71"/>
    <w:rsid w:val="00E66433"/>
    <w:rsid w:val="00E6648F"/>
    <w:rsid w:val="00E664ED"/>
    <w:rsid w:val="00E665C5"/>
    <w:rsid w:val="00E66C3C"/>
    <w:rsid w:val="00E66D76"/>
    <w:rsid w:val="00E676B3"/>
    <w:rsid w:val="00E70434"/>
    <w:rsid w:val="00E70C3C"/>
    <w:rsid w:val="00E71055"/>
    <w:rsid w:val="00E71D1F"/>
    <w:rsid w:val="00E72124"/>
    <w:rsid w:val="00E723AB"/>
    <w:rsid w:val="00E72DA4"/>
    <w:rsid w:val="00E73C9A"/>
    <w:rsid w:val="00E73E98"/>
    <w:rsid w:val="00E7402D"/>
    <w:rsid w:val="00E740C6"/>
    <w:rsid w:val="00E74531"/>
    <w:rsid w:val="00E74F80"/>
    <w:rsid w:val="00E75315"/>
    <w:rsid w:val="00E762F2"/>
    <w:rsid w:val="00E76606"/>
    <w:rsid w:val="00E76D9A"/>
    <w:rsid w:val="00E76E0C"/>
    <w:rsid w:val="00E77035"/>
    <w:rsid w:val="00E776ED"/>
    <w:rsid w:val="00E77AE0"/>
    <w:rsid w:val="00E80AD3"/>
    <w:rsid w:val="00E80ADB"/>
    <w:rsid w:val="00E811D6"/>
    <w:rsid w:val="00E81239"/>
    <w:rsid w:val="00E81A6E"/>
    <w:rsid w:val="00E81C90"/>
    <w:rsid w:val="00E8213B"/>
    <w:rsid w:val="00E82183"/>
    <w:rsid w:val="00E82D3D"/>
    <w:rsid w:val="00E82E28"/>
    <w:rsid w:val="00E82F5E"/>
    <w:rsid w:val="00E83577"/>
    <w:rsid w:val="00E8360C"/>
    <w:rsid w:val="00E8379D"/>
    <w:rsid w:val="00E83818"/>
    <w:rsid w:val="00E8441A"/>
    <w:rsid w:val="00E845C1"/>
    <w:rsid w:val="00E8492C"/>
    <w:rsid w:val="00E85B21"/>
    <w:rsid w:val="00E86B6E"/>
    <w:rsid w:val="00E87D06"/>
    <w:rsid w:val="00E87D6C"/>
    <w:rsid w:val="00E910AB"/>
    <w:rsid w:val="00E919B7"/>
    <w:rsid w:val="00E91ACE"/>
    <w:rsid w:val="00E91F55"/>
    <w:rsid w:val="00E92D3D"/>
    <w:rsid w:val="00E92D72"/>
    <w:rsid w:val="00E92E47"/>
    <w:rsid w:val="00E92EEF"/>
    <w:rsid w:val="00E94C10"/>
    <w:rsid w:val="00E94C38"/>
    <w:rsid w:val="00E94CDB"/>
    <w:rsid w:val="00E9504E"/>
    <w:rsid w:val="00E956D8"/>
    <w:rsid w:val="00E956E7"/>
    <w:rsid w:val="00E95A65"/>
    <w:rsid w:val="00E95D8F"/>
    <w:rsid w:val="00E95F94"/>
    <w:rsid w:val="00E9642C"/>
    <w:rsid w:val="00E96636"/>
    <w:rsid w:val="00E96762"/>
    <w:rsid w:val="00E96875"/>
    <w:rsid w:val="00E97291"/>
    <w:rsid w:val="00E97360"/>
    <w:rsid w:val="00E97784"/>
    <w:rsid w:val="00E97821"/>
    <w:rsid w:val="00E9788A"/>
    <w:rsid w:val="00EA06E8"/>
    <w:rsid w:val="00EA0CD3"/>
    <w:rsid w:val="00EA1DA4"/>
    <w:rsid w:val="00EA22F3"/>
    <w:rsid w:val="00EA2318"/>
    <w:rsid w:val="00EA2F1A"/>
    <w:rsid w:val="00EA3209"/>
    <w:rsid w:val="00EA35B5"/>
    <w:rsid w:val="00EA3A19"/>
    <w:rsid w:val="00EA3E3B"/>
    <w:rsid w:val="00EA4A84"/>
    <w:rsid w:val="00EA4F77"/>
    <w:rsid w:val="00EA532E"/>
    <w:rsid w:val="00EA5CB1"/>
    <w:rsid w:val="00EA626E"/>
    <w:rsid w:val="00EA736D"/>
    <w:rsid w:val="00EA7ABF"/>
    <w:rsid w:val="00EB0345"/>
    <w:rsid w:val="00EB0700"/>
    <w:rsid w:val="00EB13CC"/>
    <w:rsid w:val="00EB1908"/>
    <w:rsid w:val="00EB1B22"/>
    <w:rsid w:val="00EB239D"/>
    <w:rsid w:val="00EB2A25"/>
    <w:rsid w:val="00EB2ABD"/>
    <w:rsid w:val="00EB2EF8"/>
    <w:rsid w:val="00EB33A1"/>
    <w:rsid w:val="00EB385C"/>
    <w:rsid w:val="00EB461B"/>
    <w:rsid w:val="00EB5CF8"/>
    <w:rsid w:val="00EB5D74"/>
    <w:rsid w:val="00EB5F74"/>
    <w:rsid w:val="00EB6300"/>
    <w:rsid w:val="00EB6317"/>
    <w:rsid w:val="00EB6E7B"/>
    <w:rsid w:val="00EB7022"/>
    <w:rsid w:val="00EB706B"/>
    <w:rsid w:val="00EB7248"/>
    <w:rsid w:val="00EC06B7"/>
    <w:rsid w:val="00EC07B7"/>
    <w:rsid w:val="00EC13B1"/>
    <w:rsid w:val="00EC2279"/>
    <w:rsid w:val="00EC22AA"/>
    <w:rsid w:val="00EC2C73"/>
    <w:rsid w:val="00EC3040"/>
    <w:rsid w:val="00EC32DC"/>
    <w:rsid w:val="00EC34F6"/>
    <w:rsid w:val="00EC439C"/>
    <w:rsid w:val="00EC4682"/>
    <w:rsid w:val="00EC5CDA"/>
    <w:rsid w:val="00EC602B"/>
    <w:rsid w:val="00EC6114"/>
    <w:rsid w:val="00EC62F8"/>
    <w:rsid w:val="00EC6A20"/>
    <w:rsid w:val="00EC6D03"/>
    <w:rsid w:val="00EC783D"/>
    <w:rsid w:val="00EC795B"/>
    <w:rsid w:val="00EC7A23"/>
    <w:rsid w:val="00EC7A5D"/>
    <w:rsid w:val="00EC7B20"/>
    <w:rsid w:val="00EC7DB8"/>
    <w:rsid w:val="00ED00C2"/>
    <w:rsid w:val="00ED078C"/>
    <w:rsid w:val="00ED093D"/>
    <w:rsid w:val="00ED0FAC"/>
    <w:rsid w:val="00ED11F4"/>
    <w:rsid w:val="00ED19D1"/>
    <w:rsid w:val="00ED1B61"/>
    <w:rsid w:val="00ED1E74"/>
    <w:rsid w:val="00ED2115"/>
    <w:rsid w:val="00ED21BF"/>
    <w:rsid w:val="00ED27A4"/>
    <w:rsid w:val="00ED27B3"/>
    <w:rsid w:val="00ED304B"/>
    <w:rsid w:val="00ED3070"/>
    <w:rsid w:val="00ED3A7F"/>
    <w:rsid w:val="00ED3E74"/>
    <w:rsid w:val="00ED3F55"/>
    <w:rsid w:val="00ED445B"/>
    <w:rsid w:val="00ED4B1B"/>
    <w:rsid w:val="00ED4CBA"/>
    <w:rsid w:val="00ED4F3E"/>
    <w:rsid w:val="00ED56FA"/>
    <w:rsid w:val="00ED5A50"/>
    <w:rsid w:val="00ED727F"/>
    <w:rsid w:val="00ED751E"/>
    <w:rsid w:val="00ED79F9"/>
    <w:rsid w:val="00ED7AA3"/>
    <w:rsid w:val="00ED7B50"/>
    <w:rsid w:val="00ED7BF0"/>
    <w:rsid w:val="00ED7E33"/>
    <w:rsid w:val="00ED7FD1"/>
    <w:rsid w:val="00EE048E"/>
    <w:rsid w:val="00EE0CAC"/>
    <w:rsid w:val="00EE0EFC"/>
    <w:rsid w:val="00EE1478"/>
    <w:rsid w:val="00EE1E7D"/>
    <w:rsid w:val="00EE2035"/>
    <w:rsid w:val="00EE2641"/>
    <w:rsid w:val="00EE2642"/>
    <w:rsid w:val="00EE28A9"/>
    <w:rsid w:val="00EE2975"/>
    <w:rsid w:val="00EE2DCB"/>
    <w:rsid w:val="00EE2E0D"/>
    <w:rsid w:val="00EE3282"/>
    <w:rsid w:val="00EE48C2"/>
    <w:rsid w:val="00EE4959"/>
    <w:rsid w:val="00EE4A3B"/>
    <w:rsid w:val="00EE4DC9"/>
    <w:rsid w:val="00EE4FEF"/>
    <w:rsid w:val="00EE50E7"/>
    <w:rsid w:val="00EE5B1F"/>
    <w:rsid w:val="00EE6445"/>
    <w:rsid w:val="00EE7264"/>
    <w:rsid w:val="00EE745C"/>
    <w:rsid w:val="00EE7463"/>
    <w:rsid w:val="00EE7596"/>
    <w:rsid w:val="00EE785D"/>
    <w:rsid w:val="00EE7E20"/>
    <w:rsid w:val="00EE7E62"/>
    <w:rsid w:val="00EE7F3D"/>
    <w:rsid w:val="00EF0077"/>
    <w:rsid w:val="00EF065A"/>
    <w:rsid w:val="00EF0AC9"/>
    <w:rsid w:val="00EF0C36"/>
    <w:rsid w:val="00EF1172"/>
    <w:rsid w:val="00EF1511"/>
    <w:rsid w:val="00EF1516"/>
    <w:rsid w:val="00EF2236"/>
    <w:rsid w:val="00EF230B"/>
    <w:rsid w:val="00EF2501"/>
    <w:rsid w:val="00EF29CE"/>
    <w:rsid w:val="00EF2B79"/>
    <w:rsid w:val="00EF3BBA"/>
    <w:rsid w:val="00EF436A"/>
    <w:rsid w:val="00EF4850"/>
    <w:rsid w:val="00EF499A"/>
    <w:rsid w:val="00EF4B7C"/>
    <w:rsid w:val="00EF56E4"/>
    <w:rsid w:val="00EF5C11"/>
    <w:rsid w:val="00EF5C87"/>
    <w:rsid w:val="00EF5D50"/>
    <w:rsid w:val="00EF6697"/>
    <w:rsid w:val="00EF79A2"/>
    <w:rsid w:val="00EF7B65"/>
    <w:rsid w:val="00F00387"/>
    <w:rsid w:val="00F0047E"/>
    <w:rsid w:val="00F009A4"/>
    <w:rsid w:val="00F009AD"/>
    <w:rsid w:val="00F01083"/>
    <w:rsid w:val="00F01208"/>
    <w:rsid w:val="00F01830"/>
    <w:rsid w:val="00F0187E"/>
    <w:rsid w:val="00F019F0"/>
    <w:rsid w:val="00F01BEF"/>
    <w:rsid w:val="00F02804"/>
    <w:rsid w:val="00F02B7D"/>
    <w:rsid w:val="00F035ED"/>
    <w:rsid w:val="00F04342"/>
    <w:rsid w:val="00F045F6"/>
    <w:rsid w:val="00F04791"/>
    <w:rsid w:val="00F04CFB"/>
    <w:rsid w:val="00F04D66"/>
    <w:rsid w:val="00F04EBE"/>
    <w:rsid w:val="00F0500F"/>
    <w:rsid w:val="00F05820"/>
    <w:rsid w:val="00F05B53"/>
    <w:rsid w:val="00F0644D"/>
    <w:rsid w:val="00F07BC8"/>
    <w:rsid w:val="00F103FB"/>
    <w:rsid w:val="00F1086E"/>
    <w:rsid w:val="00F10F1B"/>
    <w:rsid w:val="00F10F45"/>
    <w:rsid w:val="00F11747"/>
    <w:rsid w:val="00F1198D"/>
    <w:rsid w:val="00F120B8"/>
    <w:rsid w:val="00F1250B"/>
    <w:rsid w:val="00F1264E"/>
    <w:rsid w:val="00F12679"/>
    <w:rsid w:val="00F12B57"/>
    <w:rsid w:val="00F12D55"/>
    <w:rsid w:val="00F136C9"/>
    <w:rsid w:val="00F14CA2"/>
    <w:rsid w:val="00F1593F"/>
    <w:rsid w:val="00F164B2"/>
    <w:rsid w:val="00F16602"/>
    <w:rsid w:val="00F16C03"/>
    <w:rsid w:val="00F173E8"/>
    <w:rsid w:val="00F1784E"/>
    <w:rsid w:val="00F17B53"/>
    <w:rsid w:val="00F17B71"/>
    <w:rsid w:val="00F17D77"/>
    <w:rsid w:val="00F17E67"/>
    <w:rsid w:val="00F20024"/>
    <w:rsid w:val="00F203A7"/>
    <w:rsid w:val="00F209D5"/>
    <w:rsid w:val="00F20AD6"/>
    <w:rsid w:val="00F20F11"/>
    <w:rsid w:val="00F21056"/>
    <w:rsid w:val="00F2177E"/>
    <w:rsid w:val="00F2220C"/>
    <w:rsid w:val="00F227E4"/>
    <w:rsid w:val="00F227EE"/>
    <w:rsid w:val="00F23766"/>
    <w:rsid w:val="00F23CD1"/>
    <w:rsid w:val="00F24BBC"/>
    <w:rsid w:val="00F2566A"/>
    <w:rsid w:val="00F258C6"/>
    <w:rsid w:val="00F25AE9"/>
    <w:rsid w:val="00F25B37"/>
    <w:rsid w:val="00F25F37"/>
    <w:rsid w:val="00F2616C"/>
    <w:rsid w:val="00F2644D"/>
    <w:rsid w:val="00F26ACD"/>
    <w:rsid w:val="00F27FD9"/>
    <w:rsid w:val="00F300A6"/>
    <w:rsid w:val="00F30180"/>
    <w:rsid w:val="00F30504"/>
    <w:rsid w:val="00F30540"/>
    <w:rsid w:val="00F308A3"/>
    <w:rsid w:val="00F30A95"/>
    <w:rsid w:val="00F313DF"/>
    <w:rsid w:val="00F31673"/>
    <w:rsid w:val="00F31DB5"/>
    <w:rsid w:val="00F32058"/>
    <w:rsid w:val="00F327B5"/>
    <w:rsid w:val="00F33699"/>
    <w:rsid w:val="00F3383F"/>
    <w:rsid w:val="00F3387C"/>
    <w:rsid w:val="00F3388E"/>
    <w:rsid w:val="00F33902"/>
    <w:rsid w:val="00F34203"/>
    <w:rsid w:val="00F34700"/>
    <w:rsid w:val="00F34BD5"/>
    <w:rsid w:val="00F350A3"/>
    <w:rsid w:val="00F35108"/>
    <w:rsid w:val="00F3519E"/>
    <w:rsid w:val="00F35201"/>
    <w:rsid w:val="00F353DB"/>
    <w:rsid w:val="00F35BBC"/>
    <w:rsid w:val="00F364C6"/>
    <w:rsid w:val="00F36621"/>
    <w:rsid w:val="00F366B0"/>
    <w:rsid w:val="00F36D84"/>
    <w:rsid w:val="00F37F5E"/>
    <w:rsid w:val="00F40021"/>
    <w:rsid w:val="00F4087E"/>
    <w:rsid w:val="00F40BB5"/>
    <w:rsid w:val="00F4195F"/>
    <w:rsid w:val="00F419C0"/>
    <w:rsid w:val="00F42823"/>
    <w:rsid w:val="00F42B17"/>
    <w:rsid w:val="00F42B2F"/>
    <w:rsid w:val="00F42CB0"/>
    <w:rsid w:val="00F42FCC"/>
    <w:rsid w:val="00F430EA"/>
    <w:rsid w:val="00F4347E"/>
    <w:rsid w:val="00F44093"/>
    <w:rsid w:val="00F44489"/>
    <w:rsid w:val="00F445E1"/>
    <w:rsid w:val="00F45386"/>
    <w:rsid w:val="00F464C7"/>
    <w:rsid w:val="00F46F1F"/>
    <w:rsid w:val="00F47A7C"/>
    <w:rsid w:val="00F50352"/>
    <w:rsid w:val="00F50C54"/>
    <w:rsid w:val="00F50C96"/>
    <w:rsid w:val="00F50F3B"/>
    <w:rsid w:val="00F51860"/>
    <w:rsid w:val="00F523C2"/>
    <w:rsid w:val="00F526EC"/>
    <w:rsid w:val="00F52D52"/>
    <w:rsid w:val="00F5301B"/>
    <w:rsid w:val="00F53527"/>
    <w:rsid w:val="00F5358A"/>
    <w:rsid w:val="00F5382D"/>
    <w:rsid w:val="00F5383B"/>
    <w:rsid w:val="00F53949"/>
    <w:rsid w:val="00F5476E"/>
    <w:rsid w:val="00F5484C"/>
    <w:rsid w:val="00F54B94"/>
    <w:rsid w:val="00F559A6"/>
    <w:rsid w:val="00F55B39"/>
    <w:rsid w:val="00F560AD"/>
    <w:rsid w:val="00F56B6F"/>
    <w:rsid w:val="00F56F9A"/>
    <w:rsid w:val="00F5773B"/>
    <w:rsid w:val="00F57BDD"/>
    <w:rsid w:val="00F60198"/>
    <w:rsid w:val="00F6036E"/>
    <w:rsid w:val="00F607E0"/>
    <w:rsid w:val="00F60A5E"/>
    <w:rsid w:val="00F60E2D"/>
    <w:rsid w:val="00F60EB7"/>
    <w:rsid w:val="00F611AE"/>
    <w:rsid w:val="00F6145C"/>
    <w:rsid w:val="00F61F69"/>
    <w:rsid w:val="00F620BB"/>
    <w:rsid w:val="00F62F07"/>
    <w:rsid w:val="00F62F29"/>
    <w:rsid w:val="00F63155"/>
    <w:rsid w:val="00F633D4"/>
    <w:rsid w:val="00F63E18"/>
    <w:rsid w:val="00F64422"/>
    <w:rsid w:val="00F6450C"/>
    <w:rsid w:val="00F64779"/>
    <w:rsid w:val="00F64FB0"/>
    <w:rsid w:val="00F6505B"/>
    <w:rsid w:val="00F65185"/>
    <w:rsid w:val="00F651CA"/>
    <w:rsid w:val="00F65AE6"/>
    <w:rsid w:val="00F65E25"/>
    <w:rsid w:val="00F66351"/>
    <w:rsid w:val="00F6682C"/>
    <w:rsid w:val="00F66E57"/>
    <w:rsid w:val="00F66E8C"/>
    <w:rsid w:val="00F66EE6"/>
    <w:rsid w:val="00F67056"/>
    <w:rsid w:val="00F670F9"/>
    <w:rsid w:val="00F675A7"/>
    <w:rsid w:val="00F67E54"/>
    <w:rsid w:val="00F703FC"/>
    <w:rsid w:val="00F70EC7"/>
    <w:rsid w:val="00F70F58"/>
    <w:rsid w:val="00F70F6B"/>
    <w:rsid w:val="00F7127C"/>
    <w:rsid w:val="00F71295"/>
    <w:rsid w:val="00F712C7"/>
    <w:rsid w:val="00F72B2F"/>
    <w:rsid w:val="00F738A5"/>
    <w:rsid w:val="00F73921"/>
    <w:rsid w:val="00F73F51"/>
    <w:rsid w:val="00F74734"/>
    <w:rsid w:val="00F747A7"/>
    <w:rsid w:val="00F7492E"/>
    <w:rsid w:val="00F74F9C"/>
    <w:rsid w:val="00F75A7E"/>
    <w:rsid w:val="00F75B57"/>
    <w:rsid w:val="00F75BC7"/>
    <w:rsid w:val="00F7742B"/>
    <w:rsid w:val="00F77833"/>
    <w:rsid w:val="00F77BCC"/>
    <w:rsid w:val="00F77EA8"/>
    <w:rsid w:val="00F804CD"/>
    <w:rsid w:val="00F806D7"/>
    <w:rsid w:val="00F80A95"/>
    <w:rsid w:val="00F80F38"/>
    <w:rsid w:val="00F8184D"/>
    <w:rsid w:val="00F81D24"/>
    <w:rsid w:val="00F820BF"/>
    <w:rsid w:val="00F825B6"/>
    <w:rsid w:val="00F82717"/>
    <w:rsid w:val="00F828BE"/>
    <w:rsid w:val="00F82960"/>
    <w:rsid w:val="00F833A1"/>
    <w:rsid w:val="00F83DC8"/>
    <w:rsid w:val="00F842F8"/>
    <w:rsid w:val="00F848CC"/>
    <w:rsid w:val="00F84A1D"/>
    <w:rsid w:val="00F852E1"/>
    <w:rsid w:val="00F85942"/>
    <w:rsid w:val="00F85A8A"/>
    <w:rsid w:val="00F8607B"/>
    <w:rsid w:val="00F8624B"/>
    <w:rsid w:val="00F864AE"/>
    <w:rsid w:val="00F86601"/>
    <w:rsid w:val="00F87D8A"/>
    <w:rsid w:val="00F90539"/>
    <w:rsid w:val="00F909AD"/>
    <w:rsid w:val="00F90A61"/>
    <w:rsid w:val="00F91460"/>
    <w:rsid w:val="00F923E9"/>
    <w:rsid w:val="00F92833"/>
    <w:rsid w:val="00F92937"/>
    <w:rsid w:val="00F93033"/>
    <w:rsid w:val="00F93769"/>
    <w:rsid w:val="00F94044"/>
    <w:rsid w:val="00F94183"/>
    <w:rsid w:val="00F943E8"/>
    <w:rsid w:val="00F948AC"/>
    <w:rsid w:val="00F94B2C"/>
    <w:rsid w:val="00F95692"/>
    <w:rsid w:val="00F95920"/>
    <w:rsid w:val="00F9613E"/>
    <w:rsid w:val="00F961FE"/>
    <w:rsid w:val="00F962EB"/>
    <w:rsid w:val="00F9670B"/>
    <w:rsid w:val="00F96A68"/>
    <w:rsid w:val="00F97379"/>
    <w:rsid w:val="00F973B6"/>
    <w:rsid w:val="00F97C44"/>
    <w:rsid w:val="00FA0295"/>
    <w:rsid w:val="00FA080D"/>
    <w:rsid w:val="00FA0C15"/>
    <w:rsid w:val="00FA0C86"/>
    <w:rsid w:val="00FA0D8F"/>
    <w:rsid w:val="00FA0FB3"/>
    <w:rsid w:val="00FA1E34"/>
    <w:rsid w:val="00FA2419"/>
    <w:rsid w:val="00FA2565"/>
    <w:rsid w:val="00FA27F4"/>
    <w:rsid w:val="00FA2DEF"/>
    <w:rsid w:val="00FA411E"/>
    <w:rsid w:val="00FA4386"/>
    <w:rsid w:val="00FA4A27"/>
    <w:rsid w:val="00FA4A3B"/>
    <w:rsid w:val="00FA5027"/>
    <w:rsid w:val="00FA5621"/>
    <w:rsid w:val="00FA579D"/>
    <w:rsid w:val="00FA5B40"/>
    <w:rsid w:val="00FA5C9D"/>
    <w:rsid w:val="00FA6503"/>
    <w:rsid w:val="00FA669A"/>
    <w:rsid w:val="00FA7260"/>
    <w:rsid w:val="00FA761B"/>
    <w:rsid w:val="00FA77A3"/>
    <w:rsid w:val="00FA7B38"/>
    <w:rsid w:val="00FA7B64"/>
    <w:rsid w:val="00FB03DA"/>
    <w:rsid w:val="00FB1154"/>
    <w:rsid w:val="00FB15E6"/>
    <w:rsid w:val="00FB1B4D"/>
    <w:rsid w:val="00FB1D71"/>
    <w:rsid w:val="00FB1DF1"/>
    <w:rsid w:val="00FB279F"/>
    <w:rsid w:val="00FB2939"/>
    <w:rsid w:val="00FB2D01"/>
    <w:rsid w:val="00FB2E69"/>
    <w:rsid w:val="00FB41ED"/>
    <w:rsid w:val="00FB4405"/>
    <w:rsid w:val="00FB4894"/>
    <w:rsid w:val="00FB4A86"/>
    <w:rsid w:val="00FB5406"/>
    <w:rsid w:val="00FB579F"/>
    <w:rsid w:val="00FB5C15"/>
    <w:rsid w:val="00FB61F2"/>
    <w:rsid w:val="00FB649C"/>
    <w:rsid w:val="00FB652E"/>
    <w:rsid w:val="00FB679C"/>
    <w:rsid w:val="00FB6AF5"/>
    <w:rsid w:val="00FB78D7"/>
    <w:rsid w:val="00FB7D75"/>
    <w:rsid w:val="00FC04D2"/>
    <w:rsid w:val="00FC089C"/>
    <w:rsid w:val="00FC0AD7"/>
    <w:rsid w:val="00FC0FF3"/>
    <w:rsid w:val="00FC15A0"/>
    <w:rsid w:val="00FC1678"/>
    <w:rsid w:val="00FC174F"/>
    <w:rsid w:val="00FC1CC2"/>
    <w:rsid w:val="00FC1F89"/>
    <w:rsid w:val="00FC2E1C"/>
    <w:rsid w:val="00FC3AFE"/>
    <w:rsid w:val="00FC3EBF"/>
    <w:rsid w:val="00FC4469"/>
    <w:rsid w:val="00FC4BE1"/>
    <w:rsid w:val="00FC5658"/>
    <w:rsid w:val="00FC5869"/>
    <w:rsid w:val="00FC5B90"/>
    <w:rsid w:val="00FC5F8C"/>
    <w:rsid w:val="00FC61BE"/>
    <w:rsid w:val="00FC6473"/>
    <w:rsid w:val="00FC6E9F"/>
    <w:rsid w:val="00FC72DD"/>
    <w:rsid w:val="00FC7302"/>
    <w:rsid w:val="00FC75BC"/>
    <w:rsid w:val="00FC7FD8"/>
    <w:rsid w:val="00FD05D7"/>
    <w:rsid w:val="00FD0733"/>
    <w:rsid w:val="00FD0948"/>
    <w:rsid w:val="00FD108F"/>
    <w:rsid w:val="00FD1557"/>
    <w:rsid w:val="00FD247B"/>
    <w:rsid w:val="00FD25DE"/>
    <w:rsid w:val="00FD263A"/>
    <w:rsid w:val="00FD26D1"/>
    <w:rsid w:val="00FD279C"/>
    <w:rsid w:val="00FD2ADD"/>
    <w:rsid w:val="00FD31E6"/>
    <w:rsid w:val="00FD3552"/>
    <w:rsid w:val="00FD359F"/>
    <w:rsid w:val="00FD36E2"/>
    <w:rsid w:val="00FD3D04"/>
    <w:rsid w:val="00FD3F73"/>
    <w:rsid w:val="00FD4522"/>
    <w:rsid w:val="00FD4684"/>
    <w:rsid w:val="00FD4A3B"/>
    <w:rsid w:val="00FD4DCA"/>
    <w:rsid w:val="00FD4E19"/>
    <w:rsid w:val="00FD5535"/>
    <w:rsid w:val="00FD5575"/>
    <w:rsid w:val="00FD619A"/>
    <w:rsid w:val="00FD653D"/>
    <w:rsid w:val="00FD6AE3"/>
    <w:rsid w:val="00FD72B6"/>
    <w:rsid w:val="00FD7E51"/>
    <w:rsid w:val="00FE00DB"/>
    <w:rsid w:val="00FE06C1"/>
    <w:rsid w:val="00FE0D98"/>
    <w:rsid w:val="00FE1647"/>
    <w:rsid w:val="00FE175E"/>
    <w:rsid w:val="00FE1D8C"/>
    <w:rsid w:val="00FE1FFA"/>
    <w:rsid w:val="00FE231C"/>
    <w:rsid w:val="00FE2E80"/>
    <w:rsid w:val="00FE3819"/>
    <w:rsid w:val="00FE3DC7"/>
    <w:rsid w:val="00FE5107"/>
    <w:rsid w:val="00FE61A0"/>
    <w:rsid w:val="00FE6354"/>
    <w:rsid w:val="00FE6542"/>
    <w:rsid w:val="00FE6710"/>
    <w:rsid w:val="00FE6892"/>
    <w:rsid w:val="00FE6B57"/>
    <w:rsid w:val="00FE7245"/>
    <w:rsid w:val="00FE7D76"/>
    <w:rsid w:val="00FF00F8"/>
    <w:rsid w:val="00FF055B"/>
    <w:rsid w:val="00FF0B8F"/>
    <w:rsid w:val="00FF0DCD"/>
    <w:rsid w:val="00FF14E0"/>
    <w:rsid w:val="00FF14FB"/>
    <w:rsid w:val="00FF189D"/>
    <w:rsid w:val="00FF19CB"/>
    <w:rsid w:val="00FF1AC7"/>
    <w:rsid w:val="00FF1F0A"/>
    <w:rsid w:val="00FF2050"/>
    <w:rsid w:val="00FF2252"/>
    <w:rsid w:val="00FF25B3"/>
    <w:rsid w:val="00FF29B2"/>
    <w:rsid w:val="00FF2D4D"/>
    <w:rsid w:val="00FF2D6F"/>
    <w:rsid w:val="00FF33D5"/>
    <w:rsid w:val="00FF352F"/>
    <w:rsid w:val="00FF41FB"/>
    <w:rsid w:val="00FF4FA4"/>
    <w:rsid w:val="00FF53C8"/>
    <w:rsid w:val="00FF57FD"/>
    <w:rsid w:val="00FF58EB"/>
    <w:rsid w:val="00FF645A"/>
    <w:rsid w:val="00FF6478"/>
    <w:rsid w:val="00FF67A7"/>
    <w:rsid w:val="00FF7882"/>
    <w:rsid w:val="00FF7C7B"/>
    <w:rsid w:val="00FF7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B29AB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147AE7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0"/>
    <w:qFormat/>
    <w:rsid w:val="00BC34C2"/>
    <w:pPr>
      <w:numPr>
        <w:numId w:val="1"/>
      </w:numPr>
      <w:spacing w:before="240" w:after="120" w:line="360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0"/>
    <w:qFormat/>
    <w:rsid w:val="00BC34C2"/>
    <w:pPr>
      <w:numPr>
        <w:ilvl w:val="1"/>
        <w:numId w:val="1"/>
      </w:numPr>
      <w:spacing w:before="60" w:after="60" w:line="360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0"/>
    <w:qFormat/>
    <w:rsid w:val="00BC34C2"/>
    <w:pPr>
      <w:numPr>
        <w:ilvl w:val="2"/>
        <w:numId w:val="1"/>
      </w:numPr>
      <w:spacing w:before="60" w:after="60" w:line="360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0"/>
    <w:qFormat/>
    <w:rsid w:val="00BC34C2"/>
    <w:pPr>
      <w:numPr>
        <w:ilvl w:val="3"/>
        <w:numId w:val="1"/>
      </w:numPr>
      <w:spacing w:before="60" w:after="60" w:line="360" w:lineRule="auto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0"/>
    <w:qFormat/>
    <w:rsid w:val="00BC34C2"/>
    <w:pPr>
      <w:numPr>
        <w:ilvl w:val="4"/>
        <w:numId w:val="1"/>
      </w:numPr>
      <w:spacing w:before="60" w:after="60" w:line="36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0"/>
    <w:qFormat/>
    <w:rsid w:val="00BC34C2"/>
    <w:pPr>
      <w:numPr>
        <w:ilvl w:val="5"/>
        <w:numId w:val="1"/>
      </w:numPr>
      <w:spacing w:before="60" w:after="60" w:line="360" w:lineRule="auto"/>
      <w:outlineLvl w:val="5"/>
    </w:pPr>
    <w:rPr>
      <w:b/>
      <w:bCs/>
      <w:sz w:val="28"/>
    </w:rPr>
  </w:style>
  <w:style w:type="paragraph" w:styleId="7">
    <w:name w:val="heading 7"/>
    <w:basedOn w:val="a"/>
    <w:next w:val="a0"/>
    <w:qFormat/>
    <w:rsid w:val="00C70C7D"/>
    <w:pPr>
      <w:keepNext/>
      <w:keepLines/>
      <w:tabs>
        <w:tab w:val="num" w:pos="408"/>
      </w:tabs>
      <w:spacing w:before="60" w:after="60" w:line="360" w:lineRule="auto"/>
      <w:ind w:leftChars="100" w:left="384" w:hanging="284"/>
      <w:outlineLvl w:val="6"/>
    </w:pPr>
  </w:style>
  <w:style w:type="paragraph" w:styleId="8">
    <w:name w:val="heading 8"/>
    <w:basedOn w:val="a"/>
    <w:next w:val="a0"/>
    <w:qFormat/>
    <w:rsid w:val="00C70C7D"/>
    <w:pPr>
      <w:keepNext/>
      <w:keepLines/>
      <w:tabs>
        <w:tab w:val="num" w:pos="816"/>
      </w:tabs>
      <w:spacing w:before="60" w:after="60" w:line="360" w:lineRule="auto"/>
      <w:ind w:leftChars="200" w:left="597" w:hanging="397"/>
      <w:outlineLvl w:val="7"/>
    </w:pPr>
  </w:style>
  <w:style w:type="paragraph" w:styleId="9">
    <w:name w:val="heading 9"/>
    <w:basedOn w:val="a"/>
    <w:next w:val="a0"/>
    <w:qFormat/>
    <w:rsid w:val="00C70C7D"/>
    <w:pPr>
      <w:keepNext/>
      <w:keepLines/>
      <w:tabs>
        <w:tab w:val="num" w:pos="1225"/>
      </w:tabs>
      <w:spacing w:before="60" w:after="60" w:line="360" w:lineRule="auto"/>
      <w:ind w:leftChars="300" w:left="697" w:hanging="397"/>
      <w:outlineLvl w:val="8"/>
    </w:pPr>
    <w:rPr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autoRedefine/>
    <w:rsid w:val="00E50A0F"/>
    <w:pPr>
      <w:spacing w:before="60" w:after="60" w:line="360" w:lineRule="auto"/>
    </w:pPr>
    <w:rPr>
      <w:color w:val="000000" w:themeColor="text1"/>
    </w:rPr>
  </w:style>
  <w:style w:type="paragraph" w:styleId="a5">
    <w:name w:val="header"/>
    <w:basedOn w:val="a"/>
    <w:link w:val="a6"/>
    <w:uiPriority w:val="99"/>
    <w:rsid w:val="00C70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注意事项"/>
    <w:basedOn w:val="a"/>
    <w:rsid w:val="00C70C7D"/>
    <w:pPr>
      <w:spacing w:before="60" w:after="60" w:line="360" w:lineRule="auto"/>
      <w:ind w:firstLineChars="200" w:firstLine="200"/>
    </w:pPr>
    <w:rPr>
      <w:b/>
      <w:bCs/>
    </w:rPr>
  </w:style>
  <w:style w:type="table" w:styleId="a8">
    <w:name w:val="Table Grid"/>
    <w:basedOn w:val="a2"/>
    <w:rsid w:val="004C0C55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footer"/>
    <w:basedOn w:val="a"/>
    <w:rsid w:val="00C70C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a">
    <w:name w:val="page number"/>
    <w:basedOn w:val="a1"/>
    <w:rsid w:val="00C70C7D"/>
  </w:style>
  <w:style w:type="paragraph" w:customStyle="1" w:styleId="10">
    <w:name w:val="编号1"/>
    <w:basedOn w:val="a"/>
    <w:rsid w:val="00BC34C2"/>
    <w:pPr>
      <w:numPr>
        <w:ilvl w:val="6"/>
        <w:numId w:val="1"/>
      </w:numPr>
      <w:spacing w:line="360" w:lineRule="auto"/>
    </w:pPr>
  </w:style>
  <w:style w:type="paragraph" w:styleId="ab">
    <w:name w:val="Document Map"/>
    <w:basedOn w:val="a"/>
    <w:semiHidden/>
    <w:rsid w:val="00C70C7D"/>
    <w:pPr>
      <w:shd w:val="clear" w:color="auto" w:fill="000080"/>
    </w:pPr>
  </w:style>
  <w:style w:type="paragraph" w:styleId="40">
    <w:name w:val="toc 4"/>
    <w:basedOn w:val="a"/>
    <w:next w:val="a"/>
    <w:autoRedefine/>
    <w:semiHidden/>
    <w:rsid w:val="0056345C"/>
    <w:pPr>
      <w:tabs>
        <w:tab w:val="num" w:pos="820"/>
      </w:tabs>
      <w:ind w:leftChars="750" w:left="1581" w:hanging="6"/>
      <w:jc w:val="left"/>
    </w:pPr>
    <w:rPr>
      <w:sz w:val="18"/>
      <w:szCs w:val="20"/>
    </w:rPr>
  </w:style>
  <w:style w:type="paragraph" w:styleId="50">
    <w:name w:val="toc 5"/>
    <w:basedOn w:val="a"/>
    <w:next w:val="a"/>
    <w:autoRedefine/>
    <w:semiHidden/>
    <w:rsid w:val="00C70C7D"/>
    <w:pPr>
      <w:ind w:left="840"/>
      <w:jc w:val="left"/>
    </w:pPr>
    <w:rPr>
      <w:sz w:val="18"/>
      <w:szCs w:val="20"/>
    </w:rPr>
  </w:style>
  <w:style w:type="character" w:styleId="ac">
    <w:name w:val="Hyperlink"/>
    <w:basedOn w:val="a1"/>
    <w:uiPriority w:val="99"/>
    <w:rsid w:val="00C70C7D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C70C7D"/>
  </w:style>
  <w:style w:type="paragraph" w:styleId="20">
    <w:name w:val="toc 2"/>
    <w:basedOn w:val="a"/>
    <w:next w:val="a"/>
    <w:autoRedefine/>
    <w:uiPriority w:val="39"/>
    <w:rsid w:val="00C70C7D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C70C7D"/>
    <w:pPr>
      <w:ind w:leftChars="400" w:left="840"/>
    </w:pPr>
  </w:style>
  <w:style w:type="paragraph" w:styleId="90">
    <w:name w:val="toc 9"/>
    <w:basedOn w:val="a"/>
    <w:next w:val="a"/>
    <w:autoRedefine/>
    <w:semiHidden/>
    <w:rsid w:val="00C70C7D"/>
    <w:pPr>
      <w:ind w:left="1680"/>
    </w:pPr>
    <w:rPr>
      <w:snapToGrid w:val="0"/>
      <w:kern w:val="0"/>
      <w:sz w:val="24"/>
      <w:szCs w:val="20"/>
    </w:rPr>
  </w:style>
  <w:style w:type="paragraph" w:customStyle="1" w:styleId="ad">
    <w:name w:val="文档名称"/>
    <w:basedOn w:val="a"/>
    <w:rsid w:val="00276453"/>
    <w:pPr>
      <w:jc w:val="center"/>
      <w:outlineLvl w:val="0"/>
    </w:pPr>
    <w:rPr>
      <w:rFonts w:eastAsia="黑体"/>
      <w:b/>
      <w:sz w:val="48"/>
      <w:szCs w:val="48"/>
    </w:rPr>
  </w:style>
  <w:style w:type="character" w:styleId="ae">
    <w:name w:val="FollowedHyperlink"/>
    <w:basedOn w:val="a1"/>
    <w:rsid w:val="00C70C7D"/>
    <w:rPr>
      <w:color w:val="800080"/>
      <w:u w:val="single"/>
    </w:rPr>
  </w:style>
  <w:style w:type="paragraph" w:customStyle="1" w:styleId="af">
    <w:name w:val="版权申明"/>
    <w:basedOn w:val="a"/>
    <w:rsid w:val="00276453"/>
    <w:pPr>
      <w:jc w:val="center"/>
    </w:pPr>
    <w:rPr>
      <w:rFonts w:ascii="宋体" w:hAnsi="宋体" w:cs="宋体"/>
      <w:b/>
      <w:bCs/>
      <w:color w:val="000000"/>
      <w:sz w:val="24"/>
      <w:szCs w:val="20"/>
    </w:rPr>
  </w:style>
  <w:style w:type="paragraph" w:customStyle="1" w:styleId="af0">
    <w:name w:val="编写建议"/>
    <w:basedOn w:val="a"/>
    <w:next w:val="a0"/>
    <w:autoRedefine/>
    <w:rsid w:val="00DC5674"/>
    <w:pPr>
      <w:autoSpaceDE w:val="0"/>
      <w:autoSpaceDN w:val="0"/>
      <w:adjustRightInd w:val="0"/>
      <w:spacing w:line="360" w:lineRule="auto"/>
      <w:ind w:firstLineChars="200" w:firstLine="420"/>
      <w:jc w:val="left"/>
    </w:pPr>
    <w:rPr>
      <w:rFonts w:ascii="Arial" w:hAnsi="Arial" w:cs="宋体"/>
      <w:i/>
      <w:iCs/>
      <w:color w:val="0000FF"/>
      <w:kern w:val="0"/>
    </w:rPr>
  </w:style>
  <w:style w:type="paragraph" w:styleId="af1">
    <w:name w:val="Balloon Text"/>
    <w:basedOn w:val="a"/>
    <w:link w:val="af2"/>
    <w:rsid w:val="00247E63"/>
    <w:rPr>
      <w:sz w:val="18"/>
      <w:szCs w:val="18"/>
    </w:rPr>
  </w:style>
  <w:style w:type="character" w:customStyle="1" w:styleId="af2">
    <w:name w:val="批注框文本字符"/>
    <w:basedOn w:val="a1"/>
    <w:link w:val="af1"/>
    <w:rsid w:val="00247E63"/>
    <w:rPr>
      <w:kern w:val="2"/>
      <w:sz w:val="18"/>
      <w:szCs w:val="18"/>
    </w:rPr>
  </w:style>
  <w:style w:type="character" w:customStyle="1" w:styleId="a6">
    <w:name w:val="页眉字符"/>
    <w:basedOn w:val="a1"/>
    <w:link w:val="a5"/>
    <w:uiPriority w:val="99"/>
    <w:rsid w:val="00BC382F"/>
    <w:rPr>
      <w:kern w:val="2"/>
      <w:sz w:val="18"/>
      <w:szCs w:val="18"/>
    </w:rPr>
  </w:style>
  <w:style w:type="table" w:styleId="21">
    <w:name w:val="Table Colorful 2"/>
    <w:basedOn w:val="a2"/>
    <w:rsid w:val="008C3191"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olorful 1"/>
    <w:basedOn w:val="a2"/>
    <w:rsid w:val="008C3191"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3">
    <w:name w:val="Table Classic 1"/>
    <w:basedOn w:val="a2"/>
    <w:rsid w:val="008C3191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3">
    <w:name w:val="annotation reference"/>
    <w:basedOn w:val="a1"/>
    <w:rsid w:val="005453BE"/>
    <w:rPr>
      <w:sz w:val="21"/>
      <w:szCs w:val="21"/>
    </w:rPr>
  </w:style>
  <w:style w:type="paragraph" w:styleId="af4">
    <w:name w:val="annotation text"/>
    <w:basedOn w:val="a"/>
    <w:link w:val="af5"/>
    <w:rsid w:val="005453BE"/>
    <w:pPr>
      <w:jc w:val="left"/>
    </w:pPr>
  </w:style>
  <w:style w:type="character" w:customStyle="1" w:styleId="af5">
    <w:name w:val="批注文字字符"/>
    <w:basedOn w:val="a1"/>
    <w:link w:val="af4"/>
    <w:rsid w:val="005453BE"/>
    <w:rPr>
      <w:kern w:val="2"/>
      <w:sz w:val="21"/>
      <w:szCs w:val="24"/>
    </w:rPr>
  </w:style>
  <w:style w:type="paragraph" w:styleId="af6">
    <w:name w:val="annotation subject"/>
    <w:basedOn w:val="af4"/>
    <w:next w:val="af4"/>
    <w:link w:val="af7"/>
    <w:rsid w:val="005453BE"/>
    <w:rPr>
      <w:b/>
      <w:bCs/>
    </w:rPr>
  </w:style>
  <w:style w:type="character" w:customStyle="1" w:styleId="af7">
    <w:name w:val="批注主题字符"/>
    <w:basedOn w:val="af5"/>
    <w:link w:val="af6"/>
    <w:rsid w:val="005453BE"/>
    <w:rPr>
      <w:b/>
      <w:bCs/>
      <w:kern w:val="2"/>
      <w:sz w:val="21"/>
      <w:szCs w:val="24"/>
    </w:rPr>
  </w:style>
  <w:style w:type="paragraph" w:styleId="af8">
    <w:name w:val="Normal (Web)"/>
    <w:basedOn w:val="a"/>
    <w:uiPriority w:val="99"/>
    <w:unhideWhenUsed/>
    <w:rsid w:val="008B346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4">
    <w:name w:val="Table Simple 1"/>
    <w:basedOn w:val="a2"/>
    <w:rsid w:val="00023B7B"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-3">
    <w:name w:val="Light Shading Accent 3"/>
    <w:basedOn w:val="a2"/>
    <w:uiPriority w:val="60"/>
    <w:rsid w:val="007C4E2D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customStyle="1" w:styleId="p3">
    <w:name w:val="p3"/>
    <w:basedOn w:val="a"/>
    <w:rsid w:val="003C536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s3">
    <w:name w:val="s3"/>
    <w:basedOn w:val="a1"/>
    <w:rsid w:val="003C536A"/>
  </w:style>
  <w:style w:type="character" w:customStyle="1" w:styleId="apple-converted-space">
    <w:name w:val="apple-converted-space"/>
    <w:basedOn w:val="a1"/>
    <w:rsid w:val="00F64422"/>
  </w:style>
  <w:style w:type="table" w:styleId="af9">
    <w:name w:val="Table Elegant"/>
    <w:basedOn w:val="a2"/>
    <w:rsid w:val="00025278"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</w:tblStylePr>
  </w:style>
  <w:style w:type="character" w:styleId="afa">
    <w:name w:val="Placeholder Text"/>
    <w:basedOn w:val="a1"/>
    <w:uiPriority w:val="99"/>
    <w:semiHidden/>
    <w:rsid w:val="00785552"/>
    <w:rPr>
      <w:color w:val="808080"/>
    </w:rPr>
  </w:style>
  <w:style w:type="table" w:styleId="15">
    <w:name w:val="Table List 1"/>
    <w:basedOn w:val="a2"/>
    <w:rsid w:val="00D3155D"/>
    <w:pPr>
      <w:widowControl w:val="0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paragraph" w:styleId="HTML">
    <w:name w:val="HTML Preformatted"/>
    <w:basedOn w:val="a"/>
    <w:link w:val="HTML0"/>
    <w:uiPriority w:val="99"/>
    <w:unhideWhenUsed/>
    <w:rsid w:val="00FA7B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1"/>
    <w:link w:val="HTML"/>
    <w:uiPriority w:val="99"/>
    <w:rsid w:val="00FA7B64"/>
    <w:rPr>
      <w:rFonts w:ascii="Courier New" w:hAnsi="Courier New" w:cs="Courier New"/>
    </w:rPr>
  </w:style>
  <w:style w:type="character" w:customStyle="1" w:styleId="a4">
    <w:name w:val="正文文本字符"/>
    <w:basedOn w:val="a1"/>
    <w:link w:val="a0"/>
    <w:rsid w:val="005271F5"/>
    <w:rPr>
      <w:color w:val="000000" w:themeColor="text1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9947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3093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452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2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28272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70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02720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923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2176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095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279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4457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110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12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1832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988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938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1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9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86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footer" Target="footer4.xml"/><Relationship Id="rId21" Type="http://schemas.openxmlformats.org/officeDocument/2006/relationships/fontTable" Target="fontTable.xml"/><Relationship Id="rId22" Type="http://schemas.microsoft.com/office/2011/relationships/people" Target="people.xml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comments" Target="comments.xml"/><Relationship Id="rId14" Type="http://schemas.microsoft.com/office/2011/relationships/commentsExtended" Target="commentsExtended.xml"/><Relationship Id="rId15" Type="http://schemas.openxmlformats.org/officeDocument/2006/relationships/image" Target="media/image1.tiff"/><Relationship Id="rId16" Type="http://schemas.openxmlformats.org/officeDocument/2006/relationships/image" Target="media/image2.tiff"/><Relationship Id="rId17" Type="http://schemas.openxmlformats.org/officeDocument/2006/relationships/image" Target="media/image3.tiff"/><Relationship Id="rId18" Type="http://schemas.openxmlformats.org/officeDocument/2006/relationships/hyperlink" Target="http://10.81.8.30:3000/project/123/interface/api/cat_691" TargetMode="External"/><Relationship Id="rId19" Type="http://schemas.openxmlformats.org/officeDocument/2006/relationships/header" Target="header4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E:\00Job_Baidu\03&#19987;&#39064;&#24037;&#20316;\&#35774;&#35745;&#27169;&#26495;\&#35752;&#35770;&#20250;&#20250;&#35758;&#32467;&#35770;\&#30334;&#24230;&#36807;&#31243;&#19982;&#35268;&#31243;&#32534;&#20889;&#27169;&#29256;060405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E:\00Job_Baidu\03专题工作\设计模板\讨论会会议结论\百度过程与规程编写模版060405.dot</Template>
  <TotalTime>1260</TotalTime>
  <Pages>13</Pages>
  <Words>1416</Words>
  <Characters>8073</Characters>
  <Application>Microsoft Macintosh Word</Application>
  <DocSecurity>0</DocSecurity>
  <Lines>67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百度总体设计文档模版</vt:lpstr>
    </vt:vector>
  </TitlesOfParts>
  <Company>sures</Company>
  <LinksUpToDate>false</LinksUpToDate>
  <CharactersWithSpaces>9471</CharactersWithSpaces>
  <SharedDoc>false</SharedDoc>
  <HLinks>
    <vt:vector size="156" baseType="variant">
      <vt:variant>
        <vt:i4>1638452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_Toc150860339</vt:lpwstr>
      </vt:variant>
      <vt:variant>
        <vt:i4>1638452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_Toc150860338</vt:lpwstr>
      </vt:variant>
      <vt:variant>
        <vt:i4>1638452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_Toc150860337</vt:lpwstr>
      </vt:variant>
      <vt:variant>
        <vt:i4>1638452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_Toc150860336</vt:lpwstr>
      </vt:variant>
      <vt:variant>
        <vt:i4>1638452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_Toc150860335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_Toc150860334</vt:lpwstr>
      </vt:variant>
      <vt:variant>
        <vt:i4>1638452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_Toc150860333</vt:lpwstr>
      </vt:variant>
      <vt:variant>
        <vt:i4>1638452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_Toc150860332</vt:lpwstr>
      </vt:variant>
      <vt:variant>
        <vt:i4>1638452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_Toc150860331</vt:lpwstr>
      </vt:variant>
      <vt:variant>
        <vt:i4>1638452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_Toc150860330</vt:lpwstr>
      </vt:variant>
      <vt:variant>
        <vt:i4>1572916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_Toc150860329</vt:lpwstr>
      </vt:variant>
      <vt:variant>
        <vt:i4>1572916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_Toc150860328</vt:lpwstr>
      </vt:variant>
      <vt:variant>
        <vt:i4>1572916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_Toc150860327</vt:lpwstr>
      </vt:variant>
      <vt:variant>
        <vt:i4>1572916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_Toc150860326</vt:lpwstr>
      </vt:variant>
      <vt:variant>
        <vt:i4>1572916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_Toc150860325</vt:lpwstr>
      </vt:variant>
      <vt:variant>
        <vt:i4>1572916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_Toc150860324</vt:lpwstr>
      </vt:variant>
      <vt:variant>
        <vt:i4>1572916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_Toc150860323</vt:lpwstr>
      </vt:variant>
      <vt:variant>
        <vt:i4>1572916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_Toc150860322</vt:lpwstr>
      </vt:variant>
      <vt:variant>
        <vt:i4>1572916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_Toc150860321</vt:lpwstr>
      </vt:variant>
      <vt:variant>
        <vt:i4>1572916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_Toc150860320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_Toc150860319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_Toc150860318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_Toc150860317</vt:lpwstr>
      </vt:variant>
      <vt:variant>
        <vt:i4>1769524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_Toc150860316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_Toc150860315</vt:lpwstr>
      </vt:variant>
      <vt:variant>
        <vt:i4>1769524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_Toc150860314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百度总体设计文档模版</dc:title>
  <dc:creator>秦锋剑</dc:creator>
  <cp:lastModifiedBy>asd asd</cp:lastModifiedBy>
  <cp:revision>3594</cp:revision>
  <cp:lastPrinted>1900-12-31T16:00:00Z</cp:lastPrinted>
  <dcterms:created xsi:type="dcterms:W3CDTF">2017-01-03T05:36:00Z</dcterms:created>
  <dcterms:modified xsi:type="dcterms:W3CDTF">2020-04-14T12:11:00Z</dcterms:modified>
</cp:coreProperties>
</file>