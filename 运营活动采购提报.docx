
<file path=[Content_Types].xml><?xml version="1.0" encoding="utf-8"?>
<Types xmlns="http://schemas.openxmlformats.org/package/2006/content-types">
  <Default Extension="xml" ContentType="application/xml"/>
  <Default Extension="tiff" ContentType="image/tiff"/>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2EF5AD5" w14:textId="77777777" w:rsidR="00147AE7" w:rsidRPr="00276453" w:rsidRDefault="00147AE7" w:rsidP="00147AE7">
      <w:bookmarkStart w:id="0" w:name="_Toc487817232"/>
      <w:bookmarkStart w:id="1" w:name="_Toc490500616"/>
      <w:bookmarkStart w:id="2" w:name="_Toc490532734"/>
      <w:bookmarkStart w:id="3" w:name="_Toc487817209"/>
      <w:bookmarkStart w:id="4" w:name="_Toc490500604"/>
      <w:bookmarkStart w:id="5" w:name="_Toc490532723"/>
    </w:p>
    <w:p w14:paraId="737C7DCF" w14:textId="77777777" w:rsidR="00147AE7" w:rsidRDefault="00147AE7" w:rsidP="00147AE7"/>
    <w:p w14:paraId="09F365A3" w14:textId="77777777" w:rsidR="00147AE7" w:rsidRDefault="00147AE7" w:rsidP="00147AE7"/>
    <w:p w14:paraId="598EE65F" w14:textId="77777777" w:rsidR="00147AE7" w:rsidRDefault="00147AE7" w:rsidP="00147AE7"/>
    <w:p w14:paraId="5A28A147" w14:textId="77777777" w:rsidR="00147AE7" w:rsidRDefault="00147AE7" w:rsidP="00147AE7"/>
    <w:p w14:paraId="63C007AB" w14:textId="77777777" w:rsidR="00147AE7" w:rsidRDefault="00147AE7" w:rsidP="00147AE7"/>
    <w:p w14:paraId="58F31405" w14:textId="77777777" w:rsidR="00147AE7" w:rsidRDefault="00147AE7" w:rsidP="00147AE7"/>
    <w:p w14:paraId="0053E90C" w14:textId="77777777" w:rsidR="00147AE7" w:rsidRDefault="00147AE7" w:rsidP="00147AE7"/>
    <w:p w14:paraId="2E20340C" w14:textId="77777777" w:rsidR="00147AE7" w:rsidRDefault="00147AE7" w:rsidP="00147AE7"/>
    <w:p w14:paraId="24797D2A" w14:textId="77777777" w:rsidR="00147AE7" w:rsidRDefault="00147AE7" w:rsidP="00147AE7"/>
    <w:p w14:paraId="63C37D16" w14:textId="77777777" w:rsidR="00147AE7" w:rsidRDefault="00147AE7" w:rsidP="00147AE7"/>
    <w:p w14:paraId="5DA2A41C" w14:textId="77777777" w:rsidR="00147AE7" w:rsidRDefault="00147AE7" w:rsidP="00147AE7"/>
    <w:p w14:paraId="437EAE53" w14:textId="77777777" w:rsidR="00147AE7" w:rsidRDefault="00147AE7" w:rsidP="00147AE7"/>
    <w:p w14:paraId="6DF26C0F" w14:textId="77777777" w:rsidR="00147AE7" w:rsidRDefault="00147AE7" w:rsidP="00147AE7"/>
    <w:p w14:paraId="0828675A" w14:textId="7A0B6D2A" w:rsidR="00147AE7" w:rsidRPr="00276453" w:rsidRDefault="00C10318" w:rsidP="00147AE7">
      <w:pPr>
        <w:pStyle w:val="ad"/>
      </w:pPr>
      <w:bookmarkStart w:id="6" w:name="_Toc35246398"/>
      <w:r w:rsidRPr="00C10318">
        <w:rPr>
          <w:rFonts w:hint="eastAsia"/>
        </w:rPr>
        <w:t>运营活动采购提报</w:t>
      </w:r>
      <w:r w:rsidR="008A73EE">
        <w:rPr>
          <w:rFonts w:hint="eastAsia"/>
        </w:rPr>
        <w:t>系统</w:t>
      </w:r>
      <w:r w:rsidR="004B39C3">
        <w:rPr>
          <w:rFonts w:hint="eastAsia"/>
        </w:rPr>
        <w:t>设计文档</w:t>
      </w:r>
      <w:bookmarkEnd w:id="6"/>
    </w:p>
    <w:p w14:paraId="11118A64" w14:textId="77777777" w:rsidR="00147AE7" w:rsidRPr="00C10318" w:rsidRDefault="00147AE7" w:rsidP="00147AE7"/>
    <w:p w14:paraId="68F6D59F" w14:textId="77777777" w:rsidR="00147AE7" w:rsidRDefault="00147AE7" w:rsidP="00147AE7"/>
    <w:p w14:paraId="606E36E9" w14:textId="77777777" w:rsidR="00147AE7" w:rsidRDefault="00147AE7" w:rsidP="00147AE7"/>
    <w:p w14:paraId="7F3D7609" w14:textId="77777777" w:rsidR="00147AE7" w:rsidRDefault="00147AE7" w:rsidP="00147AE7"/>
    <w:p w14:paraId="73E63EF6" w14:textId="77777777" w:rsidR="00147AE7" w:rsidRDefault="00147AE7" w:rsidP="00147AE7"/>
    <w:p w14:paraId="630A61C5" w14:textId="77777777" w:rsidR="00147AE7" w:rsidRDefault="00147AE7" w:rsidP="00147AE7"/>
    <w:p w14:paraId="2055ACE4" w14:textId="77777777" w:rsidR="00147AE7" w:rsidRDefault="00147AE7" w:rsidP="00147AE7"/>
    <w:tbl>
      <w:tblPr>
        <w:tblW w:w="936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2520"/>
        <w:gridCol w:w="6840"/>
      </w:tblGrid>
      <w:tr w:rsidR="00147AE7" w:rsidRPr="00276453" w14:paraId="7957763D" w14:textId="77777777">
        <w:tc>
          <w:tcPr>
            <w:tcW w:w="2520" w:type="dxa"/>
            <w:shd w:val="clear" w:color="auto" w:fill="C0C0C0"/>
          </w:tcPr>
          <w:p w14:paraId="11D67701" w14:textId="77777777" w:rsidR="00147AE7" w:rsidRPr="00276453" w:rsidRDefault="00147AE7" w:rsidP="00147AE7">
            <w:r>
              <w:rPr>
                <w:rFonts w:hint="eastAsia"/>
              </w:rPr>
              <w:t>模块</w:t>
            </w:r>
            <w:r w:rsidRPr="00276453">
              <w:rPr>
                <w:rFonts w:hint="eastAsia"/>
              </w:rPr>
              <w:t>名称</w:t>
            </w:r>
          </w:p>
        </w:tc>
        <w:tc>
          <w:tcPr>
            <w:tcW w:w="6840" w:type="dxa"/>
          </w:tcPr>
          <w:p w14:paraId="6BA02279" w14:textId="031C9FB6" w:rsidR="00147AE7" w:rsidRDefault="00147AE7" w:rsidP="00147AE7"/>
        </w:tc>
      </w:tr>
      <w:tr w:rsidR="00147AE7" w:rsidRPr="00276453" w14:paraId="4B23D041" w14:textId="77777777">
        <w:tc>
          <w:tcPr>
            <w:tcW w:w="2520" w:type="dxa"/>
            <w:shd w:val="clear" w:color="auto" w:fill="C0C0C0"/>
          </w:tcPr>
          <w:p w14:paraId="2B5FECC9" w14:textId="77777777" w:rsidR="00147AE7" w:rsidRDefault="00147AE7" w:rsidP="00147AE7">
            <w:r>
              <w:rPr>
                <w:rFonts w:hint="eastAsia"/>
              </w:rPr>
              <w:t>所属系统</w:t>
            </w:r>
          </w:p>
        </w:tc>
        <w:tc>
          <w:tcPr>
            <w:tcW w:w="6840" w:type="dxa"/>
          </w:tcPr>
          <w:p w14:paraId="1A0BA0C8" w14:textId="3167AF16" w:rsidR="00147AE7" w:rsidRDefault="00147AE7" w:rsidP="00147AE7"/>
        </w:tc>
      </w:tr>
      <w:tr w:rsidR="00147AE7" w:rsidRPr="00276453" w14:paraId="52C6036A" w14:textId="77777777">
        <w:tc>
          <w:tcPr>
            <w:tcW w:w="2520" w:type="dxa"/>
            <w:shd w:val="clear" w:color="auto" w:fill="C0C0C0"/>
          </w:tcPr>
          <w:p w14:paraId="37F91EE9" w14:textId="77777777" w:rsidR="00147AE7" w:rsidRDefault="00147AE7" w:rsidP="00147AE7">
            <w:r>
              <w:rPr>
                <w:rFonts w:hint="eastAsia"/>
              </w:rPr>
              <w:t>模块负责人</w:t>
            </w:r>
          </w:p>
        </w:tc>
        <w:tc>
          <w:tcPr>
            <w:tcW w:w="6840" w:type="dxa"/>
          </w:tcPr>
          <w:p w14:paraId="6B23AD8E" w14:textId="6630A923" w:rsidR="00147AE7" w:rsidRDefault="00C925AE" w:rsidP="00147AE7">
            <w:r>
              <w:rPr>
                <w:rFonts w:hint="eastAsia"/>
              </w:rPr>
              <w:t>郝文智</w:t>
            </w:r>
          </w:p>
        </w:tc>
      </w:tr>
      <w:tr w:rsidR="00147AE7" w:rsidRPr="00276453" w14:paraId="1D9349F4" w14:textId="77777777">
        <w:tc>
          <w:tcPr>
            <w:tcW w:w="2520" w:type="dxa"/>
            <w:shd w:val="clear" w:color="auto" w:fill="C0C0C0"/>
          </w:tcPr>
          <w:p w14:paraId="117DE9D4" w14:textId="77777777" w:rsidR="00147AE7" w:rsidRPr="00276453" w:rsidRDefault="00147AE7" w:rsidP="00147AE7">
            <w:r w:rsidRPr="00276453">
              <w:rPr>
                <w:rFonts w:hint="eastAsia"/>
              </w:rPr>
              <w:t>项目负责人</w:t>
            </w:r>
          </w:p>
        </w:tc>
        <w:tc>
          <w:tcPr>
            <w:tcW w:w="6840" w:type="dxa"/>
          </w:tcPr>
          <w:p w14:paraId="26802835" w14:textId="73D59BD2" w:rsidR="00147AE7" w:rsidRPr="00276453" w:rsidRDefault="00147AE7" w:rsidP="00147AE7"/>
        </w:tc>
      </w:tr>
      <w:tr w:rsidR="00147AE7" w:rsidRPr="00276453" w14:paraId="0D626256" w14:textId="77777777" w:rsidTr="00C925AE">
        <w:trPr>
          <w:trHeight w:val="334"/>
        </w:trPr>
        <w:tc>
          <w:tcPr>
            <w:tcW w:w="2520" w:type="dxa"/>
            <w:shd w:val="clear" w:color="auto" w:fill="C0C0C0"/>
          </w:tcPr>
          <w:p w14:paraId="3688E12B" w14:textId="77777777" w:rsidR="00147AE7" w:rsidRPr="00276453" w:rsidRDefault="00147AE7" w:rsidP="00147AE7">
            <w:r w:rsidRPr="00276453">
              <w:rPr>
                <w:rFonts w:hint="eastAsia"/>
              </w:rPr>
              <w:t>文档提交日期</w:t>
            </w:r>
          </w:p>
        </w:tc>
        <w:tc>
          <w:tcPr>
            <w:tcW w:w="6840" w:type="dxa"/>
          </w:tcPr>
          <w:p w14:paraId="3C330C0F" w14:textId="4C14DF5A" w:rsidR="00147AE7" w:rsidRDefault="00A576C8" w:rsidP="00A576C8">
            <w:r>
              <w:t>2020/1/7</w:t>
            </w:r>
          </w:p>
        </w:tc>
      </w:tr>
    </w:tbl>
    <w:p w14:paraId="12632A47" w14:textId="77777777" w:rsidR="00147AE7" w:rsidRDefault="00147AE7" w:rsidP="00147AE7"/>
    <w:p w14:paraId="01599FA4" w14:textId="77777777" w:rsidR="00147AE7" w:rsidRDefault="00147AE7" w:rsidP="00147AE7"/>
    <w:p w14:paraId="664E12BE" w14:textId="77777777" w:rsidR="00147AE7" w:rsidRDefault="00147AE7" w:rsidP="00147AE7"/>
    <w:p w14:paraId="5C31FDC1" w14:textId="77777777" w:rsidR="00147AE7" w:rsidRDefault="00147AE7" w:rsidP="00147AE7"/>
    <w:p w14:paraId="04E0CEA7" w14:textId="77777777" w:rsidR="00147AE7" w:rsidRDefault="00147AE7" w:rsidP="00147AE7"/>
    <w:p w14:paraId="3F64819C" w14:textId="77777777" w:rsidR="00147AE7" w:rsidRDefault="00147AE7" w:rsidP="00147AE7"/>
    <w:p w14:paraId="0DCD0635" w14:textId="77777777" w:rsidR="00147AE7" w:rsidRDefault="00147AE7" w:rsidP="00147AE7"/>
    <w:p w14:paraId="0D73CC24" w14:textId="77777777" w:rsidR="00147AE7" w:rsidRDefault="00147AE7" w:rsidP="00147AE7"/>
    <w:p w14:paraId="2E6B2CFD" w14:textId="77777777" w:rsidR="00147AE7" w:rsidRDefault="00147AE7" w:rsidP="00147AE7"/>
    <w:p w14:paraId="60A9AA51" w14:textId="77777777" w:rsidR="00147AE7" w:rsidRDefault="00147AE7" w:rsidP="00147AE7"/>
    <w:p w14:paraId="67F7DF68" w14:textId="77777777" w:rsidR="00147AE7" w:rsidRDefault="00147AE7" w:rsidP="00147AE7"/>
    <w:p w14:paraId="2B428DE5" w14:textId="77777777" w:rsidR="00147AE7" w:rsidRDefault="00147AE7" w:rsidP="00147AE7"/>
    <w:p w14:paraId="3594BA83" w14:textId="79142885" w:rsidR="00147AE7" w:rsidRDefault="00E94C10" w:rsidP="00E94C10">
      <w:pPr>
        <w:pStyle w:val="af"/>
      </w:pPr>
      <w:r>
        <w:rPr>
          <w:rFonts w:hint="eastAsia"/>
        </w:rPr>
        <w:t>海豚家</w:t>
      </w:r>
    </w:p>
    <w:p w14:paraId="25C415D3" w14:textId="77777777" w:rsidR="00147AE7" w:rsidRDefault="00147AE7" w:rsidP="00147AE7">
      <w:pPr>
        <w:sectPr w:rsidR="00147AE7">
          <w:headerReference w:type="even" r:id="rId7"/>
          <w:headerReference w:type="default" r:id="rId8"/>
          <w:footerReference w:type="even" r:id="rId9"/>
          <w:footerReference w:type="default" r:id="rId10"/>
          <w:headerReference w:type="first" r:id="rId11"/>
          <w:footerReference w:type="first" r:id="rId12"/>
          <w:pgSz w:w="11906" w:h="16838"/>
          <w:pgMar w:top="1440" w:right="1800" w:bottom="1440" w:left="1800" w:header="851" w:footer="992" w:gutter="0"/>
          <w:pgNumType w:start="1"/>
          <w:cols w:space="425"/>
          <w:docGrid w:type="lines" w:linePitch="312"/>
        </w:sectPr>
      </w:pPr>
    </w:p>
    <w:p w14:paraId="6E85F825" w14:textId="77777777" w:rsidR="00147AE7" w:rsidRDefault="00147AE7" w:rsidP="00147AE7"/>
    <w:p w14:paraId="248DA1FF" w14:textId="77777777" w:rsidR="00147AE7" w:rsidRDefault="00147AE7" w:rsidP="00147AE7">
      <w:pPr>
        <w:pStyle w:val="af"/>
      </w:pPr>
      <w:r>
        <w:rPr>
          <w:rFonts w:hint="eastAsia"/>
        </w:rPr>
        <w:t>修改记录</w:t>
      </w:r>
    </w:p>
    <w:p w14:paraId="688C8588" w14:textId="77777777" w:rsidR="00147AE7" w:rsidRDefault="00147AE7" w:rsidP="00147AE7">
      <w:pPr>
        <w:pStyle w:val="af"/>
      </w:pPr>
    </w:p>
    <w:tbl>
      <w:tblPr>
        <w:tblW w:w="9982"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658"/>
        <w:gridCol w:w="1080"/>
        <w:gridCol w:w="5652"/>
        <w:gridCol w:w="1296"/>
        <w:gridCol w:w="1296"/>
      </w:tblGrid>
      <w:tr w:rsidR="00147AE7" w:rsidRPr="00763317" w14:paraId="098FFC37" w14:textId="77777777">
        <w:trPr>
          <w:jc w:val="center"/>
        </w:trPr>
        <w:tc>
          <w:tcPr>
            <w:tcW w:w="658" w:type="dxa"/>
            <w:shd w:val="clear" w:color="auto" w:fill="C0C0C0"/>
            <w:vAlign w:val="center"/>
          </w:tcPr>
          <w:p w14:paraId="71EBA0B3" w14:textId="77777777" w:rsidR="00147AE7" w:rsidRPr="00763317" w:rsidRDefault="00147AE7" w:rsidP="00147AE7">
            <w:pPr>
              <w:jc w:val="center"/>
            </w:pPr>
            <w:r w:rsidRPr="00763317">
              <w:rPr>
                <w:rFonts w:hint="eastAsia"/>
              </w:rPr>
              <w:t>N</w:t>
            </w:r>
            <w:r>
              <w:rPr>
                <w:rFonts w:hint="eastAsia"/>
              </w:rPr>
              <w:t>o</w:t>
            </w:r>
          </w:p>
        </w:tc>
        <w:tc>
          <w:tcPr>
            <w:tcW w:w="1080" w:type="dxa"/>
            <w:shd w:val="clear" w:color="auto" w:fill="C0C0C0"/>
            <w:vAlign w:val="center"/>
          </w:tcPr>
          <w:p w14:paraId="7780DB40" w14:textId="77777777" w:rsidR="00147AE7" w:rsidRPr="00763317" w:rsidRDefault="00147AE7" w:rsidP="00147AE7">
            <w:pPr>
              <w:jc w:val="center"/>
            </w:pPr>
            <w:r w:rsidRPr="00763317">
              <w:rPr>
                <w:rFonts w:hint="eastAsia"/>
              </w:rPr>
              <w:t>修改后</w:t>
            </w:r>
          </w:p>
          <w:p w14:paraId="25681991" w14:textId="77777777" w:rsidR="00147AE7" w:rsidRPr="00763317" w:rsidRDefault="00147AE7" w:rsidP="00147AE7">
            <w:pPr>
              <w:jc w:val="center"/>
            </w:pPr>
            <w:r w:rsidRPr="00763317">
              <w:rPr>
                <w:rFonts w:hint="eastAsia"/>
              </w:rPr>
              <w:t>版本号</w:t>
            </w:r>
          </w:p>
        </w:tc>
        <w:tc>
          <w:tcPr>
            <w:tcW w:w="5652" w:type="dxa"/>
            <w:shd w:val="clear" w:color="auto" w:fill="C0C0C0"/>
            <w:vAlign w:val="center"/>
          </w:tcPr>
          <w:p w14:paraId="25A99822" w14:textId="77777777" w:rsidR="00147AE7" w:rsidRPr="00763317" w:rsidRDefault="00147AE7" w:rsidP="00147AE7">
            <w:pPr>
              <w:jc w:val="center"/>
            </w:pPr>
            <w:r>
              <w:rPr>
                <w:rFonts w:hint="eastAsia"/>
              </w:rPr>
              <w:t>修改内容简介</w:t>
            </w:r>
          </w:p>
        </w:tc>
        <w:tc>
          <w:tcPr>
            <w:tcW w:w="1296" w:type="dxa"/>
            <w:shd w:val="clear" w:color="auto" w:fill="C0C0C0"/>
            <w:vAlign w:val="center"/>
          </w:tcPr>
          <w:p w14:paraId="763E1CA0" w14:textId="77777777" w:rsidR="00147AE7" w:rsidRPr="00763317" w:rsidRDefault="00147AE7" w:rsidP="00147AE7">
            <w:pPr>
              <w:jc w:val="center"/>
            </w:pPr>
            <w:r w:rsidRPr="00763317">
              <w:rPr>
                <w:rFonts w:hint="eastAsia"/>
              </w:rPr>
              <w:t>修改日期</w:t>
            </w:r>
          </w:p>
        </w:tc>
        <w:tc>
          <w:tcPr>
            <w:tcW w:w="1296" w:type="dxa"/>
            <w:shd w:val="clear" w:color="auto" w:fill="C0C0C0"/>
            <w:vAlign w:val="center"/>
          </w:tcPr>
          <w:p w14:paraId="47DD22E1" w14:textId="77777777" w:rsidR="00147AE7" w:rsidRPr="00763317" w:rsidRDefault="00147AE7" w:rsidP="00147AE7">
            <w:pPr>
              <w:jc w:val="center"/>
            </w:pPr>
            <w:r>
              <w:rPr>
                <w:rFonts w:hint="eastAsia"/>
              </w:rPr>
              <w:t>修改人</w:t>
            </w:r>
          </w:p>
        </w:tc>
      </w:tr>
      <w:tr w:rsidR="00147AE7" w:rsidRPr="00763317" w14:paraId="1D7DFBEF" w14:textId="77777777">
        <w:trPr>
          <w:jc w:val="center"/>
        </w:trPr>
        <w:tc>
          <w:tcPr>
            <w:tcW w:w="658" w:type="dxa"/>
            <w:vAlign w:val="center"/>
          </w:tcPr>
          <w:p w14:paraId="73CB81B9" w14:textId="10504B75" w:rsidR="00147AE7" w:rsidRPr="00763317" w:rsidRDefault="006B6039" w:rsidP="00147AE7">
            <w:r>
              <w:t>1</w:t>
            </w:r>
          </w:p>
        </w:tc>
        <w:tc>
          <w:tcPr>
            <w:tcW w:w="1080" w:type="dxa"/>
            <w:vAlign w:val="center"/>
          </w:tcPr>
          <w:p w14:paraId="613C9BCD" w14:textId="736B7E93" w:rsidR="00147AE7" w:rsidRPr="00763317" w:rsidRDefault="006B6039" w:rsidP="00147AE7">
            <w:r>
              <w:t>0.0.1</w:t>
            </w:r>
          </w:p>
        </w:tc>
        <w:tc>
          <w:tcPr>
            <w:tcW w:w="5652" w:type="dxa"/>
          </w:tcPr>
          <w:p w14:paraId="4B8DB157" w14:textId="29B22572" w:rsidR="00147AE7" w:rsidRDefault="0033518C" w:rsidP="00147AE7">
            <w:r>
              <w:rPr>
                <w:rFonts w:hint="eastAsia"/>
              </w:rPr>
              <w:t>1</w:t>
            </w:r>
            <w:r>
              <w:rPr>
                <w:rFonts w:hint="eastAsia"/>
              </w:rPr>
              <w:t>、</w:t>
            </w:r>
            <w:r w:rsidR="00052AF9">
              <w:rPr>
                <w:rFonts w:hint="eastAsia"/>
              </w:rPr>
              <w:t>U</w:t>
            </w:r>
            <w:r w:rsidR="0033260E">
              <w:t xml:space="preserve">pdate: </w:t>
            </w:r>
            <w:r>
              <w:rPr>
                <w:rFonts w:hint="eastAsia"/>
              </w:rPr>
              <w:t>可供库存由原来各需要的</w:t>
            </w:r>
            <w:r>
              <w:rPr>
                <w:rFonts w:hint="eastAsia"/>
              </w:rPr>
              <w:t>4</w:t>
            </w:r>
            <w:r>
              <w:rPr>
                <w:rFonts w:hint="eastAsia"/>
              </w:rPr>
              <w:t>个字段缩减到</w:t>
            </w:r>
            <w:r>
              <w:rPr>
                <w:rFonts w:hint="eastAsia"/>
              </w:rPr>
              <w:t>2</w:t>
            </w:r>
            <w:r>
              <w:rPr>
                <w:rFonts w:hint="eastAsia"/>
              </w:rPr>
              <w:t>个字段</w:t>
            </w:r>
          </w:p>
          <w:p w14:paraId="6FD81F50" w14:textId="4B55665C" w:rsidR="0033518C" w:rsidRDefault="0033518C" w:rsidP="00147AE7">
            <w:r>
              <w:rPr>
                <w:rFonts w:hint="eastAsia"/>
              </w:rPr>
              <w:t>2</w:t>
            </w:r>
            <w:r>
              <w:rPr>
                <w:rFonts w:hint="eastAsia"/>
              </w:rPr>
              <w:t>、</w:t>
            </w:r>
            <w:r w:rsidR="00052AF9">
              <w:rPr>
                <w:rFonts w:hint="eastAsia"/>
              </w:rPr>
              <w:t>U</w:t>
            </w:r>
            <w:r w:rsidR="0033260E">
              <w:t xml:space="preserve">pdate: </w:t>
            </w:r>
            <w:r w:rsidR="009A0C77">
              <w:rPr>
                <w:rFonts w:hint="eastAsia"/>
              </w:rPr>
              <w:t>商品分类</w:t>
            </w:r>
            <w:r w:rsidR="00B85FC1">
              <w:rPr>
                <w:rFonts w:hint="eastAsia"/>
              </w:rPr>
              <w:t>一级分类支持多选</w:t>
            </w:r>
          </w:p>
          <w:p w14:paraId="15C09DFB" w14:textId="36C98C90" w:rsidR="00890A5F" w:rsidRPr="00CF0448" w:rsidRDefault="00B85FC1" w:rsidP="00147AE7">
            <w:r>
              <w:t>3</w:t>
            </w:r>
            <w:r>
              <w:rPr>
                <w:rFonts w:hint="eastAsia"/>
              </w:rPr>
              <w:t>、</w:t>
            </w:r>
            <w:r w:rsidR="00052AF9">
              <w:rPr>
                <w:rFonts w:hint="eastAsia"/>
              </w:rPr>
              <w:t>A</w:t>
            </w:r>
            <w:r w:rsidR="0033260E">
              <w:t xml:space="preserve">dd: </w:t>
            </w:r>
            <w:r w:rsidR="00571757">
              <w:rPr>
                <w:rFonts w:hint="eastAsia"/>
              </w:rPr>
              <w:t>提报备注</w:t>
            </w:r>
          </w:p>
          <w:p w14:paraId="08B8138D" w14:textId="53CEF684" w:rsidR="0033260E" w:rsidRDefault="0033260E" w:rsidP="0033260E">
            <w:r>
              <w:rPr>
                <w:rFonts w:hint="eastAsia"/>
              </w:rPr>
              <w:t>4</w:t>
            </w:r>
            <w:r>
              <w:rPr>
                <w:rFonts w:hint="eastAsia"/>
              </w:rPr>
              <w:t>、</w:t>
            </w:r>
            <w:r w:rsidR="00052AF9">
              <w:rPr>
                <w:rFonts w:hint="eastAsia"/>
              </w:rPr>
              <w:t>A</w:t>
            </w:r>
            <w:r>
              <w:t xml:space="preserve">dd: </w:t>
            </w:r>
            <w:r>
              <w:rPr>
                <w:rFonts w:hint="eastAsia"/>
              </w:rPr>
              <w:t>提报单修改记录</w:t>
            </w:r>
            <w:r w:rsidR="00232821">
              <w:rPr>
                <w:rFonts w:hint="eastAsia"/>
              </w:rPr>
              <w:t>、备注日志</w:t>
            </w:r>
          </w:p>
          <w:p w14:paraId="6D320294" w14:textId="4C82A926" w:rsidR="009A162A" w:rsidRPr="00890A5F" w:rsidRDefault="009A162A" w:rsidP="0033260E">
            <w:r>
              <w:rPr>
                <w:rFonts w:hint="eastAsia"/>
              </w:rPr>
              <w:t>5</w:t>
            </w:r>
            <w:r>
              <w:rPr>
                <w:rFonts w:hint="eastAsia"/>
              </w:rPr>
              <w:t>、</w:t>
            </w:r>
            <w:r w:rsidR="00134C08">
              <w:rPr>
                <w:rFonts w:hint="eastAsia"/>
              </w:rPr>
              <w:t xml:space="preserve">Add: </w:t>
            </w:r>
            <w:r w:rsidR="00BE7D03">
              <w:rPr>
                <w:rFonts w:hint="eastAsia"/>
              </w:rPr>
              <w:t>活动馆商品删除增加删除理由</w:t>
            </w:r>
            <w:r w:rsidR="007215BF">
              <w:rPr>
                <w:rFonts w:hint="eastAsia"/>
              </w:rPr>
              <w:t>,</w:t>
            </w:r>
            <w:r w:rsidR="007215BF">
              <w:rPr>
                <w:rFonts w:hint="eastAsia"/>
              </w:rPr>
              <w:t>并反馈给</w:t>
            </w:r>
            <w:r w:rsidR="007215BF">
              <w:rPr>
                <w:rFonts w:hint="eastAsia"/>
              </w:rPr>
              <w:t>WMS</w:t>
            </w:r>
            <w:r w:rsidR="007215BF">
              <w:rPr>
                <w:rFonts w:hint="eastAsia"/>
              </w:rPr>
              <w:t>、</w:t>
            </w:r>
            <w:r w:rsidR="007215BF">
              <w:rPr>
                <w:rFonts w:hint="eastAsia"/>
              </w:rPr>
              <w:t>POP</w:t>
            </w:r>
            <w:r w:rsidR="007215BF">
              <w:rPr>
                <w:rFonts w:hint="eastAsia"/>
              </w:rPr>
              <w:t>后台</w:t>
            </w:r>
          </w:p>
        </w:tc>
        <w:tc>
          <w:tcPr>
            <w:tcW w:w="1296" w:type="dxa"/>
            <w:vAlign w:val="center"/>
          </w:tcPr>
          <w:p w14:paraId="3299D251" w14:textId="75EBE365" w:rsidR="00147AE7" w:rsidRPr="00763317" w:rsidRDefault="00147AE7" w:rsidP="008D638C">
            <w:pPr>
              <w:spacing w:line="360" w:lineRule="auto"/>
              <w:jc w:val="center"/>
              <w:rPr>
                <w:rFonts w:ascii="宋体" w:hAnsi="宋体"/>
                <w:color w:val="000000"/>
                <w:sz w:val="18"/>
                <w:szCs w:val="18"/>
              </w:rPr>
            </w:pPr>
          </w:p>
        </w:tc>
        <w:tc>
          <w:tcPr>
            <w:tcW w:w="1296" w:type="dxa"/>
          </w:tcPr>
          <w:p w14:paraId="52262C4A" w14:textId="757F8B21" w:rsidR="00147AE7" w:rsidRPr="00763317" w:rsidRDefault="00147AE7" w:rsidP="00C16B9E">
            <w:pPr>
              <w:spacing w:line="360" w:lineRule="auto"/>
              <w:jc w:val="center"/>
              <w:rPr>
                <w:rFonts w:ascii="宋体" w:hAnsi="宋体"/>
                <w:color w:val="000000"/>
                <w:sz w:val="18"/>
                <w:szCs w:val="18"/>
              </w:rPr>
            </w:pPr>
          </w:p>
        </w:tc>
      </w:tr>
      <w:tr w:rsidR="00147AE7" w:rsidRPr="00763317" w14:paraId="5F06D5BD" w14:textId="77777777">
        <w:trPr>
          <w:jc w:val="center"/>
        </w:trPr>
        <w:tc>
          <w:tcPr>
            <w:tcW w:w="658" w:type="dxa"/>
          </w:tcPr>
          <w:p w14:paraId="0536CCA1" w14:textId="0F4A65D4" w:rsidR="00147AE7" w:rsidRPr="00B21EFF" w:rsidRDefault="00147AE7" w:rsidP="00CD14D2"/>
        </w:tc>
        <w:tc>
          <w:tcPr>
            <w:tcW w:w="1080" w:type="dxa"/>
          </w:tcPr>
          <w:p w14:paraId="2254F6EF" w14:textId="0AE1B0DB" w:rsidR="00147AE7" w:rsidRPr="00B21EFF" w:rsidRDefault="00147AE7" w:rsidP="00CD14D2"/>
        </w:tc>
        <w:tc>
          <w:tcPr>
            <w:tcW w:w="5652" w:type="dxa"/>
          </w:tcPr>
          <w:p w14:paraId="3091FC60" w14:textId="4D8BE51F" w:rsidR="00147AE7" w:rsidRPr="00EA36D0" w:rsidRDefault="00147AE7" w:rsidP="004517BC"/>
        </w:tc>
        <w:tc>
          <w:tcPr>
            <w:tcW w:w="1296" w:type="dxa"/>
          </w:tcPr>
          <w:p w14:paraId="6B8BC8A3" w14:textId="1B19F2FF" w:rsidR="00147AE7" w:rsidRPr="00763317" w:rsidRDefault="00147AE7" w:rsidP="00147AE7">
            <w:pPr>
              <w:spacing w:line="360" w:lineRule="auto"/>
              <w:jc w:val="center"/>
              <w:rPr>
                <w:rFonts w:ascii="宋体" w:hAnsi="宋体"/>
                <w:color w:val="000000"/>
                <w:sz w:val="18"/>
                <w:szCs w:val="18"/>
              </w:rPr>
            </w:pPr>
          </w:p>
        </w:tc>
        <w:tc>
          <w:tcPr>
            <w:tcW w:w="1296" w:type="dxa"/>
          </w:tcPr>
          <w:p w14:paraId="6C9D0647" w14:textId="4292F6FC" w:rsidR="00147AE7" w:rsidRPr="00763317" w:rsidRDefault="00147AE7" w:rsidP="006D5D99">
            <w:pPr>
              <w:spacing w:line="360" w:lineRule="auto"/>
              <w:jc w:val="center"/>
              <w:rPr>
                <w:rFonts w:ascii="宋体" w:hAnsi="宋体"/>
                <w:color w:val="000000"/>
                <w:sz w:val="18"/>
                <w:szCs w:val="18"/>
              </w:rPr>
            </w:pPr>
          </w:p>
        </w:tc>
      </w:tr>
      <w:tr w:rsidR="008B7411" w:rsidRPr="00763317" w14:paraId="1E0B84C8" w14:textId="77777777">
        <w:trPr>
          <w:jc w:val="center"/>
        </w:trPr>
        <w:tc>
          <w:tcPr>
            <w:tcW w:w="658" w:type="dxa"/>
          </w:tcPr>
          <w:p w14:paraId="2442AEEB" w14:textId="1F43DC55" w:rsidR="008B7411" w:rsidRPr="007220C5" w:rsidRDefault="008B7411" w:rsidP="00CD14D2"/>
        </w:tc>
        <w:tc>
          <w:tcPr>
            <w:tcW w:w="1080" w:type="dxa"/>
          </w:tcPr>
          <w:p w14:paraId="2D3D3F7E" w14:textId="4D49B224" w:rsidR="008B7411" w:rsidRPr="007220C5" w:rsidRDefault="008B7411" w:rsidP="00CD14D2"/>
        </w:tc>
        <w:tc>
          <w:tcPr>
            <w:tcW w:w="5652" w:type="dxa"/>
          </w:tcPr>
          <w:p w14:paraId="21B9A19D" w14:textId="12F7F39E" w:rsidR="008B7411" w:rsidRPr="00763317" w:rsidRDefault="008B7411" w:rsidP="00C34CFA">
            <w:pPr>
              <w:rPr>
                <w:rFonts w:ascii="宋体" w:hAnsi="宋体"/>
                <w:color w:val="000000"/>
                <w:sz w:val="18"/>
                <w:szCs w:val="18"/>
              </w:rPr>
            </w:pPr>
          </w:p>
        </w:tc>
        <w:tc>
          <w:tcPr>
            <w:tcW w:w="1296" w:type="dxa"/>
          </w:tcPr>
          <w:p w14:paraId="6979B988" w14:textId="5C931E22" w:rsidR="008B7411" w:rsidRPr="00763317" w:rsidRDefault="008B7411" w:rsidP="008B7411">
            <w:pPr>
              <w:spacing w:line="360" w:lineRule="auto"/>
              <w:jc w:val="center"/>
              <w:rPr>
                <w:rFonts w:ascii="宋体" w:hAnsi="宋体"/>
                <w:color w:val="000000"/>
                <w:sz w:val="18"/>
                <w:szCs w:val="18"/>
              </w:rPr>
            </w:pPr>
          </w:p>
        </w:tc>
        <w:tc>
          <w:tcPr>
            <w:tcW w:w="1296" w:type="dxa"/>
          </w:tcPr>
          <w:p w14:paraId="7DCF8AC4" w14:textId="34312632" w:rsidR="008B7411" w:rsidRPr="00763317" w:rsidRDefault="008B7411" w:rsidP="00147AE7">
            <w:pPr>
              <w:spacing w:line="360" w:lineRule="auto"/>
              <w:jc w:val="center"/>
              <w:rPr>
                <w:rFonts w:ascii="宋体" w:hAnsi="宋体"/>
                <w:color w:val="000000"/>
                <w:sz w:val="18"/>
                <w:szCs w:val="18"/>
              </w:rPr>
            </w:pPr>
          </w:p>
        </w:tc>
      </w:tr>
      <w:tr w:rsidR="008B7411" w:rsidRPr="00763317" w14:paraId="31C4F25B" w14:textId="77777777">
        <w:trPr>
          <w:jc w:val="center"/>
        </w:trPr>
        <w:tc>
          <w:tcPr>
            <w:tcW w:w="658" w:type="dxa"/>
          </w:tcPr>
          <w:p w14:paraId="3AF19EA2" w14:textId="77777777" w:rsidR="008B7411" w:rsidRPr="00763317" w:rsidRDefault="008B7411" w:rsidP="00147AE7">
            <w:pPr>
              <w:spacing w:line="360" w:lineRule="auto"/>
              <w:jc w:val="center"/>
              <w:rPr>
                <w:rFonts w:ascii="宋体" w:hAnsi="宋体"/>
                <w:color w:val="000000"/>
                <w:sz w:val="18"/>
                <w:szCs w:val="18"/>
              </w:rPr>
            </w:pPr>
          </w:p>
        </w:tc>
        <w:tc>
          <w:tcPr>
            <w:tcW w:w="1080" w:type="dxa"/>
          </w:tcPr>
          <w:p w14:paraId="625F8C9C" w14:textId="77777777" w:rsidR="008B7411" w:rsidRPr="00763317" w:rsidRDefault="008B7411" w:rsidP="00147AE7">
            <w:pPr>
              <w:spacing w:line="360" w:lineRule="auto"/>
              <w:jc w:val="center"/>
              <w:rPr>
                <w:rFonts w:ascii="宋体" w:hAnsi="宋体"/>
                <w:color w:val="000000"/>
                <w:sz w:val="18"/>
                <w:szCs w:val="18"/>
              </w:rPr>
            </w:pPr>
          </w:p>
        </w:tc>
        <w:tc>
          <w:tcPr>
            <w:tcW w:w="5652" w:type="dxa"/>
          </w:tcPr>
          <w:p w14:paraId="06A21BC2" w14:textId="77777777" w:rsidR="008B7411" w:rsidRPr="00763317" w:rsidRDefault="008B7411" w:rsidP="00147AE7">
            <w:pPr>
              <w:spacing w:line="360" w:lineRule="auto"/>
              <w:rPr>
                <w:rFonts w:ascii="宋体" w:hAnsi="宋体"/>
                <w:color w:val="000000"/>
                <w:sz w:val="18"/>
                <w:szCs w:val="18"/>
              </w:rPr>
            </w:pPr>
          </w:p>
        </w:tc>
        <w:tc>
          <w:tcPr>
            <w:tcW w:w="1296" w:type="dxa"/>
          </w:tcPr>
          <w:p w14:paraId="140FA836" w14:textId="77777777" w:rsidR="008B7411" w:rsidRPr="00763317" w:rsidRDefault="008B7411" w:rsidP="00147AE7">
            <w:pPr>
              <w:spacing w:line="360" w:lineRule="auto"/>
              <w:jc w:val="center"/>
              <w:rPr>
                <w:rFonts w:ascii="宋体" w:hAnsi="宋体"/>
                <w:color w:val="000000"/>
                <w:sz w:val="18"/>
                <w:szCs w:val="18"/>
              </w:rPr>
            </w:pPr>
          </w:p>
        </w:tc>
        <w:tc>
          <w:tcPr>
            <w:tcW w:w="1296" w:type="dxa"/>
          </w:tcPr>
          <w:p w14:paraId="37B4E514" w14:textId="77777777" w:rsidR="008B7411" w:rsidRPr="00763317" w:rsidRDefault="008B7411" w:rsidP="00147AE7">
            <w:pPr>
              <w:spacing w:line="360" w:lineRule="auto"/>
              <w:jc w:val="center"/>
              <w:rPr>
                <w:rFonts w:ascii="宋体" w:hAnsi="宋体"/>
                <w:color w:val="000000"/>
                <w:sz w:val="18"/>
                <w:szCs w:val="18"/>
              </w:rPr>
            </w:pPr>
          </w:p>
        </w:tc>
      </w:tr>
      <w:tr w:rsidR="008B7411" w:rsidRPr="00763317" w14:paraId="7B9C03EB" w14:textId="77777777">
        <w:trPr>
          <w:jc w:val="center"/>
        </w:trPr>
        <w:tc>
          <w:tcPr>
            <w:tcW w:w="658" w:type="dxa"/>
          </w:tcPr>
          <w:p w14:paraId="6B924879" w14:textId="77777777" w:rsidR="008B7411" w:rsidRPr="00763317" w:rsidRDefault="008B7411" w:rsidP="00147AE7">
            <w:pPr>
              <w:spacing w:line="360" w:lineRule="auto"/>
              <w:jc w:val="center"/>
              <w:rPr>
                <w:rFonts w:ascii="宋体" w:hAnsi="宋体"/>
                <w:color w:val="000000"/>
                <w:sz w:val="18"/>
                <w:szCs w:val="18"/>
              </w:rPr>
            </w:pPr>
          </w:p>
        </w:tc>
        <w:tc>
          <w:tcPr>
            <w:tcW w:w="1080" w:type="dxa"/>
          </w:tcPr>
          <w:p w14:paraId="65F34BBB" w14:textId="77777777" w:rsidR="008B7411" w:rsidRPr="00763317" w:rsidRDefault="008B7411" w:rsidP="00147AE7">
            <w:pPr>
              <w:spacing w:line="360" w:lineRule="auto"/>
              <w:jc w:val="center"/>
              <w:rPr>
                <w:rFonts w:ascii="宋体" w:hAnsi="宋体"/>
                <w:color w:val="000000"/>
                <w:sz w:val="18"/>
                <w:szCs w:val="18"/>
              </w:rPr>
            </w:pPr>
          </w:p>
        </w:tc>
        <w:tc>
          <w:tcPr>
            <w:tcW w:w="5652" w:type="dxa"/>
          </w:tcPr>
          <w:p w14:paraId="41AD35DA" w14:textId="77777777" w:rsidR="008B7411" w:rsidRPr="00763317" w:rsidRDefault="008B7411" w:rsidP="00147AE7">
            <w:pPr>
              <w:spacing w:line="360" w:lineRule="auto"/>
              <w:rPr>
                <w:rFonts w:ascii="宋体" w:hAnsi="宋体"/>
                <w:color w:val="000000"/>
                <w:sz w:val="18"/>
                <w:szCs w:val="18"/>
              </w:rPr>
            </w:pPr>
          </w:p>
        </w:tc>
        <w:tc>
          <w:tcPr>
            <w:tcW w:w="1296" w:type="dxa"/>
          </w:tcPr>
          <w:p w14:paraId="2CF7BBC5" w14:textId="77777777" w:rsidR="008B7411" w:rsidRPr="00763317" w:rsidRDefault="008B7411" w:rsidP="00147AE7">
            <w:pPr>
              <w:spacing w:line="360" w:lineRule="auto"/>
              <w:jc w:val="center"/>
              <w:rPr>
                <w:rFonts w:ascii="宋体" w:hAnsi="宋体"/>
                <w:color w:val="000000"/>
                <w:sz w:val="18"/>
                <w:szCs w:val="18"/>
              </w:rPr>
            </w:pPr>
          </w:p>
        </w:tc>
        <w:tc>
          <w:tcPr>
            <w:tcW w:w="1296" w:type="dxa"/>
          </w:tcPr>
          <w:p w14:paraId="36EB4AA9" w14:textId="77777777" w:rsidR="008B7411" w:rsidRPr="00763317" w:rsidRDefault="008B7411" w:rsidP="00147AE7">
            <w:pPr>
              <w:spacing w:line="360" w:lineRule="auto"/>
              <w:jc w:val="center"/>
              <w:rPr>
                <w:rFonts w:ascii="宋体" w:hAnsi="宋体"/>
                <w:color w:val="000000"/>
                <w:sz w:val="18"/>
                <w:szCs w:val="18"/>
              </w:rPr>
            </w:pPr>
          </w:p>
        </w:tc>
      </w:tr>
      <w:tr w:rsidR="008B7411" w:rsidRPr="00763317" w14:paraId="3200C527" w14:textId="77777777">
        <w:trPr>
          <w:jc w:val="center"/>
        </w:trPr>
        <w:tc>
          <w:tcPr>
            <w:tcW w:w="658" w:type="dxa"/>
          </w:tcPr>
          <w:p w14:paraId="2B4F3600" w14:textId="77777777" w:rsidR="008B7411" w:rsidRPr="00763317" w:rsidRDefault="008B7411" w:rsidP="00147AE7">
            <w:pPr>
              <w:spacing w:line="360" w:lineRule="auto"/>
              <w:jc w:val="center"/>
              <w:rPr>
                <w:rFonts w:ascii="宋体" w:hAnsi="宋体"/>
                <w:color w:val="000000"/>
                <w:sz w:val="18"/>
                <w:szCs w:val="18"/>
              </w:rPr>
            </w:pPr>
          </w:p>
        </w:tc>
        <w:tc>
          <w:tcPr>
            <w:tcW w:w="1080" w:type="dxa"/>
          </w:tcPr>
          <w:p w14:paraId="18D75992" w14:textId="77777777" w:rsidR="008B7411" w:rsidRPr="00763317" w:rsidRDefault="008B7411" w:rsidP="00147AE7">
            <w:pPr>
              <w:spacing w:line="360" w:lineRule="auto"/>
              <w:jc w:val="center"/>
              <w:rPr>
                <w:rFonts w:ascii="宋体" w:hAnsi="宋体"/>
                <w:color w:val="000000"/>
                <w:sz w:val="18"/>
                <w:szCs w:val="18"/>
              </w:rPr>
            </w:pPr>
          </w:p>
        </w:tc>
        <w:tc>
          <w:tcPr>
            <w:tcW w:w="5652" w:type="dxa"/>
          </w:tcPr>
          <w:p w14:paraId="1893F907" w14:textId="77777777" w:rsidR="008B7411" w:rsidRPr="00763317" w:rsidRDefault="008B7411" w:rsidP="00147AE7">
            <w:pPr>
              <w:spacing w:line="360" w:lineRule="auto"/>
              <w:rPr>
                <w:rFonts w:ascii="宋体" w:hAnsi="宋体"/>
                <w:color w:val="000000"/>
                <w:sz w:val="18"/>
                <w:szCs w:val="18"/>
              </w:rPr>
            </w:pPr>
          </w:p>
        </w:tc>
        <w:tc>
          <w:tcPr>
            <w:tcW w:w="1296" w:type="dxa"/>
          </w:tcPr>
          <w:p w14:paraId="7FC543DA" w14:textId="77777777" w:rsidR="008B7411" w:rsidRPr="00763317" w:rsidRDefault="008B7411" w:rsidP="00147AE7">
            <w:pPr>
              <w:spacing w:line="360" w:lineRule="auto"/>
              <w:jc w:val="center"/>
              <w:rPr>
                <w:rFonts w:ascii="宋体" w:hAnsi="宋体"/>
                <w:color w:val="000000"/>
                <w:sz w:val="18"/>
                <w:szCs w:val="18"/>
              </w:rPr>
            </w:pPr>
          </w:p>
        </w:tc>
        <w:tc>
          <w:tcPr>
            <w:tcW w:w="1296" w:type="dxa"/>
          </w:tcPr>
          <w:p w14:paraId="4DC8F8E2" w14:textId="77777777" w:rsidR="008B7411" w:rsidRPr="00763317" w:rsidRDefault="008B7411" w:rsidP="00147AE7">
            <w:pPr>
              <w:spacing w:line="360" w:lineRule="auto"/>
              <w:jc w:val="center"/>
              <w:rPr>
                <w:rFonts w:ascii="宋体" w:hAnsi="宋体"/>
                <w:color w:val="000000"/>
                <w:sz w:val="18"/>
                <w:szCs w:val="18"/>
              </w:rPr>
            </w:pPr>
          </w:p>
        </w:tc>
      </w:tr>
      <w:tr w:rsidR="008B7411" w:rsidRPr="00763317" w14:paraId="0F64108B" w14:textId="77777777">
        <w:trPr>
          <w:jc w:val="center"/>
        </w:trPr>
        <w:tc>
          <w:tcPr>
            <w:tcW w:w="658" w:type="dxa"/>
          </w:tcPr>
          <w:p w14:paraId="629834D8" w14:textId="77777777" w:rsidR="008B7411" w:rsidRPr="00763317" w:rsidRDefault="008B7411" w:rsidP="00147AE7">
            <w:pPr>
              <w:spacing w:line="360" w:lineRule="auto"/>
              <w:jc w:val="center"/>
              <w:rPr>
                <w:rFonts w:ascii="宋体" w:hAnsi="宋体"/>
                <w:color w:val="000000"/>
                <w:sz w:val="18"/>
                <w:szCs w:val="18"/>
              </w:rPr>
            </w:pPr>
          </w:p>
        </w:tc>
        <w:tc>
          <w:tcPr>
            <w:tcW w:w="1080" w:type="dxa"/>
          </w:tcPr>
          <w:p w14:paraId="04302DD8" w14:textId="77777777" w:rsidR="008B7411" w:rsidRPr="00763317" w:rsidRDefault="008B7411" w:rsidP="00147AE7">
            <w:pPr>
              <w:spacing w:line="360" w:lineRule="auto"/>
              <w:jc w:val="center"/>
              <w:rPr>
                <w:rFonts w:ascii="宋体" w:hAnsi="宋体"/>
                <w:color w:val="000000"/>
                <w:sz w:val="18"/>
                <w:szCs w:val="18"/>
              </w:rPr>
            </w:pPr>
          </w:p>
        </w:tc>
        <w:tc>
          <w:tcPr>
            <w:tcW w:w="5652" w:type="dxa"/>
          </w:tcPr>
          <w:p w14:paraId="475B761C" w14:textId="77777777" w:rsidR="008B7411" w:rsidRPr="00763317" w:rsidRDefault="008B7411" w:rsidP="00147AE7">
            <w:pPr>
              <w:spacing w:line="360" w:lineRule="auto"/>
              <w:rPr>
                <w:rFonts w:ascii="宋体" w:hAnsi="宋体"/>
                <w:color w:val="000000"/>
                <w:sz w:val="18"/>
                <w:szCs w:val="18"/>
              </w:rPr>
            </w:pPr>
          </w:p>
        </w:tc>
        <w:tc>
          <w:tcPr>
            <w:tcW w:w="1296" w:type="dxa"/>
          </w:tcPr>
          <w:p w14:paraId="1ACEE452" w14:textId="77777777" w:rsidR="008B7411" w:rsidRPr="00763317" w:rsidRDefault="008B7411" w:rsidP="00147AE7">
            <w:pPr>
              <w:spacing w:line="360" w:lineRule="auto"/>
              <w:jc w:val="center"/>
              <w:rPr>
                <w:rFonts w:ascii="宋体" w:hAnsi="宋体"/>
                <w:color w:val="000000"/>
                <w:sz w:val="18"/>
                <w:szCs w:val="18"/>
              </w:rPr>
            </w:pPr>
          </w:p>
        </w:tc>
        <w:tc>
          <w:tcPr>
            <w:tcW w:w="1296" w:type="dxa"/>
          </w:tcPr>
          <w:p w14:paraId="0E19D098" w14:textId="77777777" w:rsidR="008B7411" w:rsidRPr="00763317" w:rsidRDefault="008B7411" w:rsidP="00147AE7">
            <w:pPr>
              <w:spacing w:line="360" w:lineRule="auto"/>
              <w:jc w:val="center"/>
              <w:rPr>
                <w:rFonts w:ascii="宋体" w:hAnsi="宋体"/>
                <w:color w:val="000000"/>
                <w:sz w:val="18"/>
                <w:szCs w:val="18"/>
              </w:rPr>
            </w:pPr>
          </w:p>
        </w:tc>
      </w:tr>
      <w:tr w:rsidR="008B7411" w:rsidRPr="00763317" w14:paraId="5C181F8C" w14:textId="77777777">
        <w:trPr>
          <w:jc w:val="center"/>
        </w:trPr>
        <w:tc>
          <w:tcPr>
            <w:tcW w:w="658" w:type="dxa"/>
          </w:tcPr>
          <w:p w14:paraId="0CDB5640" w14:textId="77777777" w:rsidR="008B7411" w:rsidRPr="00763317" w:rsidRDefault="008B7411" w:rsidP="00147AE7">
            <w:pPr>
              <w:spacing w:line="360" w:lineRule="auto"/>
              <w:jc w:val="center"/>
              <w:rPr>
                <w:rFonts w:ascii="宋体" w:hAnsi="宋体"/>
                <w:color w:val="000000"/>
                <w:sz w:val="18"/>
                <w:szCs w:val="18"/>
              </w:rPr>
            </w:pPr>
          </w:p>
        </w:tc>
        <w:tc>
          <w:tcPr>
            <w:tcW w:w="1080" w:type="dxa"/>
          </w:tcPr>
          <w:p w14:paraId="5588A01A" w14:textId="77777777" w:rsidR="008B7411" w:rsidRPr="00763317" w:rsidRDefault="008B7411" w:rsidP="00147AE7">
            <w:pPr>
              <w:spacing w:line="360" w:lineRule="auto"/>
              <w:jc w:val="center"/>
              <w:rPr>
                <w:rFonts w:ascii="宋体" w:hAnsi="宋体"/>
                <w:color w:val="000000"/>
                <w:sz w:val="18"/>
                <w:szCs w:val="18"/>
              </w:rPr>
            </w:pPr>
          </w:p>
        </w:tc>
        <w:tc>
          <w:tcPr>
            <w:tcW w:w="5652" w:type="dxa"/>
          </w:tcPr>
          <w:p w14:paraId="7572F0E4" w14:textId="77777777" w:rsidR="008B7411" w:rsidRPr="00763317" w:rsidRDefault="008B7411" w:rsidP="00147AE7">
            <w:pPr>
              <w:spacing w:line="360" w:lineRule="auto"/>
              <w:rPr>
                <w:rFonts w:ascii="宋体" w:hAnsi="宋体"/>
                <w:color w:val="000000"/>
                <w:sz w:val="18"/>
                <w:szCs w:val="18"/>
              </w:rPr>
            </w:pPr>
          </w:p>
        </w:tc>
        <w:tc>
          <w:tcPr>
            <w:tcW w:w="1296" w:type="dxa"/>
          </w:tcPr>
          <w:p w14:paraId="559046CC" w14:textId="77777777" w:rsidR="008B7411" w:rsidRPr="00763317" w:rsidRDefault="008B7411" w:rsidP="00147AE7">
            <w:pPr>
              <w:spacing w:line="360" w:lineRule="auto"/>
              <w:jc w:val="center"/>
              <w:rPr>
                <w:rFonts w:ascii="宋体" w:hAnsi="宋体"/>
                <w:color w:val="000000"/>
                <w:sz w:val="18"/>
                <w:szCs w:val="18"/>
              </w:rPr>
            </w:pPr>
          </w:p>
        </w:tc>
        <w:tc>
          <w:tcPr>
            <w:tcW w:w="1296" w:type="dxa"/>
          </w:tcPr>
          <w:p w14:paraId="1AF8F693" w14:textId="77777777" w:rsidR="008B7411" w:rsidRPr="00763317" w:rsidRDefault="008B7411" w:rsidP="00147AE7">
            <w:pPr>
              <w:spacing w:line="360" w:lineRule="auto"/>
              <w:jc w:val="center"/>
              <w:rPr>
                <w:rFonts w:ascii="宋体" w:hAnsi="宋体"/>
                <w:color w:val="000000"/>
                <w:sz w:val="18"/>
                <w:szCs w:val="18"/>
              </w:rPr>
            </w:pPr>
          </w:p>
        </w:tc>
      </w:tr>
      <w:tr w:rsidR="008B7411" w:rsidRPr="00763317" w14:paraId="4180140A" w14:textId="77777777">
        <w:trPr>
          <w:jc w:val="center"/>
        </w:trPr>
        <w:tc>
          <w:tcPr>
            <w:tcW w:w="658" w:type="dxa"/>
          </w:tcPr>
          <w:p w14:paraId="247F15E7" w14:textId="77777777" w:rsidR="008B7411" w:rsidRPr="00763317" w:rsidRDefault="008B7411" w:rsidP="00147AE7">
            <w:pPr>
              <w:spacing w:line="360" w:lineRule="auto"/>
              <w:jc w:val="center"/>
              <w:rPr>
                <w:rFonts w:ascii="宋体" w:hAnsi="宋体"/>
                <w:color w:val="000000"/>
                <w:sz w:val="18"/>
                <w:szCs w:val="18"/>
              </w:rPr>
            </w:pPr>
          </w:p>
        </w:tc>
        <w:tc>
          <w:tcPr>
            <w:tcW w:w="1080" w:type="dxa"/>
          </w:tcPr>
          <w:p w14:paraId="3A7802CE" w14:textId="77777777" w:rsidR="008B7411" w:rsidRPr="00763317" w:rsidRDefault="008B7411" w:rsidP="00147AE7">
            <w:pPr>
              <w:spacing w:line="360" w:lineRule="auto"/>
              <w:jc w:val="center"/>
              <w:rPr>
                <w:rFonts w:ascii="宋体" w:hAnsi="宋体"/>
                <w:color w:val="000000"/>
                <w:sz w:val="18"/>
                <w:szCs w:val="18"/>
              </w:rPr>
            </w:pPr>
          </w:p>
        </w:tc>
        <w:tc>
          <w:tcPr>
            <w:tcW w:w="5652" w:type="dxa"/>
          </w:tcPr>
          <w:p w14:paraId="2910620B" w14:textId="77777777" w:rsidR="008B7411" w:rsidRPr="00763317" w:rsidRDefault="008B7411" w:rsidP="00147AE7">
            <w:pPr>
              <w:spacing w:line="360" w:lineRule="auto"/>
              <w:rPr>
                <w:rFonts w:ascii="宋体" w:hAnsi="宋体"/>
                <w:color w:val="000000"/>
                <w:sz w:val="18"/>
                <w:szCs w:val="18"/>
              </w:rPr>
            </w:pPr>
          </w:p>
        </w:tc>
        <w:tc>
          <w:tcPr>
            <w:tcW w:w="1296" w:type="dxa"/>
          </w:tcPr>
          <w:p w14:paraId="748E053A" w14:textId="77777777" w:rsidR="008B7411" w:rsidRPr="00763317" w:rsidRDefault="008B7411" w:rsidP="00147AE7">
            <w:pPr>
              <w:spacing w:line="360" w:lineRule="auto"/>
              <w:jc w:val="center"/>
              <w:rPr>
                <w:rFonts w:ascii="宋体" w:hAnsi="宋体"/>
                <w:color w:val="000000"/>
                <w:sz w:val="18"/>
                <w:szCs w:val="18"/>
              </w:rPr>
            </w:pPr>
          </w:p>
        </w:tc>
        <w:tc>
          <w:tcPr>
            <w:tcW w:w="1296" w:type="dxa"/>
          </w:tcPr>
          <w:p w14:paraId="076B7BFC" w14:textId="77777777" w:rsidR="008B7411" w:rsidRPr="00763317" w:rsidRDefault="008B7411" w:rsidP="00147AE7">
            <w:pPr>
              <w:spacing w:line="360" w:lineRule="auto"/>
              <w:jc w:val="center"/>
              <w:rPr>
                <w:rFonts w:ascii="宋体" w:hAnsi="宋体"/>
                <w:color w:val="000000"/>
                <w:sz w:val="18"/>
                <w:szCs w:val="18"/>
              </w:rPr>
            </w:pPr>
          </w:p>
        </w:tc>
      </w:tr>
      <w:tr w:rsidR="008B7411" w:rsidRPr="00763317" w14:paraId="55E579C3" w14:textId="77777777">
        <w:trPr>
          <w:jc w:val="center"/>
        </w:trPr>
        <w:tc>
          <w:tcPr>
            <w:tcW w:w="658" w:type="dxa"/>
          </w:tcPr>
          <w:p w14:paraId="698DA4E3" w14:textId="77777777" w:rsidR="008B7411" w:rsidRPr="00763317" w:rsidRDefault="008B7411" w:rsidP="00147AE7">
            <w:pPr>
              <w:spacing w:line="360" w:lineRule="auto"/>
              <w:jc w:val="center"/>
              <w:rPr>
                <w:rFonts w:ascii="宋体" w:hAnsi="宋体"/>
                <w:color w:val="000000"/>
                <w:sz w:val="18"/>
                <w:szCs w:val="18"/>
              </w:rPr>
            </w:pPr>
          </w:p>
        </w:tc>
        <w:tc>
          <w:tcPr>
            <w:tcW w:w="1080" w:type="dxa"/>
          </w:tcPr>
          <w:p w14:paraId="79FB8FD3" w14:textId="77777777" w:rsidR="008B7411" w:rsidRPr="00763317" w:rsidRDefault="008B7411" w:rsidP="00147AE7">
            <w:pPr>
              <w:spacing w:line="360" w:lineRule="auto"/>
              <w:jc w:val="center"/>
              <w:rPr>
                <w:rFonts w:ascii="宋体" w:hAnsi="宋体"/>
                <w:color w:val="000000"/>
                <w:sz w:val="18"/>
                <w:szCs w:val="18"/>
              </w:rPr>
            </w:pPr>
          </w:p>
        </w:tc>
        <w:tc>
          <w:tcPr>
            <w:tcW w:w="5652" w:type="dxa"/>
          </w:tcPr>
          <w:p w14:paraId="42C9790E" w14:textId="77777777" w:rsidR="008B7411" w:rsidRPr="00763317" w:rsidRDefault="008B7411" w:rsidP="00147AE7">
            <w:pPr>
              <w:spacing w:line="360" w:lineRule="auto"/>
              <w:rPr>
                <w:rFonts w:ascii="宋体" w:hAnsi="宋体"/>
                <w:color w:val="000000"/>
                <w:sz w:val="18"/>
                <w:szCs w:val="18"/>
              </w:rPr>
            </w:pPr>
          </w:p>
        </w:tc>
        <w:tc>
          <w:tcPr>
            <w:tcW w:w="1296" w:type="dxa"/>
          </w:tcPr>
          <w:p w14:paraId="4635DB0A" w14:textId="77777777" w:rsidR="008B7411" w:rsidRPr="00763317" w:rsidRDefault="008B7411" w:rsidP="00147AE7">
            <w:pPr>
              <w:spacing w:line="360" w:lineRule="auto"/>
              <w:jc w:val="center"/>
              <w:rPr>
                <w:rFonts w:ascii="宋体" w:hAnsi="宋体"/>
                <w:color w:val="000000"/>
                <w:sz w:val="18"/>
                <w:szCs w:val="18"/>
              </w:rPr>
            </w:pPr>
          </w:p>
        </w:tc>
        <w:tc>
          <w:tcPr>
            <w:tcW w:w="1296" w:type="dxa"/>
          </w:tcPr>
          <w:p w14:paraId="1B20D704" w14:textId="77777777" w:rsidR="008B7411" w:rsidRPr="00763317" w:rsidRDefault="008B7411" w:rsidP="00147AE7">
            <w:pPr>
              <w:spacing w:line="360" w:lineRule="auto"/>
              <w:jc w:val="center"/>
              <w:rPr>
                <w:rFonts w:ascii="宋体" w:hAnsi="宋体"/>
                <w:color w:val="000000"/>
                <w:sz w:val="18"/>
                <w:szCs w:val="18"/>
              </w:rPr>
            </w:pPr>
          </w:p>
        </w:tc>
      </w:tr>
      <w:tr w:rsidR="008B7411" w:rsidRPr="00763317" w14:paraId="079C3341" w14:textId="77777777">
        <w:trPr>
          <w:jc w:val="center"/>
        </w:trPr>
        <w:tc>
          <w:tcPr>
            <w:tcW w:w="658" w:type="dxa"/>
          </w:tcPr>
          <w:p w14:paraId="5F7D085A" w14:textId="77777777" w:rsidR="008B7411" w:rsidRPr="00763317" w:rsidRDefault="008B7411" w:rsidP="00147AE7">
            <w:pPr>
              <w:spacing w:line="360" w:lineRule="auto"/>
              <w:jc w:val="center"/>
              <w:rPr>
                <w:rFonts w:ascii="宋体" w:hAnsi="宋体"/>
                <w:color w:val="000000"/>
                <w:sz w:val="18"/>
                <w:szCs w:val="18"/>
              </w:rPr>
            </w:pPr>
          </w:p>
        </w:tc>
        <w:tc>
          <w:tcPr>
            <w:tcW w:w="1080" w:type="dxa"/>
          </w:tcPr>
          <w:p w14:paraId="5AB64EB8" w14:textId="77777777" w:rsidR="008B7411" w:rsidRPr="00763317" w:rsidRDefault="008B7411" w:rsidP="00147AE7">
            <w:pPr>
              <w:spacing w:line="360" w:lineRule="auto"/>
              <w:jc w:val="center"/>
              <w:rPr>
                <w:rFonts w:ascii="宋体" w:hAnsi="宋体"/>
                <w:color w:val="000000"/>
                <w:sz w:val="18"/>
                <w:szCs w:val="18"/>
              </w:rPr>
            </w:pPr>
          </w:p>
        </w:tc>
        <w:tc>
          <w:tcPr>
            <w:tcW w:w="5652" w:type="dxa"/>
          </w:tcPr>
          <w:p w14:paraId="1EF6C382" w14:textId="77777777" w:rsidR="008B7411" w:rsidRPr="00763317" w:rsidRDefault="008B7411" w:rsidP="00147AE7">
            <w:pPr>
              <w:spacing w:line="360" w:lineRule="auto"/>
              <w:rPr>
                <w:rFonts w:ascii="宋体" w:hAnsi="宋体"/>
                <w:color w:val="000000"/>
                <w:sz w:val="18"/>
                <w:szCs w:val="18"/>
              </w:rPr>
            </w:pPr>
          </w:p>
        </w:tc>
        <w:tc>
          <w:tcPr>
            <w:tcW w:w="1296" w:type="dxa"/>
          </w:tcPr>
          <w:p w14:paraId="7BB723D2" w14:textId="77777777" w:rsidR="008B7411" w:rsidRPr="00763317" w:rsidRDefault="008B7411" w:rsidP="00147AE7">
            <w:pPr>
              <w:spacing w:line="360" w:lineRule="auto"/>
              <w:jc w:val="center"/>
              <w:rPr>
                <w:rFonts w:ascii="宋体" w:hAnsi="宋体"/>
                <w:color w:val="000000"/>
                <w:sz w:val="18"/>
                <w:szCs w:val="18"/>
              </w:rPr>
            </w:pPr>
          </w:p>
        </w:tc>
        <w:tc>
          <w:tcPr>
            <w:tcW w:w="1296" w:type="dxa"/>
          </w:tcPr>
          <w:p w14:paraId="3BE62813" w14:textId="77777777" w:rsidR="008B7411" w:rsidRPr="00763317" w:rsidRDefault="008B7411" w:rsidP="00147AE7">
            <w:pPr>
              <w:spacing w:line="360" w:lineRule="auto"/>
              <w:jc w:val="center"/>
              <w:rPr>
                <w:rFonts w:ascii="宋体" w:hAnsi="宋体"/>
                <w:color w:val="000000"/>
                <w:sz w:val="18"/>
                <w:szCs w:val="18"/>
              </w:rPr>
            </w:pPr>
          </w:p>
        </w:tc>
      </w:tr>
      <w:tr w:rsidR="008B7411" w:rsidRPr="00763317" w14:paraId="326A155B" w14:textId="77777777">
        <w:trPr>
          <w:jc w:val="center"/>
        </w:trPr>
        <w:tc>
          <w:tcPr>
            <w:tcW w:w="658" w:type="dxa"/>
          </w:tcPr>
          <w:p w14:paraId="0E66E9A2" w14:textId="77777777" w:rsidR="008B7411" w:rsidRPr="00763317" w:rsidRDefault="008B7411" w:rsidP="00147AE7">
            <w:pPr>
              <w:spacing w:line="360" w:lineRule="auto"/>
              <w:jc w:val="center"/>
              <w:rPr>
                <w:rFonts w:ascii="宋体" w:hAnsi="宋体"/>
                <w:color w:val="000000"/>
                <w:sz w:val="18"/>
                <w:szCs w:val="18"/>
              </w:rPr>
            </w:pPr>
          </w:p>
        </w:tc>
        <w:tc>
          <w:tcPr>
            <w:tcW w:w="1080" w:type="dxa"/>
          </w:tcPr>
          <w:p w14:paraId="1D1D94FD" w14:textId="77777777" w:rsidR="008B7411" w:rsidRPr="00763317" w:rsidRDefault="008B7411" w:rsidP="00147AE7">
            <w:pPr>
              <w:spacing w:line="360" w:lineRule="auto"/>
              <w:jc w:val="center"/>
              <w:rPr>
                <w:rFonts w:ascii="宋体" w:hAnsi="宋体"/>
                <w:color w:val="000000"/>
                <w:sz w:val="18"/>
                <w:szCs w:val="18"/>
              </w:rPr>
            </w:pPr>
          </w:p>
        </w:tc>
        <w:tc>
          <w:tcPr>
            <w:tcW w:w="5652" w:type="dxa"/>
          </w:tcPr>
          <w:p w14:paraId="12E97D0A" w14:textId="77777777" w:rsidR="008B7411" w:rsidRPr="00763317" w:rsidRDefault="008B7411" w:rsidP="00147AE7">
            <w:pPr>
              <w:spacing w:line="360" w:lineRule="auto"/>
              <w:rPr>
                <w:rFonts w:ascii="宋体" w:hAnsi="宋体"/>
                <w:color w:val="000000"/>
                <w:sz w:val="18"/>
                <w:szCs w:val="18"/>
              </w:rPr>
            </w:pPr>
          </w:p>
        </w:tc>
        <w:tc>
          <w:tcPr>
            <w:tcW w:w="1296" w:type="dxa"/>
          </w:tcPr>
          <w:p w14:paraId="226E94EB" w14:textId="77777777" w:rsidR="008B7411" w:rsidRPr="00763317" w:rsidRDefault="008B7411" w:rsidP="00147AE7">
            <w:pPr>
              <w:spacing w:line="360" w:lineRule="auto"/>
              <w:jc w:val="center"/>
              <w:rPr>
                <w:rFonts w:ascii="宋体" w:hAnsi="宋体"/>
                <w:color w:val="000000"/>
                <w:sz w:val="18"/>
                <w:szCs w:val="18"/>
              </w:rPr>
            </w:pPr>
          </w:p>
        </w:tc>
        <w:tc>
          <w:tcPr>
            <w:tcW w:w="1296" w:type="dxa"/>
          </w:tcPr>
          <w:p w14:paraId="0753BC43" w14:textId="77777777" w:rsidR="008B7411" w:rsidRPr="00763317" w:rsidRDefault="008B7411" w:rsidP="00147AE7">
            <w:pPr>
              <w:spacing w:line="360" w:lineRule="auto"/>
              <w:jc w:val="center"/>
              <w:rPr>
                <w:rFonts w:ascii="宋体" w:hAnsi="宋体"/>
                <w:color w:val="000000"/>
                <w:sz w:val="18"/>
                <w:szCs w:val="18"/>
              </w:rPr>
            </w:pPr>
          </w:p>
        </w:tc>
      </w:tr>
      <w:tr w:rsidR="008B7411" w:rsidRPr="00763317" w14:paraId="4CC53939" w14:textId="77777777" w:rsidTr="00E351C1">
        <w:trPr>
          <w:trHeight w:val="454"/>
          <w:jc w:val="center"/>
        </w:trPr>
        <w:tc>
          <w:tcPr>
            <w:tcW w:w="658" w:type="dxa"/>
          </w:tcPr>
          <w:p w14:paraId="2AC214AF" w14:textId="77777777" w:rsidR="008B7411" w:rsidRPr="00763317" w:rsidRDefault="008B7411" w:rsidP="00147AE7">
            <w:pPr>
              <w:spacing w:line="360" w:lineRule="auto"/>
              <w:jc w:val="center"/>
              <w:rPr>
                <w:rFonts w:ascii="宋体" w:hAnsi="宋体"/>
                <w:color w:val="000000"/>
                <w:sz w:val="18"/>
                <w:szCs w:val="18"/>
              </w:rPr>
            </w:pPr>
          </w:p>
        </w:tc>
        <w:tc>
          <w:tcPr>
            <w:tcW w:w="1080" w:type="dxa"/>
          </w:tcPr>
          <w:p w14:paraId="72A04221" w14:textId="77777777" w:rsidR="008B7411" w:rsidRPr="00763317" w:rsidRDefault="008B7411" w:rsidP="00147AE7">
            <w:pPr>
              <w:spacing w:line="360" w:lineRule="auto"/>
              <w:jc w:val="center"/>
              <w:rPr>
                <w:rFonts w:ascii="宋体" w:hAnsi="宋体"/>
                <w:color w:val="000000"/>
                <w:sz w:val="18"/>
                <w:szCs w:val="18"/>
              </w:rPr>
            </w:pPr>
          </w:p>
        </w:tc>
        <w:tc>
          <w:tcPr>
            <w:tcW w:w="5652" w:type="dxa"/>
          </w:tcPr>
          <w:p w14:paraId="0915F3E9" w14:textId="77777777" w:rsidR="008B7411" w:rsidRPr="00763317" w:rsidRDefault="008B7411" w:rsidP="00147AE7">
            <w:pPr>
              <w:spacing w:line="360" w:lineRule="auto"/>
              <w:rPr>
                <w:rFonts w:ascii="宋体" w:hAnsi="宋体"/>
                <w:color w:val="000000"/>
                <w:sz w:val="18"/>
                <w:szCs w:val="18"/>
              </w:rPr>
            </w:pPr>
          </w:p>
        </w:tc>
        <w:tc>
          <w:tcPr>
            <w:tcW w:w="1296" w:type="dxa"/>
          </w:tcPr>
          <w:p w14:paraId="2A3AF84E" w14:textId="77777777" w:rsidR="008B7411" w:rsidRPr="00763317" w:rsidRDefault="008B7411" w:rsidP="00147AE7">
            <w:pPr>
              <w:spacing w:line="360" w:lineRule="auto"/>
              <w:jc w:val="center"/>
              <w:rPr>
                <w:rFonts w:ascii="宋体" w:hAnsi="宋体"/>
                <w:color w:val="000000"/>
                <w:sz w:val="18"/>
                <w:szCs w:val="18"/>
              </w:rPr>
            </w:pPr>
          </w:p>
        </w:tc>
        <w:tc>
          <w:tcPr>
            <w:tcW w:w="1296" w:type="dxa"/>
          </w:tcPr>
          <w:p w14:paraId="335486D4" w14:textId="77777777" w:rsidR="008B7411" w:rsidRPr="00763317" w:rsidRDefault="008B7411" w:rsidP="00147AE7">
            <w:pPr>
              <w:spacing w:line="360" w:lineRule="auto"/>
              <w:jc w:val="center"/>
              <w:rPr>
                <w:rFonts w:ascii="宋体" w:hAnsi="宋体"/>
                <w:color w:val="000000"/>
                <w:sz w:val="18"/>
                <w:szCs w:val="18"/>
              </w:rPr>
            </w:pPr>
          </w:p>
        </w:tc>
      </w:tr>
    </w:tbl>
    <w:p w14:paraId="4531211D" w14:textId="77777777" w:rsidR="00147AE7" w:rsidRDefault="00147AE7" w:rsidP="00147AE7"/>
    <w:p w14:paraId="08D03479" w14:textId="77777777" w:rsidR="00147AE7" w:rsidRDefault="00147AE7" w:rsidP="00147AE7"/>
    <w:p w14:paraId="3679BEC1" w14:textId="77777777" w:rsidR="00147AE7" w:rsidRDefault="00147AE7" w:rsidP="00147AE7"/>
    <w:p w14:paraId="7797BFD0" w14:textId="77777777" w:rsidR="00147AE7" w:rsidRDefault="00147AE7" w:rsidP="00147AE7">
      <w:pPr>
        <w:pStyle w:val="af"/>
      </w:pPr>
      <w:r>
        <w:br w:type="page"/>
      </w:r>
    </w:p>
    <w:p w14:paraId="13A67644" w14:textId="77777777" w:rsidR="00147AE7" w:rsidRDefault="00147AE7" w:rsidP="00147AE7">
      <w:pPr>
        <w:pStyle w:val="af"/>
      </w:pPr>
      <w:r>
        <w:rPr>
          <w:rFonts w:hint="eastAsia"/>
        </w:rPr>
        <w:lastRenderedPageBreak/>
        <w:t>目 录</w:t>
      </w:r>
    </w:p>
    <w:p w14:paraId="7413D129" w14:textId="77777777" w:rsidR="00147AE7" w:rsidRDefault="00147AE7" w:rsidP="00147AE7"/>
    <w:p w14:paraId="2731E3C9" w14:textId="77777777" w:rsidR="007B79C3" w:rsidRDefault="00874FA3">
      <w:pPr>
        <w:pStyle w:val="11"/>
        <w:tabs>
          <w:tab w:val="right" w:leader="dot" w:pos="8296"/>
        </w:tabs>
        <w:rPr>
          <w:rFonts w:asciiTheme="minorHAnsi" w:eastAsiaTheme="minorEastAsia" w:hAnsiTheme="minorHAnsi" w:cstheme="minorBidi"/>
          <w:noProof/>
          <w:sz w:val="24"/>
        </w:rPr>
      </w:pPr>
      <w:r>
        <w:fldChar w:fldCharType="begin"/>
      </w:r>
      <w:r w:rsidR="00147AE7">
        <w:instrText xml:space="preserve"> </w:instrText>
      </w:r>
      <w:r w:rsidR="00147AE7">
        <w:rPr>
          <w:rFonts w:hint="eastAsia"/>
        </w:rPr>
        <w:instrText>TOC \o "1-3" \h \z \u</w:instrText>
      </w:r>
      <w:r w:rsidR="00147AE7">
        <w:instrText xml:space="preserve"> </w:instrText>
      </w:r>
      <w:r>
        <w:fldChar w:fldCharType="separate"/>
      </w:r>
      <w:hyperlink w:anchor="_Toc35246398" w:history="1">
        <w:r w:rsidR="007B79C3" w:rsidRPr="00C956F7">
          <w:rPr>
            <w:rStyle w:val="ac"/>
            <w:noProof/>
          </w:rPr>
          <w:t>运营活动采购提报系统设计文档</w:t>
        </w:r>
        <w:r w:rsidR="007B79C3">
          <w:rPr>
            <w:noProof/>
            <w:webHidden/>
          </w:rPr>
          <w:tab/>
        </w:r>
        <w:r w:rsidR="007B79C3">
          <w:rPr>
            <w:noProof/>
            <w:webHidden/>
          </w:rPr>
          <w:fldChar w:fldCharType="begin"/>
        </w:r>
        <w:r w:rsidR="007B79C3">
          <w:rPr>
            <w:noProof/>
            <w:webHidden/>
          </w:rPr>
          <w:instrText xml:space="preserve"> PAGEREF _Toc35246398 \h </w:instrText>
        </w:r>
        <w:r w:rsidR="007B79C3">
          <w:rPr>
            <w:noProof/>
            <w:webHidden/>
          </w:rPr>
        </w:r>
        <w:r w:rsidR="007B79C3">
          <w:rPr>
            <w:noProof/>
            <w:webHidden/>
          </w:rPr>
          <w:fldChar w:fldCharType="separate"/>
        </w:r>
        <w:r w:rsidR="007B79C3">
          <w:rPr>
            <w:noProof/>
            <w:webHidden/>
          </w:rPr>
          <w:t>1</w:t>
        </w:r>
        <w:r w:rsidR="007B79C3">
          <w:rPr>
            <w:noProof/>
            <w:webHidden/>
          </w:rPr>
          <w:fldChar w:fldCharType="end"/>
        </w:r>
      </w:hyperlink>
    </w:p>
    <w:p w14:paraId="3FFC5ABB" w14:textId="77777777" w:rsidR="007B79C3" w:rsidRDefault="007B79C3">
      <w:pPr>
        <w:pStyle w:val="11"/>
        <w:tabs>
          <w:tab w:val="right" w:leader="dot" w:pos="8296"/>
        </w:tabs>
        <w:rPr>
          <w:rFonts w:asciiTheme="minorHAnsi" w:eastAsiaTheme="minorEastAsia" w:hAnsiTheme="minorHAnsi" w:cstheme="minorBidi"/>
          <w:noProof/>
          <w:sz w:val="24"/>
        </w:rPr>
      </w:pPr>
      <w:hyperlink w:anchor="_Toc35246399" w:history="1">
        <w:r w:rsidRPr="00C956F7">
          <w:rPr>
            <w:rStyle w:val="ac"/>
            <w:noProof/>
          </w:rPr>
          <w:t xml:space="preserve">1 </w:t>
        </w:r>
        <w:r w:rsidRPr="00C956F7">
          <w:rPr>
            <w:rStyle w:val="ac"/>
            <w:noProof/>
          </w:rPr>
          <w:t>背景和目的</w:t>
        </w:r>
        <w:r>
          <w:rPr>
            <w:noProof/>
            <w:webHidden/>
          </w:rPr>
          <w:tab/>
        </w:r>
        <w:r>
          <w:rPr>
            <w:noProof/>
            <w:webHidden/>
          </w:rPr>
          <w:fldChar w:fldCharType="begin"/>
        </w:r>
        <w:r>
          <w:rPr>
            <w:noProof/>
            <w:webHidden/>
          </w:rPr>
          <w:instrText xml:space="preserve"> PAGEREF _Toc35246399 \h </w:instrText>
        </w:r>
        <w:r>
          <w:rPr>
            <w:noProof/>
            <w:webHidden/>
          </w:rPr>
        </w:r>
        <w:r>
          <w:rPr>
            <w:noProof/>
            <w:webHidden/>
          </w:rPr>
          <w:fldChar w:fldCharType="separate"/>
        </w:r>
        <w:r>
          <w:rPr>
            <w:noProof/>
            <w:webHidden/>
          </w:rPr>
          <w:t>1</w:t>
        </w:r>
        <w:r>
          <w:rPr>
            <w:noProof/>
            <w:webHidden/>
          </w:rPr>
          <w:fldChar w:fldCharType="end"/>
        </w:r>
      </w:hyperlink>
    </w:p>
    <w:p w14:paraId="4F318110" w14:textId="77777777" w:rsidR="007B79C3" w:rsidRDefault="007B79C3">
      <w:pPr>
        <w:pStyle w:val="11"/>
        <w:tabs>
          <w:tab w:val="right" w:leader="dot" w:pos="8296"/>
        </w:tabs>
        <w:rPr>
          <w:rFonts w:asciiTheme="minorHAnsi" w:eastAsiaTheme="minorEastAsia" w:hAnsiTheme="minorHAnsi" w:cstheme="minorBidi"/>
          <w:noProof/>
          <w:sz w:val="24"/>
        </w:rPr>
      </w:pPr>
      <w:hyperlink w:anchor="_Toc35246400" w:history="1">
        <w:r w:rsidRPr="00C956F7">
          <w:rPr>
            <w:rStyle w:val="ac"/>
            <w:noProof/>
          </w:rPr>
          <w:t xml:space="preserve">2 </w:t>
        </w:r>
        <w:r w:rsidRPr="00C956F7">
          <w:rPr>
            <w:rStyle w:val="ac"/>
            <w:noProof/>
          </w:rPr>
          <w:t>名词解释</w:t>
        </w:r>
        <w:r>
          <w:rPr>
            <w:noProof/>
            <w:webHidden/>
          </w:rPr>
          <w:tab/>
        </w:r>
        <w:r>
          <w:rPr>
            <w:noProof/>
            <w:webHidden/>
          </w:rPr>
          <w:fldChar w:fldCharType="begin"/>
        </w:r>
        <w:r>
          <w:rPr>
            <w:noProof/>
            <w:webHidden/>
          </w:rPr>
          <w:instrText xml:space="preserve"> PAGEREF _Toc35246400 \h </w:instrText>
        </w:r>
        <w:r>
          <w:rPr>
            <w:noProof/>
            <w:webHidden/>
          </w:rPr>
        </w:r>
        <w:r>
          <w:rPr>
            <w:noProof/>
            <w:webHidden/>
          </w:rPr>
          <w:fldChar w:fldCharType="separate"/>
        </w:r>
        <w:r>
          <w:rPr>
            <w:noProof/>
            <w:webHidden/>
          </w:rPr>
          <w:t>1</w:t>
        </w:r>
        <w:r>
          <w:rPr>
            <w:noProof/>
            <w:webHidden/>
          </w:rPr>
          <w:fldChar w:fldCharType="end"/>
        </w:r>
      </w:hyperlink>
    </w:p>
    <w:p w14:paraId="39312771" w14:textId="77777777" w:rsidR="007B79C3" w:rsidRDefault="007B79C3">
      <w:pPr>
        <w:pStyle w:val="11"/>
        <w:tabs>
          <w:tab w:val="right" w:leader="dot" w:pos="8296"/>
        </w:tabs>
        <w:rPr>
          <w:rFonts w:asciiTheme="minorHAnsi" w:eastAsiaTheme="minorEastAsia" w:hAnsiTheme="minorHAnsi" w:cstheme="minorBidi"/>
          <w:noProof/>
          <w:sz w:val="24"/>
        </w:rPr>
      </w:pPr>
      <w:hyperlink w:anchor="_Toc35246401" w:history="1">
        <w:r w:rsidRPr="00C956F7">
          <w:rPr>
            <w:rStyle w:val="ac"/>
            <w:noProof/>
          </w:rPr>
          <w:t xml:space="preserve">3 </w:t>
        </w:r>
        <w:r w:rsidRPr="00C956F7">
          <w:rPr>
            <w:rStyle w:val="ac"/>
            <w:noProof/>
          </w:rPr>
          <w:t>设计目标</w:t>
        </w:r>
        <w:r>
          <w:rPr>
            <w:noProof/>
            <w:webHidden/>
          </w:rPr>
          <w:tab/>
        </w:r>
        <w:r>
          <w:rPr>
            <w:noProof/>
            <w:webHidden/>
          </w:rPr>
          <w:fldChar w:fldCharType="begin"/>
        </w:r>
        <w:r>
          <w:rPr>
            <w:noProof/>
            <w:webHidden/>
          </w:rPr>
          <w:instrText xml:space="preserve"> PAGEREF _Toc35246401 \h </w:instrText>
        </w:r>
        <w:r>
          <w:rPr>
            <w:noProof/>
            <w:webHidden/>
          </w:rPr>
        </w:r>
        <w:r>
          <w:rPr>
            <w:noProof/>
            <w:webHidden/>
          </w:rPr>
          <w:fldChar w:fldCharType="separate"/>
        </w:r>
        <w:r>
          <w:rPr>
            <w:noProof/>
            <w:webHidden/>
          </w:rPr>
          <w:t>1</w:t>
        </w:r>
        <w:r>
          <w:rPr>
            <w:noProof/>
            <w:webHidden/>
          </w:rPr>
          <w:fldChar w:fldCharType="end"/>
        </w:r>
      </w:hyperlink>
    </w:p>
    <w:p w14:paraId="2DC2F1B8" w14:textId="77777777" w:rsidR="007B79C3" w:rsidRDefault="007B79C3">
      <w:pPr>
        <w:pStyle w:val="20"/>
        <w:tabs>
          <w:tab w:val="right" w:leader="dot" w:pos="8296"/>
        </w:tabs>
        <w:rPr>
          <w:rFonts w:asciiTheme="minorHAnsi" w:eastAsiaTheme="minorEastAsia" w:hAnsiTheme="minorHAnsi" w:cstheme="minorBidi"/>
          <w:noProof/>
          <w:sz w:val="24"/>
        </w:rPr>
      </w:pPr>
      <w:hyperlink w:anchor="_Toc35246402" w:history="1">
        <w:r w:rsidRPr="00C956F7">
          <w:rPr>
            <w:rStyle w:val="ac"/>
            <w:noProof/>
          </w:rPr>
          <w:t xml:space="preserve">3.1 </w:t>
        </w:r>
        <w:r w:rsidRPr="00C956F7">
          <w:rPr>
            <w:rStyle w:val="ac"/>
            <w:noProof/>
          </w:rPr>
          <w:t>功能目标</w:t>
        </w:r>
        <w:r>
          <w:rPr>
            <w:noProof/>
            <w:webHidden/>
          </w:rPr>
          <w:tab/>
        </w:r>
        <w:r>
          <w:rPr>
            <w:noProof/>
            <w:webHidden/>
          </w:rPr>
          <w:fldChar w:fldCharType="begin"/>
        </w:r>
        <w:r>
          <w:rPr>
            <w:noProof/>
            <w:webHidden/>
          </w:rPr>
          <w:instrText xml:space="preserve"> PAGEREF _Toc35246402 \h </w:instrText>
        </w:r>
        <w:r>
          <w:rPr>
            <w:noProof/>
            <w:webHidden/>
          </w:rPr>
        </w:r>
        <w:r>
          <w:rPr>
            <w:noProof/>
            <w:webHidden/>
          </w:rPr>
          <w:fldChar w:fldCharType="separate"/>
        </w:r>
        <w:r>
          <w:rPr>
            <w:noProof/>
            <w:webHidden/>
          </w:rPr>
          <w:t>1</w:t>
        </w:r>
        <w:r>
          <w:rPr>
            <w:noProof/>
            <w:webHidden/>
          </w:rPr>
          <w:fldChar w:fldCharType="end"/>
        </w:r>
      </w:hyperlink>
    </w:p>
    <w:p w14:paraId="2ABFE741" w14:textId="77777777" w:rsidR="007B79C3" w:rsidRDefault="007B79C3">
      <w:pPr>
        <w:pStyle w:val="11"/>
        <w:tabs>
          <w:tab w:val="right" w:leader="dot" w:pos="8296"/>
        </w:tabs>
        <w:rPr>
          <w:rFonts w:asciiTheme="minorHAnsi" w:eastAsiaTheme="minorEastAsia" w:hAnsiTheme="minorHAnsi" w:cstheme="minorBidi"/>
          <w:noProof/>
          <w:sz w:val="24"/>
        </w:rPr>
      </w:pPr>
      <w:hyperlink w:anchor="_Toc35246403" w:history="1">
        <w:r w:rsidRPr="00C956F7">
          <w:rPr>
            <w:rStyle w:val="ac"/>
            <w:noProof/>
          </w:rPr>
          <w:t xml:space="preserve">4 </w:t>
        </w:r>
        <w:r w:rsidRPr="00C956F7">
          <w:rPr>
            <w:rStyle w:val="ac"/>
            <w:noProof/>
          </w:rPr>
          <w:t>设计思路及折衷</w:t>
        </w:r>
        <w:r>
          <w:rPr>
            <w:noProof/>
            <w:webHidden/>
          </w:rPr>
          <w:tab/>
        </w:r>
        <w:r>
          <w:rPr>
            <w:noProof/>
            <w:webHidden/>
          </w:rPr>
          <w:fldChar w:fldCharType="begin"/>
        </w:r>
        <w:r>
          <w:rPr>
            <w:noProof/>
            <w:webHidden/>
          </w:rPr>
          <w:instrText xml:space="preserve"> PAGEREF _Toc35246403 \h </w:instrText>
        </w:r>
        <w:r>
          <w:rPr>
            <w:noProof/>
            <w:webHidden/>
          </w:rPr>
        </w:r>
        <w:r>
          <w:rPr>
            <w:noProof/>
            <w:webHidden/>
          </w:rPr>
          <w:fldChar w:fldCharType="separate"/>
        </w:r>
        <w:r>
          <w:rPr>
            <w:noProof/>
            <w:webHidden/>
          </w:rPr>
          <w:t>1</w:t>
        </w:r>
        <w:r>
          <w:rPr>
            <w:noProof/>
            <w:webHidden/>
          </w:rPr>
          <w:fldChar w:fldCharType="end"/>
        </w:r>
      </w:hyperlink>
    </w:p>
    <w:p w14:paraId="1F176010" w14:textId="77777777" w:rsidR="007B79C3" w:rsidRDefault="007B79C3">
      <w:pPr>
        <w:pStyle w:val="20"/>
        <w:tabs>
          <w:tab w:val="right" w:leader="dot" w:pos="8296"/>
        </w:tabs>
        <w:rPr>
          <w:rFonts w:asciiTheme="minorHAnsi" w:eastAsiaTheme="minorEastAsia" w:hAnsiTheme="minorHAnsi" w:cstheme="minorBidi"/>
          <w:noProof/>
          <w:sz w:val="24"/>
        </w:rPr>
      </w:pPr>
      <w:hyperlink w:anchor="_Toc35246404" w:history="1">
        <w:r w:rsidRPr="00C956F7">
          <w:rPr>
            <w:rStyle w:val="ac"/>
            <w:noProof/>
          </w:rPr>
          <w:t xml:space="preserve">4.1 </w:t>
        </w:r>
        <w:r w:rsidRPr="00C956F7">
          <w:rPr>
            <w:rStyle w:val="ac"/>
            <w:noProof/>
          </w:rPr>
          <w:t>框架选择</w:t>
        </w:r>
        <w:r>
          <w:rPr>
            <w:noProof/>
            <w:webHidden/>
          </w:rPr>
          <w:tab/>
        </w:r>
        <w:r>
          <w:rPr>
            <w:noProof/>
            <w:webHidden/>
          </w:rPr>
          <w:fldChar w:fldCharType="begin"/>
        </w:r>
        <w:r>
          <w:rPr>
            <w:noProof/>
            <w:webHidden/>
          </w:rPr>
          <w:instrText xml:space="preserve"> PAGEREF _Toc35246404 \h </w:instrText>
        </w:r>
        <w:r>
          <w:rPr>
            <w:noProof/>
            <w:webHidden/>
          </w:rPr>
        </w:r>
        <w:r>
          <w:rPr>
            <w:noProof/>
            <w:webHidden/>
          </w:rPr>
          <w:fldChar w:fldCharType="separate"/>
        </w:r>
        <w:r>
          <w:rPr>
            <w:noProof/>
            <w:webHidden/>
          </w:rPr>
          <w:t>3</w:t>
        </w:r>
        <w:r>
          <w:rPr>
            <w:noProof/>
            <w:webHidden/>
          </w:rPr>
          <w:fldChar w:fldCharType="end"/>
        </w:r>
      </w:hyperlink>
    </w:p>
    <w:p w14:paraId="5ECD092C" w14:textId="77777777" w:rsidR="007B79C3" w:rsidRDefault="007B79C3">
      <w:pPr>
        <w:pStyle w:val="20"/>
        <w:tabs>
          <w:tab w:val="right" w:leader="dot" w:pos="8296"/>
        </w:tabs>
        <w:rPr>
          <w:rFonts w:asciiTheme="minorHAnsi" w:eastAsiaTheme="minorEastAsia" w:hAnsiTheme="minorHAnsi" w:cstheme="minorBidi"/>
          <w:noProof/>
          <w:sz w:val="24"/>
        </w:rPr>
      </w:pPr>
      <w:hyperlink w:anchor="_Toc35246405" w:history="1">
        <w:r w:rsidRPr="00C956F7">
          <w:rPr>
            <w:rStyle w:val="ac"/>
            <w:noProof/>
          </w:rPr>
          <w:t xml:space="preserve">4.2 </w:t>
        </w:r>
        <w:r w:rsidRPr="00C956F7">
          <w:rPr>
            <w:rStyle w:val="ac"/>
            <w:noProof/>
          </w:rPr>
          <w:t>已有数据梳理</w:t>
        </w:r>
        <w:r>
          <w:rPr>
            <w:noProof/>
            <w:webHidden/>
          </w:rPr>
          <w:tab/>
        </w:r>
        <w:r>
          <w:rPr>
            <w:noProof/>
            <w:webHidden/>
          </w:rPr>
          <w:fldChar w:fldCharType="begin"/>
        </w:r>
        <w:r>
          <w:rPr>
            <w:noProof/>
            <w:webHidden/>
          </w:rPr>
          <w:instrText xml:space="preserve"> PAGEREF _Toc35246405 \h </w:instrText>
        </w:r>
        <w:r>
          <w:rPr>
            <w:noProof/>
            <w:webHidden/>
          </w:rPr>
        </w:r>
        <w:r>
          <w:rPr>
            <w:noProof/>
            <w:webHidden/>
          </w:rPr>
          <w:fldChar w:fldCharType="separate"/>
        </w:r>
        <w:r>
          <w:rPr>
            <w:noProof/>
            <w:webHidden/>
          </w:rPr>
          <w:t>3</w:t>
        </w:r>
        <w:r>
          <w:rPr>
            <w:noProof/>
            <w:webHidden/>
          </w:rPr>
          <w:fldChar w:fldCharType="end"/>
        </w:r>
      </w:hyperlink>
    </w:p>
    <w:p w14:paraId="7AE5C222" w14:textId="77777777" w:rsidR="007B79C3" w:rsidRDefault="007B79C3">
      <w:pPr>
        <w:pStyle w:val="20"/>
        <w:tabs>
          <w:tab w:val="right" w:leader="dot" w:pos="8296"/>
        </w:tabs>
        <w:rPr>
          <w:rFonts w:asciiTheme="minorHAnsi" w:eastAsiaTheme="minorEastAsia" w:hAnsiTheme="minorHAnsi" w:cstheme="minorBidi"/>
          <w:noProof/>
          <w:sz w:val="24"/>
        </w:rPr>
      </w:pPr>
      <w:hyperlink w:anchor="_Toc35246406" w:history="1">
        <w:r w:rsidRPr="00C956F7">
          <w:rPr>
            <w:rStyle w:val="ac"/>
            <w:noProof/>
          </w:rPr>
          <w:t xml:space="preserve">4.3 </w:t>
        </w:r>
        <w:r w:rsidRPr="00C956F7">
          <w:rPr>
            <w:rStyle w:val="ac"/>
            <w:noProof/>
          </w:rPr>
          <w:t>存储引擎选择</w:t>
        </w:r>
        <w:r>
          <w:rPr>
            <w:noProof/>
            <w:webHidden/>
          </w:rPr>
          <w:tab/>
        </w:r>
        <w:r>
          <w:rPr>
            <w:noProof/>
            <w:webHidden/>
          </w:rPr>
          <w:fldChar w:fldCharType="begin"/>
        </w:r>
        <w:r>
          <w:rPr>
            <w:noProof/>
            <w:webHidden/>
          </w:rPr>
          <w:instrText xml:space="preserve"> PAGEREF _Toc35246406 \h </w:instrText>
        </w:r>
        <w:r>
          <w:rPr>
            <w:noProof/>
            <w:webHidden/>
          </w:rPr>
        </w:r>
        <w:r>
          <w:rPr>
            <w:noProof/>
            <w:webHidden/>
          </w:rPr>
          <w:fldChar w:fldCharType="separate"/>
        </w:r>
        <w:r>
          <w:rPr>
            <w:noProof/>
            <w:webHidden/>
          </w:rPr>
          <w:t>4</w:t>
        </w:r>
        <w:r>
          <w:rPr>
            <w:noProof/>
            <w:webHidden/>
          </w:rPr>
          <w:fldChar w:fldCharType="end"/>
        </w:r>
      </w:hyperlink>
    </w:p>
    <w:p w14:paraId="5B559ACB" w14:textId="77777777" w:rsidR="007B79C3" w:rsidRDefault="007B79C3">
      <w:pPr>
        <w:pStyle w:val="20"/>
        <w:tabs>
          <w:tab w:val="right" w:leader="dot" w:pos="8296"/>
        </w:tabs>
        <w:rPr>
          <w:rFonts w:asciiTheme="minorHAnsi" w:eastAsiaTheme="minorEastAsia" w:hAnsiTheme="minorHAnsi" w:cstheme="minorBidi"/>
          <w:noProof/>
          <w:sz w:val="24"/>
        </w:rPr>
      </w:pPr>
      <w:hyperlink w:anchor="_Toc35246407" w:history="1">
        <w:r w:rsidRPr="00C956F7">
          <w:rPr>
            <w:rStyle w:val="ac"/>
            <w:noProof/>
          </w:rPr>
          <w:t xml:space="preserve">4.4 </w:t>
        </w:r>
        <w:r w:rsidRPr="00C956F7">
          <w:rPr>
            <w:rStyle w:val="ac"/>
            <w:noProof/>
          </w:rPr>
          <w:t>现有表结构修改</w:t>
        </w:r>
        <w:r>
          <w:rPr>
            <w:noProof/>
            <w:webHidden/>
          </w:rPr>
          <w:tab/>
        </w:r>
        <w:r>
          <w:rPr>
            <w:noProof/>
            <w:webHidden/>
          </w:rPr>
          <w:fldChar w:fldCharType="begin"/>
        </w:r>
        <w:r>
          <w:rPr>
            <w:noProof/>
            <w:webHidden/>
          </w:rPr>
          <w:instrText xml:space="preserve"> PAGEREF _Toc35246407 \h </w:instrText>
        </w:r>
        <w:r>
          <w:rPr>
            <w:noProof/>
            <w:webHidden/>
          </w:rPr>
        </w:r>
        <w:r>
          <w:rPr>
            <w:noProof/>
            <w:webHidden/>
          </w:rPr>
          <w:fldChar w:fldCharType="separate"/>
        </w:r>
        <w:r>
          <w:rPr>
            <w:noProof/>
            <w:webHidden/>
          </w:rPr>
          <w:t>4</w:t>
        </w:r>
        <w:r>
          <w:rPr>
            <w:noProof/>
            <w:webHidden/>
          </w:rPr>
          <w:fldChar w:fldCharType="end"/>
        </w:r>
      </w:hyperlink>
    </w:p>
    <w:p w14:paraId="7E20551A" w14:textId="77777777" w:rsidR="007B79C3" w:rsidRDefault="007B79C3">
      <w:pPr>
        <w:pStyle w:val="20"/>
        <w:tabs>
          <w:tab w:val="right" w:leader="dot" w:pos="8296"/>
        </w:tabs>
        <w:rPr>
          <w:rFonts w:asciiTheme="minorHAnsi" w:eastAsiaTheme="minorEastAsia" w:hAnsiTheme="minorHAnsi" w:cstheme="minorBidi"/>
          <w:noProof/>
          <w:sz w:val="24"/>
        </w:rPr>
      </w:pPr>
      <w:hyperlink w:anchor="_Toc35246408" w:history="1">
        <w:r w:rsidRPr="00C956F7">
          <w:rPr>
            <w:rStyle w:val="ac"/>
            <w:noProof/>
          </w:rPr>
          <w:t xml:space="preserve">4.5 </w:t>
        </w:r>
        <w:r w:rsidRPr="00C956F7">
          <w:rPr>
            <w:rStyle w:val="ac"/>
            <w:noProof/>
          </w:rPr>
          <w:t>详细的表结构设计</w:t>
        </w:r>
        <w:r>
          <w:rPr>
            <w:noProof/>
            <w:webHidden/>
          </w:rPr>
          <w:tab/>
        </w:r>
        <w:r>
          <w:rPr>
            <w:noProof/>
            <w:webHidden/>
          </w:rPr>
          <w:fldChar w:fldCharType="begin"/>
        </w:r>
        <w:r>
          <w:rPr>
            <w:noProof/>
            <w:webHidden/>
          </w:rPr>
          <w:instrText xml:space="preserve"> PAGEREF _Toc35246408 \h </w:instrText>
        </w:r>
        <w:r>
          <w:rPr>
            <w:noProof/>
            <w:webHidden/>
          </w:rPr>
        </w:r>
        <w:r>
          <w:rPr>
            <w:noProof/>
            <w:webHidden/>
          </w:rPr>
          <w:fldChar w:fldCharType="separate"/>
        </w:r>
        <w:r>
          <w:rPr>
            <w:noProof/>
            <w:webHidden/>
          </w:rPr>
          <w:t>4</w:t>
        </w:r>
        <w:r>
          <w:rPr>
            <w:noProof/>
            <w:webHidden/>
          </w:rPr>
          <w:fldChar w:fldCharType="end"/>
        </w:r>
      </w:hyperlink>
    </w:p>
    <w:p w14:paraId="396DD436" w14:textId="77777777" w:rsidR="007B79C3" w:rsidRDefault="007B79C3">
      <w:pPr>
        <w:pStyle w:val="30"/>
        <w:tabs>
          <w:tab w:val="right" w:leader="dot" w:pos="8296"/>
        </w:tabs>
        <w:rPr>
          <w:rFonts w:asciiTheme="minorHAnsi" w:eastAsiaTheme="minorEastAsia" w:hAnsiTheme="minorHAnsi" w:cstheme="minorBidi"/>
          <w:noProof/>
          <w:sz w:val="24"/>
        </w:rPr>
      </w:pPr>
      <w:hyperlink w:anchor="_Toc35246409" w:history="1">
        <w:r w:rsidRPr="00C956F7">
          <w:rPr>
            <w:rStyle w:val="ac"/>
            <w:noProof/>
          </w:rPr>
          <w:t xml:space="preserve">4.5.1 </w:t>
        </w:r>
        <w:r w:rsidRPr="00C956F7">
          <w:rPr>
            <w:rStyle w:val="ac"/>
            <w:noProof/>
          </w:rPr>
          <w:t>运营采购提报单表</w:t>
        </w:r>
        <w:r>
          <w:rPr>
            <w:noProof/>
            <w:webHidden/>
          </w:rPr>
          <w:tab/>
        </w:r>
        <w:r>
          <w:rPr>
            <w:noProof/>
            <w:webHidden/>
          </w:rPr>
          <w:fldChar w:fldCharType="begin"/>
        </w:r>
        <w:r>
          <w:rPr>
            <w:noProof/>
            <w:webHidden/>
          </w:rPr>
          <w:instrText xml:space="preserve"> PAGEREF _Toc35246409 \h </w:instrText>
        </w:r>
        <w:r>
          <w:rPr>
            <w:noProof/>
            <w:webHidden/>
          </w:rPr>
        </w:r>
        <w:r>
          <w:rPr>
            <w:noProof/>
            <w:webHidden/>
          </w:rPr>
          <w:fldChar w:fldCharType="separate"/>
        </w:r>
        <w:r>
          <w:rPr>
            <w:noProof/>
            <w:webHidden/>
          </w:rPr>
          <w:t>5</w:t>
        </w:r>
        <w:r>
          <w:rPr>
            <w:noProof/>
            <w:webHidden/>
          </w:rPr>
          <w:fldChar w:fldCharType="end"/>
        </w:r>
      </w:hyperlink>
    </w:p>
    <w:p w14:paraId="4572E892" w14:textId="77777777" w:rsidR="007B79C3" w:rsidRDefault="007B79C3">
      <w:pPr>
        <w:pStyle w:val="30"/>
        <w:tabs>
          <w:tab w:val="right" w:leader="dot" w:pos="8296"/>
        </w:tabs>
        <w:rPr>
          <w:rFonts w:asciiTheme="minorHAnsi" w:eastAsiaTheme="minorEastAsia" w:hAnsiTheme="minorHAnsi" w:cstheme="minorBidi"/>
          <w:noProof/>
          <w:sz w:val="24"/>
        </w:rPr>
      </w:pPr>
      <w:hyperlink w:anchor="_Toc35246410" w:history="1">
        <w:r w:rsidRPr="00C956F7">
          <w:rPr>
            <w:rStyle w:val="ac"/>
            <w:noProof/>
          </w:rPr>
          <w:t xml:space="preserve">4.5.2 </w:t>
        </w:r>
        <w:r w:rsidRPr="00C956F7">
          <w:rPr>
            <w:rStyle w:val="ac"/>
            <w:noProof/>
          </w:rPr>
          <w:t>运营采购待导入商品表</w:t>
        </w:r>
        <w:r>
          <w:rPr>
            <w:noProof/>
            <w:webHidden/>
          </w:rPr>
          <w:tab/>
        </w:r>
        <w:r>
          <w:rPr>
            <w:noProof/>
            <w:webHidden/>
          </w:rPr>
          <w:fldChar w:fldCharType="begin"/>
        </w:r>
        <w:r>
          <w:rPr>
            <w:noProof/>
            <w:webHidden/>
          </w:rPr>
          <w:instrText xml:space="preserve"> PAGEREF _Toc35246410 \h </w:instrText>
        </w:r>
        <w:r>
          <w:rPr>
            <w:noProof/>
            <w:webHidden/>
          </w:rPr>
        </w:r>
        <w:r>
          <w:rPr>
            <w:noProof/>
            <w:webHidden/>
          </w:rPr>
          <w:fldChar w:fldCharType="separate"/>
        </w:r>
        <w:r>
          <w:rPr>
            <w:noProof/>
            <w:webHidden/>
          </w:rPr>
          <w:t>5</w:t>
        </w:r>
        <w:r>
          <w:rPr>
            <w:noProof/>
            <w:webHidden/>
          </w:rPr>
          <w:fldChar w:fldCharType="end"/>
        </w:r>
      </w:hyperlink>
    </w:p>
    <w:p w14:paraId="6450F16B" w14:textId="77777777" w:rsidR="007B79C3" w:rsidRDefault="007B79C3">
      <w:pPr>
        <w:pStyle w:val="11"/>
        <w:tabs>
          <w:tab w:val="right" w:leader="dot" w:pos="8296"/>
        </w:tabs>
        <w:rPr>
          <w:rFonts w:asciiTheme="minorHAnsi" w:eastAsiaTheme="minorEastAsia" w:hAnsiTheme="minorHAnsi" w:cstheme="minorBidi"/>
          <w:noProof/>
          <w:sz w:val="24"/>
        </w:rPr>
      </w:pPr>
      <w:hyperlink w:anchor="_Toc35246411" w:history="1">
        <w:r w:rsidRPr="00C956F7">
          <w:rPr>
            <w:rStyle w:val="ac"/>
            <w:noProof/>
          </w:rPr>
          <w:t xml:space="preserve">5 </w:t>
        </w:r>
        <w:r w:rsidRPr="00C956F7">
          <w:rPr>
            <w:rStyle w:val="ac"/>
            <w:noProof/>
          </w:rPr>
          <w:t>模块设计</w:t>
        </w:r>
        <w:r>
          <w:rPr>
            <w:noProof/>
            <w:webHidden/>
          </w:rPr>
          <w:tab/>
        </w:r>
        <w:r>
          <w:rPr>
            <w:noProof/>
            <w:webHidden/>
          </w:rPr>
          <w:fldChar w:fldCharType="begin"/>
        </w:r>
        <w:r>
          <w:rPr>
            <w:noProof/>
            <w:webHidden/>
          </w:rPr>
          <w:instrText xml:space="preserve"> PAGEREF _Toc35246411 \h </w:instrText>
        </w:r>
        <w:r>
          <w:rPr>
            <w:noProof/>
            <w:webHidden/>
          </w:rPr>
        </w:r>
        <w:r>
          <w:rPr>
            <w:noProof/>
            <w:webHidden/>
          </w:rPr>
          <w:fldChar w:fldCharType="separate"/>
        </w:r>
        <w:r>
          <w:rPr>
            <w:noProof/>
            <w:webHidden/>
          </w:rPr>
          <w:t>5</w:t>
        </w:r>
        <w:r>
          <w:rPr>
            <w:noProof/>
            <w:webHidden/>
          </w:rPr>
          <w:fldChar w:fldCharType="end"/>
        </w:r>
      </w:hyperlink>
    </w:p>
    <w:p w14:paraId="104A818C" w14:textId="77777777" w:rsidR="007B79C3" w:rsidRDefault="007B79C3">
      <w:pPr>
        <w:pStyle w:val="20"/>
        <w:tabs>
          <w:tab w:val="right" w:leader="dot" w:pos="8296"/>
        </w:tabs>
        <w:rPr>
          <w:rFonts w:asciiTheme="minorHAnsi" w:eastAsiaTheme="minorEastAsia" w:hAnsiTheme="minorHAnsi" w:cstheme="minorBidi"/>
          <w:noProof/>
          <w:sz w:val="24"/>
        </w:rPr>
      </w:pPr>
      <w:hyperlink w:anchor="_Toc35246412" w:history="1">
        <w:r w:rsidRPr="00C956F7">
          <w:rPr>
            <w:rStyle w:val="ac"/>
            <w:noProof/>
          </w:rPr>
          <w:t xml:space="preserve">5.1 </w:t>
        </w:r>
        <w:r w:rsidRPr="00C956F7">
          <w:rPr>
            <w:rStyle w:val="ac"/>
            <w:noProof/>
          </w:rPr>
          <w:t>发起采购提报</w:t>
        </w:r>
        <w:r>
          <w:rPr>
            <w:noProof/>
            <w:webHidden/>
          </w:rPr>
          <w:tab/>
        </w:r>
        <w:r>
          <w:rPr>
            <w:noProof/>
            <w:webHidden/>
          </w:rPr>
          <w:fldChar w:fldCharType="begin"/>
        </w:r>
        <w:r>
          <w:rPr>
            <w:noProof/>
            <w:webHidden/>
          </w:rPr>
          <w:instrText xml:space="preserve"> PAGEREF _Toc35246412 \h </w:instrText>
        </w:r>
        <w:r>
          <w:rPr>
            <w:noProof/>
            <w:webHidden/>
          </w:rPr>
        </w:r>
        <w:r>
          <w:rPr>
            <w:noProof/>
            <w:webHidden/>
          </w:rPr>
          <w:fldChar w:fldCharType="separate"/>
        </w:r>
        <w:r>
          <w:rPr>
            <w:noProof/>
            <w:webHidden/>
          </w:rPr>
          <w:t>5</w:t>
        </w:r>
        <w:r>
          <w:rPr>
            <w:noProof/>
            <w:webHidden/>
          </w:rPr>
          <w:fldChar w:fldCharType="end"/>
        </w:r>
      </w:hyperlink>
    </w:p>
    <w:p w14:paraId="15588C03" w14:textId="77777777" w:rsidR="007B79C3" w:rsidRDefault="007B79C3">
      <w:pPr>
        <w:pStyle w:val="20"/>
        <w:tabs>
          <w:tab w:val="right" w:leader="dot" w:pos="8296"/>
        </w:tabs>
        <w:rPr>
          <w:rFonts w:asciiTheme="minorHAnsi" w:eastAsiaTheme="minorEastAsia" w:hAnsiTheme="minorHAnsi" w:cstheme="minorBidi"/>
          <w:noProof/>
          <w:sz w:val="24"/>
        </w:rPr>
      </w:pPr>
      <w:hyperlink w:anchor="_Toc35246413" w:history="1">
        <w:r w:rsidRPr="00C956F7">
          <w:rPr>
            <w:rStyle w:val="ac"/>
            <w:noProof/>
          </w:rPr>
          <w:t>5.2 WMS</w:t>
        </w:r>
        <w:r w:rsidRPr="00C956F7">
          <w:rPr>
            <w:rStyle w:val="ac"/>
            <w:noProof/>
          </w:rPr>
          <w:t>选品</w:t>
        </w:r>
        <w:r>
          <w:rPr>
            <w:noProof/>
            <w:webHidden/>
          </w:rPr>
          <w:tab/>
        </w:r>
        <w:r>
          <w:rPr>
            <w:noProof/>
            <w:webHidden/>
          </w:rPr>
          <w:fldChar w:fldCharType="begin"/>
        </w:r>
        <w:r>
          <w:rPr>
            <w:noProof/>
            <w:webHidden/>
          </w:rPr>
          <w:instrText xml:space="preserve"> PAGEREF _Toc35246413 \h </w:instrText>
        </w:r>
        <w:r>
          <w:rPr>
            <w:noProof/>
            <w:webHidden/>
          </w:rPr>
        </w:r>
        <w:r>
          <w:rPr>
            <w:noProof/>
            <w:webHidden/>
          </w:rPr>
          <w:fldChar w:fldCharType="separate"/>
        </w:r>
        <w:r>
          <w:rPr>
            <w:noProof/>
            <w:webHidden/>
          </w:rPr>
          <w:t>6</w:t>
        </w:r>
        <w:r>
          <w:rPr>
            <w:noProof/>
            <w:webHidden/>
          </w:rPr>
          <w:fldChar w:fldCharType="end"/>
        </w:r>
      </w:hyperlink>
    </w:p>
    <w:p w14:paraId="010012C1" w14:textId="77777777" w:rsidR="007B79C3" w:rsidRDefault="007B79C3">
      <w:pPr>
        <w:pStyle w:val="20"/>
        <w:tabs>
          <w:tab w:val="right" w:leader="dot" w:pos="8296"/>
        </w:tabs>
        <w:rPr>
          <w:rFonts w:asciiTheme="minorHAnsi" w:eastAsiaTheme="minorEastAsia" w:hAnsiTheme="minorHAnsi" w:cstheme="minorBidi"/>
          <w:noProof/>
          <w:sz w:val="24"/>
        </w:rPr>
      </w:pPr>
      <w:hyperlink w:anchor="_Toc35246414" w:history="1">
        <w:r w:rsidRPr="00C956F7">
          <w:rPr>
            <w:rStyle w:val="ac"/>
            <w:noProof/>
          </w:rPr>
          <w:t xml:space="preserve">5.3 </w:t>
        </w:r>
        <w:r w:rsidRPr="00C956F7">
          <w:rPr>
            <w:rStyle w:val="ac"/>
            <w:noProof/>
          </w:rPr>
          <w:t>活动商品同步</w:t>
        </w:r>
        <w:r>
          <w:rPr>
            <w:noProof/>
            <w:webHidden/>
          </w:rPr>
          <w:tab/>
        </w:r>
        <w:r>
          <w:rPr>
            <w:noProof/>
            <w:webHidden/>
          </w:rPr>
          <w:fldChar w:fldCharType="begin"/>
        </w:r>
        <w:r>
          <w:rPr>
            <w:noProof/>
            <w:webHidden/>
          </w:rPr>
          <w:instrText xml:space="preserve"> PAGEREF _Toc35246414 \h </w:instrText>
        </w:r>
        <w:r>
          <w:rPr>
            <w:noProof/>
            <w:webHidden/>
          </w:rPr>
        </w:r>
        <w:r>
          <w:rPr>
            <w:noProof/>
            <w:webHidden/>
          </w:rPr>
          <w:fldChar w:fldCharType="separate"/>
        </w:r>
        <w:r>
          <w:rPr>
            <w:noProof/>
            <w:webHidden/>
          </w:rPr>
          <w:t>7</w:t>
        </w:r>
        <w:r>
          <w:rPr>
            <w:noProof/>
            <w:webHidden/>
          </w:rPr>
          <w:fldChar w:fldCharType="end"/>
        </w:r>
      </w:hyperlink>
    </w:p>
    <w:p w14:paraId="7ADC2A69" w14:textId="77777777" w:rsidR="007B79C3" w:rsidRDefault="007B79C3">
      <w:pPr>
        <w:pStyle w:val="11"/>
        <w:tabs>
          <w:tab w:val="right" w:leader="dot" w:pos="8296"/>
        </w:tabs>
        <w:rPr>
          <w:rFonts w:asciiTheme="minorHAnsi" w:eastAsiaTheme="minorEastAsia" w:hAnsiTheme="minorHAnsi" w:cstheme="minorBidi"/>
          <w:noProof/>
          <w:sz w:val="24"/>
        </w:rPr>
      </w:pPr>
      <w:hyperlink w:anchor="_Toc35246415" w:history="1">
        <w:r w:rsidRPr="00C956F7">
          <w:rPr>
            <w:rStyle w:val="ac"/>
            <w:noProof/>
          </w:rPr>
          <w:t xml:space="preserve">6 </w:t>
        </w:r>
        <w:r w:rsidRPr="00C956F7">
          <w:rPr>
            <w:rStyle w:val="ac"/>
            <w:noProof/>
          </w:rPr>
          <w:t>接口设计</w:t>
        </w:r>
        <w:r>
          <w:rPr>
            <w:noProof/>
            <w:webHidden/>
          </w:rPr>
          <w:tab/>
        </w:r>
        <w:r>
          <w:rPr>
            <w:noProof/>
            <w:webHidden/>
          </w:rPr>
          <w:fldChar w:fldCharType="begin"/>
        </w:r>
        <w:r>
          <w:rPr>
            <w:noProof/>
            <w:webHidden/>
          </w:rPr>
          <w:instrText xml:space="preserve"> PAGEREF _Toc35246415 \h </w:instrText>
        </w:r>
        <w:r>
          <w:rPr>
            <w:noProof/>
            <w:webHidden/>
          </w:rPr>
        </w:r>
        <w:r>
          <w:rPr>
            <w:noProof/>
            <w:webHidden/>
          </w:rPr>
          <w:fldChar w:fldCharType="separate"/>
        </w:r>
        <w:r>
          <w:rPr>
            <w:noProof/>
            <w:webHidden/>
          </w:rPr>
          <w:t>7</w:t>
        </w:r>
        <w:r>
          <w:rPr>
            <w:noProof/>
            <w:webHidden/>
          </w:rPr>
          <w:fldChar w:fldCharType="end"/>
        </w:r>
      </w:hyperlink>
    </w:p>
    <w:p w14:paraId="6B53F61B" w14:textId="77777777" w:rsidR="007B79C3" w:rsidRDefault="007B79C3">
      <w:pPr>
        <w:pStyle w:val="11"/>
        <w:tabs>
          <w:tab w:val="right" w:leader="dot" w:pos="8296"/>
        </w:tabs>
        <w:rPr>
          <w:rFonts w:asciiTheme="minorHAnsi" w:eastAsiaTheme="minorEastAsia" w:hAnsiTheme="minorHAnsi" w:cstheme="minorBidi"/>
          <w:noProof/>
          <w:sz w:val="24"/>
        </w:rPr>
      </w:pPr>
      <w:hyperlink w:anchor="_Toc35246416" w:history="1">
        <w:r w:rsidRPr="00C956F7">
          <w:rPr>
            <w:rStyle w:val="ac"/>
            <w:noProof/>
          </w:rPr>
          <w:t xml:space="preserve">7 </w:t>
        </w:r>
        <w:r w:rsidRPr="00C956F7">
          <w:rPr>
            <w:rStyle w:val="ac"/>
            <w:noProof/>
          </w:rPr>
          <w:t>设计评审意见</w:t>
        </w:r>
        <w:r>
          <w:rPr>
            <w:noProof/>
            <w:webHidden/>
          </w:rPr>
          <w:tab/>
        </w:r>
        <w:r>
          <w:rPr>
            <w:noProof/>
            <w:webHidden/>
          </w:rPr>
          <w:fldChar w:fldCharType="begin"/>
        </w:r>
        <w:r>
          <w:rPr>
            <w:noProof/>
            <w:webHidden/>
          </w:rPr>
          <w:instrText xml:space="preserve"> PAGEREF _Toc35246416 \h </w:instrText>
        </w:r>
        <w:r>
          <w:rPr>
            <w:noProof/>
            <w:webHidden/>
          </w:rPr>
        </w:r>
        <w:r>
          <w:rPr>
            <w:noProof/>
            <w:webHidden/>
          </w:rPr>
          <w:fldChar w:fldCharType="separate"/>
        </w:r>
        <w:r>
          <w:rPr>
            <w:noProof/>
            <w:webHidden/>
          </w:rPr>
          <w:t>7</w:t>
        </w:r>
        <w:r>
          <w:rPr>
            <w:noProof/>
            <w:webHidden/>
          </w:rPr>
          <w:fldChar w:fldCharType="end"/>
        </w:r>
      </w:hyperlink>
    </w:p>
    <w:p w14:paraId="0F1547D9" w14:textId="77777777" w:rsidR="007B79C3" w:rsidRDefault="007B79C3">
      <w:pPr>
        <w:pStyle w:val="11"/>
        <w:tabs>
          <w:tab w:val="right" w:leader="dot" w:pos="8296"/>
        </w:tabs>
        <w:rPr>
          <w:rFonts w:asciiTheme="minorHAnsi" w:eastAsiaTheme="minorEastAsia" w:hAnsiTheme="minorHAnsi" w:cstheme="minorBidi"/>
          <w:noProof/>
          <w:sz w:val="24"/>
        </w:rPr>
      </w:pPr>
      <w:hyperlink w:anchor="_Toc35246417" w:history="1">
        <w:r w:rsidRPr="00C956F7">
          <w:rPr>
            <w:rStyle w:val="ac"/>
            <w:noProof/>
          </w:rPr>
          <w:t xml:space="preserve">8 </w:t>
        </w:r>
        <w:r w:rsidRPr="00C956F7">
          <w:rPr>
            <w:rStyle w:val="ac"/>
            <w:noProof/>
          </w:rPr>
          <w:t>附件及参考资料</w:t>
        </w:r>
        <w:r>
          <w:rPr>
            <w:noProof/>
            <w:webHidden/>
          </w:rPr>
          <w:tab/>
        </w:r>
        <w:r>
          <w:rPr>
            <w:noProof/>
            <w:webHidden/>
          </w:rPr>
          <w:fldChar w:fldCharType="begin"/>
        </w:r>
        <w:r>
          <w:rPr>
            <w:noProof/>
            <w:webHidden/>
          </w:rPr>
          <w:instrText xml:space="preserve"> PAGEREF _Toc35246417 \h </w:instrText>
        </w:r>
        <w:r>
          <w:rPr>
            <w:noProof/>
            <w:webHidden/>
          </w:rPr>
        </w:r>
        <w:r>
          <w:rPr>
            <w:noProof/>
            <w:webHidden/>
          </w:rPr>
          <w:fldChar w:fldCharType="separate"/>
        </w:r>
        <w:r>
          <w:rPr>
            <w:noProof/>
            <w:webHidden/>
          </w:rPr>
          <w:t>7</w:t>
        </w:r>
        <w:r>
          <w:rPr>
            <w:noProof/>
            <w:webHidden/>
          </w:rPr>
          <w:fldChar w:fldCharType="end"/>
        </w:r>
      </w:hyperlink>
    </w:p>
    <w:p w14:paraId="2E5D8C02" w14:textId="77777777" w:rsidR="00147AE7" w:rsidRPr="00385E18" w:rsidRDefault="00874FA3" w:rsidP="00147AE7">
      <w:r>
        <w:fldChar w:fldCharType="end"/>
      </w:r>
    </w:p>
    <w:p w14:paraId="55D0E917" w14:textId="77777777" w:rsidR="00147AE7" w:rsidRDefault="00147AE7" w:rsidP="00147AE7">
      <w:pPr>
        <w:sectPr w:rsidR="00147AE7">
          <w:pgSz w:w="11906" w:h="16838"/>
          <w:pgMar w:top="1440" w:right="1800" w:bottom="1440" w:left="1800" w:header="851" w:footer="992" w:gutter="0"/>
          <w:pgNumType w:start="1"/>
          <w:cols w:space="425"/>
          <w:docGrid w:type="lines" w:linePitch="312"/>
        </w:sectPr>
      </w:pPr>
    </w:p>
    <w:p w14:paraId="4A8AF251" w14:textId="77777777" w:rsidR="006D6CE5" w:rsidRDefault="00147AE7" w:rsidP="005F73E5">
      <w:pPr>
        <w:pStyle w:val="1"/>
      </w:pPr>
      <w:bookmarkStart w:id="7" w:name="_Toc150330342"/>
      <w:bookmarkStart w:id="8" w:name="_Toc35246399"/>
      <w:r>
        <w:rPr>
          <w:rFonts w:hint="eastAsia"/>
        </w:rPr>
        <w:lastRenderedPageBreak/>
        <w:t>背景</w:t>
      </w:r>
      <w:bookmarkEnd w:id="7"/>
      <w:r w:rsidR="007F0D7E">
        <w:rPr>
          <w:rFonts w:hint="eastAsia"/>
        </w:rPr>
        <w:t>和目的</w:t>
      </w:r>
      <w:bookmarkEnd w:id="8"/>
    </w:p>
    <w:p w14:paraId="1B13477E" w14:textId="5BDF7F97" w:rsidR="004A3B96" w:rsidRDefault="00A777E5" w:rsidP="004A3B96">
      <w:pPr>
        <w:pStyle w:val="a0"/>
      </w:pPr>
      <w:r>
        <w:rPr>
          <w:rFonts w:hint="eastAsia"/>
        </w:rPr>
        <w:t>老板驱动</w:t>
      </w:r>
    </w:p>
    <w:p w14:paraId="32309B02" w14:textId="69296939" w:rsidR="007E4440" w:rsidRDefault="007E4440" w:rsidP="007E4440">
      <w:pPr>
        <w:pStyle w:val="1"/>
      </w:pPr>
      <w:bookmarkStart w:id="9" w:name="_Toc25833285"/>
      <w:bookmarkStart w:id="10" w:name="_Toc35246400"/>
      <w:r>
        <w:rPr>
          <w:rFonts w:hint="eastAsia"/>
        </w:rPr>
        <w:t>名词解释</w:t>
      </w:r>
      <w:bookmarkEnd w:id="9"/>
      <w:bookmarkEnd w:id="10"/>
    </w:p>
    <w:p w14:paraId="1E90C05E" w14:textId="58BABB98" w:rsidR="007E4440" w:rsidRDefault="00E61757" w:rsidP="004A3B96">
      <w:pPr>
        <w:pStyle w:val="a0"/>
      </w:pPr>
      <w:r>
        <w:rPr>
          <w:rFonts w:hint="eastAsia"/>
        </w:rPr>
        <w:t>1</w:t>
      </w:r>
      <w:r>
        <w:rPr>
          <w:rFonts w:hint="eastAsia"/>
        </w:rPr>
        <w:t>、</w:t>
      </w:r>
      <w:r w:rsidR="004B678D">
        <w:rPr>
          <w:rFonts w:hint="eastAsia"/>
        </w:rPr>
        <w:t>采购</w:t>
      </w:r>
      <w:r w:rsidR="00AC1D03">
        <w:rPr>
          <w:rFonts w:hint="eastAsia"/>
        </w:rPr>
        <w:t xml:space="preserve">: </w:t>
      </w:r>
      <w:r w:rsidR="00AC1D03">
        <w:rPr>
          <w:rFonts w:hint="eastAsia"/>
        </w:rPr>
        <w:t>主要负责商品的采购、商品的选品</w:t>
      </w:r>
    </w:p>
    <w:p w14:paraId="5C203C6A" w14:textId="0265E301" w:rsidR="004B678D" w:rsidRPr="00AC1D03" w:rsidRDefault="004B678D" w:rsidP="004A3B96">
      <w:pPr>
        <w:pStyle w:val="a0"/>
      </w:pPr>
      <w:r>
        <w:rPr>
          <w:rFonts w:hint="eastAsia"/>
        </w:rPr>
        <w:t>2</w:t>
      </w:r>
      <w:r>
        <w:rPr>
          <w:rFonts w:hint="eastAsia"/>
        </w:rPr>
        <w:t>、运营</w:t>
      </w:r>
      <w:r w:rsidR="00AC1D03">
        <w:rPr>
          <w:rFonts w:hint="eastAsia"/>
        </w:rPr>
        <w:t xml:space="preserve">: </w:t>
      </w:r>
      <w:r w:rsidR="00AC1D03">
        <w:rPr>
          <w:rFonts w:hint="eastAsia"/>
        </w:rPr>
        <w:t>主要负责将商品跟活动绑定</w:t>
      </w:r>
      <w:r w:rsidR="00AC1D03">
        <w:rPr>
          <w:rFonts w:hint="eastAsia"/>
        </w:rPr>
        <w:t>,</w:t>
      </w:r>
      <w:r w:rsidR="00AC1D03">
        <w:rPr>
          <w:rFonts w:hint="eastAsia"/>
        </w:rPr>
        <w:t>商品价格的审核工作</w:t>
      </w:r>
    </w:p>
    <w:p w14:paraId="77819C89" w14:textId="24C99CFF" w:rsidR="004B678D" w:rsidRPr="004247A6" w:rsidRDefault="004B678D" w:rsidP="004A3B96">
      <w:pPr>
        <w:pStyle w:val="a0"/>
      </w:pPr>
      <w:r>
        <w:rPr>
          <w:rFonts w:hint="eastAsia"/>
        </w:rPr>
        <w:t>3</w:t>
      </w:r>
      <w:r>
        <w:rPr>
          <w:rFonts w:hint="eastAsia"/>
        </w:rPr>
        <w:t>、</w:t>
      </w:r>
      <w:r w:rsidR="00FE534B">
        <w:rPr>
          <w:rFonts w:hint="eastAsia"/>
        </w:rPr>
        <w:t>采购提报单</w:t>
      </w:r>
      <w:r w:rsidR="00AC1D03">
        <w:rPr>
          <w:rFonts w:hint="eastAsia"/>
        </w:rPr>
        <w:t xml:space="preserve">: </w:t>
      </w:r>
      <w:r w:rsidR="00AC1D03">
        <w:rPr>
          <w:rFonts w:hint="eastAsia"/>
        </w:rPr>
        <w:t>主要是运营用</w:t>
      </w:r>
      <w:r w:rsidR="00AC1D03">
        <w:rPr>
          <w:rFonts w:hint="eastAsia"/>
        </w:rPr>
        <w:t>,</w:t>
      </w:r>
      <w:r w:rsidR="00AC1D03">
        <w:rPr>
          <w:rFonts w:hint="eastAsia"/>
        </w:rPr>
        <w:t>运营发起提报单后</w:t>
      </w:r>
      <w:r w:rsidR="00AC1D03">
        <w:rPr>
          <w:rFonts w:hint="eastAsia"/>
        </w:rPr>
        <w:t>,</w:t>
      </w:r>
      <w:r w:rsidR="00AC1D03">
        <w:rPr>
          <w:rFonts w:hint="eastAsia"/>
        </w:rPr>
        <w:t>采购根据提报单进行商品的选取</w:t>
      </w:r>
      <w:r w:rsidR="00AC1D03">
        <w:rPr>
          <w:rFonts w:hint="eastAsia"/>
        </w:rPr>
        <w:t>,</w:t>
      </w:r>
      <w:r w:rsidR="00AC1D03">
        <w:rPr>
          <w:rFonts w:hint="eastAsia"/>
        </w:rPr>
        <w:t>运营主要是对商品进行</w:t>
      </w:r>
      <w:r w:rsidR="00BC1280">
        <w:rPr>
          <w:rFonts w:hint="eastAsia"/>
        </w:rPr>
        <w:t>二次审核</w:t>
      </w:r>
      <w:r w:rsidR="004247A6">
        <w:t>,</w:t>
      </w:r>
      <w:r w:rsidR="004247A6">
        <w:rPr>
          <w:rFonts w:hint="eastAsia"/>
        </w:rPr>
        <w:t>提报单主要包括各种</w:t>
      </w:r>
      <w:r w:rsidR="00D16EEF">
        <w:rPr>
          <w:rFonts w:hint="eastAsia"/>
        </w:rPr>
        <w:t>针对商品的筛选</w:t>
      </w:r>
      <w:r w:rsidR="004247A6">
        <w:rPr>
          <w:rFonts w:hint="eastAsia"/>
        </w:rPr>
        <w:t>条件</w:t>
      </w:r>
      <w:r w:rsidR="00D16EEF">
        <w:rPr>
          <w:rFonts w:hint="eastAsia"/>
        </w:rPr>
        <w:t>,</w:t>
      </w:r>
      <w:r w:rsidR="00D16EEF">
        <w:rPr>
          <w:rFonts w:hint="eastAsia"/>
        </w:rPr>
        <w:t>如需要的商品数量</w:t>
      </w:r>
      <w:r w:rsidR="00D16EEF">
        <w:rPr>
          <w:rFonts w:hint="eastAsia"/>
        </w:rPr>
        <w:t>,</w:t>
      </w:r>
      <w:r w:rsidR="00D16EEF">
        <w:rPr>
          <w:rFonts w:hint="eastAsia"/>
        </w:rPr>
        <w:t>可供库存</w:t>
      </w:r>
      <w:r w:rsidR="00D16EEF">
        <w:rPr>
          <w:rFonts w:hint="eastAsia"/>
        </w:rPr>
        <w:t>,</w:t>
      </w:r>
      <w:r w:rsidR="00D16EEF">
        <w:rPr>
          <w:rFonts w:hint="eastAsia"/>
        </w:rPr>
        <w:t>可供成本</w:t>
      </w:r>
      <w:r w:rsidR="00D16EEF">
        <w:rPr>
          <w:rFonts w:hint="eastAsia"/>
        </w:rPr>
        <w:t>,</w:t>
      </w:r>
      <w:r w:rsidR="00D16EEF">
        <w:rPr>
          <w:rFonts w:hint="eastAsia"/>
        </w:rPr>
        <w:t>等</w:t>
      </w:r>
    </w:p>
    <w:p w14:paraId="3EA80BE4" w14:textId="3EF74356" w:rsidR="00147AE7" w:rsidRDefault="00147AE7" w:rsidP="00147AE7">
      <w:pPr>
        <w:pStyle w:val="1"/>
      </w:pPr>
      <w:bookmarkStart w:id="11" w:name="_Ref149559961"/>
      <w:bookmarkStart w:id="12" w:name="_Toc150330344"/>
      <w:bookmarkStart w:id="13" w:name="_Toc35246401"/>
      <w:r>
        <w:rPr>
          <w:rFonts w:hint="eastAsia"/>
        </w:rPr>
        <w:t>设计目标</w:t>
      </w:r>
      <w:bookmarkEnd w:id="11"/>
      <w:bookmarkEnd w:id="12"/>
      <w:bookmarkEnd w:id="13"/>
    </w:p>
    <w:p w14:paraId="3FAC8870" w14:textId="3DD2C8C1" w:rsidR="00371288" w:rsidRPr="00371288" w:rsidRDefault="00371288" w:rsidP="00371288">
      <w:pPr>
        <w:pStyle w:val="a0"/>
      </w:pPr>
      <w:r>
        <w:rPr>
          <w:rFonts w:hint="eastAsia"/>
        </w:rPr>
        <w:t>运营、采购部门</w:t>
      </w:r>
      <w:r w:rsidR="00EE2B20">
        <w:rPr>
          <w:rFonts w:hint="eastAsia"/>
        </w:rPr>
        <w:t>职责</w:t>
      </w:r>
      <w:r w:rsidR="00EE2B20">
        <w:rPr>
          <w:rFonts w:hint="eastAsia"/>
        </w:rPr>
        <w:t>(KPI)</w:t>
      </w:r>
      <w:r>
        <w:rPr>
          <w:rFonts w:hint="eastAsia"/>
        </w:rPr>
        <w:t>分明</w:t>
      </w:r>
    </w:p>
    <w:p w14:paraId="6C58EFC3" w14:textId="6C0EF9BA" w:rsidR="00EC07B7" w:rsidRDefault="00C2445F" w:rsidP="006B6FB8">
      <w:pPr>
        <w:pStyle w:val="2"/>
      </w:pPr>
      <w:bookmarkStart w:id="14" w:name="_Toc35246402"/>
      <w:r>
        <w:rPr>
          <w:rFonts w:hint="eastAsia"/>
        </w:rPr>
        <w:t>功能目标</w:t>
      </w:r>
      <w:bookmarkEnd w:id="14"/>
    </w:p>
    <w:p w14:paraId="5ED5DB0D" w14:textId="22B86A30" w:rsidR="00BF14FA" w:rsidRDefault="00BF14FA" w:rsidP="00E50A0F">
      <w:pPr>
        <w:pStyle w:val="a0"/>
      </w:pPr>
      <w:r>
        <w:rPr>
          <w:rFonts w:hint="eastAsia"/>
        </w:rPr>
        <w:t>要实现的功能点</w:t>
      </w:r>
    </w:p>
    <w:p w14:paraId="6178490E" w14:textId="52DA239E" w:rsidR="00886253" w:rsidRDefault="00DD59E8" w:rsidP="00886253">
      <w:pPr>
        <w:pStyle w:val="a0"/>
      </w:pPr>
      <w:r>
        <w:tab/>
      </w:r>
      <w:r w:rsidR="00121CBC">
        <w:rPr>
          <w:rFonts w:hint="eastAsia"/>
        </w:rPr>
        <w:t>1</w:t>
      </w:r>
      <w:r w:rsidR="00886253">
        <w:rPr>
          <w:rFonts w:hint="eastAsia"/>
        </w:rPr>
        <w:t>、</w:t>
      </w:r>
      <w:r w:rsidR="00886253">
        <w:rPr>
          <w:rFonts w:hint="eastAsia"/>
        </w:rPr>
        <w:t>EMS</w:t>
      </w:r>
      <w:r w:rsidR="00A94D31">
        <w:rPr>
          <w:rFonts w:hint="eastAsia"/>
        </w:rPr>
        <w:t>增加采购提报入口</w:t>
      </w:r>
    </w:p>
    <w:p w14:paraId="15953925" w14:textId="129FF4B6" w:rsidR="00A94D31" w:rsidRPr="00D31E80" w:rsidRDefault="00716E7B" w:rsidP="00886253">
      <w:pPr>
        <w:pStyle w:val="a0"/>
      </w:pPr>
      <w:r>
        <w:rPr>
          <w:rFonts w:hint="eastAsia"/>
        </w:rPr>
        <w:tab/>
        <w:t>2</w:t>
      </w:r>
      <w:r>
        <w:rPr>
          <w:rFonts w:hint="eastAsia"/>
        </w:rPr>
        <w:t>、</w:t>
      </w:r>
      <w:r w:rsidR="003A17AF">
        <w:rPr>
          <w:rFonts w:hint="eastAsia"/>
        </w:rPr>
        <w:t>WMS</w:t>
      </w:r>
      <w:r w:rsidR="00A31DA4">
        <w:rPr>
          <w:rFonts w:hint="eastAsia"/>
        </w:rPr>
        <w:t>负责活动商品的</w:t>
      </w:r>
      <w:r w:rsidR="00B02C35">
        <w:rPr>
          <w:rFonts w:hint="eastAsia"/>
        </w:rPr>
        <w:t>选品</w:t>
      </w:r>
      <w:r w:rsidR="00D31E80">
        <w:rPr>
          <w:rFonts w:hint="eastAsia"/>
        </w:rPr>
        <w:t>,</w:t>
      </w:r>
      <w:r w:rsidR="00D31E80">
        <w:rPr>
          <w:rFonts w:hint="eastAsia"/>
        </w:rPr>
        <w:t>筛选完成后</w:t>
      </w:r>
      <w:r w:rsidR="00802053">
        <w:rPr>
          <w:rFonts w:hint="eastAsia"/>
        </w:rPr>
        <w:t>存入“采购待导入商品表”</w:t>
      </w:r>
      <w:r w:rsidR="00802053">
        <w:rPr>
          <w:rFonts w:hint="eastAsia"/>
        </w:rPr>
        <w:t>,</w:t>
      </w:r>
      <w:r w:rsidR="00802053">
        <w:rPr>
          <w:rFonts w:hint="eastAsia"/>
        </w:rPr>
        <w:t>并</w:t>
      </w:r>
      <w:r w:rsidR="00D31E80">
        <w:rPr>
          <w:rFonts w:hint="eastAsia"/>
        </w:rPr>
        <w:t>提醒</w:t>
      </w:r>
      <w:r w:rsidR="00D31E80">
        <w:rPr>
          <w:rFonts w:hint="eastAsia"/>
        </w:rPr>
        <w:t>EMS</w:t>
      </w:r>
      <w:r w:rsidR="005B443F">
        <w:rPr>
          <w:rFonts w:hint="eastAsia"/>
        </w:rPr>
        <w:t>进行同步</w:t>
      </w:r>
      <w:r w:rsidR="00007288" w:rsidRPr="00D31E80">
        <w:t xml:space="preserve"> </w:t>
      </w:r>
    </w:p>
    <w:p w14:paraId="79616FC7" w14:textId="385A9F30" w:rsidR="00293B16" w:rsidRPr="00840541" w:rsidRDefault="00D31E80" w:rsidP="008C23E0">
      <w:pPr>
        <w:pStyle w:val="a0"/>
        <w:ind w:firstLine="420"/>
      </w:pPr>
      <w:r>
        <w:rPr>
          <w:rFonts w:hint="eastAsia"/>
        </w:rPr>
        <w:t>3</w:t>
      </w:r>
      <w:r w:rsidR="00007288">
        <w:rPr>
          <w:rFonts w:hint="eastAsia"/>
        </w:rPr>
        <w:t>、</w:t>
      </w:r>
      <w:r w:rsidR="007E7991">
        <w:rPr>
          <w:rFonts w:hint="eastAsia"/>
        </w:rPr>
        <w:t>EMS</w:t>
      </w:r>
      <w:r w:rsidR="007E7991">
        <w:rPr>
          <w:rFonts w:hint="eastAsia"/>
        </w:rPr>
        <w:t>对“采购待导入商品表”遍历、二次加工</w:t>
      </w:r>
      <w:r w:rsidR="007E7991">
        <w:rPr>
          <w:rFonts w:hint="eastAsia"/>
        </w:rPr>
        <w:t>(</w:t>
      </w:r>
      <w:r w:rsidR="007E7991">
        <w:rPr>
          <w:rFonts w:hint="eastAsia"/>
        </w:rPr>
        <w:t>填充会员、非会员价等信息</w:t>
      </w:r>
      <w:r w:rsidR="007E7991">
        <w:rPr>
          <w:rFonts w:hint="eastAsia"/>
        </w:rPr>
        <w:t>)</w:t>
      </w:r>
      <w:r w:rsidR="003D01CB">
        <w:rPr>
          <w:rFonts w:hint="eastAsia"/>
        </w:rPr>
        <w:t>、</w:t>
      </w:r>
      <w:r w:rsidR="003D01CB">
        <w:rPr>
          <w:rFonts w:hint="eastAsia"/>
        </w:rPr>
        <w:t>check(</w:t>
      </w:r>
      <w:r w:rsidR="003D01CB">
        <w:rPr>
          <w:rFonts w:hint="eastAsia"/>
        </w:rPr>
        <w:t>价格、商品是否重复等</w:t>
      </w:r>
      <w:r w:rsidR="003D01CB">
        <w:rPr>
          <w:rFonts w:hint="eastAsia"/>
        </w:rPr>
        <w:t>)</w:t>
      </w:r>
      <w:r w:rsidR="003D01CB">
        <w:rPr>
          <w:rFonts w:hint="eastAsia"/>
        </w:rPr>
        <w:t>、</w:t>
      </w:r>
      <w:r w:rsidR="002A7F38">
        <w:rPr>
          <w:rFonts w:hint="eastAsia"/>
        </w:rPr>
        <w:t>最后导入、错误信息汇总到日志</w:t>
      </w:r>
    </w:p>
    <w:p w14:paraId="4205BCEE" w14:textId="111DF711" w:rsidR="005F6ECE" w:rsidRDefault="00FB15E6" w:rsidP="00FD4522">
      <w:pPr>
        <w:pStyle w:val="1"/>
      </w:pPr>
      <w:bookmarkStart w:id="15" w:name="_Toc35246403"/>
      <w:r>
        <w:rPr>
          <w:rFonts w:hint="eastAsia"/>
        </w:rPr>
        <w:t>设计思路及折衷</w:t>
      </w:r>
      <w:bookmarkEnd w:id="15"/>
    </w:p>
    <w:p w14:paraId="5C0D5B27" w14:textId="0F41B2C4" w:rsidR="00C64D3D" w:rsidRDefault="008C23E0" w:rsidP="008245D9">
      <w:pPr>
        <w:pStyle w:val="a0"/>
        <w:rPr>
          <w:rFonts w:ascii="Calibri" w:hAnsi="Calibri" w:cs="Calibri"/>
        </w:rPr>
      </w:pPr>
      <w:r w:rsidRPr="004C552A">
        <w:rPr>
          <w:noProof/>
        </w:rPr>
        <w:lastRenderedPageBreak/>
        <w:drawing>
          <wp:inline distT="0" distB="0" distL="0" distR="0" wp14:anchorId="6673B4BC" wp14:editId="7FE97E96">
            <wp:extent cx="3225602" cy="3417146"/>
            <wp:effectExtent l="0" t="0" r="635" b="1206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237815" cy="3430084"/>
                    </a:xfrm>
                    <a:prstGeom prst="rect">
                      <a:avLst/>
                    </a:prstGeom>
                  </pic:spPr>
                </pic:pic>
              </a:graphicData>
            </a:graphic>
          </wp:inline>
        </w:drawing>
      </w:r>
    </w:p>
    <w:p w14:paraId="1BFA0EEA" w14:textId="77777777" w:rsidR="00582431" w:rsidRDefault="00006E01" w:rsidP="008245D9">
      <w:pPr>
        <w:pStyle w:val="a0"/>
        <w:rPr>
          <w:rFonts w:ascii="Calibri" w:hAnsi="Calibri" w:cs="Calibri"/>
        </w:rPr>
      </w:pPr>
      <w:r>
        <w:rPr>
          <w:rFonts w:ascii="Calibri" w:hAnsi="Calibri" w:cs="Calibri" w:hint="eastAsia"/>
        </w:rPr>
        <w:t>主要流程如上图</w:t>
      </w:r>
      <w:r>
        <w:rPr>
          <w:rFonts w:ascii="Calibri" w:hAnsi="Calibri" w:cs="Calibri" w:hint="eastAsia"/>
        </w:rPr>
        <w:t xml:space="preserve">: </w:t>
      </w:r>
    </w:p>
    <w:p w14:paraId="33FBA7BB" w14:textId="77777777" w:rsidR="00582431" w:rsidRDefault="00582431" w:rsidP="008245D9">
      <w:pPr>
        <w:pStyle w:val="a0"/>
        <w:rPr>
          <w:rFonts w:ascii="Calibri" w:hAnsi="Calibri" w:cs="Calibri"/>
        </w:rPr>
      </w:pPr>
      <w:r>
        <w:rPr>
          <w:rFonts w:ascii="Calibri" w:hAnsi="Calibri" w:cs="Calibri" w:hint="eastAsia"/>
        </w:rPr>
        <w:t>1</w:t>
      </w:r>
      <w:r>
        <w:rPr>
          <w:rFonts w:ascii="Calibri" w:hAnsi="Calibri" w:cs="Calibri" w:hint="eastAsia"/>
        </w:rPr>
        <w:t>、</w:t>
      </w:r>
      <w:r w:rsidR="00006E01">
        <w:rPr>
          <w:rFonts w:ascii="Calibri" w:hAnsi="Calibri" w:cs="Calibri" w:hint="eastAsia"/>
        </w:rPr>
        <w:t>WMS</w:t>
      </w:r>
      <w:r w:rsidR="00006E01">
        <w:rPr>
          <w:rFonts w:ascii="Calibri" w:hAnsi="Calibri" w:cs="Calibri" w:hint="eastAsia"/>
        </w:rPr>
        <w:t>主要负责活动商品的选品</w:t>
      </w:r>
    </w:p>
    <w:p w14:paraId="1F8622C9" w14:textId="4C24B345" w:rsidR="00582431" w:rsidRDefault="00582431" w:rsidP="008245D9">
      <w:pPr>
        <w:pStyle w:val="a0"/>
        <w:rPr>
          <w:rFonts w:ascii="Calibri" w:hAnsi="Calibri" w:cs="Calibri"/>
        </w:rPr>
      </w:pPr>
      <w:r>
        <w:rPr>
          <w:rFonts w:ascii="Calibri" w:hAnsi="Calibri" w:cs="Calibri" w:hint="eastAsia"/>
        </w:rPr>
        <w:t>2</w:t>
      </w:r>
      <w:r>
        <w:rPr>
          <w:rFonts w:ascii="Calibri" w:hAnsi="Calibri" w:cs="Calibri" w:hint="eastAsia"/>
        </w:rPr>
        <w:t>、</w:t>
      </w:r>
      <w:r w:rsidR="00006E01">
        <w:rPr>
          <w:rFonts w:ascii="Calibri" w:hAnsi="Calibri" w:cs="Calibri" w:hint="eastAsia"/>
        </w:rPr>
        <w:t>EMS</w:t>
      </w:r>
      <w:r w:rsidR="00006E01">
        <w:rPr>
          <w:rFonts w:ascii="Calibri" w:hAnsi="Calibri" w:cs="Calibri" w:hint="eastAsia"/>
        </w:rPr>
        <w:t>做活动商品的二次加工</w:t>
      </w:r>
      <w:r w:rsidR="00006E01">
        <w:rPr>
          <w:rFonts w:ascii="Calibri" w:hAnsi="Calibri" w:cs="Calibri" w:hint="eastAsia"/>
        </w:rPr>
        <w:t>(</w:t>
      </w:r>
      <w:r w:rsidR="00DE739C">
        <w:rPr>
          <w:rFonts w:ascii="Calibri" w:hAnsi="Calibri" w:cs="Calibri" w:hint="eastAsia"/>
        </w:rPr>
        <w:t>价格计算</w:t>
      </w:r>
      <w:r w:rsidR="00006E01">
        <w:rPr>
          <w:rFonts w:ascii="Calibri" w:hAnsi="Calibri" w:cs="Calibri" w:hint="eastAsia"/>
        </w:rPr>
        <w:t>)</w:t>
      </w:r>
      <w:r>
        <w:rPr>
          <w:rFonts w:ascii="Calibri" w:hAnsi="Calibri" w:cs="Calibri" w:hint="eastAsia"/>
        </w:rPr>
        <w:t>,check</w:t>
      </w:r>
      <w:r>
        <w:rPr>
          <w:rFonts w:ascii="Calibri" w:hAnsi="Calibri" w:cs="Calibri" w:hint="eastAsia"/>
        </w:rPr>
        <w:t>并导入作为活动商品</w:t>
      </w:r>
    </w:p>
    <w:p w14:paraId="2F78BFCA" w14:textId="4A17BDB9" w:rsidR="00B22D90" w:rsidRDefault="00B22D90" w:rsidP="008245D9">
      <w:pPr>
        <w:pStyle w:val="a0"/>
        <w:rPr>
          <w:rFonts w:ascii="Calibri" w:hAnsi="Calibri" w:cs="Calibri"/>
        </w:rPr>
      </w:pPr>
      <w:r>
        <w:rPr>
          <w:rFonts w:ascii="Calibri" w:hAnsi="Calibri" w:cs="Calibri" w:hint="eastAsia"/>
        </w:rPr>
        <w:t>折衷</w:t>
      </w:r>
      <w:r>
        <w:rPr>
          <w:rFonts w:ascii="Calibri" w:hAnsi="Calibri" w:cs="Calibri" w:hint="eastAsia"/>
        </w:rPr>
        <w:t>:</w:t>
      </w:r>
    </w:p>
    <w:p w14:paraId="4C0DD7AC" w14:textId="362BD800" w:rsidR="00B22D90" w:rsidRDefault="00B22D90" w:rsidP="008245D9">
      <w:pPr>
        <w:pStyle w:val="a0"/>
        <w:rPr>
          <w:rFonts w:ascii="Calibri" w:hAnsi="Calibri" w:cs="Calibri"/>
        </w:rPr>
      </w:pPr>
      <w:r>
        <w:rPr>
          <w:rFonts w:ascii="Calibri" w:hAnsi="Calibri" w:cs="Calibri" w:hint="eastAsia"/>
        </w:rPr>
        <w:tab/>
        <w:t>1</w:t>
      </w:r>
      <w:r>
        <w:rPr>
          <w:rFonts w:ascii="Calibri" w:hAnsi="Calibri" w:cs="Calibri" w:hint="eastAsia"/>
        </w:rPr>
        <w:t>、</w:t>
      </w:r>
      <w:r>
        <w:rPr>
          <w:rFonts w:ascii="Calibri" w:hAnsi="Calibri" w:cs="Calibri" w:hint="eastAsia"/>
        </w:rPr>
        <w:t>EMS</w:t>
      </w:r>
      <w:r>
        <w:rPr>
          <w:rFonts w:ascii="Calibri" w:hAnsi="Calibri" w:cs="Calibri" w:hint="eastAsia"/>
        </w:rPr>
        <w:t>二次加工的价格计算主要是</w:t>
      </w:r>
      <w:r>
        <w:rPr>
          <w:rFonts w:ascii="Calibri" w:hAnsi="Calibri" w:cs="Calibri" w:hint="eastAsia"/>
        </w:rPr>
        <w:t xml:space="preserve">: </w:t>
      </w:r>
      <w:r w:rsidRPr="00B22D90">
        <w:rPr>
          <w:rFonts w:ascii="Calibri" w:hAnsi="Calibri" w:cs="Calibri" w:hint="eastAsia"/>
        </w:rPr>
        <w:t>限量秒杀、第二件半价自动计算公式为</w:t>
      </w:r>
      <w:r w:rsidRPr="00B22D90">
        <w:rPr>
          <w:rFonts w:ascii="Calibri" w:hAnsi="Calibri" w:cs="Calibri" w:hint="eastAsia"/>
          <w:highlight w:val="yellow"/>
        </w:rPr>
        <w:t>固定</w:t>
      </w:r>
      <w:r w:rsidRPr="00B22D90">
        <w:rPr>
          <w:rFonts w:ascii="Calibri" w:hAnsi="Calibri" w:cs="Calibri" w:hint="eastAsia"/>
        </w:rPr>
        <w:t>的</w:t>
      </w:r>
      <w:r w:rsidRPr="00B22D90">
        <w:rPr>
          <w:rFonts w:ascii="Calibri" w:hAnsi="Calibri" w:cs="Calibri" w:hint="eastAsia"/>
        </w:rPr>
        <w:t>,</w:t>
      </w:r>
      <w:r w:rsidRPr="00B22D90">
        <w:rPr>
          <w:rFonts w:ascii="Calibri" w:hAnsi="Calibri" w:cs="Calibri" w:hint="eastAsia"/>
        </w:rPr>
        <w:t>其它需要按照“</w:t>
      </w:r>
      <w:r w:rsidRPr="00B22D90">
        <w:rPr>
          <w:rFonts w:ascii="Calibri" w:hAnsi="Calibri" w:cs="Calibri" w:hint="eastAsia"/>
          <w:highlight w:val="yellow"/>
        </w:rPr>
        <w:t>系数</w:t>
      </w:r>
      <w:r w:rsidRPr="00B22D90">
        <w:rPr>
          <w:rFonts w:ascii="Calibri" w:hAnsi="Calibri" w:cs="Calibri" w:hint="eastAsia"/>
          <w:highlight w:val="yellow"/>
        </w:rPr>
        <w:t xml:space="preserve"> * </w:t>
      </w:r>
      <w:r w:rsidRPr="00B22D90">
        <w:rPr>
          <w:rFonts w:ascii="Calibri" w:hAnsi="Calibri" w:cs="Calibri" w:hint="eastAsia"/>
          <w:highlight w:val="yellow"/>
        </w:rPr>
        <w:t>成本</w:t>
      </w:r>
      <w:r w:rsidRPr="00B22D90">
        <w:rPr>
          <w:rFonts w:ascii="Calibri" w:hAnsi="Calibri" w:cs="Calibri" w:hint="eastAsia"/>
        </w:rPr>
        <w:t>“来计算</w:t>
      </w:r>
      <w:r w:rsidRPr="00B22D90">
        <w:rPr>
          <w:rFonts w:ascii="Calibri" w:hAnsi="Calibri" w:cs="Calibri" w:hint="eastAsia"/>
        </w:rPr>
        <w:t>,</w:t>
      </w:r>
      <w:r w:rsidRPr="001F598D">
        <w:rPr>
          <w:rFonts w:ascii="Calibri" w:hAnsi="Calibri" w:cs="Calibri" w:hint="eastAsia"/>
          <w:color w:val="FF0000"/>
        </w:rPr>
        <w:t>定金膨胀暂不支持提报</w:t>
      </w:r>
      <w:r>
        <w:rPr>
          <w:rFonts w:ascii="Calibri" w:hAnsi="Calibri" w:cs="Calibri" w:hint="eastAsia"/>
        </w:rPr>
        <w:t>(</w:t>
      </w:r>
      <w:r w:rsidR="00974D68">
        <w:rPr>
          <w:rFonts w:ascii="Calibri" w:hAnsi="Calibri" w:cs="Calibri" w:hint="eastAsia"/>
        </w:rPr>
        <w:t>主要原因是</w:t>
      </w:r>
      <w:r>
        <w:rPr>
          <w:rFonts w:ascii="Calibri" w:hAnsi="Calibri" w:cs="Calibri" w:hint="eastAsia"/>
        </w:rPr>
        <w:t>定金膨胀</w:t>
      </w:r>
      <w:r w:rsidR="00974D68">
        <w:rPr>
          <w:rFonts w:ascii="Calibri" w:hAnsi="Calibri" w:cs="Calibri" w:hint="eastAsia"/>
        </w:rPr>
        <w:t>的系数是根据每个商品来定的</w:t>
      </w:r>
      <w:r w:rsidR="00974D68">
        <w:rPr>
          <w:rFonts w:ascii="Calibri" w:hAnsi="Calibri" w:cs="Calibri" w:hint="eastAsia"/>
        </w:rPr>
        <w:t>,</w:t>
      </w:r>
      <w:r w:rsidR="00974D68">
        <w:rPr>
          <w:rFonts w:ascii="Calibri" w:hAnsi="Calibri" w:cs="Calibri" w:hint="eastAsia"/>
        </w:rPr>
        <w:t>价格计算也并不统一</w:t>
      </w:r>
      <w:r>
        <w:rPr>
          <w:rFonts w:ascii="Calibri" w:hAnsi="Calibri" w:cs="Calibri" w:hint="eastAsia"/>
        </w:rPr>
        <w:t>)</w:t>
      </w:r>
    </w:p>
    <w:p w14:paraId="7AAF8EE8" w14:textId="7AEEC3E1" w:rsidR="00CA7B03" w:rsidRDefault="00054259" w:rsidP="008245D9">
      <w:pPr>
        <w:pStyle w:val="a0"/>
        <w:rPr>
          <w:rFonts w:ascii="Calibri" w:hAnsi="Calibri" w:cs="Calibri"/>
        </w:rPr>
      </w:pPr>
      <w:r>
        <w:rPr>
          <w:rFonts w:ascii="Calibri" w:hAnsi="Calibri" w:cs="Calibri"/>
        </w:rPr>
        <w:tab/>
      </w:r>
      <w:r>
        <w:rPr>
          <w:rFonts w:ascii="Calibri" w:hAnsi="Calibri" w:cs="Calibri" w:hint="eastAsia"/>
        </w:rPr>
        <w:t>2</w:t>
      </w:r>
      <w:r>
        <w:rPr>
          <w:rFonts w:ascii="Calibri" w:hAnsi="Calibri" w:cs="Calibri" w:hint="eastAsia"/>
        </w:rPr>
        <w:t>、</w:t>
      </w:r>
      <w:r w:rsidR="008939E5">
        <w:rPr>
          <w:rFonts w:ascii="Calibri" w:hAnsi="Calibri" w:cs="Calibri" w:hint="eastAsia"/>
        </w:rPr>
        <w:t>商品的导入情况</w:t>
      </w:r>
      <w:r w:rsidR="008939E5">
        <w:rPr>
          <w:rFonts w:ascii="Calibri" w:hAnsi="Calibri" w:cs="Calibri" w:hint="eastAsia"/>
        </w:rPr>
        <w:t>,</w:t>
      </w:r>
      <w:r w:rsidR="008939E5">
        <w:rPr>
          <w:rFonts w:ascii="Calibri" w:hAnsi="Calibri" w:cs="Calibri" w:hint="eastAsia"/>
        </w:rPr>
        <w:t>运营是无感知的</w:t>
      </w:r>
      <w:r w:rsidR="008939E5">
        <w:rPr>
          <w:rFonts w:ascii="Calibri" w:hAnsi="Calibri" w:cs="Calibri" w:hint="eastAsia"/>
        </w:rPr>
        <w:t>,</w:t>
      </w:r>
      <w:r w:rsidR="008939E5">
        <w:rPr>
          <w:rFonts w:ascii="Calibri" w:hAnsi="Calibri" w:cs="Calibri" w:hint="eastAsia"/>
        </w:rPr>
        <w:t>比如由于个人原因导致活动系数未设置或者设置之后通过自动计算后得出的价格比我们能接受</w:t>
      </w:r>
      <w:r w:rsidR="00453498">
        <w:rPr>
          <w:rFonts w:ascii="Calibri" w:hAnsi="Calibri" w:cs="Calibri" w:hint="eastAsia"/>
        </w:rPr>
        <w:t>的</w:t>
      </w:r>
      <w:r w:rsidR="008939E5">
        <w:rPr>
          <w:rFonts w:ascii="Calibri" w:hAnsi="Calibri" w:cs="Calibri" w:hint="eastAsia"/>
        </w:rPr>
        <w:t>最小价格还低</w:t>
      </w:r>
      <w:r w:rsidR="00453498">
        <w:rPr>
          <w:rFonts w:ascii="Calibri" w:hAnsi="Calibri" w:cs="Calibri" w:hint="eastAsia"/>
        </w:rPr>
        <w:t>等等这些问题</w:t>
      </w:r>
      <w:r w:rsidR="00453498">
        <w:rPr>
          <w:rFonts w:ascii="Calibri" w:hAnsi="Calibri" w:cs="Calibri" w:hint="eastAsia"/>
        </w:rPr>
        <w:t>,</w:t>
      </w:r>
      <w:r w:rsidR="00453498" w:rsidRPr="00453498">
        <w:rPr>
          <w:rFonts w:ascii="Calibri" w:hAnsi="Calibri" w:cs="Calibri" w:hint="eastAsia"/>
          <w:highlight w:val="yellow"/>
        </w:rPr>
        <w:t>目前第一版先暂时把错误汇总以日志的形式保存起来</w:t>
      </w:r>
      <w:r w:rsidR="00453498" w:rsidRPr="00453498">
        <w:rPr>
          <w:rFonts w:ascii="Calibri" w:hAnsi="Calibri" w:cs="Calibri" w:hint="eastAsia"/>
          <w:highlight w:val="yellow"/>
        </w:rPr>
        <w:t>,</w:t>
      </w:r>
      <w:r w:rsidR="00453498" w:rsidRPr="00453498">
        <w:rPr>
          <w:rFonts w:ascii="Calibri" w:hAnsi="Calibri" w:cs="Calibri" w:hint="eastAsia"/>
          <w:highlight w:val="yellow"/>
        </w:rPr>
        <w:t>后续考虑将日志产品化</w:t>
      </w:r>
      <w:r w:rsidR="00453498" w:rsidRPr="00453498">
        <w:rPr>
          <w:rFonts w:ascii="Calibri" w:hAnsi="Calibri" w:cs="Calibri" w:hint="eastAsia"/>
          <w:highlight w:val="yellow"/>
        </w:rPr>
        <w:t>,</w:t>
      </w:r>
      <w:r w:rsidR="00453498" w:rsidRPr="00453498">
        <w:rPr>
          <w:rFonts w:ascii="Calibri" w:hAnsi="Calibri" w:cs="Calibri" w:hint="eastAsia"/>
          <w:highlight w:val="yellow"/>
        </w:rPr>
        <w:t>暴露给业务方</w:t>
      </w:r>
    </w:p>
    <w:p w14:paraId="51766762" w14:textId="3695970F" w:rsidR="004E2620" w:rsidRDefault="004E2620" w:rsidP="008245D9">
      <w:pPr>
        <w:pStyle w:val="a0"/>
        <w:rPr>
          <w:rFonts w:ascii="Calibri" w:hAnsi="Calibri" w:cs="Calibri"/>
          <w:color w:val="FF0000"/>
        </w:rPr>
      </w:pPr>
      <w:r>
        <w:rPr>
          <w:rFonts w:ascii="Calibri" w:hAnsi="Calibri" w:cs="Calibri"/>
        </w:rPr>
        <w:tab/>
      </w:r>
      <w:r>
        <w:rPr>
          <w:rFonts w:ascii="Calibri" w:hAnsi="Calibri" w:cs="Calibri" w:hint="eastAsia"/>
        </w:rPr>
        <w:t>3</w:t>
      </w:r>
      <w:r>
        <w:rPr>
          <w:rFonts w:ascii="Calibri" w:hAnsi="Calibri" w:cs="Calibri" w:hint="eastAsia"/>
        </w:rPr>
        <w:t>、活动商品列表需要根据</w:t>
      </w:r>
      <w:r w:rsidRPr="004E2620">
        <w:rPr>
          <w:rFonts w:ascii="Calibri" w:hAnsi="Calibri" w:cs="Calibri" w:hint="eastAsia"/>
          <w:color w:val="FF0000"/>
        </w:rPr>
        <w:t>指定时间周期来按照销量排序</w:t>
      </w:r>
      <w:r>
        <w:rPr>
          <w:rFonts w:ascii="Calibri" w:hAnsi="Calibri" w:cs="Calibri" w:hint="eastAsia"/>
        </w:rPr>
        <w:t>,</w:t>
      </w:r>
      <w:r>
        <w:rPr>
          <w:rFonts w:ascii="Calibri" w:hAnsi="Calibri" w:cs="Calibri" w:hint="eastAsia"/>
        </w:rPr>
        <w:t>由于销量没有离线计算的数据</w:t>
      </w:r>
      <w:r>
        <w:rPr>
          <w:rFonts w:ascii="Calibri" w:hAnsi="Calibri" w:cs="Calibri" w:hint="eastAsia"/>
        </w:rPr>
        <w:t>,</w:t>
      </w:r>
      <w:r>
        <w:rPr>
          <w:rFonts w:ascii="Calibri" w:hAnsi="Calibri" w:cs="Calibri" w:hint="eastAsia"/>
        </w:rPr>
        <w:t>跟业务方沟通后</w:t>
      </w:r>
      <w:r>
        <w:rPr>
          <w:rFonts w:ascii="Calibri" w:hAnsi="Calibri" w:cs="Calibri" w:hint="eastAsia"/>
        </w:rPr>
        <w:t>,</w:t>
      </w:r>
      <w:r w:rsidRPr="004E2620">
        <w:rPr>
          <w:rFonts w:ascii="Calibri" w:hAnsi="Calibri" w:cs="Calibri" w:hint="eastAsia"/>
          <w:color w:val="FF0000"/>
        </w:rPr>
        <w:t>暂时先不做这个功能</w:t>
      </w:r>
      <w:r w:rsidRPr="004E2620">
        <w:rPr>
          <w:rFonts w:ascii="Calibri" w:hAnsi="Calibri" w:cs="Calibri" w:hint="eastAsia"/>
          <w:color w:val="FF0000"/>
        </w:rPr>
        <w:t>,</w:t>
      </w:r>
      <w:r w:rsidRPr="004E2620">
        <w:rPr>
          <w:rFonts w:ascii="Calibri" w:hAnsi="Calibri" w:cs="Calibri" w:hint="eastAsia"/>
          <w:color w:val="FF0000"/>
        </w:rPr>
        <w:t>后续再补充</w:t>
      </w:r>
    </w:p>
    <w:p w14:paraId="7409E6F1" w14:textId="2A53F9A6" w:rsidR="00852A5D" w:rsidRDefault="00852A5D" w:rsidP="008245D9">
      <w:pPr>
        <w:pStyle w:val="a0"/>
        <w:rPr>
          <w:rFonts w:ascii="Calibri" w:hAnsi="Calibri" w:cs="Calibri"/>
          <w:color w:val="auto"/>
        </w:rPr>
      </w:pPr>
      <w:r>
        <w:rPr>
          <w:rFonts w:ascii="Calibri" w:hAnsi="Calibri" w:cs="Calibri"/>
          <w:color w:val="FF0000"/>
        </w:rPr>
        <w:tab/>
      </w:r>
      <w:r w:rsidRPr="001B39D4">
        <w:rPr>
          <w:rFonts w:ascii="Calibri" w:hAnsi="Calibri" w:cs="Calibri" w:hint="eastAsia"/>
        </w:rPr>
        <w:t>4</w:t>
      </w:r>
      <w:r w:rsidRPr="001B39D4">
        <w:rPr>
          <w:rFonts w:ascii="Calibri" w:hAnsi="Calibri" w:cs="Calibri" w:hint="eastAsia"/>
        </w:rPr>
        <w:t>、</w:t>
      </w:r>
      <w:r w:rsidRPr="00975E8D">
        <w:rPr>
          <w:rFonts w:ascii="Calibri" w:hAnsi="Calibri" w:cs="Calibri" w:hint="eastAsia"/>
          <w:color w:val="auto"/>
          <w:highlight w:val="yellow"/>
        </w:rPr>
        <w:t>当前活动商品的添加、导入是按照商品的单个</w:t>
      </w:r>
      <w:r w:rsidRPr="00975E8D">
        <w:rPr>
          <w:rFonts w:ascii="Calibri" w:hAnsi="Calibri" w:cs="Calibri" w:hint="eastAsia"/>
          <w:color w:val="auto"/>
          <w:highlight w:val="yellow"/>
        </w:rPr>
        <w:t>sku</w:t>
      </w:r>
      <w:r w:rsidRPr="00975E8D">
        <w:rPr>
          <w:rFonts w:ascii="Calibri" w:hAnsi="Calibri" w:cs="Calibri" w:hint="eastAsia"/>
          <w:color w:val="auto"/>
          <w:highlight w:val="yellow"/>
        </w:rPr>
        <w:t>成本价为依据来计算和</w:t>
      </w:r>
      <w:r w:rsidRPr="00975E8D">
        <w:rPr>
          <w:rFonts w:ascii="Calibri" w:hAnsi="Calibri" w:cs="Calibri" w:hint="eastAsia"/>
          <w:color w:val="auto"/>
          <w:highlight w:val="yellow"/>
        </w:rPr>
        <w:t>check</w:t>
      </w:r>
      <w:r w:rsidRPr="00975E8D">
        <w:rPr>
          <w:rFonts w:ascii="Calibri" w:hAnsi="Calibri" w:cs="Calibri" w:hint="eastAsia"/>
          <w:color w:val="auto"/>
          <w:highlight w:val="yellow"/>
        </w:rPr>
        <w:t>的</w:t>
      </w:r>
      <w:r w:rsidRPr="00975E8D">
        <w:rPr>
          <w:rFonts w:ascii="Calibri" w:hAnsi="Calibri" w:cs="Calibri" w:hint="eastAsia"/>
          <w:color w:val="auto"/>
          <w:highlight w:val="yellow"/>
        </w:rPr>
        <w:t>,</w:t>
      </w:r>
      <w:r w:rsidR="00EF644A" w:rsidRPr="00975E8D">
        <w:rPr>
          <w:rFonts w:ascii="Calibri" w:hAnsi="Calibri" w:cs="Calibri" w:hint="eastAsia"/>
          <w:color w:val="auto"/>
          <w:highlight w:val="yellow"/>
        </w:rPr>
        <w:t>WMS</w:t>
      </w:r>
      <w:r w:rsidR="00EF644A" w:rsidRPr="00975E8D">
        <w:rPr>
          <w:rFonts w:ascii="Calibri" w:hAnsi="Calibri" w:cs="Calibri" w:hint="eastAsia"/>
          <w:color w:val="auto"/>
          <w:highlight w:val="yellow"/>
        </w:rPr>
        <w:t>提报的商品是依据</w:t>
      </w:r>
      <w:r w:rsidR="00EF644A" w:rsidRPr="00975E8D">
        <w:rPr>
          <w:rFonts w:ascii="Calibri" w:hAnsi="Calibri" w:cs="Calibri" w:hint="eastAsia"/>
          <w:color w:val="auto"/>
          <w:highlight w:val="yellow"/>
        </w:rPr>
        <w:t>WMS</w:t>
      </w:r>
      <w:r w:rsidR="00EF644A" w:rsidRPr="00975E8D">
        <w:rPr>
          <w:rFonts w:ascii="Calibri" w:hAnsi="Calibri" w:cs="Calibri" w:hint="eastAsia"/>
          <w:color w:val="auto"/>
          <w:highlight w:val="yellow"/>
        </w:rPr>
        <w:t>给定的成本价来计算的</w:t>
      </w:r>
      <w:r w:rsidR="00EF644A" w:rsidRPr="00975E8D">
        <w:rPr>
          <w:rFonts w:ascii="Calibri" w:hAnsi="Calibri" w:cs="Calibri" w:hint="eastAsia"/>
          <w:color w:val="auto"/>
          <w:highlight w:val="yellow"/>
        </w:rPr>
        <w:t>,</w:t>
      </w:r>
      <w:r w:rsidR="00EF644A" w:rsidRPr="00975E8D">
        <w:rPr>
          <w:rFonts w:ascii="Calibri" w:hAnsi="Calibri" w:cs="Calibri" w:hint="eastAsia"/>
          <w:color w:val="auto"/>
          <w:highlight w:val="yellow"/>
        </w:rPr>
        <w:t>这个和之前的计算逻辑是有些出入的</w:t>
      </w:r>
    </w:p>
    <w:p w14:paraId="3A503115" w14:textId="5D9C86A9" w:rsidR="00F00D86" w:rsidRDefault="00F00D86" w:rsidP="008245D9">
      <w:pPr>
        <w:pStyle w:val="a0"/>
        <w:rPr>
          <w:rFonts w:ascii="Calibri" w:hAnsi="Calibri" w:cs="Calibri"/>
          <w:color w:val="auto"/>
        </w:rPr>
      </w:pPr>
      <w:r>
        <w:rPr>
          <w:rFonts w:ascii="Calibri" w:hAnsi="Calibri" w:cs="Calibri"/>
          <w:color w:val="auto"/>
        </w:rPr>
        <w:tab/>
      </w:r>
      <w:r>
        <w:rPr>
          <w:rFonts w:ascii="Calibri" w:hAnsi="Calibri" w:cs="Calibri" w:hint="eastAsia"/>
          <w:color w:val="auto"/>
        </w:rPr>
        <w:t>5</w:t>
      </w:r>
      <w:r>
        <w:rPr>
          <w:rFonts w:ascii="Calibri" w:hAnsi="Calibri" w:cs="Calibri" w:hint="eastAsia"/>
          <w:color w:val="auto"/>
        </w:rPr>
        <w:t>、满减活动目前跟活动馆活动是物理分离的</w:t>
      </w:r>
      <w:r>
        <w:rPr>
          <w:rFonts w:ascii="Calibri" w:hAnsi="Calibri" w:cs="Calibri" w:hint="eastAsia"/>
          <w:color w:val="auto"/>
        </w:rPr>
        <w:t>,</w:t>
      </w:r>
      <w:r w:rsidR="00835997">
        <w:rPr>
          <w:rFonts w:ascii="Calibri" w:hAnsi="Calibri" w:cs="Calibri" w:hint="eastAsia"/>
          <w:color w:val="auto"/>
          <w:highlight w:val="yellow"/>
        </w:rPr>
        <w:t>后续要</w:t>
      </w:r>
      <w:r w:rsidRPr="00835997">
        <w:rPr>
          <w:rFonts w:ascii="Calibri" w:hAnsi="Calibri" w:cs="Calibri" w:hint="eastAsia"/>
          <w:color w:val="auto"/>
          <w:highlight w:val="yellow"/>
        </w:rPr>
        <w:t>补充进来</w:t>
      </w:r>
    </w:p>
    <w:p w14:paraId="4EA1EAA0" w14:textId="55D26356" w:rsidR="0082702A" w:rsidRDefault="0082702A" w:rsidP="008245D9">
      <w:pPr>
        <w:pStyle w:val="a0"/>
        <w:rPr>
          <w:rFonts w:ascii="Calibri" w:hAnsi="Calibri" w:cs="Calibri"/>
          <w:color w:val="auto"/>
        </w:rPr>
      </w:pPr>
      <w:r>
        <w:rPr>
          <w:rFonts w:ascii="Calibri" w:hAnsi="Calibri" w:cs="Calibri"/>
          <w:color w:val="auto"/>
        </w:rPr>
        <w:tab/>
        <w:t>6</w:t>
      </w:r>
      <w:r>
        <w:rPr>
          <w:rFonts w:ascii="Calibri" w:hAnsi="Calibri" w:cs="Calibri" w:hint="eastAsia"/>
          <w:color w:val="auto"/>
        </w:rPr>
        <w:t>、采购提报数据源由</w:t>
      </w:r>
      <w:r>
        <w:rPr>
          <w:rFonts w:ascii="Calibri" w:hAnsi="Calibri" w:cs="Calibri" w:hint="eastAsia"/>
          <w:color w:val="auto"/>
        </w:rPr>
        <w:t>EMS</w:t>
      </w:r>
      <w:r w:rsidR="00DF56B2">
        <w:rPr>
          <w:rFonts w:ascii="Calibri" w:hAnsi="Calibri" w:cs="Calibri" w:hint="eastAsia"/>
          <w:color w:val="auto"/>
        </w:rPr>
        <w:t>、</w:t>
      </w:r>
      <w:r w:rsidR="00DF56B2">
        <w:rPr>
          <w:rFonts w:ascii="Calibri" w:hAnsi="Calibri" w:cs="Calibri" w:hint="eastAsia"/>
          <w:color w:val="auto"/>
        </w:rPr>
        <w:t>WMS</w:t>
      </w:r>
      <w:r w:rsidR="00DF56B2">
        <w:rPr>
          <w:rFonts w:ascii="Calibri" w:hAnsi="Calibri" w:cs="Calibri" w:hint="eastAsia"/>
          <w:color w:val="auto"/>
        </w:rPr>
        <w:t>共同</w:t>
      </w:r>
      <w:r w:rsidR="008154DB">
        <w:rPr>
          <w:rFonts w:ascii="Calibri" w:hAnsi="Calibri" w:cs="Calibri" w:hint="eastAsia"/>
          <w:color w:val="auto"/>
        </w:rPr>
        <w:t>进行</w:t>
      </w:r>
      <w:r w:rsidR="008154DB">
        <w:rPr>
          <w:rFonts w:ascii="Calibri" w:hAnsi="Calibri" w:cs="Calibri" w:hint="eastAsia"/>
          <w:color w:val="auto"/>
        </w:rPr>
        <w:t>DML</w:t>
      </w:r>
      <w:r w:rsidR="008154DB">
        <w:rPr>
          <w:rFonts w:ascii="Calibri" w:hAnsi="Calibri" w:cs="Calibri" w:hint="eastAsia"/>
          <w:color w:val="auto"/>
        </w:rPr>
        <w:t>操作</w:t>
      </w:r>
      <w:r w:rsidR="008154DB">
        <w:rPr>
          <w:rFonts w:ascii="Calibri" w:hAnsi="Calibri" w:cs="Calibri" w:hint="eastAsia"/>
          <w:color w:val="auto"/>
        </w:rPr>
        <w:t>,</w:t>
      </w:r>
      <w:r w:rsidR="008154DB">
        <w:rPr>
          <w:rFonts w:ascii="Calibri" w:hAnsi="Calibri" w:cs="Calibri" w:hint="eastAsia"/>
          <w:color w:val="auto"/>
        </w:rPr>
        <w:t>这样</w:t>
      </w:r>
      <w:r w:rsidR="008154DB" w:rsidRPr="00C6564F">
        <w:rPr>
          <w:rFonts w:ascii="Calibri" w:hAnsi="Calibri" w:cs="Calibri" w:hint="eastAsia"/>
          <w:color w:val="FF0000"/>
        </w:rPr>
        <w:t>耦合度很高</w:t>
      </w:r>
      <w:r w:rsidR="008154DB">
        <w:rPr>
          <w:rFonts w:ascii="Calibri" w:hAnsi="Calibri" w:cs="Calibri" w:hint="eastAsia"/>
          <w:color w:val="auto"/>
        </w:rPr>
        <w:t>,</w:t>
      </w:r>
      <w:r w:rsidR="008154DB">
        <w:rPr>
          <w:rFonts w:ascii="Calibri" w:hAnsi="Calibri" w:cs="Calibri" w:hint="eastAsia"/>
          <w:color w:val="auto"/>
        </w:rPr>
        <w:t>不利于后期的模块拆分</w:t>
      </w:r>
      <w:r w:rsidR="008154DB">
        <w:rPr>
          <w:rFonts w:ascii="Calibri" w:hAnsi="Calibri" w:cs="Calibri" w:hint="eastAsia"/>
          <w:color w:val="auto"/>
        </w:rPr>
        <w:t>,</w:t>
      </w:r>
      <w:r w:rsidR="008154DB">
        <w:rPr>
          <w:rFonts w:ascii="Calibri" w:hAnsi="Calibri" w:cs="Calibri" w:hint="eastAsia"/>
          <w:color w:val="auto"/>
        </w:rPr>
        <w:lastRenderedPageBreak/>
        <w:t>目前先快速版本上线</w:t>
      </w:r>
      <w:r w:rsidR="008154DB">
        <w:rPr>
          <w:rFonts w:ascii="Calibri" w:hAnsi="Calibri" w:cs="Calibri" w:hint="eastAsia"/>
          <w:color w:val="auto"/>
        </w:rPr>
        <w:t>,</w:t>
      </w:r>
      <w:r w:rsidR="008154DB">
        <w:rPr>
          <w:rFonts w:ascii="Calibri" w:hAnsi="Calibri" w:cs="Calibri" w:hint="eastAsia"/>
          <w:color w:val="auto"/>
        </w:rPr>
        <w:t>后续再考虑如何进行拆分</w:t>
      </w:r>
    </w:p>
    <w:p w14:paraId="5186AB4F" w14:textId="37338FED" w:rsidR="007510F6" w:rsidRPr="00AF4F4C" w:rsidRDefault="007510F6" w:rsidP="008245D9">
      <w:pPr>
        <w:pStyle w:val="a0"/>
        <w:rPr>
          <w:rFonts w:ascii="Calibri" w:hAnsi="Calibri" w:cs="Calibri"/>
        </w:rPr>
      </w:pPr>
      <w:r>
        <w:rPr>
          <w:rFonts w:ascii="Calibri" w:hAnsi="Calibri" w:cs="Calibri" w:hint="eastAsia"/>
          <w:color w:val="auto"/>
        </w:rPr>
        <w:tab/>
        <w:t>7</w:t>
      </w:r>
      <w:r>
        <w:rPr>
          <w:rFonts w:ascii="Calibri" w:hAnsi="Calibri" w:cs="Calibri" w:hint="eastAsia"/>
          <w:color w:val="auto"/>
        </w:rPr>
        <w:t>、</w:t>
      </w:r>
      <w:r w:rsidRPr="0087119C">
        <w:rPr>
          <w:rFonts w:ascii="Calibri" w:hAnsi="Calibri" w:cs="Calibri" w:hint="eastAsia"/>
          <w:color w:val="auto"/>
          <w:highlight w:val="yellow"/>
        </w:rPr>
        <w:t>EMS</w:t>
      </w:r>
      <w:r w:rsidRPr="0087119C">
        <w:rPr>
          <w:rFonts w:ascii="Calibri" w:hAnsi="Calibri" w:cs="Calibri" w:hint="eastAsia"/>
          <w:color w:val="auto"/>
          <w:highlight w:val="yellow"/>
        </w:rPr>
        <w:t>目前</w:t>
      </w:r>
      <w:r w:rsidRPr="0087119C">
        <w:rPr>
          <w:rFonts w:ascii="Calibri" w:hAnsi="Calibri" w:cs="Calibri" w:hint="eastAsia"/>
          <w:color w:val="auto"/>
          <w:highlight w:val="yellow"/>
        </w:rPr>
        <w:t>DML</w:t>
      </w:r>
      <w:r w:rsidRPr="0087119C">
        <w:rPr>
          <w:rFonts w:ascii="Calibri" w:hAnsi="Calibri" w:cs="Calibri" w:hint="eastAsia"/>
          <w:color w:val="auto"/>
          <w:highlight w:val="yellow"/>
        </w:rPr>
        <w:t>操作采用读写分离模式</w:t>
      </w:r>
      <w:r w:rsidRPr="0087119C">
        <w:rPr>
          <w:rFonts w:ascii="Calibri" w:hAnsi="Calibri" w:cs="Calibri" w:hint="eastAsia"/>
          <w:color w:val="auto"/>
          <w:highlight w:val="yellow"/>
        </w:rPr>
        <w:t>,</w:t>
      </w:r>
      <w:r w:rsidRPr="0087119C">
        <w:rPr>
          <w:rFonts w:ascii="Calibri" w:hAnsi="Calibri" w:cs="Calibri" w:hint="eastAsia"/>
          <w:color w:val="auto"/>
          <w:highlight w:val="yellow"/>
        </w:rPr>
        <w:t>因此会存在读写延迟情况</w:t>
      </w:r>
      <w:r w:rsidRPr="0087119C">
        <w:rPr>
          <w:rFonts w:ascii="Calibri" w:hAnsi="Calibri" w:cs="Calibri" w:hint="eastAsia"/>
          <w:color w:val="auto"/>
          <w:highlight w:val="yellow"/>
        </w:rPr>
        <w:t>(</w:t>
      </w:r>
      <w:r w:rsidRPr="0087119C">
        <w:rPr>
          <w:rFonts w:ascii="Calibri" w:hAnsi="Calibri" w:cs="Calibri" w:hint="eastAsia"/>
          <w:color w:val="auto"/>
          <w:highlight w:val="yellow"/>
        </w:rPr>
        <w:t>大概</w:t>
      </w:r>
      <w:r w:rsidRPr="0087119C">
        <w:rPr>
          <w:rFonts w:ascii="Calibri" w:hAnsi="Calibri" w:cs="Calibri" w:hint="eastAsia"/>
          <w:color w:val="auto"/>
          <w:highlight w:val="yellow"/>
        </w:rPr>
        <w:t>1</w:t>
      </w:r>
      <w:r w:rsidRPr="0087119C">
        <w:rPr>
          <w:rFonts w:ascii="Calibri" w:hAnsi="Calibri" w:cs="Calibri" w:hint="eastAsia"/>
          <w:color w:val="auto"/>
          <w:highlight w:val="yellow"/>
        </w:rPr>
        <w:t>、</w:t>
      </w:r>
      <w:r w:rsidRPr="0087119C">
        <w:rPr>
          <w:rFonts w:ascii="Calibri" w:hAnsi="Calibri" w:cs="Calibri" w:hint="eastAsia"/>
          <w:color w:val="auto"/>
          <w:highlight w:val="yellow"/>
        </w:rPr>
        <w:t>2sec),</w:t>
      </w:r>
      <w:r w:rsidRPr="0087119C">
        <w:rPr>
          <w:rFonts w:ascii="Calibri" w:hAnsi="Calibri" w:cs="Calibri" w:hint="eastAsia"/>
          <w:color w:val="auto"/>
          <w:highlight w:val="yellow"/>
        </w:rPr>
        <w:t>比如</w:t>
      </w:r>
      <w:r w:rsidRPr="0087119C">
        <w:rPr>
          <w:rFonts w:ascii="Calibri" w:hAnsi="Calibri" w:cs="Calibri" w:hint="eastAsia"/>
          <w:color w:val="auto"/>
          <w:highlight w:val="yellow"/>
        </w:rPr>
        <w:t>check</w:t>
      </w:r>
      <w:r w:rsidRPr="0087119C">
        <w:rPr>
          <w:rFonts w:ascii="Calibri" w:hAnsi="Calibri" w:cs="Calibri" w:hint="eastAsia"/>
          <w:color w:val="auto"/>
          <w:highlight w:val="yellow"/>
        </w:rPr>
        <w:t>该活动商品是否已经被导入</w:t>
      </w:r>
      <w:r w:rsidR="00AF4F4C" w:rsidRPr="0087119C">
        <w:rPr>
          <w:rFonts w:ascii="Calibri" w:hAnsi="Calibri" w:cs="Calibri"/>
          <w:color w:val="auto"/>
          <w:highlight w:val="yellow"/>
        </w:rPr>
        <w:t>,</w:t>
      </w:r>
      <w:r w:rsidR="00AF4F4C" w:rsidRPr="0087119C">
        <w:rPr>
          <w:rFonts w:ascii="Calibri" w:hAnsi="Calibri" w:cs="Calibri" w:hint="eastAsia"/>
          <w:color w:val="auto"/>
          <w:highlight w:val="yellow"/>
        </w:rPr>
        <w:t>目前出错的几率较小</w:t>
      </w:r>
      <w:r w:rsidR="00AF4F4C" w:rsidRPr="0087119C">
        <w:rPr>
          <w:rFonts w:ascii="Calibri" w:hAnsi="Calibri" w:cs="Calibri" w:hint="eastAsia"/>
          <w:color w:val="auto"/>
          <w:highlight w:val="yellow"/>
        </w:rPr>
        <w:t>,</w:t>
      </w:r>
      <w:r w:rsidR="00AF4F4C" w:rsidRPr="0087119C">
        <w:rPr>
          <w:rFonts w:ascii="Calibri" w:hAnsi="Calibri" w:cs="Calibri" w:hint="eastAsia"/>
          <w:color w:val="auto"/>
          <w:highlight w:val="yellow"/>
        </w:rPr>
        <w:t>后续再考虑</w:t>
      </w:r>
    </w:p>
    <w:p w14:paraId="001D998F" w14:textId="3C724D7D" w:rsidR="00807A8A" w:rsidRDefault="00807A8A" w:rsidP="00807A8A">
      <w:pPr>
        <w:pStyle w:val="2"/>
      </w:pPr>
      <w:bookmarkStart w:id="16" w:name="_Toc35246404"/>
      <w:r>
        <w:rPr>
          <w:rFonts w:hint="eastAsia"/>
        </w:rPr>
        <w:t>框架选择</w:t>
      </w:r>
      <w:bookmarkEnd w:id="16"/>
    </w:p>
    <w:p w14:paraId="4D02F98D" w14:textId="3A6C76F3" w:rsidR="00602268" w:rsidRPr="00602268" w:rsidRDefault="00DE5D32" w:rsidP="00E50A0F">
      <w:pPr>
        <w:pStyle w:val="a0"/>
      </w:pPr>
      <w:r>
        <w:rPr>
          <w:rFonts w:hint="eastAsia"/>
        </w:rPr>
        <w:t>服务端采用</w:t>
      </w:r>
      <w:r w:rsidR="00D51C7A">
        <w:t>Laravel</w:t>
      </w:r>
      <w:r w:rsidR="008815BE">
        <w:rPr>
          <w:rFonts w:hint="eastAsia"/>
        </w:rPr>
        <w:t xml:space="preserve"> 5.5</w:t>
      </w:r>
      <w:r w:rsidR="00602268">
        <w:rPr>
          <w:rFonts w:hint="eastAsia"/>
        </w:rPr>
        <w:t>框架</w:t>
      </w:r>
    </w:p>
    <w:p w14:paraId="1C6D8A71" w14:textId="54B7E07C" w:rsidR="00840BD2" w:rsidRDefault="00840BD2" w:rsidP="00840BD2">
      <w:pPr>
        <w:pStyle w:val="2"/>
      </w:pPr>
      <w:bookmarkStart w:id="17" w:name="_Toc35246405"/>
      <w:r>
        <w:rPr>
          <w:rFonts w:hint="eastAsia"/>
        </w:rPr>
        <w:t>已有数据梳理</w:t>
      </w:r>
      <w:bookmarkEnd w:id="17"/>
    </w:p>
    <w:tbl>
      <w:tblPr>
        <w:tblStyle w:val="15"/>
        <w:tblW w:w="0" w:type="auto"/>
        <w:tblLook w:val="04A0" w:firstRow="1" w:lastRow="0" w:firstColumn="1" w:lastColumn="0" w:noHBand="0" w:noVBand="1"/>
      </w:tblPr>
      <w:tblGrid>
        <w:gridCol w:w="4643"/>
        <w:gridCol w:w="4643"/>
      </w:tblGrid>
      <w:tr w:rsidR="00D0179C" w14:paraId="25790A13" w14:textId="77777777" w:rsidTr="00B43A47">
        <w:trPr>
          <w:cnfStyle w:val="100000000000" w:firstRow="1" w:lastRow="0" w:firstColumn="0" w:lastColumn="0" w:oddVBand="0" w:evenVBand="0" w:oddHBand="0" w:evenHBand="0" w:firstRowFirstColumn="0" w:firstRowLastColumn="0" w:lastRowFirstColumn="0" w:lastRowLastColumn="0"/>
        </w:trPr>
        <w:tc>
          <w:tcPr>
            <w:tcW w:w="4643" w:type="dxa"/>
          </w:tcPr>
          <w:p w14:paraId="5EE74F9F" w14:textId="70A7EF5C" w:rsidR="00D0179C" w:rsidRPr="00E25CAD" w:rsidRDefault="00D0179C" w:rsidP="00E50A0F">
            <w:pPr>
              <w:pStyle w:val="a0"/>
            </w:pPr>
            <w:r w:rsidRPr="00E25CAD">
              <w:rPr>
                <w:rFonts w:hint="eastAsia"/>
              </w:rPr>
              <w:t>数据</w:t>
            </w:r>
          </w:p>
        </w:tc>
        <w:tc>
          <w:tcPr>
            <w:tcW w:w="4643" w:type="dxa"/>
          </w:tcPr>
          <w:p w14:paraId="6AE6708F" w14:textId="7596858B" w:rsidR="00D0179C" w:rsidRPr="00E25CAD" w:rsidRDefault="00D0179C" w:rsidP="00E50A0F">
            <w:pPr>
              <w:pStyle w:val="a0"/>
            </w:pPr>
            <w:r w:rsidRPr="00E25CAD">
              <w:rPr>
                <w:rFonts w:hint="eastAsia"/>
              </w:rPr>
              <w:t>表</w:t>
            </w:r>
          </w:p>
        </w:tc>
      </w:tr>
      <w:tr w:rsidR="00D0179C" w14:paraId="59A0BDE9" w14:textId="77777777" w:rsidTr="00B43A47">
        <w:trPr>
          <w:cnfStyle w:val="000000100000" w:firstRow="0" w:lastRow="0" w:firstColumn="0" w:lastColumn="0" w:oddVBand="0" w:evenVBand="0" w:oddHBand="1" w:evenHBand="0" w:firstRowFirstColumn="0" w:firstRowLastColumn="0" w:lastRowFirstColumn="0" w:lastRowLastColumn="0"/>
        </w:trPr>
        <w:tc>
          <w:tcPr>
            <w:tcW w:w="4643" w:type="dxa"/>
          </w:tcPr>
          <w:p w14:paraId="2F843293" w14:textId="5D7A5D0A" w:rsidR="00D0179C" w:rsidRDefault="00F00D86" w:rsidP="00E50A0F">
            <w:pPr>
              <w:pStyle w:val="a0"/>
            </w:pPr>
            <w:r>
              <w:rPr>
                <w:rFonts w:hint="eastAsia"/>
              </w:rPr>
              <w:t>活动列表</w:t>
            </w:r>
          </w:p>
        </w:tc>
        <w:tc>
          <w:tcPr>
            <w:tcW w:w="4643" w:type="dxa"/>
          </w:tcPr>
          <w:p w14:paraId="1C714D41" w14:textId="51E88E90" w:rsidR="00D0179C" w:rsidRPr="0061610C" w:rsidRDefault="00700A68" w:rsidP="00E50A0F">
            <w:pPr>
              <w:pStyle w:val="a0"/>
            </w:pPr>
            <w:r>
              <w:t>act_list</w:t>
            </w:r>
          </w:p>
          <w:p w14:paraId="591F6E03" w14:textId="265126BB" w:rsidR="00790F0B" w:rsidRDefault="00700A68" w:rsidP="00E50A0F">
            <w:pPr>
              <w:pStyle w:val="a0"/>
            </w:pPr>
            <w:r>
              <w:rPr>
                <w:rFonts w:hint="eastAsia"/>
              </w:rPr>
              <w:t>act</w:t>
            </w:r>
            <w:r>
              <w:t>_id</w:t>
            </w:r>
            <w:r w:rsidR="00721513">
              <w:rPr>
                <w:rFonts w:hint="eastAsia"/>
              </w:rPr>
              <w:t xml:space="preserve"> long</w:t>
            </w:r>
            <w:r>
              <w:t xml:space="preserve"> </w:t>
            </w:r>
            <w:r>
              <w:rPr>
                <w:rFonts w:hint="eastAsia"/>
              </w:rPr>
              <w:t>活动</w:t>
            </w:r>
            <w:r>
              <w:rPr>
                <w:rFonts w:hint="eastAsia"/>
              </w:rPr>
              <w:t>ID</w:t>
            </w:r>
          </w:p>
          <w:p w14:paraId="2A67A058" w14:textId="47ED0392" w:rsidR="00700A68" w:rsidRDefault="00CD7DAC" w:rsidP="00E50A0F">
            <w:pPr>
              <w:pStyle w:val="a0"/>
            </w:pPr>
            <w:r>
              <w:rPr>
                <w:rFonts w:hint="eastAsia"/>
              </w:rPr>
              <w:t>type</w:t>
            </w:r>
            <w:r w:rsidR="00721513">
              <w:rPr>
                <w:rFonts w:hint="eastAsia"/>
              </w:rPr>
              <w:t xml:space="preserve"> int</w:t>
            </w:r>
            <w:r>
              <w:rPr>
                <w:rFonts w:hint="eastAsia"/>
              </w:rPr>
              <w:t xml:space="preserve"> </w:t>
            </w:r>
            <w:r>
              <w:rPr>
                <w:rFonts w:hint="eastAsia"/>
              </w:rPr>
              <w:t>活动类型</w:t>
            </w:r>
            <w:r>
              <w:rPr>
                <w:rFonts w:hint="eastAsia"/>
              </w:rPr>
              <w:t xml:space="preserve">: </w:t>
            </w:r>
            <w:r>
              <w:rPr>
                <w:rFonts w:hint="eastAsia"/>
              </w:rPr>
              <w:t>目前大概十多种吧</w:t>
            </w:r>
          </w:p>
          <w:p w14:paraId="0B355EA3" w14:textId="77777777" w:rsidR="00CD7DAC" w:rsidRDefault="00721513" w:rsidP="00E50A0F">
            <w:pPr>
              <w:pStyle w:val="a0"/>
            </w:pPr>
            <w:r>
              <w:t>start_time</w:t>
            </w:r>
            <w:r>
              <w:rPr>
                <w:rFonts w:hint="eastAsia"/>
              </w:rPr>
              <w:t xml:space="preserve"> int</w:t>
            </w:r>
            <w:r>
              <w:t xml:space="preserve"> </w:t>
            </w:r>
            <w:r>
              <w:rPr>
                <w:rFonts w:hint="eastAsia"/>
              </w:rPr>
              <w:t>开始时间</w:t>
            </w:r>
          </w:p>
          <w:p w14:paraId="75320B19" w14:textId="77777777" w:rsidR="00721513" w:rsidRDefault="00721513" w:rsidP="00E50A0F">
            <w:pPr>
              <w:pStyle w:val="a0"/>
            </w:pPr>
            <w:r>
              <w:t xml:space="preserve">end_time int </w:t>
            </w:r>
            <w:r>
              <w:rPr>
                <w:rFonts w:hint="eastAsia"/>
              </w:rPr>
              <w:t>结束时间</w:t>
            </w:r>
          </w:p>
          <w:p w14:paraId="7C650E3B" w14:textId="77777777" w:rsidR="00F46E36" w:rsidRDefault="00F46E36" w:rsidP="00E50A0F">
            <w:pPr>
              <w:pStyle w:val="a0"/>
            </w:pPr>
            <w:r>
              <w:t xml:space="preserve">extent_info </w:t>
            </w:r>
            <w:r w:rsidR="00482F2D">
              <w:t>json</w:t>
            </w:r>
            <w:r w:rsidR="004A7F81">
              <w:rPr>
                <w:rFonts w:hint="eastAsia"/>
              </w:rPr>
              <w:t>附加</w:t>
            </w:r>
            <w:r>
              <w:rPr>
                <w:rFonts w:hint="eastAsia"/>
              </w:rPr>
              <w:t>信息</w:t>
            </w:r>
            <w:r w:rsidR="00482F2D">
              <w:rPr>
                <w:rFonts w:hint="eastAsia"/>
              </w:rPr>
              <w:t>,</w:t>
            </w:r>
            <w:r w:rsidR="004A7F81">
              <w:rPr>
                <w:rFonts w:hint="eastAsia"/>
              </w:rPr>
              <w:t>某些活动是需要的</w:t>
            </w:r>
          </w:p>
          <w:p w14:paraId="7D9509AA" w14:textId="46A5E3EA" w:rsidR="00E46629" w:rsidRPr="0069432B" w:rsidRDefault="00E46629" w:rsidP="00E50A0F">
            <w:pPr>
              <w:pStyle w:val="a0"/>
            </w:pPr>
            <w:r>
              <w:t>sort_order</w:t>
            </w:r>
            <w:r>
              <w:rPr>
                <w:rFonts w:hint="eastAsia"/>
              </w:rPr>
              <w:t xml:space="preserve"> int</w:t>
            </w:r>
            <w:r>
              <w:t xml:space="preserve"> </w:t>
            </w:r>
            <w:r>
              <w:rPr>
                <w:rFonts w:hint="eastAsia"/>
              </w:rPr>
              <w:t>排序方式</w:t>
            </w:r>
            <w:r>
              <w:rPr>
                <w:rFonts w:hint="eastAsia"/>
              </w:rPr>
              <w:t xml:space="preserve">: </w:t>
            </w:r>
            <w:r>
              <w:t xml:space="preserve">0 </w:t>
            </w:r>
            <w:r>
              <w:rPr>
                <w:rFonts w:hint="eastAsia"/>
              </w:rPr>
              <w:t>后台排序</w:t>
            </w:r>
            <w:r>
              <w:rPr>
                <w:rFonts w:hint="eastAsia"/>
              </w:rPr>
              <w:t xml:space="preserve">; 1 </w:t>
            </w:r>
            <w:r>
              <w:rPr>
                <w:rFonts w:hint="eastAsia"/>
              </w:rPr>
              <w:t>销量排序</w:t>
            </w:r>
          </w:p>
        </w:tc>
      </w:tr>
      <w:tr w:rsidR="00884D8F" w14:paraId="0A75401B" w14:textId="77777777" w:rsidTr="00E03CA9">
        <w:trPr>
          <w:cnfStyle w:val="000000010000" w:firstRow="0" w:lastRow="0" w:firstColumn="0" w:lastColumn="0" w:oddVBand="0" w:evenVBand="0" w:oddHBand="0" w:evenHBand="1" w:firstRowFirstColumn="0" w:firstRowLastColumn="0" w:lastRowFirstColumn="0" w:lastRowLastColumn="0"/>
          <w:trHeight w:val="4815"/>
        </w:trPr>
        <w:tc>
          <w:tcPr>
            <w:tcW w:w="4643" w:type="dxa"/>
          </w:tcPr>
          <w:p w14:paraId="0E9F6DE8" w14:textId="2B8A7147" w:rsidR="00884D8F" w:rsidRDefault="00884D8F" w:rsidP="00E50A0F">
            <w:pPr>
              <w:pStyle w:val="a0"/>
            </w:pPr>
            <w:r>
              <w:rPr>
                <w:rFonts w:hint="eastAsia"/>
              </w:rPr>
              <w:t>活动商品列表</w:t>
            </w:r>
          </w:p>
        </w:tc>
        <w:tc>
          <w:tcPr>
            <w:tcW w:w="4643" w:type="dxa"/>
          </w:tcPr>
          <w:p w14:paraId="58186A14" w14:textId="77777777" w:rsidR="00884D8F" w:rsidRDefault="00884D8F" w:rsidP="00E50A0F">
            <w:pPr>
              <w:pStyle w:val="a0"/>
            </w:pPr>
            <w:r>
              <w:t>act</w:t>
            </w:r>
            <w:r w:rsidR="002A3F7A">
              <w:t xml:space="preserve">_id </w:t>
            </w:r>
            <w:r w:rsidR="002B046F">
              <w:rPr>
                <w:rFonts w:hint="eastAsia"/>
              </w:rPr>
              <w:t xml:space="preserve">int </w:t>
            </w:r>
            <w:r w:rsidR="002B046F">
              <w:rPr>
                <w:rFonts w:hint="eastAsia"/>
              </w:rPr>
              <w:t>活动</w:t>
            </w:r>
            <w:r w:rsidR="002B046F">
              <w:rPr>
                <w:rFonts w:hint="eastAsia"/>
              </w:rPr>
              <w:t>ID</w:t>
            </w:r>
          </w:p>
          <w:p w14:paraId="249CA766" w14:textId="77777777" w:rsidR="002B046F" w:rsidRDefault="002B046F" w:rsidP="00E50A0F">
            <w:pPr>
              <w:pStyle w:val="a0"/>
            </w:pPr>
            <w:r>
              <w:rPr>
                <w:rFonts w:hint="eastAsia"/>
              </w:rPr>
              <w:t>good</w:t>
            </w:r>
            <w:r>
              <w:t xml:space="preserve">s_id </w:t>
            </w:r>
            <w:r>
              <w:rPr>
                <w:rFonts w:hint="eastAsia"/>
              </w:rPr>
              <w:t>商品</w:t>
            </w:r>
            <w:r>
              <w:rPr>
                <w:rFonts w:hint="eastAsia"/>
              </w:rPr>
              <w:t>ID</w:t>
            </w:r>
          </w:p>
          <w:p w14:paraId="5B9B0A31" w14:textId="4AB3857D" w:rsidR="00BA631B" w:rsidRDefault="00BA631B" w:rsidP="00E50A0F">
            <w:pPr>
              <w:pStyle w:val="a0"/>
            </w:pPr>
            <w:r>
              <w:t xml:space="preserve">goods_name </w:t>
            </w:r>
            <w:r>
              <w:rPr>
                <w:rFonts w:hint="eastAsia"/>
              </w:rPr>
              <w:t>商品名称</w:t>
            </w:r>
          </w:p>
          <w:p w14:paraId="2C5F8459" w14:textId="77777777" w:rsidR="002B046F" w:rsidRDefault="002B046F" w:rsidP="00E50A0F">
            <w:pPr>
              <w:pStyle w:val="a0"/>
            </w:pPr>
            <w:r>
              <w:rPr>
                <w:rFonts w:hint="eastAsia"/>
              </w:rPr>
              <w:t>origin</w:t>
            </w:r>
            <w:r>
              <w:t xml:space="preserve">_price </w:t>
            </w:r>
            <w:r>
              <w:rPr>
                <w:rFonts w:hint="eastAsia"/>
              </w:rPr>
              <w:t>会员价格</w:t>
            </w:r>
          </w:p>
          <w:p w14:paraId="76DEF807" w14:textId="77777777" w:rsidR="002B046F" w:rsidRDefault="002B046F" w:rsidP="00E50A0F">
            <w:pPr>
              <w:pStyle w:val="a0"/>
            </w:pPr>
            <w:r>
              <w:rPr>
                <w:rFonts w:hint="eastAsia"/>
              </w:rPr>
              <w:t>p</w:t>
            </w:r>
            <w:r>
              <w:t xml:space="preserve">rice </w:t>
            </w:r>
            <w:r>
              <w:rPr>
                <w:rFonts w:hint="eastAsia"/>
              </w:rPr>
              <w:t>非会员价格</w:t>
            </w:r>
          </w:p>
          <w:p w14:paraId="19B043B8" w14:textId="77777777" w:rsidR="002B046F" w:rsidRDefault="00C27D54" w:rsidP="00E50A0F">
            <w:pPr>
              <w:pStyle w:val="a0"/>
            </w:pPr>
            <w:r>
              <w:t xml:space="preserve">goods_sales </w:t>
            </w:r>
            <w:r>
              <w:rPr>
                <w:rFonts w:hint="eastAsia"/>
              </w:rPr>
              <w:t>活动商品销量</w:t>
            </w:r>
          </w:p>
          <w:p w14:paraId="67A6DF31" w14:textId="77777777" w:rsidR="00C27D54" w:rsidRDefault="00C27D54" w:rsidP="00E50A0F">
            <w:pPr>
              <w:pStyle w:val="a0"/>
              <w:rPr>
                <w:rFonts w:ascii=".Apple Color Emoji UI" w:eastAsia=".Apple Color Emoji UI" w:hAnsi=".Apple Color Emoji UI" w:cs=".Apple Color Emoji UI"/>
              </w:rPr>
            </w:pPr>
            <w:r>
              <w:t xml:space="preserve">sort </w:t>
            </w:r>
            <w:r>
              <w:rPr>
                <w:rFonts w:hint="eastAsia"/>
              </w:rPr>
              <w:t>手动</w:t>
            </w:r>
            <w:r>
              <w:rPr>
                <w:rFonts w:ascii=".Apple Color Emoji UI" w:eastAsia=".Apple Color Emoji UI" w:hAnsi=".Apple Color Emoji UI" w:cs=".Apple Color Emoji UI" w:hint="eastAsia"/>
              </w:rPr>
              <w:t>制定的排序</w:t>
            </w:r>
          </w:p>
          <w:p w14:paraId="5D1AB50F" w14:textId="2F590481" w:rsidR="007B5633" w:rsidRDefault="007B5633" w:rsidP="007B5633">
            <w:pPr>
              <w:pStyle w:val="a0"/>
            </w:pPr>
            <w:r>
              <w:t>start_time</w:t>
            </w:r>
            <w:r>
              <w:rPr>
                <w:rFonts w:hint="eastAsia"/>
              </w:rPr>
              <w:t xml:space="preserve"> int</w:t>
            </w:r>
            <w:r>
              <w:t xml:space="preserve"> </w:t>
            </w:r>
            <w:r>
              <w:rPr>
                <w:rFonts w:hint="eastAsia"/>
              </w:rPr>
              <w:t>开始时间</w:t>
            </w:r>
            <w:r>
              <w:t>(</w:t>
            </w:r>
            <w:r>
              <w:rPr>
                <w:rFonts w:hint="eastAsia"/>
              </w:rPr>
              <w:t>同</w:t>
            </w:r>
            <w:r>
              <w:t>act_list)</w:t>
            </w:r>
          </w:p>
          <w:p w14:paraId="15481C60" w14:textId="54E876D9" w:rsidR="00C27D54" w:rsidRDefault="007B5633" w:rsidP="00E50A0F">
            <w:pPr>
              <w:pStyle w:val="a0"/>
            </w:pPr>
            <w:r>
              <w:t xml:space="preserve">end_time int </w:t>
            </w:r>
            <w:r>
              <w:rPr>
                <w:rFonts w:hint="eastAsia"/>
              </w:rPr>
              <w:t>结束时间</w:t>
            </w:r>
            <w:r>
              <w:t>(</w:t>
            </w:r>
            <w:r>
              <w:rPr>
                <w:rFonts w:hint="eastAsia"/>
              </w:rPr>
              <w:t>同</w:t>
            </w:r>
            <w:r>
              <w:t>act_list)</w:t>
            </w:r>
          </w:p>
        </w:tc>
      </w:tr>
      <w:tr w:rsidR="00961D85" w14:paraId="7675615C" w14:textId="77777777" w:rsidTr="00B43A47">
        <w:trPr>
          <w:cnfStyle w:val="000000100000" w:firstRow="0" w:lastRow="0" w:firstColumn="0" w:lastColumn="0" w:oddVBand="0" w:evenVBand="0" w:oddHBand="1" w:evenHBand="0" w:firstRowFirstColumn="0" w:firstRowLastColumn="0" w:lastRowFirstColumn="0" w:lastRowLastColumn="0"/>
        </w:trPr>
        <w:tc>
          <w:tcPr>
            <w:tcW w:w="4643" w:type="dxa"/>
          </w:tcPr>
          <w:p w14:paraId="39C3F3A9" w14:textId="5DF4F02F" w:rsidR="00961D85" w:rsidRDefault="00961D85" w:rsidP="00E50A0F">
            <w:pPr>
              <w:pStyle w:val="a0"/>
            </w:pPr>
            <w:r>
              <w:rPr>
                <w:rFonts w:hint="eastAsia"/>
              </w:rPr>
              <w:t>商品分类</w:t>
            </w:r>
            <w:r w:rsidR="00E03CA9">
              <w:rPr>
                <w:rFonts w:hint="eastAsia"/>
              </w:rPr>
              <w:t>表</w:t>
            </w:r>
          </w:p>
        </w:tc>
        <w:tc>
          <w:tcPr>
            <w:tcW w:w="4643" w:type="dxa"/>
          </w:tcPr>
          <w:p w14:paraId="0908E9B7" w14:textId="77777777" w:rsidR="00961D85" w:rsidRDefault="00961D85" w:rsidP="00E50A0F">
            <w:pPr>
              <w:pStyle w:val="a0"/>
            </w:pPr>
            <w:r w:rsidRPr="00961D85">
              <w:t>dfs_online . category_list</w:t>
            </w:r>
          </w:p>
          <w:p w14:paraId="2D677EBA" w14:textId="04A4DF71" w:rsidR="00961D85" w:rsidRDefault="00BD7E8F" w:rsidP="00E50A0F">
            <w:pPr>
              <w:pStyle w:val="a0"/>
            </w:pPr>
            <w:r w:rsidRPr="00BD7E8F">
              <w:t xml:space="preserve">select * from dfs_online . category_list where status </w:t>
            </w:r>
            <w:r w:rsidRPr="00BD7E8F">
              <w:lastRenderedPageBreak/>
              <w:t>= 1 and parent_id = 0 order by sort asc</w:t>
            </w:r>
          </w:p>
        </w:tc>
      </w:tr>
    </w:tbl>
    <w:p w14:paraId="586E3124" w14:textId="77777777" w:rsidR="00572D9F" w:rsidRPr="00572D9F" w:rsidRDefault="00572D9F" w:rsidP="00E50A0F">
      <w:pPr>
        <w:pStyle w:val="a0"/>
      </w:pPr>
    </w:p>
    <w:p w14:paraId="34558F36" w14:textId="04216BDD" w:rsidR="00245582" w:rsidRDefault="00055D41" w:rsidP="00B70070">
      <w:pPr>
        <w:pStyle w:val="2"/>
      </w:pPr>
      <w:bookmarkStart w:id="18" w:name="_Toc35246406"/>
      <w:r>
        <w:rPr>
          <w:rFonts w:hint="eastAsia"/>
        </w:rPr>
        <w:t>存储引擎选择</w:t>
      </w:r>
      <w:bookmarkEnd w:id="18"/>
    </w:p>
    <w:p w14:paraId="731F09F9" w14:textId="42D88FD5" w:rsidR="00731C55" w:rsidRPr="00731C55" w:rsidRDefault="00731C55" w:rsidP="00E50A0F">
      <w:pPr>
        <w:pStyle w:val="a0"/>
      </w:pPr>
      <w:r>
        <w:rPr>
          <w:rFonts w:hint="eastAsia"/>
        </w:rPr>
        <w:t>MySQL InnoDB</w:t>
      </w:r>
    </w:p>
    <w:p w14:paraId="79F21D27" w14:textId="3915477F" w:rsidR="00032B12" w:rsidRDefault="00C22FEE" w:rsidP="00032B12">
      <w:pPr>
        <w:pStyle w:val="2"/>
      </w:pPr>
      <w:bookmarkStart w:id="19" w:name="_Toc35246407"/>
      <w:r>
        <w:rPr>
          <w:rFonts w:hint="eastAsia"/>
        </w:rPr>
        <w:t>现有表结构修改</w:t>
      </w:r>
      <w:bookmarkEnd w:id="19"/>
    </w:p>
    <w:p w14:paraId="51C9BB94" w14:textId="77777777" w:rsidR="00E93CC6" w:rsidRDefault="00E93CC6" w:rsidP="00E93CC6">
      <w:pPr>
        <w:pStyle w:val="a0"/>
      </w:pPr>
      <w:r>
        <w:rPr>
          <w:rFonts w:hint="eastAsia"/>
        </w:rPr>
        <w:t xml:space="preserve"># </w:t>
      </w:r>
      <w:r>
        <w:rPr>
          <w:rFonts w:hint="eastAsia"/>
        </w:rPr>
        <w:t>商品来源</w:t>
      </w:r>
    </w:p>
    <w:p w14:paraId="714BE770" w14:textId="24641C89" w:rsidR="00A040D9" w:rsidRDefault="00A040D9" w:rsidP="00A040D9">
      <w:pPr>
        <w:rPr>
          <w:color w:val="000000" w:themeColor="text1"/>
        </w:rPr>
      </w:pPr>
      <w:r w:rsidRPr="00A040D9">
        <w:rPr>
          <w:rFonts w:hint="eastAsia"/>
          <w:color w:val="000000" w:themeColor="text1"/>
        </w:rPr>
        <w:t xml:space="preserve">alter table </w:t>
      </w:r>
      <w:r w:rsidR="007B534A">
        <w:rPr>
          <w:color w:val="000000" w:themeColor="text1"/>
        </w:rPr>
        <w:t xml:space="preserve">dfs_haitun . </w:t>
      </w:r>
      <w:r w:rsidRPr="00A040D9">
        <w:rPr>
          <w:rFonts w:hint="eastAsia"/>
          <w:color w:val="000000" w:themeColor="text1"/>
        </w:rPr>
        <w:t>act_goods add `source` varchar(10) null default '</w:t>
      </w:r>
      <w:r w:rsidRPr="00A040D9">
        <w:rPr>
          <w:rFonts w:hint="eastAsia"/>
          <w:color w:val="000000" w:themeColor="text1"/>
        </w:rPr>
        <w:t>商品来源</w:t>
      </w:r>
      <w:r w:rsidRPr="00A040D9">
        <w:rPr>
          <w:rFonts w:hint="eastAsia"/>
          <w:color w:val="000000" w:themeColor="text1"/>
        </w:rPr>
        <w:t>' COMMENT '' after `goods_name`;</w:t>
      </w:r>
    </w:p>
    <w:p w14:paraId="0598B696" w14:textId="77777777" w:rsidR="00FC7C7C" w:rsidRDefault="00FC7C7C" w:rsidP="00A040D9">
      <w:pPr>
        <w:rPr>
          <w:color w:val="000000" w:themeColor="text1"/>
        </w:rPr>
      </w:pPr>
    </w:p>
    <w:p w14:paraId="4EA15D47" w14:textId="0E163195" w:rsidR="00FC7C7C" w:rsidRDefault="00FC7C7C" w:rsidP="00A040D9">
      <w:pPr>
        <w:rPr>
          <w:color w:val="000000" w:themeColor="text1"/>
        </w:rPr>
      </w:pPr>
      <w:r>
        <w:rPr>
          <w:color w:val="000000" w:themeColor="text1"/>
        </w:rPr>
        <w:t xml:space="preserve"># </w:t>
      </w:r>
      <w:r w:rsidR="00D34B40">
        <w:rPr>
          <w:rFonts w:hint="eastAsia"/>
          <w:color w:val="000000" w:themeColor="text1"/>
        </w:rPr>
        <w:t>商品导入</w:t>
      </w:r>
      <w:r>
        <w:rPr>
          <w:rFonts w:hint="eastAsia"/>
          <w:color w:val="000000" w:themeColor="text1"/>
        </w:rPr>
        <w:t>关联</w:t>
      </w:r>
      <w:commentRangeStart w:id="20"/>
      <w:r>
        <w:rPr>
          <w:rFonts w:hint="eastAsia"/>
          <w:color w:val="000000" w:themeColor="text1"/>
        </w:rPr>
        <w:t>ID</w:t>
      </w:r>
      <w:commentRangeEnd w:id="20"/>
      <w:r w:rsidR="00B82092">
        <w:rPr>
          <w:rStyle w:val="af3"/>
        </w:rPr>
        <w:commentReference w:id="20"/>
      </w:r>
    </w:p>
    <w:p w14:paraId="31A365E7" w14:textId="459DBD22" w:rsidR="002C372B" w:rsidRDefault="002C372B" w:rsidP="002C372B">
      <w:pPr>
        <w:rPr>
          <w:color w:val="000000" w:themeColor="text1"/>
        </w:rPr>
      </w:pPr>
      <w:r w:rsidRPr="00A040D9">
        <w:rPr>
          <w:rFonts w:hint="eastAsia"/>
          <w:color w:val="000000" w:themeColor="text1"/>
        </w:rPr>
        <w:t xml:space="preserve">alter table </w:t>
      </w:r>
      <w:r w:rsidR="007B534A">
        <w:rPr>
          <w:color w:val="000000" w:themeColor="text1"/>
        </w:rPr>
        <w:t xml:space="preserve">dfs_haitun . </w:t>
      </w:r>
      <w:r w:rsidRPr="00A040D9">
        <w:rPr>
          <w:rFonts w:hint="eastAsia"/>
          <w:color w:val="000000" w:themeColor="text1"/>
        </w:rPr>
        <w:t>act_goods add `</w:t>
      </w:r>
      <w:r w:rsidR="00D25AB3">
        <w:rPr>
          <w:color w:val="000000" w:themeColor="text1"/>
        </w:rPr>
        <w:t>import_id</w:t>
      </w:r>
      <w:r w:rsidRPr="00A040D9">
        <w:rPr>
          <w:rFonts w:hint="eastAsia"/>
          <w:color w:val="000000" w:themeColor="text1"/>
        </w:rPr>
        <w:t>`</w:t>
      </w:r>
      <w:r w:rsidR="00467AD7">
        <w:rPr>
          <w:color w:val="000000" w:themeColor="text1"/>
        </w:rPr>
        <w:t xml:space="preserve"> int unsigned null default 0</w:t>
      </w:r>
      <w:r w:rsidR="00D34B40">
        <w:rPr>
          <w:color w:val="000000" w:themeColor="text1"/>
        </w:rPr>
        <w:t xml:space="preserve"> COMMENT ‘</w:t>
      </w:r>
      <w:r w:rsidR="00D34B40">
        <w:rPr>
          <w:rFonts w:hint="eastAsia"/>
          <w:color w:val="000000" w:themeColor="text1"/>
        </w:rPr>
        <w:t>商品导入关联</w:t>
      </w:r>
      <w:r w:rsidR="00D34B40">
        <w:rPr>
          <w:rFonts w:hint="eastAsia"/>
          <w:color w:val="000000" w:themeColor="text1"/>
        </w:rPr>
        <w:t xml:space="preserve">ID </w:t>
      </w:r>
      <w:r w:rsidR="00D34B40">
        <w:rPr>
          <w:color w:val="000000" w:themeColor="text1"/>
        </w:rPr>
        <w:t>’</w:t>
      </w:r>
      <w:r w:rsidRPr="00A040D9">
        <w:rPr>
          <w:rFonts w:hint="eastAsia"/>
          <w:color w:val="000000" w:themeColor="text1"/>
        </w:rPr>
        <w:t xml:space="preserve"> </w:t>
      </w:r>
      <w:r w:rsidR="007970AD">
        <w:rPr>
          <w:rFonts w:hint="eastAsia"/>
          <w:color w:val="000000" w:themeColor="text1"/>
        </w:rPr>
        <w:t>after `source</w:t>
      </w:r>
      <w:r w:rsidRPr="00A040D9">
        <w:rPr>
          <w:rFonts w:hint="eastAsia"/>
          <w:color w:val="000000" w:themeColor="text1"/>
        </w:rPr>
        <w:t>`;</w:t>
      </w:r>
    </w:p>
    <w:p w14:paraId="7AE591AF" w14:textId="77777777" w:rsidR="00FC7C7C" w:rsidRDefault="00FC7C7C" w:rsidP="00A040D9">
      <w:pPr>
        <w:rPr>
          <w:color w:val="000000" w:themeColor="text1"/>
        </w:rPr>
      </w:pPr>
    </w:p>
    <w:p w14:paraId="459C313C" w14:textId="069140A1" w:rsidR="001C1D8C" w:rsidRDefault="001C1D8C" w:rsidP="00A040D9">
      <w:pPr>
        <w:rPr>
          <w:color w:val="000000" w:themeColor="text1"/>
        </w:rPr>
      </w:pPr>
      <w:r>
        <w:rPr>
          <w:color w:val="000000" w:themeColor="text1"/>
        </w:rPr>
        <w:t xml:space="preserve"># </w:t>
      </w:r>
      <w:commentRangeStart w:id="21"/>
      <w:r>
        <w:rPr>
          <w:rFonts w:hint="eastAsia"/>
          <w:color w:val="000000" w:themeColor="text1"/>
        </w:rPr>
        <w:t>商品分类</w:t>
      </w:r>
      <w:commentRangeEnd w:id="21"/>
      <w:r w:rsidR="009C7A06">
        <w:rPr>
          <w:rStyle w:val="af3"/>
        </w:rPr>
        <w:commentReference w:id="21"/>
      </w:r>
    </w:p>
    <w:p w14:paraId="2ECA554C" w14:textId="77777777" w:rsidR="00B47B7F" w:rsidRPr="00B47B7F" w:rsidRDefault="00B47B7F" w:rsidP="00B47B7F">
      <w:pPr>
        <w:rPr>
          <w:rFonts w:hint="eastAsia"/>
          <w:color w:val="000000" w:themeColor="text1"/>
        </w:rPr>
      </w:pPr>
      <w:r w:rsidRPr="00B47B7F">
        <w:rPr>
          <w:rFonts w:hint="eastAsia"/>
          <w:color w:val="000000" w:themeColor="text1"/>
        </w:rPr>
        <w:t>alter table dfs_ems . `yunying_purchase_posts` add `category` text COMMENT '</w:t>
      </w:r>
      <w:r w:rsidRPr="00B47B7F">
        <w:rPr>
          <w:rFonts w:hint="eastAsia"/>
          <w:color w:val="000000" w:themeColor="text1"/>
        </w:rPr>
        <w:t>商品分类</w:t>
      </w:r>
      <w:r w:rsidRPr="00B47B7F">
        <w:rPr>
          <w:rFonts w:hint="eastAsia"/>
          <w:color w:val="000000" w:themeColor="text1"/>
        </w:rPr>
        <w:t>,json</w:t>
      </w:r>
      <w:r w:rsidRPr="00B47B7F">
        <w:rPr>
          <w:rFonts w:hint="eastAsia"/>
          <w:color w:val="000000" w:themeColor="text1"/>
        </w:rPr>
        <w:t>格式存储</w:t>
      </w:r>
      <w:r w:rsidRPr="00B47B7F">
        <w:rPr>
          <w:rFonts w:hint="eastAsia"/>
          <w:color w:val="000000" w:themeColor="text1"/>
        </w:rPr>
        <w:t>' after `category5`;</w:t>
      </w:r>
    </w:p>
    <w:p w14:paraId="0067CDBD" w14:textId="12BAC8EC" w:rsidR="00062EE6" w:rsidRDefault="00062EE6" w:rsidP="00B47B7F">
      <w:pPr>
        <w:rPr>
          <w:color w:val="000000" w:themeColor="text1"/>
        </w:rPr>
      </w:pPr>
      <w:r>
        <w:rPr>
          <w:color w:val="000000" w:themeColor="text1"/>
        </w:rPr>
        <w:t xml:space="preserve"># </w:t>
      </w:r>
      <w:commentRangeStart w:id="22"/>
      <w:r>
        <w:rPr>
          <w:rFonts w:hint="eastAsia"/>
          <w:color w:val="000000" w:themeColor="text1"/>
        </w:rPr>
        <w:t>备注</w:t>
      </w:r>
      <w:commentRangeEnd w:id="22"/>
      <w:r w:rsidR="00EC27BA">
        <w:rPr>
          <w:rStyle w:val="af3"/>
        </w:rPr>
        <w:commentReference w:id="22"/>
      </w:r>
    </w:p>
    <w:p w14:paraId="2B9A0D00" w14:textId="635BC18D" w:rsidR="003D2C54" w:rsidRPr="003D2C54" w:rsidRDefault="003D2C54" w:rsidP="003D2C54">
      <w:pPr>
        <w:rPr>
          <w:rFonts w:hint="eastAsia"/>
          <w:color w:val="000000" w:themeColor="text1"/>
        </w:rPr>
      </w:pPr>
      <w:r w:rsidRPr="003D2C54">
        <w:rPr>
          <w:rFonts w:hint="eastAsia"/>
          <w:color w:val="000000" w:themeColor="text1"/>
        </w:rPr>
        <w:t xml:space="preserve">alter table </w:t>
      </w:r>
      <w:r w:rsidR="00E53FB7">
        <w:rPr>
          <w:color w:val="000000" w:themeColor="text1"/>
        </w:rPr>
        <w:t xml:space="preserve">dfs_ems . </w:t>
      </w:r>
      <w:r w:rsidRPr="003D2C54">
        <w:rPr>
          <w:rFonts w:hint="eastAsia"/>
          <w:color w:val="000000" w:themeColor="text1"/>
        </w:rPr>
        <w:t>`yunying_purchase_posts` add `remark` varchar(512) null default '' COMMENT '</w:t>
      </w:r>
      <w:r w:rsidRPr="003D2C54">
        <w:rPr>
          <w:rFonts w:hint="eastAsia"/>
          <w:color w:val="000000" w:themeColor="text1"/>
        </w:rPr>
        <w:t>备注</w:t>
      </w:r>
      <w:r w:rsidRPr="003D2C54">
        <w:rPr>
          <w:rFonts w:hint="eastAsia"/>
          <w:color w:val="000000" w:themeColor="text1"/>
        </w:rPr>
        <w:t>' after `dead_line`;</w:t>
      </w:r>
    </w:p>
    <w:p w14:paraId="46786796" w14:textId="097C70AB" w:rsidR="00F0094D" w:rsidRDefault="00F0094D" w:rsidP="00A040D9">
      <w:pPr>
        <w:rPr>
          <w:color w:val="000000" w:themeColor="text1"/>
        </w:rPr>
      </w:pPr>
      <w:r>
        <w:rPr>
          <w:color w:val="000000" w:themeColor="text1"/>
        </w:rPr>
        <w:t xml:space="preserve"># </w:t>
      </w:r>
      <w:commentRangeStart w:id="23"/>
      <w:r>
        <w:rPr>
          <w:rFonts w:hint="eastAsia"/>
          <w:color w:val="000000" w:themeColor="text1"/>
        </w:rPr>
        <w:t>状态</w:t>
      </w:r>
      <w:commentRangeEnd w:id="23"/>
      <w:r w:rsidR="00516848">
        <w:rPr>
          <w:rStyle w:val="af3"/>
        </w:rPr>
        <w:commentReference w:id="23"/>
      </w:r>
    </w:p>
    <w:p w14:paraId="088D3C30" w14:textId="77777777" w:rsidR="00771B78" w:rsidRDefault="00771B78" w:rsidP="00F0094D">
      <w:pPr>
        <w:rPr>
          <w:color w:val="000000" w:themeColor="text1"/>
        </w:rPr>
      </w:pPr>
      <w:r w:rsidRPr="00771B78">
        <w:rPr>
          <w:rFonts w:hint="eastAsia"/>
          <w:color w:val="000000" w:themeColor="text1"/>
        </w:rPr>
        <w:t>alter table dfs_ems . `yunying_purchase_posts` add `post_status` varchar(20) not null default 'latest' COMMENT '</w:t>
      </w:r>
      <w:r w:rsidRPr="00771B78">
        <w:rPr>
          <w:rFonts w:hint="eastAsia"/>
          <w:color w:val="000000" w:themeColor="text1"/>
        </w:rPr>
        <w:t>提报单状态</w:t>
      </w:r>
      <w:r w:rsidRPr="00771B78">
        <w:rPr>
          <w:rFonts w:hint="eastAsia"/>
          <w:color w:val="000000" w:themeColor="text1"/>
        </w:rPr>
        <w:t xml:space="preserve">: latest </w:t>
      </w:r>
      <w:r w:rsidRPr="00771B78">
        <w:rPr>
          <w:rFonts w:hint="eastAsia"/>
          <w:color w:val="000000" w:themeColor="text1"/>
        </w:rPr>
        <w:t>已经发布</w:t>
      </w:r>
      <w:r w:rsidRPr="00771B78">
        <w:rPr>
          <w:rFonts w:hint="eastAsia"/>
          <w:color w:val="000000" w:themeColor="text1"/>
        </w:rPr>
        <w:t xml:space="preserve">; undo </w:t>
      </w:r>
      <w:r w:rsidRPr="00771B78">
        <w:rPr>
          <w:rFonts w:hint="eastAsia"/>
          <w:color w:val="000000" w:themeColor="text1"/>
        </w:rPr>
        <w:t>废弃的</w:t>
      </w:r>
      <w:r w:rsidRPr="00771B78">
        <w:rPr>
          <w:rFonts w:hint="eastAsia"/>
          <w:color w:val="000000" w:themeColor="text1"/>
        </w:rPr>
        <w:t>;' after `remark`;</w:t>
      </w:r>
    </w:p>
    <w:p w14:paraId="3FF00D83" w14:textId="2D4A9FC2" w:rsidR="00CE0E38" w:rsidRDefault="00CE0E38" w:rsidP="00F0094D">
      <w:pPr>
        <w:rPr>
          <w:rFonts w:hint="eastAsia"/>
          <w:color w:val="000000" w:themeColor="text1"/>
        </w:rPr>
      </w:pPr>
      <w:r w:rsidRPr="001C1D8C">
        <w:rPr>
          <w:rFonts w:hint="eastAsia"/>
          <w:color w:val="000000" w:themeColor="text1"/>
        </w:rPr>
        <w:t>alter table `yunying_purchase_posts`</w:t>
      </w:r>
      <w:r>
        <w:rPr>
          <w:color w:val="000000" w:themeColor="text1"/>
        </w:rPr>
        <w:t xml:space="preserve"> drop key `</w:t>
      </w:r>
      <w:r w:rsidRPr="00CE0E38">
        <w:rPr>
          <w:color w:val="000000" w:themeColor="text1"/>
        </w:rPr>
        <w:t>unq_act_id</w:t>
      </w:r>
      <w:r>
        <w:rPr>
          <w:color w:val="000000" w:themeColor="text1"/>
        </w:rPr>
        <w:t>`, add key `idx_act` (`act_id`, `post_status`);</w:t>
      </w:r>
    </w:p>
    <w:p w14:paraId="288A9A9C" w14:textId="6E9E1EB6" w:rsidR="00484178" w:rsidRDefault="00484178" w:rsidP="00F0094D">
      <w:pPr>
        <w:rPr>
          <w:color w:val="000000" w:themeColor="text1"/>
        </w:rPr>
      </w:pPr>
      <w:r>
        <w:rPr>
          <w:rFonts w:hint="eastAsia"/>
          <w:color w:val="000000" w:themeColor="text1"/>
        </w:rPr>
        <w:t xml:space="preserve"># </w:t>
      </w:r>
      <w:r>
        <w:rPr>
          <w:rFonts w:hint="eastAsia"/>
          <w:color w:val="000000" w:themeColor="text1"/>
        </w:rPr>
        <w:t>操作人</w:t>
      </w:r>
    </w:p>
    <w:p w14:paraId="671493D4" w14:textId="5EBEEDAB" w:rsidR="00484178" w:rsidRPr="001E3F85" w:rsidRDefault="001E3F85" w:rsidP="00F0094D">
      <w:pPr>
        <w:rPr>
          <w:color w:val="000000" w:themeColor="text1"/>
        </w:rPr>
      </w:pPr>
      <w:r w:rsidRPr="001E3F85">
        <w:rPr>
          <w:rFonts w:hint="eastAsia"/>
          <w:color w:val="000000" w:themeColor="text1"/>
        </w:rPr>
        <w:t>alter table dfs_ems . `yunying_purchase_posts` add `operator` varchar(32) DEFAULT '' COMMENT '</w:t>
      </w:r>
      <w:r w:rsidRPr="001E3F85">
        <w:rPr>
          <w:rFonts w:hint="eastAsia"/>
          <w:color w:val="000000" w:themeColor="text1"/>
        </w:rPr>
        <w:t>操作人</w:t>
      </w:r>
      <w:r>
        <w:rPr>
          <w:rFonts w:hint="eastAsia"/>
          <w:color w:val="000000" w:themeColor="text1"/>
        </w:rPr>
        <w:t>' after `post_status`;</w:t>
      </w:r>
    </w:p>
    <w:p w14:paraId="05FB09F8" w14:textId="75B2C0D1" w:rsidR="00F0094D" w:rsidRDefault="007D74D7" w:rsidP="00A040D9">
      <w:pPr>
        <w:rPr>
          <w:color w:val="000000" w:themeColor="text1"/>
        </w:rPr>
      </w:pPr>
      <w:r>
        <w:rPr>
          <w:color w:val="000000" w:themeColor="text1"/>
        </w:rPr>
        <w:t xml:space="preserve"># </w:t>
      </w:r>
      <w:r w:rsidR="00D65ED4">
        <w:rPr>
          <w:rFonts w:hint="eastAsia"/>
          <w:color w:val="000000" w:themeColor="text1"/>
        </w:rPr>
        <w:t>待导入</w:t>
      </w:r>
      <w:r w:rsidR="00BD5AC0">
        <w:rPr>
          <w:rFonts w:hint="eastAsia"/>
          <w:color w:val="000000" w:themeColor="text1"/>
        </w:rPr>
        <w:t>商品增加</w:t>
      </w:r>
      <w:r w:rsidR="00E666FC">
        <w:rPr>
          <w:rFonts w:hint="eastAsia"/>
          <w:color w:val="000000" w:themeColor="text1"/>
        </w:rPr>
        <w:t>状态</w:t>
      </w:r>
      <w:commentRangeStart w:id="24"/>
      <w:r w:rsidR="00E666FC">
        <w:rPr>
          <w:rFonts w:hint="eastAsia"/>
          <w:color w:val="000000" w:themeColor="text1"/>
        </w:rPr>
        <w:t>机</w:t>
      </w:r>
      <w:commentRangeEnd w:id="24"/>
      <w:r w:rsidR="009A11EF">
        <w:rPr>
          <w:rStyle w:val="af3"/>
        </w:rPr>
        <w:commentReference w:id="24"/>
      </w:r>
    </w:p>
    <w:p w14:paraId="2571A6E1" w14:textId="7516A2CE" w:rsidR="00D65ED4" w:rsidRDefault="00E666FC" w:rsidP="00E666FC">
      <w:pPr>
        <w:rPr>
          <w:color w:val="000000" w:themeColor="text1"/>
        </w:rPr>
      </w:pPr>
      <w:r w:rsidRPr="00E666FC">
        <w:rPr>
          <w:rFonts w:hint="eastAsia"/>
          <w:color w:val="000000" w:themeColor="text1"/>
        </w:rPr>
        <w:t xml:space="preserve">alter table </w:t>
      </w:r>
      <w:r w:rsidR="004903F5">
        <w:rPr>
          <w:color w:val="000000" w:themeColor="text1"/>
        </w:rPr>
        <w:t xml:space="preserve">dfs_ems . </w:t>
      </w:r>
      <w:r w:rsidRPr="00E666FC">
        <w:rPr>
          <w:rFonts w:hint="eastAsia"/>
          <w:color w:val="000000" w:themeColor="text1"/>
        </w:rPr>
        <w:t>`yunying_purchase_wait_for_import` modify `status` tinyint unsigned DEFAULT '1' COMMENT '</w:t>
      </w:r>
      <w:r w:rsidRPr="00E666FC">
        <w:rPr>
          <w:rFonts w:hint="eastAsia"/>
          <w:color w:val="000000" w:themeColor="text1"/>
        </w:rPr>
        <w:t>状态</w:t>
      </w:r>
      <w:r w:rsidRPr="00E666FC">
        <w:rPr>
          <w:rFonts w:hint="eastAsia"/>
          <w:color w:val="000000" w:themeColor="text1"/>
        </w:rPr>
        <w:t>: 1</w:t>
      </w:r>
      <w:r w:rsidRPr="00E666FC">
        <w:rPr>
          <w:rFonts w:hint="eastAsia"/>
          <w:color w:val="000000" w:themeColor="text1"/>
        </w:rPr>
        <w:t>待导入</w:t>
      </w:r>
      <w:r w:rsidRPr="00E666FC">
        <w:rPr>
          <w:rFonts w:hint="eastAsia"/>
          <w:color w:val="000000" w:themeColor="text1"/>
        </w:rPr>
        <w:t>; 2</w:t>
      </w:r>
      <w:r w:rsidRPr="00E666FC">
        <w:rPr>
          <w:rFonts w:hint="eastAsia"/>
          <w:color w:val="000000" w:themeColor="text1"/>
        </w:rPr>
        <w:t>导入正常</w:t>
      </w:r>
      <w:r w:rsidRPr="00E666FC">
        <w:rPr>
          <w:rFonts w:hint="eastAsia"/>
          <w:color w:val="000000" w:themeColor="text1"/>
        </w:rPr>
        <w:t>; 3</w:t>
      </w:r>
      <w:r w:rsidRPr="00E666FC">
        <w:rPr>
          <w:rFonts w:hint="eastAsia"/>
          <w:color w:val="000000" w:themeColor="text1"/>
        </w:rPr>
        <w:t>导入失败</w:t>
      </w:r>
      <w:r w:rsidRPr="00E666FC">
        <w:rPr>
          <w:rFonts w:hint="eastAsia"/>
          <w:color w:val="000000" w:themeColor="text1"/>
        </w:rPr>
        <w:t>; 4</w:t>
      </w:r>
      <w:r w:rsidR="00A601BD">
        <w:rPr>
          <w:rFonts w:hint="eastAsia"/>
          <w:color w:val="000000" w:themeColor="text1"/>
        </w:rPr>
        <w:t>提报成功</w:t>
      </w:r>
      <w:r w:rsidR="00D50C56">
        <w:rPr>
          <w:rFonts w:hint="eastAsia"/>
          <w:color w:val="000000" w:themeColor="text1"/>
        </w:rPr>
        <w:t>后</w:t>
      </w:r>
      <w:r w:rsidR="00A601BD">
        <w:rPr>
          <w:rFonts w:hint="eastAsia"/>
          <w:color w:val="000000" w:themeColor="text1"/>
        </w:rPr>
        <w:t>被驳回</w:t>
      </w:r>
      <w:r w:rsidRPr="00E666FC">
        <w:rPr>
          <w:rFonts w:hint="eastAsia"/>
          <w:color w:val="000000" w:themeColor="text1"/>
        </w:rPr>
        <w:t>;'</w:t>
      </w:r>
    </w:p>
    <w:p w14:paraId="141BC5CE" w14:textId="349CCDD7" w:rsidR="00D65ED4" w:rsidRDefault="00D65ED4" w:rsidP="00E666FC">
      <w:pPr>
        <w:rPr>
          <w:rFonts w:hint="eastAsia"/>
          <w:color w:val="000000" w:themeColor="text1"/>
        </w:rPr>
      </w:pPr>
      <w:commentRangeStart w:id="25"/>
      <w:r>
        <w:rPr>
          <w:color w:val="000000" w:themeColor="text1"/>
        </w:rPr>
        <w:t xml:space="preserve"># </w:t>
      </w:r>
      <w:r>
        <w:rPr>
          <w:rFonts w:hint="eastAsia"/>
          <w:color w:val="000000" w:themeColor="text1"/>
        </w:rPr>
        <w:t>待导入商品增加活动</w:t>
      </w:r>
      <w:r>
        <w:rPr>
          <w:rFonts w:hint="eastAsia"/>
          <w:color w:val="000000" w:themeColor="text1"/>
        </w:rPr>
        <w:t>ID</w:t>
      </w:r>
      <w:commentRangeEnd w:id="25"/>
      <w:r w:rsidR="00766315">
        <w:rPr>
          <w:rStyle w:val="af3"/>
        </w:rPr>
        <w:commentReference w:id="25"/>
      </w:r>
    </w:p>
    <w:p w14:paraId="5B8CBD5C" w14:textId="77777777" w:rsidR="00A36DCE" w:rsidRDefault="00A36DCE" w:rsidP="00A36DCE">
      <w:pPr>
        <w:rPr>
          <w:color w:val="000000" w:themeColor="text1"/>
        </w:rPr>
      </w:pPr>
      <w:r w:rsidRPr="00A36DCE">
        <w:rPr>
          <w:rFonts w:hint="eastAsia"/>
          <w:color w:val="000000" w:themeColor="text1"/>
        </w:rPr>
        <w:t>alter table dfs_ems . `yunying_purchase_wait_for_import` add `act_id` bigint(20) unsigned NOT NULL default 0 COMMENT '</w:t>
      </w:r>
      <w:r w:rsidRPr="00A36DCE">
        <w:rPr>
          <w:rFonts w:hint="eastAsia"/>
          <w:color w:val="000000" w:themeColor="text1"/>
        </w:rPr>
        <w:t>活动</w:t>
      </w:r>
      <w:r w:rsidRPr="00A36DCE">
        <w:rPr>
          <w:rFonts w:hint="eastAsia"/>
          <w:color w:val="000000" w:themeColor="text1"/>
        </w:rPr>
        <w:t>id' after `id`, add KEY `idx_act` (`act_id`);</w:t>
      </w:r>
    </w:p>
    <w:p w14:paraId="243ECEC9" w14:textId="77777777" w:rsidR="00A346FF" w:rsidRDefault="00A346FF" w:rsidP="00A36DCE">
      <w:pPr>
        <w:rPr>
          <w:color w:val="000000" w:themeColor="text1"/>
        </w:rPr>
      </w:pPr>
    </w:p>
    <w:p w14:paraId="188FB2EA" w14:textId="2EF08A93" w:rsidR="00A346FF" w:rsidRDefault="00A346FF" w:rsidP="00A36DCE">
      <w:pPr>
        <w:rPr>
          <w:rFonts w:hint="eastAsia"/>
          <w:color w:val="000000" w:themeColor="text1"/>
        </w:rPr>
      </w:pPr>
      <w:r>
        <w:rPr>
          <w:rFonts w:hint="eastAsia"/>
          <w:color w:val="000000" w:themeColor="text1"/>
        </w:rPr>
        <w:t xml:space="preserve"># </w:t>
      </w:r>
      <w:r>
        <w:rPr>
          <w:rFonts w:hint="eastAsia"/>
          <w:color w:val="000000" w:themeColor="text1"/>
        </w:rPr>
        <w:t>其它</w:t>
      </w:r>
    </w:p>
    <w:p w14:paraId="5D01021E" w14:textId="69D391CE" w:rsidR="00A346FF" w:rsidRDefault="00A346FF" w:rsidP="00A36DCE">
      <w:pPr>
        <w:rPr>
          <w:color w:val="000000" w:themeColor="text1"/>
        </w:rPr>
      </w:pPr>
      <w:r w:rsidRPr="00A346FF">
        <w:rPr>
          <w:rFonts w:hint="eastAsia"/>
          <w:color w:val="000000" w:themeColor="text1"/>
        </w:rPr>
        <w:t>alter table dfs_ems . `yunying_purchase_posts` add `create_ts` int unsigned DEFAULT 0 COMMENT '</w:t>
      </w:r>
      <w:r w:rsidRPr="00A346FF">
        <w:rPr>
          <w:rFonts w:hint="eastAsia"/>
          <w:color w:val="000000" w:themeColor="text1"/>
        </w:rPr>
        <w:t>创建时间</w:t>
      </w:r>
      <w:r w:rsidRPr="00A346FF">
        <w:rPr>
          <w:rFonts w:hint="eastAsia"/>
          <w:color w:val="000000" w:themeColor="text1"/>
        </w:rPr>
        <w:t>' a</w:t>
      </w:r>
      <w:r>
        <w:rPr>
          <w:rFonts w:hint="eastAsia"/>
          <w:color w:val="000000" w:themeColor="text1"/>
        </w:rPr>
        <w:t>fter `dead_line`;</w:t>
      </w:r>
    </w:p>
    <w:p w14:paraId="2519D0AC" w14:textId="77777777" w:rsidR="00E666FC" w:rsidRPr="00A36DCE" w:rsidRDefault="00E666FC" w:rsidP="00A040D9">
      <w:pPr>
        <w:rPr>
          <w:color w:val="000000" w:themeColor="text1"/>
        </w:rPr>
      </w:pPr>
    </w:p>
    <w:p w14:paraId="626AC1D0" w14:textId="3E7F8C87" w:rsidR="00C22FEE" w:rsidRPr="00C22FEE" w:rsidRDefault="00C22FEE" w:rsidP="00C22FEE">
      <w:pPr>
        <w:pStyle w:val="2"/>
      </w:pPr>
      <w:bookmarkStart w:id="26" w:name="_Toc35246408"/>
      <w:r>
        <w:rPr>
          <w:rFonts w:hint="eastAsia"/>
        </w:rPr>
        <w:t>详细的表结构设计</w:t>
      </w:r>
      <w:bookmarkEnd w:id="26"/>
    </w:p>
    <w:p w14:paraId="476FA4E7" w14:textId="2C7FDF2C" w:rsidR="00296C83" w:rsidRPr="00FF53C8" w:rsidRDefault="00275E72" w:rsidP="00E50A0F">
      <w:pPr>
        <w:pStyle w:val="3"/>
      </w:pPr>
      <w:bookmarkStart w:id="27" w:name="_Toc35246409"/>
      <w:r>
        <w:rPr>
          <w:rFonts w:hint="eastAsia"/>
        </w:rPr>
        <w:lastRenderedPageBreak/>
        <w:t>运营</w:t>
      </w:r>
      <w:r w:rsidR="007E40C3">
        <w:rPr>
          <w:rFonts w:hint="eastAsia"/>
        </w:rPr>
        <w:t>采购提报单表</w:t>
      </w:r>
      <w:bookmarkEnd w:id="27"/>
    </w:p>
    <w:p w14:paraId="01D26A64" w14:textId="7B749BBE" w:rsidR="008061C8" w:rsidRDefault="0060393E" w:rsidP="00C21FA7">
      <w:pPr>
        <w:pStyle w:val="a0"/>
      </w:pPr>
      <w:r w:rsidRPr="0060393E">
        <w:rPr>
          <w:noProof/>
        </w:rPr>
        <w:drawing>
          <wp:inline distT="0" distB="0" distL="0" distR="0" wp14:anchorId="4387B831" wp14:editId="70D6635C">
            <wp:extent cx="5759450" cy="3594100"/>
            <wp:effectExtent l="0" t="0" r="6350" b="1270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59450" cy="3594100"/>
                    </a:xfrm>
                    <a:prstGeom prst="rect">
                      <a:avLst/>
                    </a:prstGeom>
                  </pic:spPr>
                </pic:pic>
              </a:graphicData>
            </a:graphic>
          </wp:inline>
        </w:drawing>
      </w:r>
      <w:bookmarkStart w:id="28" w:name="_GoBack"/>
      <w:bookmarkEnd w:id="28"/>
    </w:p>
    <w:p w14:paraId="3D38276B" w14:textId="3D4BFF7D" w:rsidR="00E7581D" w:rsidRDefault="004C5A7D" w:rsidP="00E7581D">
      <w:pPr>
        <w:pStyle w:val="3"/>
      </w:pPr>
      <w:bookmarkStart w:id="29" w:name="_Toc35246410"/>
      <w:r>
        <w:rPr>
          <w:rFonts w:hint="eastAsia"/>
        </w:rPr>
        <w:t>运营采购待导入商品表</w:t>
      </w:r>
      <w:bookmarkEnd w:id="29"/>
    </w:p>
    <w:p w14:paraId="1DF8CDA9" w14:textId="62BC2FBA" w:rsidR="00E7581D" w:rsidRPr="00E7581D" w:rsidRDefault="0060518E" w:rsidP="00C21FA7">
      <w:pPr>
        <w:pStyle w:val="a0"/>
      </w:pPr>
      <w:r w:rsidRPr="0060518E">
        <w:rPr>
          <w:noProof/>
        </w:rPr>
        <w:drawing>
          <wp:inline distT="0" distB="0" distL="0" distR="0" wp14:anchorId="687FCF1B" wp14:editId="6426B8B4">
            <wp:extent cx="5759450" cy="2159635"/>
            <wp:effectExtent l="0" t="0" r="635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59450" cy="2159635"/>
                    </a:xfrm>
                    <a:prstGeom prst="rect">
                      <a:avLst/>
                    </a:prstGeom>
                  </pic:spPr>
                </pic:pic>
              </a:graphicData>
            </a:graphic>
          </wp:inline>
        </w:drawing>
      </w:r>
    </w:p>
    <w:p w14:paraId="20754953" w14:textId="69DB08F4" w:rsidR="00A77CF2" w:rsidRDefault="00B36388" w:rsidP="00A77CF2">
      <w:pPr>
        <w:pStyle w:val="1"/>
      </w:pPr>
      <w:bookmarkStart w:id="30" w:name="_Toc35246411"/>
      <w:r>
        <w:rPr>
          <w:rFonts w:hint="eastAsia"/>
        </w:rPr>
        <w:t>模块设计</w:t>
      </w:r>
      <w:bookmarkEnd w:id="30"/>
    </w:p>
    <w:p w14:paraId="1DC81802" w14:textId="52BC741E" w:rsidR="00626663" w:rsidRDefault="00947F88" w:rsidP="008550AF">
      <w:pPr>
        <w:pStyle w:val="2"/>
      </w:pPr>
      <w:bookmarkStart w:id="31" w:name="_Toc35246412"/>
      <w:r>
        <w:rPr>
          <w:rFonts w:hint="eastAsia"/>
        </w:rPr>
        <w:t>发起采购提报</w:t>
      </w:r>
      <w:bookmarkEnd w:id="31"/>
    </w:p>
    <w:p w14:paraId="6CB1D24A" w14:textId="2E90FB9D" w:rsidR="00D20DDE" w:rsidRDefault="00C52E9F" w:rsidP="00C52E9F">
      <w:pPr>
        <w:pStyle w:val="a0"/>
      </w:pPr>
      <w:r>
        <w:rPr>
          <w:rFonts w:hint="eastAsia"/>
        </w:rPr>
        <w:t>1</w:t>
      </w:r>
      <w:r>
        <w:rPr>
          <w:rFonts w:hint="eastAsia"/>
        </w:rPr>
        <w:t>、提报单</w:t>
      </w:r>
      <w:r>
        <w:rPr>
          <w:rFonts w:hint="eastAsia"/>
        </w:rPr>
        <w:t>CUR</w:t>
      </w:r>
      <w:r w:rsidR="00DA7D75">
        <w:rPr>
          <w:rFonts w:hint="eastAsia"/>
        </w:rPr>
        <w:t>操作</w:t>
      </w:r>
      <w:r w:rsidR="0017030C">
        <w:t xml:space="preserve">: </w:t>
      </w:r>
      <w:r w:rsidR="0017030C">
        <w:rPr>
          <w:rFonts w:hint="eastAsia"/>
        </w:rPr>
        <w:t>创建、修改、</w:t>
      </w:r>
      <w:r w:rsidR="00D20DDE">
        <w:rPr>
          <w:rFonts w:hint="eastAsia"/>
        </w:rPr>
        <w:t>详情</w:t>
      </w:r>
    </w:p>
    <w:p w14:paraId="0B1184B7" w14:textId="1AB2E8B7" w:rsidR="00D20DDE" w:rsidRDefault="00D20DDE" w:rsidP="00C52E9F">
      <w:pPr>
        <w:pStyle w:val="a0"/>
        <w:rPr>
          <w:rFonts w:hint="eastAsia"/>
        </w:rPr>
      </w:pPr>
      <w:r>
        <w:rPr>
          <w:rFonts w:hint="eastAsia"/>
        </w:rPr>
        <w:tab/>
      </w:r>
      <w:r w:rsidR="002436C9">
        <w:t>1</w:t>
      </w:r>
      <w:r w:rsidR="002436C9">
        <w:t>、</w:t>
      </w:r>
      <w:r w:rsidR="008C2EC2">
        <w:rPr>
          <w:rFonts w:hint="eastAsia"/>
        </w:rPr>
        <w:t>注意</w:t>
      </w:r>
      <w:r w:rsidR="008C2EC2">
        <w:rPr>
          <w:rFonts w:hint="eastAsia"/>
        </w:rPr>
        <w:t xml:space="preserve">: </w:t>
      </w:r>
      <w:r w:rsidR="008C2EC2">
        <w:rPr>
          <w:rFonts w:hint="eastAsia"/>
        </w:rPr>
        <w:t>当前活动创建及活动商品添加逻辑掺杂在一起</w:t>
      </w:r>
      <w:r w:rsidR="008C2EC2">
        <w:rPr>
          <w:rFonts w:hint="eastAsia"/>
        </w:rPr>
        <w:t>,</w:t>
      </w:r>
      <w:r w:rsidR="008C2EC2">
        <w:rPr>
          <w:rFonts w:hint="eastAsia"/>
        </w:rPr>
        <w:t>严格意义上讲需要先有活动再有活动商品</w:t>
      </w:r>
      <w:r w:rsidR="008C2EC2">
        <w:rPr>
          <w:rFonts w:hint="eastAsia"/>
        </w:rPr>
        <w:t>,</w:t>
      </w:r>
      <w:r w:rsidR="008C2EC2" w:rsidRPr="00F732CD">
        <w:rPr>
          <w:rFonts w:hint="eastAsia"/>
          <w:highlight w:val="yellow"/>
        </w:rPr>
        <w:t>这里需要改成创建活动的同时不能添加商品</w:t>
      </w:r>
      <w:r w:rsidR="008C2EC2" w:rsidRPr="00F732CD">
        <w:rPr>
          <w:rFonts w:hint="eastAsia"/>
          <w:highlight w:val="yellow"/>
        </w:rPr>
        <w:t>,</w:t>
      </w:r>
      <w:r w:rsidR="008C2EC2" w:rsidRPr="00F732CD">
        <w:rPr>
          <w:rFonts w:hint="eastAsia"/>
          <w:highlight w:val="yellow"/>
        </w:rPr>
        <w:t>同时添加完活动后需要停顿</w:t>
      </w:r>
      <w:r w:rsidR="008C2EC2" w:rsidRPr="008C7434">
        <w:rPr>
          <w:rFonts w:hint="eastAsia"/>
          <w:highlight w:val="yellow"/>
        </w:rPr>
        <w:t>2</w:t>
      </w:r>
      <w:r w:rsidR="00F451F2" w:rsidRPr="008C7434">
        <w:rPr>
          <w:highlight w:val="yellow"/>
        </w:rPr>
        <w:t xml:space="preserve"> </w:t>
      </w:r>
      <w:r w:rsidR="008C2EC2" w:rsidRPr="008C7434">
        <w:rPr>
          <w:rFonts w:hint="eastAsia"/>
          <w:highlight w:val="yellow"/>
        </w:rPr>
        <w:t>sec</w:t>
      </w:r>
      <w:r w:rsidR="008C2EC2" w:rsidRPr="008C7434">
        <w:rPr>
          <w:rFonts w:hint="eastAsia"/>
          <w:highlight w:val="yellow"/>
        </w:rPr>
        <w:t>后再跳转到该活动</w:t>
      </w:r>
      <w:r w:rsidR="003D7799">
        <w:rPr>
          <w:rFonts w:hint="eastAsia"/>
          <w:highlight w:val="yellow"/>
        </w:rPr>
        <w:lastRenderedPageBreak/>
        <w:t>修改</w:t>
      </w:r>
      <w:r w:rsidR="008C2EC2" w:rsidRPr="008C7434">
        <w:rPr>
          <w:rFonts w:hint="eastAsia"/>
          <w:highlight w:val="yellow"/>
        </w:rPr>
        <w:t>页</w:t>
      </w:r>
    </w:p>
    <w:p w14:paraId="5C968780" w14:textId="4D586843" w:rsidR="002436C9" w:rsidRDefault="002436C9" w:rsidP="00C52E9F">
      <w:pPr>
        <w:pStyle w:val="a0"/>
      </w:pPr>
      <w:r>
        <w:rPr>
          <w:rFonts w:hint="eastAsia"/>
        </w:rPr>
        <w:tab/>
        <w:t>2</w:t>
      </w:r>
      <w:r>
        <w:rPr>
          <w:rFonts w:hint="eastAsia"/>
        </w:rPr>
        <w:t>、提报单每次都需要</w:t>
      </w:r>
      <w:r>
        <w:t>check</w:t>
      </w:r>
      <w:r>
        <w:rPr>
          <w:rFonts w:hint="eastAsia"/>
        </w:rPr>
        <w:t>各个字段的</w:t>
      </w:r>
      <w:r>
        <w:t>checkSum</w:t>
      </w:r>
      <w:r>
        <w:rPr>
          <w:rFonts w:hint="eastAsia"/>
        </w:rPr>
        <w:t>值是否变化</w:t>
      </w:r>
      <w:r>
        <w:rPr>
          <w:rFonts w:hint="eastAsia"/>
        </w:rPr>
        <w:t>,</w:t>
      </w:r>
      <w:r>
        <w:rPr>
          <w:rFonts w:hint="eastAsia"/>
        </w:rPr>
        <w:t>如果改变的话</w:t>
      </w:r>
      <w:r w:rsidR="00901BE9">
        <w:rPr>
          <w:rFonts w:hint="eastAsia"/>
        </w:rPr>
        <w:t>就</w:t>
      </w:r>
      <w:commentRangeStart w:id="32"/>
      <w:r w:rsidR="00901BE9">
        <w:rPr>
          <w:rFonts w:hint="eastAsia"/>
        </w:rPr>
        <w:t>要添加新记录</w:t>
      </w:r>
      <w:commentRangeEnd w:id="32"/>
      <w:r w:rsidR="00763A66">
        <w:rPr>
          <w:rStyle w:val="af3"/>
          <w:color w:val="auto"/>
        </w:rPr>
        <w:commentReference w:id="32"/>
      </w:r>
      <w:r w:rsidR="009A3DA0">
        <w:t>,</w:t>
      </w:r>
      <w:r w:rsidR="00901340">
        <w:rPr>
          <w:rFonts w:hint="eastAsia"/>
        </w:rPr>
        <w:t>,</w:t>
      </w:r>
      <w:r w:rsidR="00901340">
        <w:rPr>
          <w:rFonts w:hint="eastAsia"/>
        </w:rPr>
        <w:t>首先按照活动</w:t>
      </w:r>
      <w:r w:rsidR="00901340">
        <w:rPr>
          <w:rFonts w:hint="eastAsia"/>
        </w:rPr>
        <w:t>ID</w:t>
      </w:r>
      <w:r w:rsidR="00901340">
        <w:rPr>
          <w:rFonts w:hint="eastAsia"/>
        </w:rPr>
        <w:t>将已有的记录</w:t>
      </w:r>
      <w:r w:rsidR="00901340">
        <w:t>post_status</w:t>
      </w:r>
      <w:r w:rsidR="00901340">
        <w:rPr>
          <w:rFonts w:hint="eastAsia"/>
        </w:rPr>
        <w:t>置为</w:t>
      </w:r>
      <w:r w:rsidR="00901340">
        <w:t>”undo”</w:t>
      </w:r>
      <w:r w:rsidR="00901340">
        <w:rPr>
          <w:rFonts w:hint="eastAsia"/>
        </w:rPr>
        <w:t>,</w:t>
      </w:r>
      <w:r w:rsidR="00901340">
        <w:rPr>
          <w:rFonts w:hint="eastAsia"/>
        </w:rPr>
        <w:t>将新记录设置为</w:t>
      </w:r>
      <w:r w:rsidR="00901340">
        <w:t>”</w:t>
      </w:r>
      <w:r w:rsidR="00A02A58">
        <w:t>latest</w:t>
      </w:r>
      <w:r w:rsidR="00901340">
        <w:t>”</w:t>
      </w:r>
    </w:p>
    <w:p w14:paraId="4AFFDE52" w14:textId="10A44E2C" w:rsidR="008D7E1D" w:rsidRDefault="008D7E1D" w:rsidP="00C52E9F">
      <w:pPr>
        <w:pStyle w:val="a0"/>
        <w:rPr>
          <w:rFonts w:hint="eastAsia"/>
        </w:rPr>
      </w:pPr>
      <w:r>
        <w:t>2</w:t>
      </w:r>
      <w:r>
        <w:t>、</w:t>
      </w:r>
      <w:commentRangeStart w:id="33"/>
      <w:r>
        <w:rPr>
          <w:rFonts w:hint="eastAsia"/>
        </w:rPr>
        <w:t>历史数据迁移</w:t>
      </w:r>
      <w:commentRangeEnd w:id="33"/>
      <w:r w:rsidR="00B712A9">
        <w:rPr>
          <w:rStyle w:val="af3"/>
          <w:color w:val="auto"/>
        </w:rPr>
        <w:commentReference w:id="33"/>
      </w:r>
    </w:p>
    <w:p w14:paraId="0A57A609" w14:textId="7C98F18A" w:rsidR="008D7E1D" w:rsidRDefault="008D7E1D" w:rsidP="00C52E9F">
      <w:pPr>
        <w:pStyle w:val="a0"/>
      </w:pPr>
      <w:r>
        <w:rPr>
          <w:rFonts w:hint="eastAsia"/>
        </w:rPr>
        <w:tab/>
        <w:t>1</w:t>
      </w:r>
      <w:r>
        <w:rPr>
          <w:rFonts w:hint="eastAsia"/>
        </w:rPr>
        <w:t>、</w:t>
      </w:r>
      <w:r w:rsidR="00E4181A">
        <w:rPr>
          <w:rFonts w:hint="eastAsia"/>
        </w:rPr>
        <w:t>商城</w:t>
      </w:r>
      <w:r w:rsidR="00E4181A">
        <w:rPr>
          <w:rFonts w:hint="eastAsia"/>
        </w:rPr>
        <w:t>30</w:t>
      </w:r>
      <w:r w:rsidR="00E4181A">
        <w:rPr>
          <w:rFonts w:hint="eastAsia"/>
        </w:rPr>
        <w:t>日销量</w:t>
      </w:r>
    </w:p>
    <w:p w14:paraId="7D7009C0" w14:textId="1D64DB79" w:rsidR="009320E1" w:rsidRDefault="009320E1" w:rsidP="00C52E9F">
      <w:pPr>
        <w:pStyle w:val="a0"/>
        <w:rPr>
          <w:rFonts w:hint="eastAsia"/>
        </w:rPr>
      </w:pPr>
      <w:r>
        <w:tab/>
      </w:r>
      <w:r>
        <w:tab/>
      </w:r>
      <w:r w:rsidR="00D45A9B">
        <w:rPr>
          <w:rFonts w:hint="eastAsia"/>
        </w:rPr>
        <w:t>废弃</w:t>
      </w:r>
      <w:r w:rsidR="00B3494C" w:rsidRPr="00B3494C">
        <w:t>sales_symbol_from</w:t>
      </w:r>
      <w:r w:rsidR="00B3494C">
        <w:rPr>
          <w:rFonts w:hint="eastAsia"/>
        </w:rPr>
        <w:t>、</w:t>
      </w:r>
      <w:r w:rsidR="00B3494C" w:rsidRPr="00B3494C">
        <w:t>sales_from</w:t>
      </w:r>
      <w:r w:rsidR="00B3494C">
        <w:rPr>
          <w:rFonts w:hint="eastAsia"/>
        </w:rPr>
        <w:t>,</w:t>
      </w:r>
      <w:r w:rsidR="00B3494C">
        <w:rPr>
          <w:rFonts w:hint="eastAsia"/>
        </w:rPr>
        <w:t>直接取</w:t>
      </w:r>
      <w:r w:rsidR="00B3494C" w:rsidRPr="00B3494C">
        <w:t>sales_symbol_to</w:t>
      </w:r>
      <w:r w:rsidR="00B3494C">
        <w:rPr>
          <w:rFonts w:hint="eastAsia"/>
        </w:rPr>
        <w:t>、</w:t>
      </w:r>
      <w:r w:rsidR="00B3494C" w:rsidRPr="00B3494C">
        <w:t>sales_to</w:t>
      </w:r>
      <w:r w:rsidR="00B3494C">
        <w:rPr>
          <w:rFonts w:hint="eastAsia"/>
        </w:rPr>
        <w:t>为“</w:t>
      </w:r>
      <w:r w:rsidR="00B3494C" w:rsidRPr="00B3494C">
        <w:rPr>
          <w:rFonts w:hint="eastAsia"/>
        </w:rPr>
        <w:t>商城</w:t>
      </w:r>
      <w:r w:rsidR="00B3494C" w:rsidRPr="00B3494C">
        <w:rPr>
          <w:rFonts w:hint="eastAsia"/>
        </w:rPr>
        <w:t>30</w:t>
      </w:r>
      <w:r w:rsidR="00B3494C" w:rsidRPr="00B3494C">
        <w:rPr>
          <w:rFonts w:hint="eastAsia"/>
        </w:rPr>
        <w:t>日销量</w:t>
      </w:r>
      <w:r w:rsidR="00B3494C">
        <w:rPr>
          <w:rFonts w:hint="eastAsia"/>
        </w:rPr>
        <w:t>”</w:t>
      </w:r>
    </w:p>
    <w:p w14:paraId="0B8286AE" w14:textId="6EDA8E7C" w:rsidR="00CB72AD" w:rsidRDefault="00CB72AD" w:rsidP="00C52E9F">
      <w:pPr>
        <w:pStyle w:val="a0"/>
      </w:pPr>
      <w:r>
        <w:rPr>
          <w:rFonts w:hint="eastAsia"/>
        </w:rPr>
        <w:tab/>
        <w:t>2</w:t>
      </w:r>
      <w:r>
        <w:rPr>
          <w:rFonts w:hint="eastAsia"/>
        </w:rPr>
        <w:t>、</w:t>
      </w:r>
      <w:r w:rsidR="00F36080">
        <w:rPr>
          <w:rFonts w:hint="eastAsia"/>
        </w:rPr>
        <w:t>旧商品分类结构数据迁移至商品分类字段</w:t>
      </w:r>
    </w:p>
    <w:p w14:paraId="51991A77" w14:textId="069F7E3D" w:rsidR="00F36080" w:rsidRDefault="00F36080" w:rsidP="00C52E9F">
      <w:pPr>
        <w:pStyle w:val="a0"/>
      </w:pPr>
      <w:commentRangeStart w:id="34"/>
      <w:r>
        <w:tab/>
      </w:r>
      <w:r w:rsidR="004C096D">
        <w:tab/>
      </w:r>
      <w:r w:rsidR="004C096D">
        <w:rPr>
          <w:rFonts w:hint="eastAsia"/>
        </w:rPr>
        <w:t>将原先的</w:t>
      </w:r>
      <w:r w:rsidR="004C096D" w:rsidRPr="004C096D">
        <w:t>category4</w:t>
      </w:r>
      <w:r w:rsidR="004C096D">
        <w:rPr>
          <w:rFonts w:hint="eastAsia"/>
        </w:rPr>
        <w:t>、</w:t>
      </w:r>
      <w:r w:rsidR="004C096D">
        <w:t>category5</w:t>
      </w:r>
      <w:r w:rsidR="004C096D">
        <w:rPr>
          <w:rFonts w:hint="eastAsia"/>
        </w:rPr>
        <w:t>字段组成</w:t>
      </w:r>
      <w:r w:rsidR="004C096D">
        <w:rPr>
          <w:rFonts w:hint="eastAsia"/>
        </w:rPr>
        <w:t>json</w:t>
      </w:r>
      <w:r w:rsidR="004C096D">
        <w:rPr>
          <w:rFonts w:hint="eastAsia"/>
        </w:rPr>
        <w:t>另存到</w:t>
      </w:r>
      <w:r w:rsidR="004C096D" w:rsidRPr="004C096D">
        <w:t>category</w:t>
      </w:r>
      <w:r w:rsidR="004C096D">
        <w:rPr>
          <w:rFonts w:hint="eastAsia"/>
        </w:rPr>
        <w:t>字段</w:t>
      </w:r>
      <w:commentRangeEnd w:id="34"/>
      <w:r w:rsidR="00877D6B">
        <w:rPr>
          <w:rStyle w:val="af3"/>
          <w:color w:val="auto"/>
        </w:rPr>
        <w:commentReference w:id="34"/>
      </w:r>
    </w:p>
    <w:p w14:paraId="6D120ED3" w14:textId="77E58AE1" w:rsidR="00185519" w:rsidRDefault="00185519" w:rsidP="00C52E9F">
      <w:pPr>
        <w:pStyle w:val="a0"/>
        <w:rPr>
          <w:rFonts w:hint="eastAsia"/>
        </w:rPr>
      </w:pPr>
      <w:r>
        <w:rPr>
          <w:rFonts w:hint="eastAsia"/>
        </w:rPr>
        <w:tab/>
        <w:t>3</w:t>
      </w:r>
      <w:r>
        <w:rPr>
          <w:rFonts w:hint="eastAsia"/>
        </w:rPr>
        <w:t>、</w:t>
      </w:r>
      <w:r w:rsidR="004A022B" w:rsidRPr="004A022B">
        <w:rPr>
          <w:rFonts w:hint="eastAsia"/>
        </w:rPr>
        <w:t>yunying_purchase_wait_for_import</w:t>
      </w:r>
      <w:r w:rsidR="004A022B" w:rsidRPr="004A022B">
        <w:rPr>
          <w:rFonts w:hint="eastAsia"/>
        </w:rPr>
        <w:t>增加</w:t>
      </w:r>
      <w:r w:rsidR="004A022B" w:rsidRPr="004A022B">
        <w:rPr>
          <w:rFonts w:hint="eastAsia"/>
        </w:rPr>
        <w:t>act_id</w:t>
      </w:r>
    </w:p>
    <w:p w14:paraId="1C36E162" w14:textId="3A2C3BA4" w:rsidR="00FB2324" w:rsidRPr="00915925" w:rsidRDefault="00FB2324" w:rsidP="00C52E9F">
      <w:pPr>
        <w:pStyle w:val="a0"/>
      </w:pPr>
      <w:r>
        <w:tab/>
      </w:r>
      <w:r w:rsidR="003A5FD3">
        <w:rPr>
          <w:rFonts w:hint="eastAsia"/>
        </w:rPr>
        <w:t>通过提报</w:t>
      </w:r>
      <w:r w:rsidR="0084300E">
        <w:rPr>
          <w:rFonts w:hint="eastAsia"/>
        </w:rPr>
        <w:t>单</w:t>
      </w:r>
      <w:r w:rsidR="0084300E">
        <w:rPr>
          <w:rFonts w:hint="eastAsia"/>
        </w:rPr>
        <w:t>(</w:t>
      </w:r>
      <w:r w:rsidR="003A5FD3" w:rsidRPr="003A5FD3">
        <w:t>yunying_purchase_posts</w:t>
      </w:r>
      <w:r w:rsidR="0084300E">
        <w:rPr>
          <w:rFonts w:hint="eastAsia"/>
        </w:rPr>
        <w:t>)</w:t>
      </w:r>
      <w:r w:rsidR="003A5FD3">
        <w:t xml:space="preserve"> </w:t>
      </w:r>
      <w:r w:rsidR="003A5FD3">
        <w:rPr>
          <w:rFonts w:hint="eastAsia"/>
        </w:rPr>
        <w:t>中的</w:t>
      </w:r>
      <w:r w:rsidR="003A5FD3">
        <w:t xml:space="preserve"> id</w:t>
      </w:r>
      <w:r w:rsidR="00966896">
        <w:rPr>
          <w:rFonts w:hint="eastAsia"/>
        </w:rPr>
        <w:t>与待导入表</w:t>
      </w:r>
      <w:r w:rsidR="00966896">
        <w:t>(</w:t>
      </w:r>
      <w:r w:rsidR="00966896" w:rsidRPr="00966896">
        <w:t>yunying_purchase_wait_for_import</w:t>
      </w:r>
      <w:r w:rsidR="00966896">
        <w:t>)</w:t>
      </w:r>
      <w:r w:rsidR="00966896">
        <w:rPr>
          <w:rFonts w:hint="eastAsia"/>
        </w:rPr>
        <w:t>的</w:t>
      </w:r>
      <w:r w:rsidR="00966896">
        <w:rPr>
          <w:rFonts w:hint="eastAsia"/>
        </w:rPr>
        <w:t>post</w:t>
      </w:r>
      <w:r w:rsidR="00966896">
        <w:t>_id</w:t>
      </w:r>
      <w:r w:rsidR="00C04AD9">
        <w:rPr>
          <w:rFonts w:hint="eastAsia"/>
        </w:rPr>
        <w:t>关联</w:t>
      </w:r>
      <w:r w:rsidR="00695CD7">
        <w:rPr>
          <w:rFonts w:hint="eastAsia"/>
        </w:rPr>
        <w:t>进行</w:t>
      </w:r>
      <w:r w:rsidR="00695CD7">
        <w:rPr>
          <w:rFonts w:hint="eastAsia"/>
        </w:rPr>
        <w:t>act</w:t>
      </w:r>
      <w:r w:rsidR="00695CD7">
        <w:t>_id</w:t>
      </w:r>
      <w:r w:rsidR="00695CD7">
        <w:rPr>
          <w:rFonts w:hint="eastAsia"/>
        </w:rPr>
        <w:t>补充</w:t>
      </w:r>
      <w:r w:rsidR="00915925">
        <w:rPr>
          <w:rFonts w:hint="eastAsia"/>
        </w:rPr>
        <w:t>,</w:t>
      </w:r>
      <w:r w:rsidR="00915925">
        <w:rPr>
          <w:rFonts w:hint="eastAsia"/>
        </w:rPr>
        <w:t>具体</w:t>
      </w:r>
      <w:r w:rsidR="00915925">
        <w:rPr>
          <w:rFonts w:hint="eastAsia"/>
        </w:rPr>
        <w:t>SQL</w:t>
      </w:r>
      <w:r w:rsidR="00915925">
        <w:rPr>
          <w:rFonts w:hint="eastAsia"/>
        </w:rPr>
        <w:t>如下</w:t>
      </w:r>
      <w:r w:rsidR="008E6ADF">
        <w:rPr>
          <w:rFonts w:hint="eastAsia"/>
        </w:rPr>
        <w:t>:</w:t>
      </w:r>
    </w:p>
    <w:p w14:paraId="6246109E" w14:textId="767A9061" w:rsidR="001E2B32" w:rsidRPr="001E2B32" w:rsidRDefault="001E2B32" w:rsidP="001E2B32">
      <w:pPr>
        <w:rPr>
          <w:rFonts w:hint="eastAsia"/>
          <w:color w:val="000000" w:themeColor="text1"/>
        </w:rPr>
      </w:pPr>
      <w:r>
        <w:rPr>
          <w:rFonts w:hint="eastAsia"/>
        </w:rPr>
        <w:tab/>
      </w:r>
      <w:r w:rsidRPr="001E2B32">
        <w:rPr>
          <w:color w:val="000000" w:themeColor="text1"/>
        </w:rPr>
        <w:t>update `yunying_purchase_wait_for_import` i set i . `act_id` = (select p . `act_id` from `yunying_purchase_posts` p where i . `post_id` = p . `id`)</w:t>
      </w:r>
    </w:p>
    <w:p w14:paraId="3C0DDF43" w14:textId="2BA1C60A" w:rsidR="004A022B" w:rsidRDefault="004A022B" w:rsidP="00C52E9F">
      <w:pPr>
        <w:pStyle w:val="a0"/>
      </w:pPr>
      <w:r>
        <w:rPr>
          <w:rFonts w:hint="eastAsia"/>
        </w:rPr>
        <w:tab/>
        <w:t>4</w:t>
      </w:r>
      <w:r>
        <w:rPr>
          <w:rFonts w:hint="eastAsia"/>
        </w:rPr>
        <w:t>、</w:t>
      </w:r>
      <w:r w:rsidR="0067061F">
        <w:rPr>
          <w:rFonts w:hint="eastAsia"/>
        </w:rPr>
        <w:t>act_goods impor</w:t>
      </w:r>
      <w:r w:rsidR="0067061F">
        <w:t>t_id</w:t>
      </w:r>
      <w:r w:rsidR="0067061F">
        <w:rPr>
          <w:rFonts w:hint="eastAsia"/>
        </w:rPr>
        <w:t xml:space="preserve"> </w:t>
      </w:r>
      <w:r w:rsidR="0067061F">
        <w:rPr>
          <w:rFonts w:hint="eastAsia"/>
        </w:rPr>
        <w:t>历史数据同步</w:t>
      </w:r>
    </w:p>
    <w:p w14:paraId="3ED695EF" w14:textId="16C15C8F" w:rsidR="00F0707D" w:rsidRDefault="00F0707D" w:rsidP="00C52E9F">
      <w:pPr>
        <w:pStyle w:val="a0"/>
        <w:rPr>
          <w:rFonts w:hint="eastAsia"/>
          <w:color w:val="FF0000"/>
        </w:rPr>
      </w:pPr>
      <w:r>
        <w:tab/>
      </w:r>
      <w:r w:rsidRPr="007978D0">
        <w:rPr>
          <w:rFonts w:hint="eastAsia"/>
          <w:color w:val="FF0000"/>
        </w:rPr>
        <w:t>只需要同步</w:t>
      </w:r>
      <w:r w:rsidRPr="007978D0">
        <w:rPr>
          <w:color w:val="FF0000"/>
        </w:rPr>
        <w:t xml:space="preserve"> </w:t>
      </w:r>
      <w:r w:rsidR="00D07EA3" w:rsidRPr="007978D0">
        <w:rPr>
          <w:color w:val="FF0000"/>
        </w:rPr>
        <w:t>act_goods</w:t>
      </w:r>
      <w:r w:rsidR="00D716C9" w:rsidRPr="007978D0">
        <w:rPr>
          <w:rFonts w:hint="eastAsia"/>
          <w:color w:val="FF0000"/>
        </w:rPr>
        <w:t>中</w:t>
      </w:r>
      <w:r w:rsidR="00D07EA3" w:rsidRPr="007978D0">
        <w:rPr>
          <w:color w:val="FF0000"/>
        </w:rPr>
        <w:t>source</w:t>
      </w:r>
      <w:r w:rsidR="00D07EA3" w:rsidRPr="007978D0">
        <w:rPr>
          <w:rFonts w:hint="eastAsia"/>
          <w:color w:val="FF0000"/>
        </w:rPr>
        <w:t>为</w:t>
      </w:r>
      <w:r w:rsidR="00D07EA3" w:rsidRPr="007978D0">
        <w:rPr>
          <w:color w:val="FF0000"/>
        </w:rPr>
        <w:t>wms</w:t>
      </w:r>
      <w:r w:rsidR="00D07EA3" w:rsidRPr="007978D0">
        <w:rPr>
          <w:rFonts w:hint="eastAsia"/>
          <w:color w:val="FF0000"/>
        </w:rPr>
        <w:t>、</w:t>
      </w:r>
      <w:r w:rsidR="00D07EA3" w:rsidRPr="007978D0">
        <w:rPr>
          <w:color w:val="FF0000"/>
        </w:rPr>
        <w:t>pop</w:t>
      </w:r>
      <w:r w:rsidR="00D07EA3" w:rsidRPr="007978D0">
        <w:rPr>
          <w:rFonts w:hint="eastAsia"/>
          <w:color w:val="FF0000"/>
        </w:rPr>
        <w:t>的商品</w:t>
      </w:r>
      <w:r w:rsidR="006223B2" w:rsidRPr="007978D0">
        <w:rPr>
          <w:color w:val="FF0000"/>
        </w:rPr>
        <w:t>import_id</w:t>
      </w:r>
      <w:r w:rsidR="006223B2" w:rsidRPr="007978D0">
        <w:rPr>
          <w:rFonts w:hint="eastAsia"/>
          <w:color w:val="FF0000"/>
        </w:rPr>
        <w:t>,EMS</w:t>
      </w:r>
      <w:r w:rsidR="006223B2" w:rsidRPr="007978D0">
        <w:rPr>
          <w:rFonts w:hint="eastAsia"/>
          <w:color w:val="FF0000"/>
        </w:rPr>
        <w:t>中添加、导入商品</w:t>
      </w:r>
      <w:r w:rsidR="006223B2" w:rsidRPr="007978D0">
        <w:rPr>
          <w:color w:val="FF0000"/>
        </w:rPr>
        <w:t>import_id</w:t>
      </w:r>
      <w:r w:rsidR="006223B2" w:rsidRPr="007978D0">
        <w:rPr>
          <w:rFonts w:hint="eastAsia"/>
          <w:color w:val="FF0000"/>
        </w:rPr>
        <w:t>永远是</w:t>
      </w:r>
      <w:r w:rsidR="006223B2" w:rsidRPr="007978D0">
        <w:rPr>
          <w:color w:val="FF0000"/>
        </w:rPr>
        <w:t>0</w:t>
      </w:r>
    </w:p>
    <w:p w14:paraId="2EF53224" w14:textId="0F47481A" w:rsidR="006571AA" w:rsidRPr="000045AF" w:rsidRDefault="008A5AA8" w:rsidP="006571AA">
      <w:pPr>
        <w:pStyle w:val="a0"/>
        <w:rPr>
          <w:rFonts w:hint="eastAsia"/>
        </w:rPr>
      </w:pPr>
      <w:r>
        <w:rPr>
          <w:color w:val="FF0000"/>
        </w:rPr>
        <w:tab/>
      </w:r>
      <w:r w:rsidR="006571AA" w:rsidRPr="000045AF">
        <w:rPr>
          <w:rFonts w:hint="eastAsia"/>
        </w:rPr>
        <w:t xml:space="preserve"># act_goods import_id </w:t>
      </w:r>
      <w:r w:rsidR="006571AA" w:rsidRPr="000045AF">
        <w:rPr>
          <w:rFonts w:hint="eastAsia"/>
        </w:rPr>
        <w:t>同步</w:t>
      </w:r>
      <w:r w:rsidR="006571AA" w:rsidRPr="000045AF">
        <w:t>SQL</w:t>
      </w:r>
      <w:r w:rsidR="006571AA" w:rsidRPr="000045AF">
        <w:rPr>
          <w:rFonts w:hint="eastAsia"/>
        </w:rPr>
        <w:t>如下</w:t>
      </w:r>
      <w:r w:rsidR="006571AA" w:rsidRPr="000045AF">
        <w:rPr>
          <w:rFonts w:hint="eastAsia"/>
        </w:rPr>
        <w:t xml:space="preserve">: </w:t>
      </w:r>
      <w:r w:rsidR="000045AF" w:rsidRPr="000045AF">
        <w:rPr>
          <w:rFonts w:hint="eastAsia"/>
        </w:rPr>
        <w:t xml:space="preserve"> </w:t>
      </w:r>
    </w:p>
    <w:p w14:paraId="03E1378F" w14:textId="317F1CFE" w:rsidR="00C0719D" w:rsidRPr="006223B2" w:rsidRDefault="006571AA" w:rsidP="00D947B0">
      <w:pPr>
        <w:pStyle w:val="a0"/>
        <w:ind w:firstLine="420"/>
        <w:rPr>
          <w:rFonts w:hint="eastAsia"/>
        </w:rPr>
      </w:pPr>
      <w:r w:rsidRPr="000045AF">
        <w:t>update dfs_haitun . act_goods ag set ag . import_id = (select i . id from dfs_ems . yunying_purchase_wait_for_import i where ag . act_id = i . act_id and ag . goods_id = i . goods_id and i . status = 2) where ag . status = 1 and ag . source in('wms', 'pop')</w:t>
      </w:r>
    </w:p>
    <w:p w14:paraId="21D764BC" w14:textId="76485376" w:rsidR="00400FCB" w:rsidRDefault="003E1A98" w:rsidP="00400FCB">
      <w:pPr>
        <w:pStyle w:val="2"/>
      </w:pPr>
      <w:bookmarkStart w:id="35" w:name="_Toc35246413"/>
      <w:r>
        <w:rPr>
          <w:rFonts w:hint="eastAsia"/>
        </w:rPr>
        <w:t>WMS</w:t>
      </w:r>
      <w:r w:rsidR="003B61B6">
        <w:rPr>
          <w:rFonts w:hint="eastAsia"/>
        </w:rPr>
        <w:t>选品</w:t>
      </w:r>
      <w:bookmarkEnd w:id="35"/>
    </w:p>
    <w:p w14:paraId="48DC3361" w14:textId="4B86185D" w:rsidR="00400FCB" w:rsidRDefault="00400FCB" w:rsidP="00400FCB">
      <w:pPr>
        <w:pStyle w:val="a0"/>
      </w:pPr>
      <w:r>
        <w:rPr>
          <w:rFonts w:hint="eastAsia"/>
        </w:rPr>
        <w:t>1</w:t>
      </w:r>
      <w:r>
        <w:rPr>
          <w:rFonts w:hint="eastAsia"/>
        </w:rPr>
        <w:t>、根据采购提报单做商品过滤</w:t>
      </w:r>
    </w:p>
    <w:p w14:paraId="1C6B0C8E" w14:textId="67410D11" w:rsidR="00400FCB" w:rsidRDefault="00400FCB" w:rsidP="00400FCB">
      <w:pPr>
        <w:pStyle w:val="a0"/>
      </w:pPr>
      <w:r>
        <w:rPr>
          <w:rFonts w:hint="eastAsia"/>
        </w:rPr>
        <w:t>2</w:t>
      </w:r>
      <w:r>
        <w:rPr>
          <w:rFonts w:hint="eastAsia"/>
        </w:rPr>
        <w:t>、导入“采购待导入商品表</w:t>
      </w:r>
      <w:r w:rsidR="00C4239F">
        <w:t>”</w:t>
      </w:r>
    </w:p>
    <w:p w14:paraId="027256AF" w14:textId="7748ADBF" w:rsidR="004D3597" w:rsidRDefault="004D3597" w:rsidP="00400FCB">
      <w:pPr>
        <w:pStyle w:val="a0"/>
      </w:pPr>
      <w:r>
        <w:rPr>
          <w:rFonts w:hint="eastAsia"/>
        </w:rPr>
        <w:t>3</w:t>
      </w:r>
      <w:r>
        <w:rPr>
          <w:rFonts w:hint="eastAsia"/>
        </w:rPr>
        <w:t>、通知</w:t>
      </w:r>
      <w:r>
        <w:rPr>
          <w:rFonts w:hint="eastAsia"/>
        </w:rPr>
        <w:t>EMS</w:t>
      </w:r>
      <w:r>
        <w:rPr>
          <w:rFonts w:hint="eastAsia"/>
        </w:rPr>
        <w:t>进行商品</w:t>
      </w:r>
      <w:r w:rsidR="0049355D">
        <w:rPr>
          <w:rFonts w:hint="eastAsia"/>
        </w:rPr>
        <w:t>同步导入</w:t>
      </w:r>
    </w:p>
    <w:p w14:paraId="0D3BD849" w14:textId="2A27C7AD" w:rsidR="00881F19" w:rsidRDefault="00604382" w:rsidP="008E7BF4">
      <w:pPr>
        <w:pStyle w:val="a0"/>
      </w:pPr>
      <w:r>
        <w:tab/>
      </w:r>
      <w:r w:rsidRPr="008E7BF4">
        <w:rPr>
          <w:rFonts w:hint="eastAsia"/>
          <w:highlight w:val="yellow"/>
        </w:rPr>
        <w:t>注意</w:t>
      </w:r>
      <w:r w:rsidRPr="008E7BF4">
        <w:rPr>
          <w:rFonts w:hint="eastAsia"/>
          <w:highlight w:val="yellow"/>
        </w:rPr>
        <w:t xml:space="preserve">: </w:t>
      </w:r>
      <w:r w:rsidRPr="008E7BF4">
        <w:rPr>
          <w:rFonts w:hint="eastAsia"/>
          <w:highlight w:val="yellow"/>
        </w:rPr>
        <w:t>通知接口需要增加验签逻辑</w:t>
      </w:r>
      <w:r w:rsidRPr="008E7BF4">
        <w:rPr>
          <w:rFonts w:hint="eastAsia"/>
          <w:highlight w:val="yellow"/>
        </w:rPr>
        <w:t>:</w:t>
      </w:r>
    </w:p>
    <w:p w14:paraId="7D84CFED" w14:textId="5A3B6487" w:rsidR="009748AD" w:rsidRPr="009748AD" w:rsidRDefault="009748AD" w:rsidP="008E7BF4">
      <w:pPr>
        <w:widowControl/>
        <w:ind w:firstLine="420"/>
        <w:jc w:val="left"/>
        <w:rPr>
          <w:color w:val="000000" w:themeColor="text1"/>
        </w:rPr>
      </w:pPr>
      <w:r w:rsidRPr="009748AD">
        <w:rPr>
          <w:color w:val="000000" w:themeColor="text1"/>
        </w:rPr>
        <w:t>签名生成</w:t>
      </w:r>
      <w:r w:rsidR="007B3642">
        <w:rPr>
          <w:color w:val="000000" w:themeColor="text1"/>
        </w:rPr>
        <w:t>: genSign() string = md5</w:t>
      </w:r>
      <w:r w:rsidRPr="009748AD">
        <w:rPr>
          <w:color w:val="000000" w:themeColor="text1"/>
        </w:rPr>
        <w:t xml:space="preserve"> (EMS</w:t>
      </w:r>
      <w:r w:rsidRPr="009748AD">
        <w:rPr>
          <w:color w:val="000000" w:themeColor="text1"/>
        </w:rPr>
        <w:t>跟</w:t>
      </w:r>
      <w:r w:rsidRPr="009748AD">
        <w:rPr>
          <w:color w:val="000000" w:themeColor="text1"/>
        </w:rPr>
        <w:t>WMS</w:t>
      </w:r>
      <w:r w:rsidRPr="009748AD">
        <w:rPr>
          <w:color w:val="000000" w:themeColor="text1"/>
        </w:rPr>
        <w:t>约定好的盐</w:t>
      </w:r>
      <w:r w:rsidRPr="009748AD">
        <w:rPr>
          <w:color w:val="000000" w:themeColor="text1"/>
        </w:rPr>
        <w:t>salt + (</w:t>
      </w:r>
      <w:r w:rsidR="00225EC6">
        <w:rPr>
          <w:color w:val="000000" w:themeColor="text1"/>
        </w:rPr>
        <w:t>英文</w:t>
      </w:r>
      <w:r w:rsidR="00225EC6">
        <w:rPr>
          <w:rFonts w:hint="eastAsia"/>
          <w:color w:val="000000" w:themeColor="text1"/>
        </w:rPr>
        <w:t>冒号</w:t>
      </w:r>
      <w:r w:rsidRPr="009748AD">
        <w:rPr>
          <w:color w:val="000000" w:themeColor="text1"/>
        </w:rPr>
        <w:t xml:space="preserve">) + </w:t>
      </w:r>
      <w:r w:rsidRPr="009748AD">
        <w:rPr>
          <w:color w:val="000000" w:themeColor="text1"/>
        </w:rPr>
        <w:t>当前时间戳</w:t>
      </w:r>
      <w:r w:rsidRPr="009748AD">
        <w:rPr>
          <w:color w:val="000000" w:themeColor="text1"/>
        </w:rPr>
        <w:t>,</w:t>
      </w:r>
      <w:r w:rsidRPr="009748AD">
        <w:rPr>
          <w:color w:val="000000" w:themeColor="text1"/>
        </w:rPr>
        <w:t>精确到秒</w:t>
      </w:r>
      <w:r w:rsidRPr="009748AD">
        <w:rPr>
          <w:color w:val="000000" w:themeColor="text1"/>
        </w:rPr>
        <w:t>)</w:t>
      </w:r>
    </w:p>
    <w:p w14:paraId="0BB7B21B" w14:textId="470BAB1F" w:rsidR="009748AD" w:rsidRPr="008E7BF4" w:rsidRDefault="009748AD" w:rsidP="008E7BF4">
      <w:pPr>
        <w:widowControl/>
        <w:ind w:firstLine="420"/>
        <w:jc w:val="left"/>
        <w:rPr>
          <w:color w:val="000000" w:themeColor="text1"/>
        </w:rPr>
      </w:pPr>
      <w:r w:rsidRPr="009748AD">
        <w:rPr>
          <w:color w:val="000000" w:themeColor="text1"/>
        </w:rPr>
        <w:lastRenderedPageBreak/>
        <w:t>验签逻辑</w:t>
      </w:r>
      <w:r w:rsidRPr="009748AD">
        <w:rPr>
          <w:color w:val="000000" w:themeColor="text1"/>
        </w:rPr>
        <w:t>: checkSig</w:t>
      </w:r>
      <w:r w:rsidR="001A2ECF">
        <w:rPr>
          <w:color w:val="000000" w:themeColor="text1"/>
        </w:rPr>
        <w:t>n(timeStamp, signString)</w:t>
      </w:r>
      <w:r w:rsidRPr="009748AD">
        <w:rPr>
          <w:color w:val="000000" w:themeColor="text1"/>
        </w:rPr>
        <w:t xml:space="preserve">, </w:t>
      </w:r>
      <w:r w:rsidRPr="009748AD">
        <w:rPr>
          <w:color w:val="000000" w:themeColor="text1"/>
        </w:rPr>
        <w:t>根据给定时间戳生成签名</w:t>
      </w:r>
      <w:r w:rsidRPr="009748AD">
        <w:rPr>
          <w:color w:val="000000" w:themeColor="text1"/>
        </w:rPr>
        <w:t>,</w:t>
      </w:r>
      <w:r w:rsidRPr="009748AD">
        <w:rPr>
          <w:color w:val="000000" w:themeColor="text1"/>
        </w:rPr>
        <w:t>然后对比</w:t>
      </w:r>
      <w:r w:rsidRPr="009748AD">
        <w:rPr>
          <w:color w:val="000000" w:themeColor="text1"/>
        </w:rPr>
        <w:t>,</w:t>
      </w:r>
      <w:r w:rsidRPr="009748AD">
        <w:rPr>
          <w:color w:val="000000" w:themeColor="text1"/>
        </w:rPr>
        <w:t>如果成功后</w:t>
      </w:r>
      <w:r w:rsidRPr="009748AD">
        <w:rPr>
          <w:color w:val="000000" w:themeColor="text1"/>
        </w:rPr>
        <w:t>,</w:t>
      </w:r>
      <w:r w:rsidRPr="009748AD">
        <w:rPr>
          <w:color w:val="000000" w:themeColor="text1"/>
        </w:rPr>
        <w:t>继续验证</w:t>
      </w:r>
      <w:r w:rsidRPr="009748AD">
        <w:rPr>
          <w:color w:val="000000" w:themeColor="text1"/>
        </w:rPr>
        <w:t>timeStamp</w:t>
      </w:r>
      <w:r w:rsidRPr="009748AD">
        <w:rPr>
          <w:color w:val="000000" w:themeColor="text1"/>
        </w:rPr>
        <w:t>与当前时间戳上下是否误差在</w:t>
      </w:r>
      <w:r w:rsidRPr="009748AD">
        <w:rPr>
          <w:color w:val="000000" w:themeColor="text1"/>
        </w:rPr>
        <w:t>10 sec</w:t>
      </w:r>
      <w:r w:rsidRPr="009748AD">
        <w:rPr>
          <w:color w:val="000000" w:themeColor="text1"/>
        </w:rPr>
        <w:t>内</w:t>
      </w:r>
      <w:r w:rsidRPr="009748AD">
        <w:rPr>
          <w:color w:val="000000" w:themeColor="text1"/>
        </w:rPr>
        <w:t>,</w:t>
      </w:r>
      <w:r w:rsidRPr="009748AD">
        <w:rPr>
          <w:color w:val="000000" w:themeColor="text1"/>
        </w:rPr>
        <w:t>如果是则认为签名正确</w:t>
      </w:r>
      <w:r w:rsidRPr="009748AD">
        <w:rPr>
          <w:color w:val="000000" w:themeColor="text1"/>
        </w:rPr>
        <w:t>,</w:t>
      </w:r>
      <w:r w:rsidRPr="009748AD">
        <w:rPr>
          <w:color w:val="000000" w:themeColor="text1"/>
        </w:rPr>
        <w:t>如果不是则认为签名过期</w:t>
      </w:r>
    </w:p>
    <w:p w14:paraId="70CF685C" w14:textId="5421A00B" w:rsidR="00496F51" w:rsidRDefault="00E113BD" w:rsidP="00881F19">
      <w:pPr>
        <w:pStyle w:val="2"/>
      </w:pPr>
      <w:bookmarkStart w:id="36" w:name="_Toc35246414"/>
      <w:r>
        <w:rPr>
          <w:rFonts w:hint="eastAsia"/>
        </w:rPr>
        <w:t>活动商品同步</w:t>
      </w:r>
      <w:bookmarkEnd w:id="36"/>
    </w:p>
    <w:p w14:paraId="1B299458" w14:textId="782B49B3" w:rsidR="00E113BD" w:rsidRDefault="00AA677B" w:rsidP="00E113BD">
      <w:pPr>
        <w:pStyle w:val="a0"/>
      </w:pPr>
      <w:r>
        <w:rPr>
          <w:rFonts w:hint="eastAsia"/>
        </w:rPr>
        <w:t>1</w:t>
      </w:r>
      <w:r>
        <w:rPr>
          <w:rFonts w:hint="eastAsia"/>
        </w:rPr>
        <w:t>、遍历商品</w:t>
      </w:r>
    </w:p>
    <w:p w14:paraId="2FB758FB" w14:textId="00E613FC" w:rsidR="00AA677B" w:rsidRDefault="00AA677B" w:rsidP="00E113BD">
      <w:pPr>
        <w:pStyle w:val="a0"/>
      </w:pPr>
      <w:r>
        <w:rPr>
          <w:rFonts w:hint="eastAsia"/>
        </w:rPr>
        <w:t>2</w:t>
      </w:r>
      <w:r>
        <w:rPr>
          <w:rFonts w:hint="eastAsia"/>
        </w:rPr>
        <w:t>、</w:t>
      </w:r>
      <w:r>
        <w:rPr>
          <w:rFonts w:hint="eastAsia"/>
        </w:rPr>
        <w:t>check</w:t>
      </w:r>
      <w:r w:rsidR="00BA5FBD">
        <w:rPr>
          <w:rFonts w:hint="eastAsia"/>
        </w:rPr>
        <w:t>并</w:t>
      </w:r>
      <w:r>
        <w:rPr>
          <w:rFonts w:hint="eastAsia"/>
        </w:rPr>
        <w:t>导入</w:t>
      </w:r>
    </w:p>
    <w:p w14:paraId="721B20A7" w14:textId="2D6AACD6" w:rsidR="002102DC" w:rsidRDefault="00AA677B" w:rsidP="002102DC">
      <w:pPr>
        <w:pStyle w:val="a0"/>
      </w:pPr>
      <w:r>
        <w:rPr>
          <w:rFonts w:hint="eastAsia"/>
        </w:rPr>
        <w:t>3</w:t>
      </w:r>
      <w:r>
        <w:rPr>
          <w:rFonts w:hint="eastAsia"/>
        </w:rPr>
        <w:t>、错误信息汇总到日志</w:t>
      </w:r>
    </w:p>
    <w:p w14:paraId="74016A35" w14:textId="5E56B100" w:rsidR="002F55E0" w:rsidRPr="00AC6A48" w:rsidRDefault="002F55E0" w:rsidP="002102DC">
      <w:pPr>
        <w:pStyle w:val="a0"/>
      </w:pPr>
      <w:r>
        <w:rPr>
          <w:rFonts w:hint="eastAsia"/>
        </w:rPr>
        <w:t>注意</w:t>
      </w:r>
      <w:r>
        <w:rPr>
          <w:rFonts w:hint="eastAsia"/>
        </w:rPr>
        <w:t xml:space="preserve">: </w:t>
      </w:r>
      <w:r>
        <w:rPr>
          <w:rFonts w:hint="eastAsia"/>
        </w:rPr>
        <w:t>逻辑可以</w:t>
      </w:r>
      <w:r w:rsidR="006F63CD">
        <w:rPr>
          <w:rFonts w:hint="eastAsia"/>
        </w:rPr>
        <w:t>参考当前活动商品导入</w:t>
      </w:r>
    </w:p>
    <w:p w14:paraId="5C00F408" w14:textId="608B98B7" w:rsidR="00E16800" w:rsidRDefault="005902B5" w:rsidP="008668A6">
      <w:pPr>
        <w:pStyle w:val="1"/>
      </w:pPr>
      <w:bookmarkStart w:id="37" w:name="_Toc35246415"/>
      <w:r>
        <w:rPr>
          <w:rFonts w:hint="eastAsia"/>
        </w:rPr>
        <w:t>接口设计</w:t>
      </w:r>
      <w:bookmarkEnd w:id="37"/>
    </w:p>
    <w:p w14:paraId="71E91F03" w14:textId="77777777" w:rsidR="000748FA" w:rsidRDefault="000748FA" w:rsidP="000748FA">
      <w:pPr>
        <w:widowControl/>
        <w:jc w:val="left"/>
        <w:rPr>
          <w:rFonts w:eastAsia="Times New Roman"/>
          <w:kern w:val="0"/>
          <w:sz w:val="24"/>
        </w:rPr>
      </w:pPr>
      <w:r w:rsidRPr="00D870EB">
        <w:rPr>
          <w:rFonts w:hint="eastAsia"/>
          <w:color w:val="000000" w:themeColor="text1"/>
        </w:rPr>
        <w:t>发起采购提报单</w:t>
      </w:r>
      <w:r w:rsidRPr="00D870EB">
        <w:rPr>
          <w:rFonts w:hint="eastAsia"/>
          <w:color w:val="000000" w:themeColor="text1"/>
        </w:rPr>
        <w:t>(</w:t>
      </w:r>
      <w:r w:rsidRPr="00D870EB">
        <w:rPr>
          <w:rFonts w:hint="eastAsia"/>
          <w:color w:val="000000" w:themeColor="text1"/>
        </w:rPr>
        <w:t>包括修改</w:t>
      </w:r>
      <w:r w:rsidRPr="00D870EB">
        <w:rPr>
          <w:rFonts w:hint="eastAsia"/>
          <w:color w:val="000000" w:themeColor="text1"/>
        </w:rPr>
        <w:t>)</w:t>
      </w:r>
      <w:r>
        <w:t xml:space="preserve"> </w:t>
      </w:r>
      <w:hyperlink r:id="rId18" w:history="1">
        <w:r>
          <w:rPr>
            <w:rStyle w:val="ac"/>
            <w:rFonts w:eastAsia="Times New Roman"/>
          </w:rPr>
          <w:t>http://10.81.8.30:3000/project/123/interface/api/2600</w:t>
        </w:r>
      </w:hyperlink>
    </w:p>
    <w:p w14:paraId="1B63A6F5" w14:textId="77777777" w:rsidR="003527E3" w:rsidRDefault="003527E3" w:rsidP="003527E3">
      <w:pPr>
        <w:widowControl/>
        <w:jc w:val="left"/>
        <w:rPr>
          <w:rFonts w:eastAsia="Times New Roman"/>
          <w:kern w:val="0"/>
          <w:sz w:val="24"/>
        </w:rPr>
      </w:pPr>
      <w:r w:rsidRPr="00D870EB">
        <w:rPr>
          <w:color w:val="000000" w:themeColor="text1"/>
        </w:rPr>
        <w:t>采购同步通知</w:t>
      </w:r>
      <w:r>
        <w:rPr>
          <w:rFonts w:eastAsia="Times New Roman" w:hint="eastAsia"/>
          <w:kern w:val="0"/>
          <w:sz w:val="24"/>
        </w:rPr>
        <w:t xml:space="preserve"> </w:t>
      </w:r>
      <w:hyperlink r:id="rId19" w:history="1">
        <w:r>
          <w:rPr>
            <w:rStyle w:val="ac"/>
            <w:rFonts w:eastAsia="Times New Roman"/>
          </w:rPr>
          <w:t>http://10.81.8.30:3000/project/123/interface/api/2604</w:t>
        </w:r>
      </w:hyperlink>
    </w:p>
    <w:p w14:paraId="0B5B0B59" w14:textId="2C191CCC" w:rsidR="00BA38CF" w:rsidRDefault="00656DB8" w:rsidP="00C84D70">
      <w:pPr>
        <w:widowControl/>
        <w:jc w:val="left"/>
        <w:rPr>
          <w:rFonts w:eastAsia="Times New Roman"/>
        </w:rPr>
      </w:pPr>
      <w:r w:rsidRPr="00D870EB">
        <w:rPr>
          <w:color w:val="000000" w:themeColor="text1"/>
        </w:rPr>
        <w:t>采购</w:t>
      </w:r>
      <w:r w:rsidRPr="00D870EB">
        <w:rPr>
          <w:rFonts w:hint="eastAsia"/>
          <w:color w:val="000000" w:themeColor="text1"/>
        </w:rPr>
        <w:t>提</w:t>
      </w:r>
      <w:r w:rsidRPr="00D870EB">
        <w:rPr>
          <w:color w:val="000000" w:themeColor="text1"/>
        </w:rPr>
        <w:t>报单详</w:t>
      </w:r>
      <w:r w:rsidRPr="00D870EB">
        <w:rPr>
          <w:rFonts w:hint="eastAsia"/>
          <w:color w:val="000000" w:themeColor="text1"/>
        </w:rPr>
        <w:t>情</w:t>
      </w:r>
      <w:r>
        <w:rPr>
          <w:rFonts w:ascii="MS Mincho" w:eastAsia="MS Mincho" w:hAnsi="MS Mincho" w:cs="MS Mincho" w:hint="eastAsia"/>
          <w:kern w:val="0"/>
          <w:sz w:val="24"/>
        </w:rPr>
        <w:t xml:space="preserve"> </w:t>
      </w:r>
      <w:hyperlink r:id="rId20" w:history="1">
        <w:r>
          <w:rPr>
            <w:rStyle w:val="ac"/>
            <w:rFonts w:eastAsia="Times New Roman"/>
          </w:rPr>
          <w:t>http://10.81.8.30:3000/project/123/interface/api/2608</w:t>
        </w:r>
      </w:hyperlink>
    </w:p>
    <w:p w14:paraId="6DD0A3EC" w14:textId="2185ADA0" w:rsidR="007B7563" w:rsidRDefault="007B7563" w:rsidP="00C84D70">
      <w:pPr>
        <w:widowControl/>
        <w:jc w:val="left"/>
        <w:rPr>
          <w:rStyle w:val="ac"/>
          <w:rFonts w:eastAsia="Times New Roman"/>
        </w:rPr>
      </w:pPr>
      <w:r>
        <w:rPr>
          <w:rFonts w:ascii="SimSun" w:eastAsia="SimSun" w:hAnsi="SimSun" w:cs="SimSun" w:hint="eastAsia"/>
        </w:rPr>
        <w:t xml:space="preserve">商品分类 </w:t>
      </w:r>
      <w:hyperlink r:id="rId21" w:history="1">
        <w:r w:rsidR="000349E5">
          <w:rPr>
            <w:rStyle w:val="ac"/>
            <w:rFonts w:eastAsia="Times New Roman"/>
          </w:rPr>
          <w:t>http://10.81.8.30:3000/project/123/interface/api/2612</w:t>
        </w:r>
      </w:hyperlink>
    </w:p>
    <w:p w14:paraId="2E7FF095" w14:textId="643FC417" w:rsidR="009630D9" w:rsidRPr="0091348F" w:rsidRDefault="009630D9" w:rsidP="00C84D70">
      <w:pPr>
        <w:widowControl/>
        <w:jc w:val="left"/>
        <w:rPr>
          <w:rFonts w:eastAsia="Times New Roman" w:hint="eastAsia"/>
          <w:kern w:val="0"/>
          <w:sz w:val="24"/>
        </w:rPr>
      </w:pPr>
      <w:commentRangeStart w:id="38"/>
      <w:r w:rsidRPr="0084342F">
        <w:rPr>
          <w:rStyle w:val="ac"/>
          <w:rFonts w:ascii="MS Mincho" w:eastAsia="MS Mincho" w:hAnsi="MS Mincho" w:cs="MS Mincho"/>
          <w:color w:val="000000" w:themeColor="text1"/>
          <w:u w:val="none"/>
        </w:rPr>
        <w:t>采</w:t>
      </w:r>
      <w:r w:rsidRPr="0084342F">
        <w:rPr>
          <w:rStyle w:val="ac"/>
          <w:rFonts w:ascii="SimSun" w:eastAsia="SimSun" w:hAnsi="SimSun" w:cs="SimSun"/>
          <w:color w:val="000000" w:themeColor="text1"/>
          <w:u w:val="none"/>
        </w:rPr>
        <w:t>购</w:t>
      </w:r>
      <w:r w:rsidRPr="0084342F">
        <w:rPr>
          <w:rStyle w:val="ac"/>
          <w:rFonts w:ascii="SimSun" w:eastAsia="SimSun" w:hAnsi="SimSun" w:cs="SimSun" w:hint="eastAsia"/>
          <w:color w:val="000000" w:themeColor="text1"/>
          <w:u w:val="none"/>
        </w:rPr>
        <w:t>提报修订记录</w:t>
      </w:r>
      <w:hyperlink r:id="rId22" w:history="1">
        <w:r w:rsidR="0091348F">
          <w:rPr>
            <w:rStyle w:val="ac"/>
            <w:rFonts w:eastAsia="Times New Roman"/>
          </w:rPr>
          <w:t>http://10.81.8.30:3000/project/123/interface/api/3084</w:t>
        </w:r>
      </w:hyperlink>
      <w:commentRangeEnd w:id="38"/>
      <w:r w:rsidR="00D54469">
        <w:rPr>
          <w:rStyle w:val="af3"/>
        </w:rPr>
        <w:commentReference w:id="38"/>
      </w:r>
    </w:p>
    <w:p w14:paraId="0B565DA4" w14:textId="77777777" w:rsidR="00147AE7" w:rsidRDefault="00147AE7" w:rsidP="00147AE7">
      <w:pPr>
        <w:pStyle w:val="1"/>
      </w:pPr>
      <w:bookmarkStart w:id="39" w:name="_Toc150330365"/>
      <w:bookmarkStart w:id="40" w:name="_Toc35246416"/>
      <w:r>
        <w:rPr>
          <w:rFonts w:hint="eastAsia"/>
        </w:rPr>
        <w:t>设计评审意见</w:t>
      </w:r>
      <w:bookmarkEnd w:id="39"/>
      <w:bookmarkEnd w:id="40"/>
    </w:p>
    <w:tbl>
      <w:tblPr>
        <w:tblStyle w:val="a8"/>
        <w:tblW w:w="0" w:type="auto"/>
        <w:tblLook w:val="01E0" w:firstRow="1" w:lastRow="1" w:firstColumn="1" w:lastColumn="1" w:noHBand="0" w:noVBand="0"/>
      </w:tblPr>
      <w:tblGrid>
        <w:gridCol w:w="510"/>
        <w:gridCol w:w="4098"/>
        <w:gridCol w:w="979"/>
        <w:gridCol w:w="2801"/>
        <w:gridCol w:w="898"/>
      </w:tblGrid>
      <w:tr w:rsidR="00147AE7" w14:paraId="2CE1AAD7" w14:textId="77777777">
        <w:trPr>
          <w:trHeight w:val="454"/>
        </w:trPr>
        <w:tc>
          <w:tcPr>
            <w:tcW w:w="510" w:type="dxa"/>
            <w:shd w:val="clear" w:color="auto" w:fill="C0C0C0"/>
            <w:vAlign w:val="center"/>
          </w:tcPr>
          <w:p w14:paraId="0B531CDF" w14:textId="77777777" w:rsidR="00147AE7" w:rsidRPr="004C0C55" w:rsidRDefault="00147AE7" w:rsidP="00147AE7">
            <w:pPr>
              <w:jc w:val="center"/>
            </w:pPr>
            <w:r>
              <w:rPr>
                <w:rFonts w:hint="eastAsia"/>
              </w:rPr>
              <w:t>No</w:t>
            </w:r>
          </w:p>
        </w:tc>
        <w:tc>
          <w:tcPr>
            <w:tcW w:w="4098" w:type="dxa"/>
            <w:shd w:val="clear" w:color="auto" w:fill="C0C0C0"/>
            <w:vAlign w:val="center"/>
          </w:tcPr>
          <w:p w14:paraId="0E8744A5" w14:textId="77777777" w:rsidR="00147AE7" w:rsidRPr="004C0C55" w:rsidRDefault="00147AE7" w:rsidP="00147AE7">
            <w:pPr>
              <w:jc w:val="center"/>
            </w:pPr>
            <w:r>
              <w:rPr>
                <w:rFonts w:hint="eastAsia"/>
              </w:rPr>
              <w:t>问题描述</w:t>
            </w:r>
          </w:p>
        </w:tc>
        <w:tc>
          <w:tcPr>
            <w:tcW w:w="979" w:type="dxa"/>
            <w:shd w:val="clear" w:color="auto" w:fill="C0C0C0"/>
            <w:vAlign w:val="center"/>
          </w:tcPr>
          <w:p w14:paraId="7661392B" w14:textId="77777777" w:rsidR="00147AE7" w:rsidRPr="004C0C55" w:rsidRDefault="00147AE7" w:rsidP="00147AE7">
            <w:pPr>
              <w:jc w:val="center"/>
            </w:pPr>
            <w:r>
              <w:rPr>
                <w:rFonts w:hint="eastAsia"/>
              </w:rPr>
              <w:t>提出人</w:t>
            </w:r>
          </w:p>
        </w:tc>
        <w:tc>
          <w:tcPr>
            <w:tcW w:w="2801" w:type="dxa"/>
            <w:shd w:val="clear" w:color="auto" w:fill="C0C0C0"/>
            <w:vAlign w:val="center"/>
          </w:tcPr>
          <w:p w14:paraId="0ADB0E8D" w14:textId="77777777" w:rsidR="00147AE7" w:rsidRPr="004C0C55" w:rsidRDefault="00147AE7" w:rsidP="00147AE7">
            <w:pPr>
              <w:jc w:val="center"/>
            </w:pPr>
            <w:r>
              <w:rPr>
                <w:rFonts w:hint="eastAsia"/>
              </w:rPr>
              <w:t>处理方式</w:t>
            </w:r>
            <w:r>
              <w:rPr>
                <w:rFonts w:hint="eastAsia"/>
              </w:rPr>
              <w:t>/</w:t>
            </w:r>
            <w:r>
              <w:rPr>
                <w:rFonts w:hint="eastAsia"/>
              </w:rPr>
              <w:t>说明</w:t>
            </w:r>
          </w:p>
        </w:tc>
        <w:tc>
          <w:tcPr>
            <w:tcW w:w="898" w:type="dxa"/>
            <w:shd w:val="clear" w:color="auto" w:fill="C0C0C0"/>
            <w:vAlign w:val="center"/>
          </w:tcPr>
          <w:p w14:paraId="10C9E84E" w14:textId="77777777" w:rsidR="00147AE7" w:rsidRPr="004C0C55" w:rsidRDefault="00147AE7" w:rsidP="00147AE7">
            <w:pPr>
              <w:jc w:val="center"/>
            </w:pPr>
            <w:r>
              <w:rPr>
                <w:rFonts w:hint="eastAsia"/>
              </w:rPr>
              <w:t>状态</w:t>
            </w:r>
          </w:p>
        </w:tc>
      </w:tr>
      <w:tr w:rsidR="00147AE7" w14:paraId="2C780D8D" w14:textId="77777777">
        <w:tc>
          <w:tcPr>
            <w:tcW w:w="510" w:type="dxa"/>
            <w:vAlign w:val="center"/>
          </w:tcPr>
          <w:p w14:paraId="6863BDEA" w14:textId="77777777" w:rsidR="00147AE7" w:rsidRPr="004C0C55" w:rsidRDefault="00147AE7" w:rsidP="00147AE7"/>
        </w:tc>
        <w:tc>
          <w:tcPr>
            <w:tcW w:w="4098" w:type="dxa"/>
          </w:tcPr>
          <w:p w14:paraId="5579A29B" w14:textId="77777777" w:rsidR="00147AE7" w:rsidRPr="004C0C55" w:rsidRDefault="00147AE7" w:rsidP="00147AE7"/>
        </w:tc>
        <w:tc>
          <w:tcPr>
            <w:tcW w:w="979" w:type="dxa"/>
          </w:tcPr>
          <w:p w14:paraId="36600407" w14:textId="77777777" w:rsidR="00147AE7" w:rsidRPr="004C0C55" w:rsidRDefault="00147AE7" w:rsidP="00147AE7"/>
        </w:tc>
        <w:tc>
          <w:tcPr>
            <w:tcW w:w="2801" w:type="dxa"/>
          </w:tcPr>
          <w:p w14:paraId="1C8753B7" w14:textId="77777777" w:rsidR="00147AE7" w:rsidRPr="004C0C55" w:rsidRDefault="00147AE7" w:rsidP="00147AE7"/>
        </w:tc>
        <w:tc>
          <w:tcPr>
            <w:tcW w:w="898" w:type="dxa"/>
          </w:tcPr>
          <w:p w14:paraId="0EA35EC9" w14:textId="77777777" w:rsidR="00147AE7" w:rsidRPr="004C0C55" w:rsidRDefault="00147AE7" w:rsidP="00147AE7"/>
        </w:tc>
      </w:tr>
      <w:tr w:rsidR="00147AE7" w14:paraId="6533680C" w14:textId="77777777">
        <w:tc>
          <w:tcPr>
            <w:tcW w:w="510" w:type="dxa"/>
            <w:vAlign w:val="center"/>
          </w:tcPr>
          <w:p w14:paraId="14ACAD79" w14:textId="77777777" w:rsidR="00147AE7" w:rsidRPr="004C0C55" w:rsidRDefault="00147AE7" w:rsidP="00147AE7"/>
        </w:tc>
        <w:tc>
          <w:tcPr>
            <w:tcW w:w="4098" w:type="dxa"/>
          </w:tcPr>
          <w:p w14:paraId="3F87A6DE" w14:textId="77777777" w:rsidR="00147AE7" w:rsidRPr="004C0C55" w:rsidRDefault="00147AE7" w:rsidP="00147AE7"/>
        </w:tc>
        <w:tc>
          <w:tcPr>
            <w:tcW w:w="979" w:type="dxa"/>
          </w:tcPr>
          <w:p w14:paraId="5219570F" w14:textId="77777777" w:rsidR="00147AE7" w:rsidRPr="004C0C55" w:rsidRDefault="00147AE7" w:rsidP="00147AE7"/>
        </w:tc>
        <w:tc>
          <w:tcPr>
            <w:tcW w:w="2801" w:type="dxa"/>
          </w:tcPr>
          <w:p w14:paraId="312DAE12" w14:textId="77777777" w:rsidR="00147AE7" w:rsidRPr="004C0C55" w:rsidRDefault="00147AE7" w:rsidP="00147AE7"/>
        </w:tc>
        <w:tc>
          <w:tcPr>
            <w:tcW w:w="898" w:type="dxa"/>
          </w:tcPr>
          <w:p w14:paraId="407BB74A" w14:textId="77777777" w:rsidR="00147AE7" w:rsidRPr="004C0C55" w:rsidRDefault="00147AE7" w:rsidP="00147AE7"/>
        </w:tc>
      </w:tr>
      <w:tr w:rsidR="00147AE7" w14:paraId="5E5280C0" w14:textId="77777777">
        <w:tc>
          <w:tcPr>
            <w:tcW w:w="510" w:type="dxa"/>
            <w:vAlign w:val="center"/>
          </w:tcPr>
          <w:p w14:paraId="002B9038" w14:textId="77777777" w:rsidR="00147AE7" w:rsidRPr="004C0C55" w:rsidRDefault="00147AE7" w:rsidP="00147AE7"/>
        </w:tc>
        <w:tc>
          <w:tcPr>
            <w:tcW w:w="4098" w:type="dxa"/>
          </w:tcPr>
          <w:p w14:paraId="2248717D" w14:textId="77777777" w:rsidR="00147AE7" w:rsidRPr="004C0C55" w:rsidRDefault="00147AE7" w:rsidP="00147AE7"/>
        </w:tc>
        <w:tc>
          <w:tcPr>
            <w:tcW w:w="979" w:type="dxa"/>
          </w:tcPr>
          <w:p w14:paraId="50368447" w14:textId="77777777" w:rsidR="00147AE7" w:rsidRPr="004C0C55" w:rsidRDefault="00147AE7" w:rsidP="00147AE7"/>
        </w:tc>
        <w:tc>
          <w:tcPr>
            <w:tcW w:w="2801" w:type="dxa"/>
          </w:tcPr>
          <w:p w14:paraId="567D850A" w14:textId="77777777" w:rsidR="00147AE7" w:rsidRPr="004C0C55" w:rsidRDefault="00147AE7" w:rsidP="00147AE7"/>
        </w:tc>
        <w:tc>
          <w:tcPr>
            <w:tcW w:w="898" w:type="dxa"/>
          </w:tcPr>
          <w:p w14:paraId="2865A408" w14:textId="77777777" w:rsidR="00147AE7" w:rsidRPr="004C0C55" w:rsidRDefault="00147AE7" w:rsidP="00147AE7"/>
        </w:tc>
      </w:tr>
    </w:tbl>
    <w:p w14:paraId="1E222848" w14:textId="77777777" w:rsidR="00147AE7" w:rsidRPr="004C0C55" w:rsidRDefault="00147AE7" w:rsidP="00147AE7"/>
    <w:p w14:paraId="1F702687" w14:textId="77777777" w:rsidR="00890742" w:rsidRPr="001265B3" w:rsidRDefault="00147AE7" w:rsidP="00367F6A">
      <w:pPr>
        <w:pStyle w:val="1"/>
      </w:pPr>
      <w:bookmarkStart w:id="41" w:name="_Toc150330366"/>
      <w:bookmarkStart w:id="42" w:name="_Toc35246417"/>
      <w:r>
        <w:rPr>
          <w:rFonts w:hint="eastAsia"/>
        </w:rPr>
        <w:t>附件及参考资料</w:t>
      </w:r>
      <w:bookmarkEnd w:id="0"/>
      <w:bookmarkEnd w:id="1"/>
      <w:bookmarkEnd w:id="2"/>
      <w:bookmarkEnd w:id="3"/>
      <w:bookmarkEnd w:id="4"/>
      <w:bookmarkEnd w:id="5"/>
      <w:bookmarkEnd w:id="41"/>
      <w:bookmarkEnd w:id="42"/>
    </w:p>
    <w:sectPr w:rsidR="00890742" w:rsidRPr="001265B3" w:rsidSect="00D643A6">
      <w:headerReference w:type="even" r:id="rId23"/>
      <w:footerReference w:type="default" r:id="rId24"/>
      <w:pgSz w:w="11906" w:h="16838"/>
      <w:pgMar w:top="1418" w:right="1418" w:bottom="1418" w:left="1418" w:header="851" w:footer="992" w:gutter="0"/>
      <w:pgNumType w:start="1"/>
      <w:cols w:space="425"/>
      <w:docGrid w:type="lines" w:linePitch="312"/>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20" w:author="asd asd" w:date="2020-03-10T21:45:00Z" w:initials="aa">
    <w:p w14:paraId="59A55096" w14:textId="0609F8EA" w:rsidR="00185519" w:rsidRPr="00B82092" w:rsidRDefault="00185519">
      <w:pPr>
        <w:pStyle w:val="af4"/>
        <w:rPr>
          <w:rFonts w:hint="eastAsia"/>
        </w:rPr>
      </w:pPr>
      <w:r>
        <w:rPr>
          <w:rStyle w:val="af3"/>
        </w:rPr>
        <w:annotationRef/>
      </w:r>
      <w:r>
        <w:rPr>
          <w:rFonts w:hint="eastAsia"/>
        </w:rPr>
        <w:t>活动商品与采购提报导入关联</w:t>
      </w:r>
      <w:r>
        <w:rPr>
          <w:rFonts w:hint="eastAsia"/>
        </w:rPr>
        <w:t>ID</w:t>
      </w:r>
    </w:p>
  </w:comment>
  <w:comment w:id="21" w:author="asd asd" w:date="2020-03-10T21:53:00Z" w:initials="aa">
    <w:p w14:paraId="0F044BF0" w14:textId="107C697D" w:rsidR="00185519" w:rsidRDefault="00185519">
      <w:pPr>
        <w:pStyle w:val="af4"/>
      </w:pPr>
      <w:r>
        <w:rPr>
          <w:rStyle w:val="af3"/>
        </w:rPr>
        <w:annotationRef/>
      </w:r>
      <w:r>
        <w:rPr>
          <w:rFonts w:hint="eastAsia"/>
        </w:rPr>
        <w:t>原先的两个分类字段废弃</w:t>
      </w:r>
    </w:p>
  </w:comment>
  <w:comment w:id="22" w:author="asd asd" w:date="2020-03-10T22:06:00Z" w:initials="aa">
    <w:p w14:paraId="55955B03" w14:textId="0BB2FEB6" w:rsidR="00185519" w:rsidRDefault="00185519">
      <w:pPr>
        <w:pStyle w:val="af4"/>
      </w:pPr>
      <w:r>
        <w:rPr>
          <w:rStyle w:val="af3"/>
        </w:rPr>
        <w:annotationRef/>
      </w:r>
      <w:r>
        <w:rPr>
          <w:rFonts w:hint="eastAsia"/>
        </w:rPr>
        <w:t>新增备注</w:t>
      </w:r>
    </w:p>
  </w:comment>
  <w:comment w:id="23" w:author="asd asd" w:date="2020-03-10T22:05:00Z" w:initials="aa">
    <w:p w14:paraId="4F38B4EA" w14:textId="55C81451" w:rsidR="00185519" w:rsidRDefault="00185519">
      <w:pPr>
        <w:pStyle w:val="af4"/>
      </w:pPr>
      <w:r>
        <w:rPr>
          <w:rStyle w:val="af3"/>
        </w:rPr>
        <w:annotationRef/>
      </w:r>
      <w:r>
        <w:rPr>
          <w:rFonts w:hint="eastAsia"/>
        </w:rPr>
        <w:t>提报单开始支持多版本</w:t>
      </w:r>
    </w:p>
  </w:comment>
  <w:comment w:id="24" w:author="asd asd" w:date="2020-03-10T22:12:00Z" w:initials="aa">
    <w:p w14:paraId="2BB5B895" w14:textId="7576F854" w:rsidR="00185519" w:rsidRDefault="00185519">
      <w:pPr>
        <w:pStyle w:val="af4"/>
      </w:pPr>
      <w:r>
        <w:rPr>
          <w:rStyle w:val="af3"/>
        </w:rPr>
        <w:annotationRef/>
      </w:r>
    </w:p>
  </w:comment>
  <w:comment w:id="25" w:author="asd asd" w:date="2020-03-11T13:09:00Z" w:initials="aa">
    <w:p w14:paraId="72CE63DE" w14:textId="077451A7" w:rsidR="00766315" w:rsidRDefault="00766315">
      <w:pPr>
        <w:pStyle w:val="af4"/>
      </w:pPr>
      <w:r>
        <w:rPr>
          <w:rStyle w:val="af3"/>
        </w:rPr>
        <w:annotationRef/>
      </w:r>
      <w:r>
        <w:rPr>
          <w:rFonts w:hint="eastAsia"/>
        </w:rPr>
        <w:t>便于查询</w:t>
      </w:r>
    </w:p>
  </w:comment>
  <w:comment w:id="32" w:author="asd asd" w:date="2020-03-10T22:25:00Z" w:initials="aa">
    <w:p w14:paraId="0AB1C821" w14:textId="5F3A5BFD" w:rsidR="00185519" w:rsidRDefault="00185519">
      <w:pPr>
        <w:pStyle w:val="af4"/>
      </w:pPr>
      <w:r>
        <w:rPr>
          <w:rStyle w:val="af3"/>
        </w:rPr>
        <w:annotationRef/>
      </w:r>
      <w:r>
        <w:rPr>
          <w:rFonts w:hint="eastAsia"/>
        </w:rPr>
        <w:t>这里参考</w:t>
      </w:r>
      <w:r>
        <w:rPr>
          <w:rFonts w:hint="eastAsia"/>
        </w:rPr>
        <w:t>MySQL MVCC</w:t>
      </w:r>
      <w:r>
        <w:rPr>
          <w:rFonts w:hint="eastAsia"/>
        </w:rPr>
        <w:t>的思想</w:t>
      </w:r>
    </w:p>
  </w:comment>
  <w:comment w:id="33" w:author="asd asd" w:date="2020-03-10T22:47:00Z" w:initials="aa">
    <w:p w14:paraId="1F2A9DC9" w14:textId="233C438B" w:rsidR="00185519" w:rsidRPr="00B712A9" w:rsidRDefault="00185519">
      <w:pPr>
        <w:pStyle w:val="af4"/>
      </w:pPr>
      <w:r>
        <w:rPr>
          <w:rStyle w:val="af3"/>
        </w:rPr>
        <w:annotationRef/>
      </w:r>
      <w:r>
        <w:rPr>
          <w:rFonts w:hint="eastAsia"/>
        </w:rPr>
        <w:t>这需要</w:t>
      </w:r>
      <w:r>
        <w:rPr>
          <w:rFonts w:hint="eastAsia"/>
        </w:rPr>
        <w:t>Check</w:t>
      </w:r>
      <w:r>
        <w:rPr>
          <w:rFonts w:hint="eastAsia"/>
        </w:rPr>
        <w:t>一下历史数据的还原度</w:t>
      </w:r>
      <w:r>
        <w:rPr>
          <w:rFonts w:hint="eastAsia"/>
        </w:rPr>
        <w:t>,</w:t>
      </w:r>
      <w:r>
        <w:rPr>
          <w:rFonts w:hint="eastAsia"/>
        </w:rPr>
        <w:t>主要是“</w:t>
      </w:r>
      <w:r>
        <w:rPr>
          <w:rFonts w:hint="eastAsia"/>
        </w:rPr>
        <w:t>30</w:t>
      </w:r>
      <w:r>
        <w:rPr>
          <w:rFonts w:hint="eastAsia"/>
        </w:rPr>
        <w:t>日销量</w:t>
      </w:r>
      <w:r w:rsidR="00C06831">
        <w:rPr>
          <w:rFonts w:hint="eastAsia"/>
        </w:rPr>
        <w:t>”</w:t>
      </w:r>
    </w:p>
  </w:comment>
  <w:comment w:id="34" w:author="asd asd" w:date="2020-03-11T13:31:00Z" w:initials="aa">
    <w:p w14:paraId="376E4CDB" w14:textId="730B201B" w:rsidR="00877D6B" w:rsidRDefault="00877D6B">
      <w:pPr>
        <w:pStyle w:val="af4"/>
      </w:pPr>
      <w:r>
        <w:rPr>
          <w:rStyle w:val="af3"/>
        </w:rPr>
        <w:annotationRef/>
      </w:r>
      <w:r>
        <w:rPr>
          <w:rFonts w:hint="eastAsia"/>
        </w:rPr>
        <w:t>需要用脚本同步</w:t>
      </w:r>
    </w:p>
  </w:comment>
  <w:comment w:id="38" w:author="asd asd" w:date="2020-03-11T18:32:00Z" w:initials="aa">
    <w:p w14:paraId="314AAC6B" w14:textId="1E4595A3" w:rsidR="00D54469" w:rsidRDefault="00D54469">
      <w:pPr>
        <w:pStyle w:val="af4"/>
      </w:pPr>
      <w:r>
        <w:rPr>
          <w:rStyle w:val="af3"/>
        </w:rPr>
        <w:annotationRef/>
      </w:r>
      <w:r>
        <w:rPr>
          <w:rFonts w:hint="eastAsia"/>
        </w:rPr>
        <w:t>规则修订记录</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59A55096" w15:done="0"/>
  <w15:commentEx w15:paraId="0F044BF0" w15:done="0"/>
  <w15:commentEx w15:paraId="55955B03" w15:done="0"/>
  <w15:commentEx w15:paraId="4F38B4EA" w15:done="0"/>
  <w15:commentEx w15:paraId="2BB5B895" w15:done="0"/>
  <w15:commentEx w15:paraId="72CE63DE" w15:done="0"/>
  <w15:commentEx w15:paraId="0AB1C821" w15:done="0"/>
  <w15:commentEx w15:paraId="1F2A9DC9" w15:done="0"/>
  <w15:commentEx w15:paraId="376E4CDB" w15:done="0"/>
  <w15:commentEx w15:paraId="314AAC6B"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422A5E9" w14:textId="77777777" w:rsidR="008C0E0B" w:rsidRDefault="008C0E0B">
      <w:r>
        <w:separator/>
      </w:r>
    </w:p>
    <w:p w14:paraId="40439783" w14:textId="77777777" w:rsidR="008C0E0B" w:rsidRDefault="008C0E0B"/>
  </w:endnote>
  <w:endnote w:type="continuationSeparator" w:id="0">
    <w:p w14:paraId="4D7922F8" w14:textId="77777777" w:rsidR="008C0E0B" w:rsidRDefault="008C0E0B">
      <w:r>
        <w:continuationSeparator/>
      </w:r>
    </w:p>
    <w:p w14:paraId="3B3F55FE" w14:textId="77777777" w:rsidR="008C0E0B" w:rsidRDefault="008C0E0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charset w:val="86"/>
    <w:family w:val="auto"/>
    <w:pitch w:val="variable"/>
    <w:sig w:usb0="00000003" w:usb1="288F0000" w:usb2="00000016" w:usb3="00000000" w:csb0="00040001" w:csb1="00000000"/>
  </w:font>
  <w:font w:name="黑体">
    <w:charset w:val="86"/>
    <w:family w:val="auto"/>
    <w:pitch w:val="variable"/>
    <w:sig w:usb0="800002BF" w:usb1="38CF7CFA" w:usb2="00000016" w:usb3="00000000" w:csb0="00040001" w:csb1="00000000"/>
  </w:font>
  <w:font w:name="Arial">
    <w:panose1 w:val="020B0604020202020204"/>
    <w:charset w:val="00"/>
    <w:family w:val="auto"/>
    <w:pitch w:val="variable"/>
    <w:sig w:usb0="E0002AFF" w:usb1="C0007843" w:usb2="00000009" w:usb3="00000000" w:csb0="000001FF" w:csb1="00000000"/>
  </w:font>
  <w:font w:name="Courier New">
    <w:panose1 w:val="02070309020205020404"/>
    <w:charset w:val="00"/>
    <w:family w:val="auto"/>
    <w:pitch w:val="variable"/>
    <w:sig w:usb0="E0002AFF" w:usb1="C0007843" w:usb2="00000009" w:usb3="00000000" w:csb0="000001FF" w:csb1="00000000"/>
  </w:font>
  <w:font w:name="Calibri">
    <w:panose1 w:val="020F0502020204030204"/>
    <w:charset w:val="00"/>
    <w:family w:val="auto"/>
    <w:pitch w:val="variable"/>
    <w:sig w:usb0="E00002FF" w:usb1="4000ACFF" w:usb2="00000001" w:usb3="00000000" w:csb0="0000019F" w:csb1="00000000"/>
  </w:font>
  <w:font w:name=".Apple Color Emoji UI">
    <w:panose1 w:val="00000000000000000000"/>
    <w:charset w:val="00"/>
    <w:family w:val="auto"/>
    <w:pitch w:val="variable"/>
    <w:sig w:usb0="00000003" w:usb1="18000000" w:usb2="14000000" w:usb3="00000000" w:csb0="00000001" w:csb1="00000000"/>
  </w:font>
  <w:font w:name="MS Mincho">
    <w:panose1 w:val="02020609040205080304"/>
    <w:charset w:val="80"/>
    <w:family w:val="auto"/>
    <w:pitch w:val="variable"/>
    <w:sig w:usb0="E00002FF" w:usb1="6AC7FDFB" w:usb2="08000012" w:usb3="00000000" w:csb0="0002009F" w:csb1="00000000"/>
  </w:font>
  <w:font w:name="SimSun">
    <w:panose1 w:val="02010600030101010101"/>
    <w:charset w:val="86"/>
    <w:family w:val="auto"/>
    <w:pitch w:val="variable"/>
    <w:sig w:usb0="00000003" w:usb1="288F0000" w:usb2="00000016" w:usb3="00000000" w:csb0="00040001" w:csb1="00000000"/>
  </w:font>
  <w:font w:name="Cambria">
    <w:panose1 w:val="02040503050406030204"/>
    <w:charset w:val="00"/>
    <w:family w:val="auto"/>
    <w:pitch w:val="variable"/>
    <w:sig w:usb0="E00002FF" w:usb1="400004FF"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0862267" w14:textId="77777777" w:rsidR="00185519" w:rsidRDefault="00185519">
    <w:pPr>
      <w:pStyle w:val="a9"/>
      <w:spacing w:after="12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F6B3409" w14:textId="009DAD19" w:rsidR="00185519" w:rsidRDefault="00185519" w:rsidP="00944403">
    <w:pPr>
      <w:pStyle w:val="a9"/>
      <w:pBdr>
        <w:top w:val="single" w:sz="4" w:space="0" w:color="auto"/>
      </w:pBdr>
      <w:spacing w:after="120"/>
    </w:pPr>
    <w:r>
      <w:rPr>
        <w:rFonts w:hint="eastAsia"/>
      </w:rPr>
      <w:t>海豚家</w:t>
    </w:r>
    <w:r>
      <w:rPr>
        <w:rFonts w:hint="eastAsia"/>
      </w:rPr>
      <w:t xml:space="preserve">                                          </w:t>
    </w:r>
    <w:r w:rsidRPr="00FC38F7">
      <w:tab/>
      <w:t xml:space="preserve">- </w:t>
    </w:r>
    <w:r>
      <w:fldChar w:fldCharType="begin"/>
    </w:r>
    <w:r>
      <w:instrText xml:space="preserve"> PAGE </w:instrText>
    </w:r>
    <w:r>
      <w:fldChar w:fldCharType="separate"/>
    </w:r>
    <w:r w:rsidR="007B79C3">
      <w:rPr>
        <w:noProof/>
      </w:rPr>
      <w:t>2</w:t>
    </w:r>
    <w:r>
      <w:rPr>
        <w:noProof/>
      </w:rPr>
      <w:fldChar w:fldCharType="end"/>
    </w:r>
    <w:r w:rsidRPr="00FC38F7">
      <w:t xml:space="preserve"> -</w:t>
    </w: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F1BE2A8" w14:textId="77777777" w:rsidR="00185519" w:rsidRDefault="00185519">
    <w:pPr>
      <w:pStyle w:val="a9"/>
      <w:spacing w:after="120"/>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0A8BFAE" w14:textId="229856AE" w:rsidR="00185519" w:rsidRDefault="00185519" w:rsidP="002E68F3">
    <w:pPr>
      <w:pStyle w:val="a9"/>
      <w:tabs>
        <w:tab w:val="clear" w:pos="4153"/>
        <w:tab w:val="clear" w:pos="8306"/>
        <w:tab w:val="left" w:pos="7405"/>
      </w:tabs>
      <w:ind w:right="198"/>
      <w:jc w:val="both"/>
    </w:pPr>
    <w:r>
      <w:rPr>
        <w:rFonts w:hint="eastAsia"/>
      </w:rPr>
      <w:t>海豚家</w:t>
    </w:r>
    <w:r>
      <w:rPr>
        <w:rFonts w:hint="eastAsia"/>
      </w:rPr>
      <w:t xml:space="preserve"> </w:t>
    </w:r>
    <w:r>
      <w:tab/>
    </w:r>
    <w:r>
      <w:rPr>
        <w:rFonts w:hint="eastAsia"/>
        <w:kern w:val="0"/>
        <w:szCs w:val="21"/>
      </w:rPr>
      <w:t>第</w:t>
    </w:r>
    <w:r>
      <w:rPr>
        <w:rFonts w:hint="eastAsia"/>
        <w:kern w:val="0"/>
        <w:szCs w:val="21"/>
      </w:rPr>
      <w:t xml:space="preserve"> </w:t>
    </w:r>
    <w:r>
      <w:rPr>
        <w:kern w:val="0"/>
        <w:szCs w:val="21"/>
      </w:rPr>
      <w:fldChar w:fldCharType="begin"/>
    </w:r>
    <w:r>
      <w:rPr>
        <w:kern w:val="0"/>
        <w:szCs w:val="21"/>
      </w:rPr>
      <w:instrText xml:space="preserve"> PAGE </w:instrText>
    </w:r>
    <w:r>
      <w:rPr>
        <w:kern w:val="0"/>
        <w:szCs w:val="21"/>
      </w:rPr>
      <w:fldChar w:fldCharType="separate"/>
    </w:r>
    <w:r w:rsidR="007B79C3">
      <w:rPr>
        <w:noProof/>
        <w:kern w:val="0"/>
        <w:szCs w:val="21"/>
      </w:rPr>
      <w:t>4</w:t>
    </w:r>
    <w:r>
      <w:rPr>
        <w:kern w:val="0"/>
        <w:szCs w:val="21"/>
      </w:rPr>
      <w:fldChar w:fldCharType="end"/>
    </w:r>
    <w:r>
      <w:rPr>
        <w:rFonts w:hint="eastAsia"/>
        <w:kern w:val="0"/>
        <w:szCs w:val="21"/>
      </w:rPr>
      <w:t xml:space="preserve"> </w:t>
    </w:r>
    <w:r>
      <w:rPr>
        <w:rFonts w:hint="eastAsia"/>
        <w:kern w:val="0"/>
        <w:szCs w:val="21"/>
      </w:rPr>
      <w:t>页</w:t>
    </w:r>
    <w:r>
      <w:rPr>
        <w:rFonts w:hint="eastAsia"/>
        <w:kern w:val="0"/>
        <w:szCs w:val="21"/>
      </w:rPr>
      <w:t xml:space="preserve"> </w:t>
    </w:r>
    <w:r>
      <w:rPr>
        <w:rFonts w:hint="eastAsia"/>
        <w:kern w:val="0"/>
        <w:szCs w:val="21"/>
      </w:rPr>
      <w:t>共</w:t>
    </w:r>
    <w:r>
      <w:rPr>
        <w:rFonts w:hint="eastAsia"/>
        <w:kern w:val="0"/>
        <w:szCs w:val="21"/>
      </w:rPr>
      <w:t xml:space="preserve"> </w:t>
    </w:r>
    <w:r>
      <w:rPr>
        <w:kern w:val="0"/>
        <w:szCs w:val="21"/>
      </w:rPr>
      <w:fldChar w:fldCharType="begin"/>
    </w:r>
    <w:r>
      <w:rPr>
        <w:kern w:val="0"/>
        <w:szCs w:val="21"/>
      </w:rPr>
      <w:instrText xml:space="preserve"> SECTIONPAGES  </w:instrText>
    </w:r>
    <w:r>
      <w:rPr>
        <w:kern w:val="0"/>
        <w:szCs w:val="21"/>
      </w:rPr>
      <w:fldChar w:fldCharType="separate"/>
    </w:r>
    <w:r w:rsidR="007B79C3">
      <w:rPr>
        <w:noProof/>
        <w:kern w:val="0"/>
        <w:szCs w:val="21"/>
      </w:rPr>
      <w:t>7</w:t>
    </w:r>
    <w:r>
      <w:rPr>
        <w:kern w:val="0"/>
        <w:szCs w:val="21"/>
      </w:rPr>
      <w:fldChar w:fldCharType="end"/>
    </w:r>
    <w:r>
      <w:rPr>
        <w:rFonts w:hint="eastAsia"/>
        <w:kern w:val="0"/>
        <w:szCs w:val="21"/>
      </w:rPr>
      <w:t xml:space="preserve"> </w:t>
    </w:r>
    <w:r>
      <w:rPr>
        <w:rFonts w:hint="eastAsia"/>
        <w:kern w:val="0"/>
        <w:szCs w:val="21"/>
      </w:rPr>
      <w:t>页</w: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6118805" w14:textId="77777777" w:rsidR="008C0E0B" w:rsidRDefault="008C0E0B">
      <w:r>
        <w:separator/>
      </w:r>
    </w:p>
    <w:p w14:paraId="199C112B" w14:textId="77777777" w:rsidR="008C0E0B" w:rsidRDefault="008C0E0B"/>
  </w:footnote>
  <w:footnote w:type="continuationSeparator" w:id="0">
    <w:p w14:paraId="4DD840E3" w14:textId="77777777" w:rsidR="008C0E0B" w:rsidRDefault="008C0E0B">
      <w:r>
        <w:continuationSeparator/>
      </w:r>
    </w:p>
    <w:p w14:paraId="7C3E31A2" w14:textId="77777777" w:rsidR="008C0E0B" w:rsidRDefault="008C0E0B"/>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096B7E6" w14:textId="77777777" w:rsidR="00185519" w:rsidRDefault="00185519">
    <w:r>
      <w:rPr>
        <w:rStyle w:val="aa"/>
        <w:sz w:val="18"/>
        <w:szCs w:val="18"/>
      </w:rPr>
      <w:fldChar w:fldCharType="begin"/>
    </w:r>
    <w:r>
      <w:rPr>
        <w:rStyle w:val="aa"/>
        <w:sz w:val="18"/>
        <w:szCs w:val="18"/>
      </w:rPr>
      <w:instrText xml:space="preserve"> PAGE </w:instrText>
    </w:r>
    <w:r>
      <w:rPr>
        <w:rStyle w:val="aa"/>
        <w:sz w:val="18"/>
        <w:szCs w:val="18"/>
      </w:rPr>
      <w:fldChar w:fldCharType="separate"/>
    </w:r>
    <w:r>
      <w:rPr>
        <w:rStyle w:val="aa"/>
        <w:noProof/>
        <w:sz w:val="18"/>
        <w:szCs w:val="18"/>
      </w:rPr>
      <w:t>6</w:t>
    </w:r>
    <w:r>
      <w:rPr>
        <w:rStyle w:val="aa"/>
        <w:sz w:val="18"/>
        <w:szCs w:val="18"/>
      </w:rPr>
      <w:fldChar w:fldCharType="end"/>
    </w:r>
    <w:r>
      <w:rPr>
        <w:rStyle w:val="aa"/>
        <w:sz w:val="18"/>
        <w:szCs w:val="18"/>
      </w:rPr>
      <w:fldChar w:fldCharType="begin"/>
    </w:r>
    <w:r>
      <w:rPr>
        <w:rStyle w:val="aa"/>
        <w:sz w:val="18"/>
        <w:szCs w:val="18"/>
      </w:rPr>
      <w:instrText xml:space="preserve"> NUMPAGES </w:instrText>
    </w:r>
    <w:r>
      <w:rPr>
        <w:rStyle w:val="aa"/>
        <w:sz w:val="18"/>
        <w:szCs w:val="18"/>
      </w:rPr>
      <w:fldChar w:fldCharType="separate"/>
    </w:r>
    <w:r>
      <w:rPr>
        <w:rStyle w:val="aa"/>
        <w:noProof/>
        <w:sz w:val="18"/>
        <w:szCs w:val="18"/>
      </w:rPr>
      <w:t>8</w:t>
    </w:r>
    <w:r>
      <w:rPr>
        <w:rStyle w:val="aa"/>
        <w:sz w:val="18"/>
        <w:szCs w:val="18"/>
      </w:rPr>
      <w:fldChar w:fldCharType="end"/>
    </w:r>
  </w:p>
  <w:p w14:paraId="31199E17" w14:textId="77777777" w:rsidR="00185519" w:rsidRDefault="00185519"/>
  <w:p w14:paraId="3ED2A04A" w14:textId="77777777" w:rsidR="00185519" w:rsidRDefault="00185519"/>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21BC073" w14:textId="646094DD" w:rsidR="00185519" w:rsidRPr="004E69C1" w:rsidRDefault="00185519" w:rsidP="00C87539">
    <w:pPr>
      <w:pStyle w:val="a5"/>
      <w:tabs>
        <w:tab w:val="clear" w:pos="4153"/>
        <w:tab w:val="clear" w:pos="8306"/>
        <w:tab w:val="left" w:pos="6390"/>
      </w:tabs>
      <w:jc w:val="both"/>
    </w:pPr>
    <w:r>
      <w:rPr>
        <w:rFonts w:hint="eastAsia"/>
      </w:rPr>
      <w:t>文档名称：</w:t>
    </w:r>
    <w:r w:rsidRPr="00C10318">
      <w:rPr>
        <w:rFonts w:hint="eastAsia"/>
      </w:rPr>
      <w:t>运营活动采购提报</w:t>
    </w:r>
    <w:r>
      <w:rPr>
        <w:kern w:val="0"/>
        <w:szCs w:val="21"/>
      </w:rPr>
      <w:fldChar w:fldCharType="begin"/>
    </w:r>
    <w:r>
      <w:rPr>
        <w:kern w:val="0"/>
        <w:szCs w:val="21"/>
      </w:rPr>
      <w:instrText xml:space="preserve"> FILENAME </w:instrText>
    </w:r>
    <w:r>
      <w:rPr>
        <w:kern w:val="0"/>
        <w:szCs w:val="21"/>
      </w:rPr>
      <w:fldChar w:fldCharType="separate"/>
    </w:r>
    <w:r>
      <w:rPr>
        <w:rFonts w:hint="eastAsia"/>
        <w:noProof/>
        <w:kern w:val="0"/>
        <w:szCs w:val="21"/>
      </w:rPr>
      <w:t>系统设计文档</w:t>
    </w:r>
    <w:r>
      <w:rPr>
        <w:kern w:val="0"/>
        <w:szCs w:val="21"/>
      </w:rPr>
      <w:fldChar w:fldCharType="end"/>
    </w:r>
    <w:r>
      <w:rPr>
        <w:kern w:val="0"/>
        <w:szCs w:val="21"/>
      </w:rPr>
      <w:tab/>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AB84838" w14:textId="77777777" w:rsidR="00185519" w:rsidRDefault="00185519">
    <w:pPr>
      <w:pStyle w:val="a5"/>
      <w:spacing w:after="120"/>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EF12D8D" w14:textId="77777777" w:rsidR="00185519" w:rsidRDefault="00185519"/>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5A3F7E7A"/>
    <w:multiLevelType w:val="multilevel"/>
    <w:tmpl w:val="B784EA80"/>
    <w:lvl w:ilvl="0">
      <w:start w:val="1"/>
      <w:numFmt w:val="decimal"/>
      <w:pStyle w:val="1"/>
      <w:suff w:val="nothing"/>
      <w:lvlText w:val="%1 "/>
      <w:lvlJc w:val="left"/>
      <w:pPr>
        <w:ind w:left="0" w:firstLine="0"/>
      </w:pPr>
      <w:rPr>
        <w:rFonts w:hint="eastAsia"/>
      </w:rPr>
    </w:lvl>
    <w:lvl w:ilvl="1">
      <w:start w:val="1"/>
      <w:numFmt w:val="decimal"/>
      <w:pStyle w:val="2"/>
      <w:suff w:val="nothing"/>
      <w:lvlText w:val="%1.%2 "/>
      <w:lvlJc w:val="left"/>
      <w:pPr>
        <w:ind w:left="0" w:firstLine="0"/>
      </w:pPr>
      <w:rPr>
        <w:rFonts w:hint="eastAsia"/>
      </w:rPr>
    </w:lvl>
    <w:lvl w:ilvl="2">
      <w:start w:val="1"/>
      <w:numFmt w:val="decimal"/>
      <w:pStyle w:val="3"/>
      <w:suff w:val="nothing"/>
      <w:lvlText w:val="%1.%2.%3 "/>
      <w:lvlJc w:val="left"/>
      <w:pPr>
        <w:ind w:left="0" w:firstLine="0"/>
      </w:pPr>
      <w:rPr>
        <w:rFonts w:hint="eastAsia"/>
      </w:rPr>
    </w:lvl>
    <w:lvl w:ilvl="3">
      <w:start w:val="1"/>
      <w:numFmt w:val="decimal"/>
      <w:pStyle w:val="4"/>
      <w:suff w:val="nothing"/>
      <w:lvlText w:val="%1.%2.%3.%4 "/>
      <w:lvlJc w:val="left"/>
      <w:pPr>
        <w:ind w:left="0" w:firstLine="0"/>
      </w:pPr>
      <w:rPr>
        <w:rFonts w:hint="eastAsia"/>
      </w:rPr>
    </w:lvl>
    <w:lvl w:ilvl="4">
      <w:start w:val="1"/>
      <w:numFmt w:val="decimal"/>
      <w:pStyle w:val="5"/>
      <w:suff w:val="nothing"/>
      <w:lvlText w:val="%1.%2.%3.%4.%5 "/>
      <w:lvlJc w:val="left"/>
      <w:pPr>
        <w:ind w:left="0" w:firstLine="0"/>
      </w:pPr>
      <w:rPr>
        <w:rFonts w:hint="eastAsia"/>
      </w:rPr>
    </w:lvl>
    <w:lvl w:ilvl="5">
      <w:start w:val="1"/>
      <w:numFmt w:val="decimal"/>
      <w:pStyle w:val="6"/>
      <w:suff w:val="nothing"/>
      <w:lvlText w:val="%1.%2.%3.%4.%5.%6 "/>
      <w:lvlJc w:val="left"/>
      <w:pPr>
        <w:ind w:left="0" w:firstLine="0"/>
      </w:pPr>
      <w:rPr>
        <w:rFonts w:hint="eastAsia"/>
      </w:rPr>
    </w:lvl>
    <w:lvl w:ilvl="6">
      <w:start w:val="1"/>
      <w:numFmt w:val="decimal"/>
      <w:pStyle w:val="10"/>
      <w:lvlText w:val="%7） "/>
      <w:lvlJc w:val="left"/>
      <w:pPr>
        <w:tabs>
          <w:tab w:val="num" w:pos="408"/>
        </w:tabs>
        <w:ind w:left="408" w:firstLine="0"/>
      </w:pPr>
      <w:rPr>
        <w:rFonts w:hint="eastAsia"/>
      </w:rPr>
    </w:lvl>
    <w:lvl w:ilvl="7">
      <w:start w:val="1"/>
      <w:numFmt w:val="bullet"/>
      <w:lvlText w:val=""/>
      <w:lvlJc w:val="left"/>
      <w:pPr>
        <w:tabs>
          <w:tab w:val="num" w:pos="816"/>
        </w:tabs>
        <w:ind w:left="816" w:firstLine="0"/>
      </w:pPr>
      <w:rPr>
        <w:rFonts w:ascii="Wingdings" w:hAnsi="Wingdings" w:hint="default"/>
      </w:rPr>
    </w:lvl>
    <w:lvl w:ilvl="8">
      <w:start w:val="1"/>
      <w:numFmt w:val="bullet"/>
      <w:lvlText w:val=""/>
      <w:lvlJc w:val="left"/>
      <w:pPr>
        <w:tabs>
          <w:tab w:val="num" w:pos="1225"/>
        </w:tabs>
        <w:ind w:left="1225" w:firstLine="0"/>
      </w:pPr>
      <w:rPr>
        <w:rFonts w:ascii="Wingdings" w:hAnsi="Wingdings" w:hint="default"/>
      </w:rPr>
    </w:lvl>
  </w:abstractNum>
  <w:num w:numId="1">
    <w:abstractNumId w:val="0"/>
  </w:num>
  <w:numIdMacAtCleanup w:val="1"/>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asd asd">
    <w15:presenceInfo w15:providerId="Windows Live" w15:userId="39246644e466c00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70"/>
  <w:bordersDoNotSurroundHeader/>
  <w:bordersDoNotSurroundFooter/>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F756C"/>
    <w:rsid w:val="0000014B"/>
    <w:rsid w:val="000006F7"/>
    <w:rsid w:val="00000A2C"/>
    <w:rsid w:val="00000FAE"/>
    <w:rsid w:val="00001849"/>
    <w:rsid w:val="00001DE9"/>
    <w:rsid w:val="0000274A"/>
    <w:rsid w:val="000030DA"/>
    <w:rsid w:val="00003A5D"/>
    <w:rsid w:val="0000411F"/>
    <w:rsid w:val="000045AF"/>
    <w:rsid w:val="00004EA2"/>
    <w:rsid w:val="00004F73"/>
    <w:rsid w:val="000053C2"/>
    <w:rsid w:val="0000540E"/>
    <w:rsid w:val="00005FE1"/>
    <w:rsid w:val="00006521"/>
    <w:rsid w:val="00006792"/>
    <w:rsid w:val="00006876"/>
    <w:rsid w:val="000068A8"/>
    <w:rsid w:val="00006AA9"/>
    <w:rsid w:val="00006E01"/>
    <w:rsid w:val="0000705B"/>
    <w:rsid w:val="0000726C"/>
    <w:rsid w:val="00007288"/>
    <w:rsid w:val="000073CB"/>
    <w:rsid w:val="000075A6"/>
    <w:rsid w:val="00007C91"/>
    <w:rsid w:val="00007DF2"/>
    <w:rsid w:val="00010470"/>
    <w:rsid w:val="0001113E"/>
    <w:rsid w:val="000112B1"/>
    <w:rsid w:val="000119A5"/>
    <w:rsid w:val="00012A85"/>
    <w:rsid w:val="00012D96"/>
    <w:rsid w:val="00012DB3"/>
    <w:rsid w:val="0001363C"/>
    <w:rsid w:val="00013E3B"/>
    <w:rsid w:val="00014197"/>
    <w:rsid w:val="0001458A"/>
    <w:rsid w:val="00014706"/>
    <w:rsid w:val="00014C26"/>
    <w:rsid w:val="00015208"/>
    <w:rsid w:val="00015239"/>
    <w:rsid w:val="00015343"/>
    <w:rsid w:val="000153AD"/>
    <w:rsid w:val="000155F2"/>
    <w:rsid w:val="000157A7"/>
    <w:rsid w:val="00015B21"/>
    <w:rsid w:val="00015D60"/>
    <w:rsid w:val="00016914"/>
    <w:rsid w:val="00016A7D"/>
    <w:rsid w:val="00016BA9"/>
    <w:rsid w:val="00016C64"/>
    <w:rsid w:val="000172A6"/>
    <w:rsid w:val="000207C3"/>
    <w:rsid w:val="0002081D"/>
    <w:rsid w:val="0002099C"/>
    <w:rsid w:val="00020AB9"/>
    <w:rsid w:val="00020DF1"/>
    <w:rsid w:val="000215A8"/>
    <w:rsid w:val="000222CA"/>
    <w:rsid w:val="00022EBD"/>
    <w:rsid w:val="000230A2"/>
    <w:rsid w:val="0002311A"/>
    <w:rsid w:val="00023ADD"/>
    <w:rsid w:val="00023B7B"/>
    <w:rsid w:val="00023C22"/>
    <w:rsid w:val="00024063"/>
    <w:rsid w:val="000240BE"/>
    <w:rsid w:val="00024681"/>
    <w:rsid w:val="00024EA4"/>
    <w:rsid w:val="000251A9"/>
    <w:rsid w:val="00025278"/>
    <w:rsid w:val="00026364"/>
    <w:rsid w:val="00027506"/>
    <w:rsid w:val="000278B8"/>
    <w:rsid w:val="0003053A"/>
    <w:rsid w:val="00030ABD"/>
    <w:rsid w:val="00030D2C"/>
    <w:rsid w:val="00030D82"/>
    <w:rsid w:val="0003108C"/>
    <w:rsid w:val="00031199"/>
    <w:rsid w:val="00031A90"/>
    <w:rsid w:val="000323BF"/>
    <w:rsid w:val="0003267D"/>
    <w:rsid w:val="0003269C"/>
    <w:rsid w:val="00032A26"/>
    <w:rsid w:val="00032A2A"/>
    <w:rsid w:val="00032B12"/>
    <w:rsid w:val="000333C3"/>
    <w:rsid w:val="0003386B"/>
    <w:rsid w:val="00033BDA"/>
    <w:rsid w:val="0003440E"/>
    <w:rsid w:val="000349E5"/>
    <w:rsid w:val="00035B41"/>
    <w:rsid w:val="00036883"/>
    <w:rsid w:val="000368C2"/>
    <w:rsid w:val="00036A80"/>
    <w:rsid w:val="00036E72"/>
    <w:rsid w:val="0003714A"/>
    <w:rsid w:val="000378A4"/>
    <w:rsid w:val="00040648"/>
    <w:rsid w:val="000406FB"/>
    <w:rsid w:val="00040820"/>
    <w:rsid w:val="00040852"/>
    <w:rsid w:val="00041826"/>
    <w:rsid w:val="00041FB7"/>
    <w:rsid w:val="00042215"/>
    <w:rsid w:val="0004235C"/>
    <w:rsid w:val="000426EF"/>
    <w:rsid w:val="00042CB5"/>
    <w:rsid w:val="0004301C"/>
    <w:rsid w:val="0004344C"/>
    <w:rsid w:val="00044234"/>
    <w:rsid w:val="00044379"/>
    <w:rsid w:val="0004444D"/>
    <w:rsid w:val="000446EB"/>
    <w:rsid w:val="000446FF"/>
    <w:rsid w:val="00044D13"/>
    <w:rsid w:val="00044FC4"/>
    <w:rsid w:val="000451F5"/>
    <w:rsid w:val="000458A3"/>
    <w:rsid w:val="00045F40"/>
    <w:rsid w:val="00046016"/>
    <w:rsid w:val="0004603C"/>
    <w:rsid w:val="00046299"/>
    <w:rsid w:val="00046C60"/>
    <w:rsid w:val="0004708D"/>
    <w:rsid w:val="0004725A"/>
    <w:rsid w:val="00050521"/>
    <w:rsid w:val="00050890"/>
    <w:rsid w:val="00050D7C"/>
    <w:rsid w:val="00051096"/>
    <w:rsid w:val="00051576"/>
    <w:rsid w:val="0005173A"/>
    <w:rsid w:val="00052AF9"/>
    <w:rsid w:val="000530B2"/>
    <w:rsid w:val="00053543"/>
    <w:rsid w:val="00053569"/>
    <w:rsid w:val="00053FE0"/>
    <w:rsid w:val="000541AA"/>
    <w:rsid w:val="00054259"/>
    <w:rsid w:val="000545FE"/>
    <w:rsid w:val="0005464B"/>
    <w:rsid w:val="00054D47"/>
    <w:rsid w:val="00055923"/>
    <w:rsid w:val="00055A95"/>
    <w:rsid w:val="00055D41"/>
    <w:rsid w:val="0005616E"/>
    <w:rsid w:val="000562E2"/>
    <w:rsid w:val="00056596"/>
    <w:rsid w:val="00056B2E"/>
    <w:rsid w:val="00056F39"/>
    <w:rsid w:val="000575EC"/>
    <w:rsid w:val="00057B25"/>
    <w:rsid w:val="00057CF5"/>
    <w:rsid w:val="0006025C"/>
    <w:rsid w:val="00060395"/>
    <w:rsid w:val="00060743"/>
    <w:rsid w:val="00060770"/>
    <w:rsid w:val="00060CA1"/>
    <w:rsid w:val="00060CF7"/>
    <w:rsid w:val="00060D24"/>
    <w:rsid w:val="00060DA5"/>
    <w:rsid w:val="00060FBD"/>
    <w:rsid w:val="0006111E"/>
    <w:rsid w:val="00061432"/>
    <w:rsid w:val="000615BC"/>
    <w:rsid w:val="0006201D"/>
    <w:rsid w:val="00062EE6"/>
    <w:rsid w:val="000631A7"/>
    <w:rsid w:val="0006320C"/>
    <w:rsid w:val="00063E66"/>
    <w:rsid w:val="0006471F"/>
    <w:rsid w:val="00064CEB"/>
    <w:rsid w:val="0006598F"/>
    <w:rsid w:val="00065EB0"/>
    <w:rsid w:val="00065F3F"/>
    <w:rsid w:val="0006610C"/>
    <w:rsid w:val="00066A8B"/>
    <w:rsid w:val="00066FFC"/>
    <w:rsid w:val="000674D1"/>
    <w:rsid w:val="00067ABA"/>
    <w:rsid w:val="00067B04"/>
    <w:rsid w:val="00067BC4"/>
    <w:rsid w:val="00067C40"/>
    <w:rsid w:val="00070AB5"/>
    <w:rsid w:val="00070AF3"/>
    <w:rsid w:val="00070C13"/>
    <w:rsid w:val="00072430"/>
    <w:rsid w:val="00073F67"/>
    <w:rsid w:val="000748FA"/>
    <w:rsid w:val="00074E56"/>
    <w:rsid w:val="000751BD"/>
    <w:rsid w:val="00075596"/>
    <w:rsid w:val="000757D7"/>
    <w:rsid w:val="000757DB"/>
    <w:rsid w:val="00076760"/>
    <w:rsid w:val="00076C1B"/>
    <w:rsid w:val="00076C28"/>
    <w:rsid w:val="000773D6"/>
    <w:rsid w:val="000802AE"/>
    <w:rsid w:val="000802FE"/>
    <w:rsid w:val="00081559"/>
    <w:rsid w:val="00081808"/>
    <w:rsid w:val="000822CA"/>
    <w:rsid w:val="00082394"/>
    <w:rsid w:val="00082702"/>
    <w:rsid w:val="00082728"/>
    <w:rsid w:val="00082933"/>
    <w:rsid w:val="00082F6D"/>
    <w:rsid w:val="00082FEC"/>
    <w:rsid w:val="00083D46"/>
    <w:rsid w:val="00083E6B"/>
    <w:rsid w:val="000843B5"/>
    <w:rsid w:val="00084411"/>
    <w:rsid w:val="00084E62"/>
    <w:rsid w:val="00084EED"/>
    <w:rsid w:val="000852A9"/>
    <w:rsid w:val="00085A83"/>
    <w:rsid w:val="0008646B"/>
    <w:rsid w:val="000865B3"/>
    <w:rsid w:val="000869FD"/>
    <w:rsid w:val="00086CB7"/>
    <w:rsid w:val="0008761B"/>
    <w:rsid w:val="00087BE3"/>
    <w:rsid w:val="000902A8"/>
    <w:rsid w:val="00090852"/>
    <w:rsid w:val="0009094D"/>
    <w:rsid w:val="00090C18"/>
    <w:rsid w:val="00090EF7"/>
    <w:rsid w:val="000910EB"/>
    <w:rsid w:val="00091B70"/>
    <w:rsid w:val="00091EED"/>
    <w:rsid w:val="000920B6"/>
    <w:rsid w:val="0009245C"/>
    <w:rsid w:val="0009248A"/>
    <w:rsid w:val="00092B93"/>
    <w:rsid w:val="00093087"/>
    <w:rsid w:val="00093128"/>
    <w:rsid w:val="00093282"/>
    <w:rsid w:val="00093847"/>
    <w:rsid w:val="000941AC"/>
    <w:rsid w:val="00094A0E"/>
    <w:rsid w:val="00095408"/>
    <w:rsid w:val="00095EC4"/>
    <w:rsid w:val="000962D3"/>
    <w:rsid w:val="000966F4"/>
    <w:rsid w:val="00096CF8"/>
    <w:rsid w:val="00097F5F"/>
    <w:rsid w:val="000A0690"/>
    <w:rsid w:val="000A0A38"/>
    <w:rsid w:val="000A0BF8"/>
    <w:rsid w:val="000A0E67"/>
    <w:rsid w:val="000A0FE3"/>
    <w:rsid w:val="000A165B"/>
    <w:rsid w:val="000A17CA"/>
    <w:rsid w:val="000A18CA"/>
    <w:rsid w:val="000A19A2"/>
    <w:rsid w:val="000A1EE7"/>
    <w:rsid w:val="000A21B7"/>
    <w:rsid w:val="000A22B9"/>
    <w:rsid w:val="000A2B38"/>
    <w:rsid w:val="000A2EFE"/>
    <w:rsid w:val="000A3100"/>
    <w:rsid w:val="000A34D1"/>
    <w:rsid w:val="000A36B4"/>
    <w:rsid w:val="000A3B69"/>
    <w:rsid w:val="000A3D46"/>
    <w:rsid w:val="000A43AB"/>
    <w:rsid w:val="000A46F4"/>
    <w:rsid w:val="000A4753"/>
    <w:rsid w:val="000A4AA5"/>
    <w:rsid w:val="000A4F3E"/>
    <w:rsid w:val="000A5149"/>
    <w:rsid w:val="000A573D"/>
    <w:rsid w:val="000A7092"/>
    <w:rsid w:val="000A7263"/>
    <w:rsid w:val="000A77A8"/>
    <w:rsid w:val="000A7ACF"/>
    <w:rsid w:val="000A7B4B"/>
    <w:rsid w:val="000A7C57"/>
    <w:rsid w:val="000A7C9C"/>
    <w:rsid w:val="000B01E8"/>
    <w:rsid w:val="000B0324"/>
    <w:rsid w:val="000B0C55"/>
    <w:rsid w:val="000B1561"/>
    <w:rsid w:val="000B2C06"/>
    <w:rsid w:val="000B2D0C"/>
    <w:rsid w:val="000B31D5"/>
    <w:rsid w:val="000B31F8"/>
    <w:rsid w:val="000B3227"/>
    <w:rsid w:val="000B3707"/>
    <w:rsid w:val="000B3994"/>
    <w:rsid w:val="000B49A4"/>
    <w:rsid w:val="000B4AA4"/>
    <w:rsid w:val="000B53E3"/>
    <w:rsid w:val="000B5F25"/>
    <w:rsid w:val="000B61BF"/>
    <w:rsid w:val="000B6808"/>
    <w:rsid w:val="000B68E9"/>
    <w:rsid w:val="000B7BD9"/>
    <w:rsid w:val="000B7F24"/>
    <w:rsid w:val="000B7F33"/>
    <w:rsid w:val="000C0514"/>
    <w:rsid w:val="000C051C"/>
    <w:rsid w:val="000C08EC"/>
    <w:rsid w:val="000C0D62"/>
    <w:rsid w:val="000C0E53"/>
    <w:rsid w:val="000C154F"/>
    <w:rsid w:val="000C199A"/>
    <w:rsid w:val="000C1EA3"/>
    <w:rsid w:val="000C2214"/>
    <w:rsid w:val="000C2319"/>
    <w:rsid w:val="000C29B5"/>
    <w:rsid w:val="000C2DE0"/>
    <w:rsid w:val="000C438B"/>
    <w:rsid w:val="000C498B"/>
    <w:rsid w:val="000C4C10"/>
    <w:rsid w:val="000C4E05"/>
    <w:rsid w:val="000C505F"/>
    <w:rsid w:val="000C5AAE"/>
    <w:rsid w:val="000C5DF0"/>
    <w:rsid w:val="000C5EED"/>
    <w:rsid w:val="000C64F2"/>
    <w:rsid w:val="000C663E"/>
    <w:rsid w:val="000C6653"/>
    <w:rsid w:val="000C6966"/>
    <w:rsid w:val="000C7092"/>
    <w:rsid w:val="000C70D7"/>
    <w:rsid w:val="000C7879"/>
    <w:rsid w:val="000C7915"/>
    <w:rsid w:val="000C7C88"/>
    <w:rsid w:val="000C7ECF"/>
    <w:rsid w:val="000C7FCF"/>
    <w:rsid w:val="000D074F"/>
    <w:rsid w:val="000D0D56"/>
    <w:rsid w:val="000D1374"/>
    <w:rsid w:val="000D19A2"/>
    <w:rsid w:val="000D2EF2"/>
    <w:rsid w:val="000D430C"/>
    <w:rsid w:val="000D44EF"/>
    <w:rsid w:val="000D4C42"/>
    <w:rsid w:val="000D5050"/>
    <w:rsid w:val="000D548D"/>
    <w:rsid w:val="000D5598"/>
    <w:rsid w:val="000D56CD"/>
    <w:rsid w:val="000D56D8"/>
    <w:rsid w:val="000D593C"/>
    <w:rsid w:val="000D59FD"/>
    <w:rsid w:val="000D5C72"/>
    <w:rsid w:val="000D6334"/>
    <w:rsid w:val="000D662B"/>
    <w:rsid w:val="000D67B0"/>
    <w:rsid w:val="000D684F"/>
    <w:rsid w:val="000D692C"/>
    <w:rsid w:val="000D6939"/>
    <w:rsid w:val="000D6B7F"/>
    <w:rsid w:val="000D75CC"/>
    <w:rsid w:val="000D7737"/>
    <w:rsid w:val="000D7B5B"/>
    <w:rsid w:val="000D7DF2"/>
    <w:rsid w:val="000D7EB1"/>
    <w:rsid w:val="000E0826"/>
    <w:rsid w:val="000E0D26"/>
    <w:rsid w:val="000E14A5"/>
    <w:rsid w:val="000E1790"/>
    <w:rsid w:val="000E2320"/>
    <w:rsid w:val="000E29D6"/>
    <w:rsid w:val="000E2D42"/>
    <w:rsid w:val="000E2F30"/>
    <w:rsid w:val="000E3119"/>
    <w:rsid w:val="000E3909"/>
    <w:rsid w:val="000E390C"/>
    <w:rsid w:val="000E40AD"/>
    <w:rsid w:val="000E4A9F"/>
    <w:rsid w:val="000E4D8D"/>
    <w:rsid w:val="000E5522"/>
    <w:rsid w:val="000E57AF"/>
    <w:rsid w:val="000E59B0"/>
    <w:rsid w:val="000E6A17"/>
    <w:rsid w:val="000E6EEE"/>
    <w:rsid w:val="000E72DA"/>
    <w:rsid w:val="000E72FC"/>
    <w:rsid w:val="000E7524"/>
    <w:rsid w:val="000E778C"/>
    <w:rsid w:val="000E7964"/>
    <w:rsid w:val="000F0740"/>
    <w:rsid w:val="000F0FC3"/>
    <w:rsid w:val="000F14B5"/>
    <w:rsid w:val="000F14EB"/>
    <w:rsid w:val="000F1FC7"/>
    <w:rsid w:val="000F2B5C"/>
    <w:rsid w:val="000F2BAC"/>
    <w:rsid w:val="000F2D00"/>
    <w:rsid w:val="000F3699"/>
    <w:rsid w:val="000F3C47"/>
    <w:rsid w:val="000F4415"/>
    <w:rsid w:val="000F4601"/>
    <w:rsid w:val="000F493D"/>
    <w:rsid w:val="000F4A14"/>
    <w:rsid w:val="000F4AD2"/>
    <w:rsid w:val="000F57DD"/>
    <w:rsid w:val="000F59D9"/>
    <w:rsid w:val="000F5AE3"/>
    <w:rsid w:val="000F5B2C"/>
    <w:rsid w:val="000F5CEF"/>
    <w:rsid w:val="000F5FE2"/>
    <w:rsid w:val="000F6274"/>
    <w:rsid w:val="000F66C4"/>
    <w:rsid w:val="000F73CF"/>
    <w:rsid w:val="000F78A8"/>
    <w:rsid w:val="000F7EC8"/>
    <w:rsid w:val="001002BB"/>
    <w:rsid w:val="0010055F"/>
    <w:rsid w:val="00100E2E"/>
    <w:rsid w:val="00101EB8"/>
    <w:rsid w:val="001024A1"/>
    <w:rsid w:val="001025F7"/>
    <w:rsid w:val="00102D40"/>
    <w:rsid w:val="00102E63"/>
    <w:rsid w:val="00103032"/>
    <w:rsid w:val="00103F8B"/>
    <w:rsid w:val="0010532C"/>
    <w:rsid w:val="0010595A"/>
    <w:rsid w:val="00106024"/>
    <w:rsid w:val="00106250"/>
    <w:rsid w:val="00106278"/>
    <w:rsid w:val="001069FD"/>
    <w:rsid w:val="00106C1F"/>
    <w:rsid w:val="0010724A"/>
    <w:rsid w:val="001075E5"/>
    <w:rsid w:val="001076D6"/>
    <w:rsid w:val="00107D5D"/>
    <w:rsid w:val="00110423"/>
    <w:rsid w:val="0011096E"/>
    <w:rsid w:val="00110DB8"/>
    <w:rsid w:val="001110C1"/>
    <w:rsid w:val="001114D6"/>
    <w:rsid w:val="00111EDE"/>
    <w:rsid w:val="0011276B"/>
    <w:rsid w:val="0011290D"/>
    <w:rsid w:val="00112D93"/>
    <w:rsid w:val="001142B9"/>
    <w:rsid w:val="0011436C"/>
    <w:rsid w:val="00114E94"/>
    <w:rsid w:val="001151EB"/>
    <w:rsid w:val="00115473"/>
    <w:rsid w:val="0011578D"/>
    <w:rsid w:val="0011607E"/>
    <w:rsid w:val="0011680B"/>
    <w:rsid w:val="00116C98"/>
    <w:rsid w:val="001177D3"/>
    <w:rsid w:val="001178C8"/>
    <w:rsid w:val="00117E8E"/>
    <w:rsid w:val="001205FF"/>
    <w:rsid w:val="00120D86"/>
    <w:rsid w:val="00121008"/>
    <w:rsid w:val="0012180F"/>
    <w:rsid w:val="001219FF"/>
    <w:rsid w:val="00121CBC"/>
    <w:rsid w:val="00121E18"/>
    <w:rsid w:val="00122B4B"/>
    <w:rsid w:val="0012430A"/>
    <w:rsid w:val="00124447"/>
    <w:rsid w:val="00124501"/>
    <w:rsid w:val="00124658"/>
    <w:rsid w:val="001259F7"/>
    <w:rsid w:val="00125A04"/>
    <w:rsid w:val="00125AA3"/>
    <w:rsid w:val="00125ABD"/>
    <w:rsid w:val="00125D9E"/>
    <w:rsid w:val="001263B7"/>
    <w:rsid w:val="001265B3"/>
    <w:rsid w:val="00126810"/>
    <w:rsid w:val="00126B2D"/>
    <w:rsid w:val="00126D7D"/>
    <w:rsid w:val="001273F5"/>
    <w:rsid w:val="001274A5"/>
    <w:rsid w:val="00127747"/>
    <w:rsid w:val="00127E59"/>
    <w:rsid w:val="0013029F"/>
    <w:rsid w:val="001302BA"/>
    <w:rsid w:val="001309CF"/>
    <w:rsid w:val="00130C82"/>
    <w:rsid w:val="00132548"/>
    <w:rsid w:val="00132641"/>
    <w:rsid w:val="0013266B"/>
    <w:rsid w:val="00132848"/>
    <w:rsid w:val="00132B5E"/>
    <w:rsid w:val="00132E5C"/>
    <w:rsid w:val="0013302D"/>
    <w:rsid w:val="001336B7"/>
    <w:rsid w:val="0013479D"/>
    <w:rsid w:val="001348B4"/>
    <w:rsid w:val="00134B84"/>
    <w:rsid w:val="00134C08"/>
    <w:rsid w:val="001356DA"/>
    <w:rsid w:val="0013606A"/>
    <w:rsid w:val="00137030"/>
    <w:rsid w:val="001375E3"/>
    <w:rsid w:val="00137ABB"/>
    <w:rsid w:val="00140034"/>
    <w:rsid w:val="0014246E"/>
    <w:rsid w:val="00142DD5"/>
    <w:rsid w:val="00143994"/>
    <w:rsid w:val="00143B2C"/>
    <w:rsid w:val="00143B80"/>
    <w:rsid w:val="00143DEB"/>
    <w:rsid w:val="001442AB"/>
    <w:rsid w:val="0014438E"/>
    <w:rsid w:val="001448F2"/>
    <w:rsid w:val="00144A89"/>
    <w:rsid w:val="00144B97"/>
    <w:rsid w:val="00144C37"/>
    <w:rsid w:val="00144EF7"/>
    <w:rsid w:val="00144FF5"/>
    <w:rsid w:val="001453FD"/>
    <w:rsid w:val="00145BFF"/>
    <w:rsid w:val="00145F19"/>
    <w:rsid w:val="00146716"/>
    <w:rsid w:val="0014675D"/>
    <w:rsid w:val="00146B6A"/>
    <w:rsid w:val="0014775A"/>
    <w:rsid w:val="00147AA3"/>
    <w:rsid w:val="00147AE7"/>
    <w:rsid w:val="0015002B"/>
    <w:rsid w:val="00150555"/>
    <w:rsid w:val="001506EA"/>
    <w:rsid w:val="001507ED"/>
    <w:rsid w:val="00150D4D"/>
    <w:rsid w:val="00150F5D"/>
    <w:rsid w:val="00150F7B"/>
    <w:rsid w:val="0015124D"/>
    <w:rsid w:val="001516C3"/>
    <w:rsid w:val="001516C6"/>
    <w:rsid w:val="00151855"/>
    <w:rsid w:val="00151915"/>
    <w:rsid w:val="00151C53"/>
    <w:rsid w:val="00152CA1"/>
    <w:rsid w:val="00153166"/>
    <w:rsid w:val="00153FF6"/>
    <w:rsid w:val="00154001"/>
    <w:rsid w:val="00154419"/>
    <w:rsid w:val="001548FC"/>
    <w:rsid w:val="00154D3B"/>
    <w:rsid w:val="00154EBD"/>
    <w:rsid w:val="0015556D"/>
    <w:rsid w:val="00155C26"/>
    <w:rsid w:val="00155C6D"/>
    <w:rsid w:val="001567F7"/>
    <w:rsid w:val="00156A1B"/>
    <w:rsid w:val="00156CF1"/>
    <w:rsid w:val="00156D14"/>
    <w:rsid w:val="00156EFB"/>
    <w:rsid w:val="00157163"/>
    <w:rsid w:val="001574CF"/>
    <w:rsid w:val="00157766"/>
    <w:rsid w:val="00157B86"/>
    <w:rsid w:val="00157BE9"/>
    <w:rsid w:val="00157C60"/>
    <w:rsid w:val="00157CFC"/>
    <w:rsid w:val="0016033E"/>
    <w:rsid w:val="00160B52"/>
    <w:rsid w:val="001612D4"/>
    <w:rsid w:val="00161E85"/>
    <w:rsid w:val="00161F36"/>
    <w:rsid w:val="0016217D"/>
    <w:rsid w:val="001624AC"/>
    <w:rsid w:val="001626B0"/>
    <w:rsid w:val="00162A49"/>
    <w:rsid w:val="00162A5D"/>
    <w:rsid w:val="00162B20"/>
    <w:rsid w:val="00162CB9"/>
    <w:rsid w:val="001639C9"/>
    <w:rsid w:val="00163F41"/>
    <w:rsid w:val="001647D0"/>
    <w:rsid w:val="00164908"/>
    <w:rsid w:val="00164A2A"/>
    <w:rsid w:val="00164A2B"/>
    <w:rsid w:val="00164DBB"/>
    <w:rsid w:val="00164E5F"/>
    <w:rsid w:val="001658CF"/>
    <w:rsid w:val="00165AB5"/>
    <w:rsid w:val="00165AF9"/>
    <w:rsid w:val="001663F6"/>
    <w:rsid w:val="001664E9"/>
    <w:rsid w:val="0016728F"/>
    <w:rsid w:val="00167420"/>
    <w:rsid w:val="00167569"/>
    <w:rsid w:val="00167684"/>
    <w:rsid w:val="0017030C"/>
    <w:rsid w:val="001709B2"/>
    <w:rsid w:val="00172483"/>
    <w:rsid w:val="0017262F"/>
    <w:rsid w:val="00172BDF"/>
    <w:rsid w:val="00173106"/>
    <w:rsid w:val="00173280"/>
    <w:rsid w:val="00173FA5"/>
    <w:rsid w:val="0017510D"/>
    <w:rsid w:val="00175C3A"/>
    <w:rsid w:val="00175D5A"/>
    <w:rsid w:val="00175D8C"/>
    <w:rsid w:val="00175EDF"/>
    <w:rsid w:val="00175EEF"/>
    <w:rsid w:val="001760B8"/>
    <w:rsid w:val="001763FE"/>
    <w:rsid w:val="00176FB4"/>
    <w:rsid w:val="00177B8A"/>
    <w:rsid w:val="001803C6"/>
    <w:rsid w:val="0018054E"/>
    <w:rsid w:val="00180A20"/>
    <w:rsid w:val="00180DFA"/>
    <w:rsid w:val="001811C3"/>
    <w:rsid w:val="0018120E"/>
    <w:rsid w:val="001812CD"/>
    <w:rsid w:val="0018156C"/>
    <w:rsid w:val="00182083"/>
    <w:rsid w:val="001823D3"/>
    <w:rsid w:val="001836F9"/>
    <w:rsid w:val="001843C0"/>
    <w:rsid w:val="00185479"/>
    <w:rsid w:val="00185519"/>
    <w:rsid w:val="0018594C"/>
    <w:rsid w:val="00185F9A"/>
    <w:rsid w:val="00186207"/>
    <w:rsid w:val="00186579"/>
    <w:rsid w:val="00186AFC"/>
    <w:rsid w:val="00187407"/>
    <w:rsid w:val="00187A35"/>
    <w:rsid w:val="00187AAA"/>
    <w:rsid w:val="00187C9E"/>
    <w:rsid w:val="00187CE5"/>
    <w:rsid w:val="00187FDC"/>
    <w:rsid w:val="00190377"/>
    <w:rsid w:val="0019058C"/>
    <w:rsid w:val="0019075D"/>
    <w:rsid w:val="00190BBB"/>
    <w:rsid w:val="00190DC5"/>
    <w:rsid w:val="00190E1D"/>
    <w:rsid w:val="00190F96"/>
    <w:rsid w:val="00191002"/>
    <w:rsid w:val="0019101D"/>
    <w:rsid w:val="001911F3"/>
    <w:rsid w:val="001915A5"/>
    <w:rsid w:val="0019181C"/>
    <w:rsid w:val="00191ACB"/>
    <w:rsid w:val="00192978"/>
    <w:rsid w:val="00192A52"/>
    <w:rsid w:val="00192A5B"/>
    <w:rsid w:val="00192F4A"/>
    <w:rsid w:val="00193D27"/>
    <w:rsid w:val="0019493C"/>
    <w:rsid w:val="00194D7D"/>
    <w:rsid w:val="00194FD3"/>
    <w:rsid w:val="001958E3"/>
    <w:rsid w:val="00195A85"/>
    <w:rsid w:val="00195E90"/>
    <w:rsid w:val="00196B0F"/>
    <w:rsid w:val="001970BB"/>
    <w:rsid w:val="0019794B"/>
    <w:rsid w:val="00197BBE"/>
    <w:rsid w:val="00197E92"/>
    <w:rsid w:val="00197FD6"/>
    <w:rsid w:val="001A0669"/>
    <w:rsid w:val="001A0CE1"/>
    <w:rsid w:val="001A22E4"/>
    <w:rsid w:val="001A2428"/>
    <w:rsid w:val="001A25C9"/>
    <w:rsid w:val="001A2D00"/>
    <w:rsid w:val="001A2ECF"/>
    <w:rsid w:val="001A324A"/>
    <w:rsid w:val="001A32AF"/>
    <w:rsid w:val="001A3EC1"/>
    <w:rsid w:val="001A402D"/>
    <w:rsid w:val="001A40AF"/>
    <w:rsid w:val="001A43E2"/>
    <w:rsid w:val="001A442C"/>
    <w:rsid w:val="001A4DB8"/>
    <w:rsid w:val="001A535F"/>
    <w:rsid w:val="001A568C"/>
    <w:rsid w:val="001A5B06"/>
    <w:rsid w:val="001A5C33"/>
    <w:rsid w:val="001A5CE4"/>
    <w:rsid w:val="001A5F35"/>
    <w:rsid w:val="001A6393"/>
    <w:rsid w:val="001A65D7"/>
    <w:rsid w:val="001A6665"/>
    <w:rsid w:val="001B0930"/>
    <w:rsid w:val="001B1282"/>
    <w:rsid w:val="001B167F"/>
    <w:rsid w:val="001B1CB4"/>
    <w:rsid w:val="001B1DB5"/>
    <w:rsid w:val="001B1FC1"/>
    <w:rsid w:val="001B2AEB"/>
    <w:rsid w:val="001B2CBF"/>
    <w:rsid w:val="001B2E53"/>
    <w:rsid w:val="001B31AA"/>
    <w:rsid w:val="001B31DC"/>
    <w:rsid w:val="001B39D4"/>
    <w:rsid w:val="001B3E8B"/>
    <w:rsid w:val="001B46D6"/>
    <w:rsid w:val="001B4C19"/>
    <w:rsid w:val="001B5838"/>
    <w:rsid w:val="001B59AC"/>
    <w:rsid w:val="001B5D46"/>
    <w:rsid w:val="001B69C4"/>
    <w:rsid w:val="001B6C75"/>
    <w:rsid w:val="001C0D43"/>
    <w:rsid w:val="001C0F80"/>
    <w:rsid w:val="001C114B"/>
    <w:rsid w:val="001C174F"/>
    <w:rsid w:val="001C1D8C"/>
    <w:rsid w:val="001C2144"/>
    <w:rsid w:val="001C22AD"/>
    <w:rsid w:val="001C29C6"/>
    <w:rsid w:val="001C3C5E"/>
    <w:rsid w:val="001C4626"/>
    <w:rsid w:val="001C5622"/>
    <w:rsid w:val="001C69D7"/>
    <w:rsid w:val="001C6D50"/>
    <w:rsid w:val="001C6F37"/>
    <w:rsid w:val="001C725E"/>
    <w:rsid w:val="001C77F7"/>
    <w:rsid w:val="001C7946"/>
    <w:rsid w:val="001D0149"/>
    <w:rsid w:val="001D0310"/>
    <w:rsid w:val="001D05BC"/>
    <w:rsid w:val="001D0C28"/>
    <w:rsid w:val="001D0D9A"/>
    <w:rsid w:val="001D0F08"/>
    <w:rsid w:val="001D16C5"/>
    <w:rsid w:val="001D16E1"/>
    <w:rsid w:val="001D2C32"/>
    <w:rsid w:val="001D2C80"/>
    <w:rsid w:val="001D3253"/>
    <w:rsid w:val="001D3494"/>
    <w:rsid w:val="001D38EE"/>
    <w:rsid w:val="001D3BCD"/>
    <w:rsid w:val="001D3BF4"/>
    <w:rsid w:val="001D42BF"/>
    <w:rsid w:val="001D4951"/>
    <w:rsid w:val="001D4EFC"/>
    <w:rsid w:val="001D533C"/>
    <w:rsid w:val="001D538A"/>
    <w:rsid w:val="001D53A8"/>
    <w:rsid w:val="001D5B2D"/>
    <w:rsid w:val="001D5E7C"/>
    <w:rsid w:val="001D6578"/>
    <w:rsid w:val="001D665F"/>
    <w:rsid w:val="001D66A0"/>
    <w:rsid w:val="001D6A9C"/>
    <w:rsid w:val="001D72E3"/>
    <w:rsid w:val="001D7975"/>
    <w:rsid w:val="001D7F10"/>
    <w:rsid w:val="001E02A1"/>
    <w:rsid w:val="001E1301"/>
    <w:rsid w:val="001E1A1B"/>
    <w:rsid w:val="001E1F87"/>
    <w:rsid w:val="001E223E"/>
    <w:rsid w:val="001E22BB"/>
    <w:rsid w:val="001E2B32"/>
    <w:rsid w:val="001E2E05"/>
    <w:rsid w:val="001E2E83"/>
    <w:rsid w:val="001E2F4E"/>
    <w:rsid w:val="001E3242"/>
    <w:rsid w:val="001E341F"/>
    <w:rsid w:val="001E3435"/>
    <w:rsid w:val="001E3CDF"/>
    <w:rsid w:val="001E3F73"/>
    <w:rsid w:val="001E3F85"/>
    <w:rsid w:val="001E4149"/>
    <w:rsid w:val="001E44C7"/>
    <w:rsid w:val="001E47D9"/>
    <w:rsid w:val="001E4819"/>
    <w:rsid w:val="001E5114"/>
    <w:rsid w:val="001E55D9"/>
    <w:rsid w:val="001E58E1"/>
    <w:rsid w:val="001E6BE8"/>
    <w:rsid w:val="001E6E77"/>
    <w:rsid w:val="001E6FC7"/>
    <w:rsid w:val="001E71D7"/>
    <w:rsid w:val="001E73E8"/>
    <w:rsid w:val="001E742C"/>
    <w:rsid w:val="001E772E"/>
    <w:rsid w:val="001E7937"/>
    <w:rsid w:val="001E7D66"/>
    <w:rsid w:val="001F1246"/>
    <w:rsid w:val="001F1300"/>
    <w:rsid w:val="001F146B"/>
    <w:rsid w:val="001F28D4"/>
    <w:rsid w:val="001F3498"/>
    <w:rsid w:val="001F37C6"/>
    <w:rsid w:val="001F3FD3"/>
    <w:rsid w:val="001F49A8"/>
    <w:rsid w:val="001F5368"/>
    <w:rsid w:val="001F54FD"/>
    <w:rsid w:val="001F598D"/>
    <w:rsid w:val="001F5D5F"/>
    <w:rsid w:val="001F5F2C"/>
    <w:rsid w:val="001F609B"/>
    <w:rsid w:val="001F693B"/>
    <w:rsid w:val="001F71CD"/>
    <w:rsid w:val="001F7408"/>
    <w:rsid w:val="001F756C"/>
    <w:rsid w:val="001F7719"/>
    <w:rsid w:val="001F78A4"/>
    <w:rsid w:val="001F7CED"/>
    <w:rsid w:val="001F7CFF"/>
    <w:rsid w:val="002007D1"/>
    <w:rsid w:val="00200804"/>
    <w:rsid w:val="00200880"/>
    <w:rsid w:val="0020123A"/>
    <w:rsid w:val="00201768"/>
    <w:rsid w:val="0020196E"/>
    <w:rsid w:val="00201F54"/>
    <w:rsid w:val="0020230C"/>
    <w:rsid w:val="0020281F"/>
    <w:rsid w:val="00202967"/>
    <w:rsid w:val="002038A3"/>
    <w:rsid w:val="00205C83"/>
    <w:rsid w:val="002065B9"/>
    <w:rsid w:val="00206F43"/>
    <w:rsid w:val="00207172"/>
    <w:rsid w:val="002077C6"/>
    <w:rsid w:val="00207A63"/>
    <w:rsid w:val="00207AE2"/>
    <w:rsid w:val="00207CBB"/>
    <w:rsid w:val="002102DC"/>
    <w:rsid w:val="00211304"/>
    <w:rsid w:val="00211908"/>
    <w:rsid w:val="00211C1C"/>
    <w:rsid w:val="00212047"/>
    <w:rsid w:val="00212159"/>
    <w:rsid w:val="00212C5E"/>
    <w:rsid w:val="00213757"/>
    <w:rsid w:val="00213DA5"/>
    <w:rsid w:val="002143FD"/>
    <w:rsid w:val="00214A3F"/>
    <w:rsid w:val="00214B85"/>
    <w:rsid w:val="00215722"/>
    <w:rsid w:val="00215838"/>
    <w:rsid w:val="00215EDC"/>
    <w:rsid w:val="00216722"/>
    <w:rsid w:val="00217013"/>
    <w:rsid w:val="002173B7"/>
    <w:rsid w:val="00217C68"/>
    <w:rsid w:val="00220182"/>
    <w:rsid w:val="0022029F"/>
    <w:rsid w:val="002204DB"/>
    <w:rsid w:val="002206CC"/>
    <w:rsid w:val="00220E5B"/>
    <w:rsid w:val="00221326"/>
    <w:rsid w:val="0022191C"/>
    <w:rsid w:val="00221D4E"/>
    <w:rsid w:val="002227A3"/>
    <w:rsid w:val="00222912"/>
    <w:rsid w:val="00223AE4"/>
    <w:rsid w:val="00225879"/>
    <w:rsid w:val="00225D9C"/>
    <w:rsid w:val="00225EC6"/>
    <w:rsid w:val="0022630D"/>
    <w:rsid w:val="002263FF"/>
    <w:rsid w:val="002265F4"/>
    <w:rsid w:val="0022669B"/>
    <w:rsid w:val="00226CC1"/>
    <w:rsid w:val="00226ED9"/>
    <w:rsid w:val="002270AE"/>
    <w:rsid w:val="002271F6"/>
    <w:rsid w:val="00227383"/>
    <w:rsid w:val="00227713"/>
    <w:rsid w:val="002313A2"/>
    <w:rsid w:val="002316B9"/>
    <w:rsid w:val="002316E8"/>
    <w:rsid w:val="00231712"/>
    <w:rsid w:val="002317FD"/>
    <w:rsid w:val="00231987"/>
    <w:rsid w:val="00231BA0"/>
    <w:rsid w:val="00232821"/>
    <w:rsid w:val="0023306F"/>
    <w:rsid w:val="0023345A"/>
    <w:rsid w:val="00233BCD"/>
    <w:rsid w:val="00234A28"/>
    <w:rsid w:val="00234DC6"/>
    <w:rsid w:val="0023546F"/>
    <w:rsid w:val="002356D5"/>
    <w:rsid w:val="00235903"/>
    <w:rsid w:val="00235C21"/>
    <w:rsid w:val="002366FC"/>
    <w:rsid w:val="00236BF6"/>
    <w:rsid w:val="00237961"/>
    <w:rsid w:val="0023796D"/>
    <w:rsid w:val="00237C69"/>
    <w:rsid w:val="00237FEF"/>
    <w:rsid w:val="00240061"/>
    <w:rsid w:val="00240874"/>
    <w:rsid w:val="00240AD2"/>
    <w:rsid w:val="00240D40"/>
    <w:rsid w:val="0024162B"/>
    <w:rsid w:val="00241909"/>
    <w:rsid w:val="00241DC8"/>
    <w:rsid w:val="002421C7"/>
    <w:rsid w:val="00242843"/>
    <w:rsid w:val="00242B03"/>
    <w:rsid w:val="00242EA1"/>
    <w:rsid w:val="002431A1"/>
    <w:rsid w:val="00243281"/>
    <w:rsid w:val="002436C9"/>
    <w:rsid w:val="00243CEB"/>
    <w:rsid w:val="0024445C"/>
    <w:rsid w:val="002445D1"/>
    <w:rsid w:val="0024463F"/>
    <w:rsid w:val="00244742"/>
    <w:rsid w:val="002449DD"/>
    <w:rsid w:val="00244DAC"/>
    <w:rsid w:val="00244FEA"/>
    <w:rsid w:val="00245582"/>
    <w:rsid w:val="0024594F"/>
    <w:rsid w:val="00245EEB"/>
    <w:rsid w:val="00245F7C"/>
    <w:rsid w:val="00246003"/>
    <w:rsid w:val="0024604E"/>
    <w:rsid w:val="002460D2"/>
    <w:rsid w:val="00246275"/>
    <w:rsid w:val="002467B0"/>
    <w:rsid w:val="00246EA1"/>
    <w:rsid w:val="00246EBF"/>
    <w:rsid w:val="00247BBA"/>
    <w:rsid w:val="00247E63"/>
    <w:rsid w:val="00247EA0"/>
    <w:rsid w:val="00250247"/>
    <w:rsid w:val="00250342"/>
    <w:rsid w:val="00250410"/>
    <w:rsid w:val="00250684"/>
    <w:rsid w:val="002506C7"/>
    <w:rsid w:val="00250F45"/>
    <w:rsid w:val="00250FA7"/>
    <w:rsid w:val="0025144C"/>
    <w:rsid w:val="002518F4"/>
    <w:rsid w:val="002520DB"/>
    <w:rsid w:val="00252DEA"/>
    <w:rsid w:val="00252F21"/>
    <w:rsid w:val="002534AA"/>
    <w:rsid w:val="00253650"/>
    <w:rsid w:val="00253A12"/>
    <w:rsid w:val="00253D46"/>
    <w:rsid w:val="00253FBE"/>
    <w:rsid w:val="0025426B"/>
    <w:rsid w:val="00254FDF"/>
    <w:rsid w:val="002550B9"/>
    <w:rsid w:val="00255697"/>
    <w:rsid w:val="00255742"/>
    <w:rsid w:val="002558D5"/>
    <w:rsid w:val="00255ECD"/>
    <w:rsid w:val="00257C56"/>
    <w:rsid w:val="00257FB1"/>
    <w:rsid w:val="0026022E"/>
    <w:rsid w:val="00260595"/>
    <w:rsid w:val="002611BE"/>
    <w:rsid w:val="00261418"/>
    <w:rsid w:val="00262494"/>
    <w:rsid w:val="00262704"/>
    <w:rsid w:val="0026279D"/>
    <w:rsid w:val="0026326B"/>
    <w:rsid w:val="002642FD"/>
    <w:rsid w:val="00264694"/>
    <w:rsid w:val="002646C3"/>
    <w:rsid w:val="00264A64"/>
    <w:rsid w:val="00264B7D"/>
    <w:rsid w:val="00265256"/>
    <w:rsid w:val="00265779"/>
    <w:rsid w:val="002657C7"/>
    <w:rsid w:val="00265DF6"/>
    <w:rsid w:val="00266518"/>
    <w:rsid w:val="00266E89"/>
    <w:rsid w:val="00267145"/>
    <w:rsid w:val="00267432"/>
    <w:rsid w:val="002674E5"/>
    <w:rsid w:val="002675B9"/>
    <w:rsid w:val="00267856"/>
    <w:rsid w:val="002678C6"/>
    <w:rsid w:val="00267D11"/>
    <w:rsid w:val="00270016"/>
    <w:rsid w:val="002700D5"/>
    <w:rsid w:val="00270CB6"/>
    <w:rsid w:val="00270F44"/>
    <w:rsid w:val="002716C5"/>
    <w:rsid w:val="00271B21"/>
    <w:rsid w:val="00271F01"/>
    <w:rsid w:val="00272125"/>
    <w:rsid w:val="002724A9"/>
    <w:rsid w:val="002729FE"/>
    <w:rsid w:val="00272AF4"/>
    <w:rsid w:val="00272B04"/>
    <w:rsid w:val="00274118"/>
    <w:rsid w:val="00274128"/>
    <w:rsid w:val="002746CC"/>
    <w:rsid w:val="002751C1"/>
    <w:rsid w:val="00275D27"/>
    <w:rsid w:val="00275E72"/>
    <w:rsid w:val="00276453"/>
    <w:rsid w:val="00276786"/>
    <w:rsid w:val="00276893"/>
    <w:rsid w:val="002768E7"/>
    <w:rsid w:val="0027704B"/>
    <w:rsid w:val="00277106"/>
    <w:rsid w:val="0027717D"/>
    <w:rsid w:val="00277959"/>
    <w:rsid w:val="00277ACB"/>
    <w:rsid w:val="00277FF3"/>
    <w:rsid w:val="002801D9"/>
    <w:rsid w:val="00280D8E"/>
    <w:rsid w:val="00280DD8"/>
    <w:rsid w:val="002810DB"/>
    <w:rsid w:val="002812DB"/>
    <w:rsid w:val="002818C7"/>
    <w:rsid w:val="002818CF"/>
    <w:rsid w:val="00282197"/>
    <w:rsid w:val="002821A9"/>
    <w:rsid w:val="00282468"/>
    <w:rsid w:val="002829F1"/>
    <w:rsid w:val="00283306"/>
    <w:rsid w:val="00283A13"/>
    <w:rsid w:val="00283C28"/>
    <w:rsid w:val="00283C83"/>
    <w:rsid w:val="00284960"/>
    <w:rsid w:val="00284977"/>
    <w:rsid w:val="00284B1A"/>
    <w:rsid w:val="00284F95"/>
    <w:rsid w:val="00285070"/>
    <w:rsid w:val="00285AA2"/>
    <w:rsid w:val="00285F9A"/>
    <w:rsid w:val="00286853"/>
    <w:rsid w:val="00287671"/>
    <w:rsid w:val="00287F27"/>
    <w:rsid w:val="00287FF6"/>
    <w:rsid w:val="002907C3"/>
    <w:rsid w:val="002912D8"/>
    <w:rsid w:val="002915BE"/>
    <w:rsid w:val="00291B73"/>
    <w:rsid w:val="002920C1"/>
    <w:rsid w:val="002925F0"/>
    <w:rsid w:val="00292B24"/>
    <w:rsid w:val="00292FDF"/>
    <w:rsid w:val="00293238"/>
    <w:rsid w:val="002932FA"/>
    <w:rsid w:val="00293676"/>
    <w:rsid w:val="002938B9"/>
    <w:rsid w:val="00293B16"/>
    <w:rsid w:val="00293BFD"/>
    <w:rsid w:val="00293DC7"/>
    <w:rsid w:val="002942DC"/>
    <w:rsid w:val="002947B9"/>
    <w:rsid w:val="002949B4"/>
    <w:rsid w:val="00294ED0"/>
    <w:rsid w:val="00295219"/>
    <w:rsid w:val="0029639A"/>
    <w:rsid w:val="002963FD"/>
    <w:rsid w:val="00296C83"/>
    <w:rsid w:val="0029740D"/>
    <w:rsid w:val="00297CDB"/>
    <w:rsid w:val="002A037E"/>
    <w:rsid w:val="002A0D16"/>
    <w:rsid w:val="002A0E02"/>
    <w:rsid w:val="002A21D6"/>
    <w:rsid w:val="002A2645"/>
    <w:rsid w:val="002A28AE"/>
    <w:rsid w:val="002A3988"/>
    <w:rsid w:val="002A3C3E"/>
    <w:rsid w:val="002A3E44"/>
    <w:rsid w:val="002A3EF4"/>
    <w:rsid w:val="002A3F7A"/>
    <w:rsid w:val="002A426C"/>
    <w:rsid w:val="002A50AC"/>
    <w:rsid w:val="002A54DD"/>
    <w:rsid w:val="002A5CE8"/>
    <w:rsid w:val="002A6B03"/>
    <w:rsid w:val="002A6F1D"/>
    <w:rsid w:val="002A76C7"/>
    <w:rsid w:val="002A7F38"/>
    <w:rsid w:val="002B020C"/>
    <w:rsid w:val="002B03C6"/>
    <w:rsid w:val="002B0413"/>
    <w:rsid w:val="002B046F"/>
    <w:rsid w:val="002B07D6"/>
    <w:rsid w:val="002B0FED"/>
    <w:rsid w:val="002B19DB"/>
    <w:rsid w:val="002B2301"/>
    <w:rsid w:val="002B24F7"/>
    <w:rsid w:val="002B28E1"/>
    <w:rsid w:val="002B40F7"/>
    <w:rsid w:val="002B4619"/>
    <w:rsid w:val="002B4DB9"/>
    <w:rsid w:val="002B501F"/>
    <w:rsid w:val="002B5D01"/>
    <w:rsid w:val="002B5EF0"/>
    <w:rsid w:val="002B5F50"/>
    <w:rsid w:val="002B5FF8"/>
    <w:rsid w:val="002B609F"/>
    <w:rsid w:val="002B6524"/>
    <w:rsid w:val="002B6EDB"/>
    <w:rsid w:val="002B749A"/>
    <w:rsid w:val="002B7E5B"/>
    <w:rsid w:val="002C0158"/>
    <w:rsid w:val="002C0AB3"/>
    <w:rsid w:val="002C11D4"/>
    <w:rsid w:val="002C1957"/>
    <w:rsid w:val="002C1B10"/>
    <w:rsid w:val="002C1D73"/>
    <w:rsid w:val="002C21C1"/>
    <w:rsid w:val="002C2320"/>
    <w:rsid w:val="002C23B6"/>
    <w:rsid w:val="002C2B37"/>
    <w:rsid w:val="002C2D1C"/>
    <w:rsid w:val="002C2D84"/>
    <w:rsid w:val="002C2FA2"/>
    <w:rsid w:val="002C30F3"/>
    <w:rsid w:val="002C362A"/>
    <w:rsid w:val="002C363D"/>
    <w:rsid w:val="002C372B"/>
    <w:rsid w:val="002C3A59"/>
    <w:rsid w:val="002C3CB5"/>
    <w:rsid w:val="002C3F9E"/>
    <w:rsid w:val="002C4A36"/>
    <w:rsid w:val="002C4B22"/>
    <w:rsid w:val="002C4BAD"/>
    <w:rsid w:val="002C546E"/>
    <w:rsid w:val="002C58AF"/>
    <w:rsid w:val="002C59E2"/>
    <w:rsid w:val="002C5B00"/>
    <w:rsid w:val="002C5C81"/>
    <w:rsid w:val="002C5F51"/>
    <w:rsid w:val="002C616A"/>
    <w:rsid w:val="002C618B"/>
    <w:rsid w:val="002C636E"/>
    <w:rsid w:val="002C655F"/>
    <w:rsid w:val="002C6992"/>
    <w:rsid w:val="002C6D69"/>
    <w:rsid w:val="002C7250"/>
    <w:rsid w:val="002C7258"/>
    <w:rsid w:val="002C773D"/>
    <w:rsid w:val="002D00BC"/>
    <w:rsid w:val="002D0464"/>
    <w:rsid w:val="002D05E0"/>
    <w:rsid w:val="002D1045"/>
    <w:rsid w:val="002D250C"/>
    <w:rsid w:val="002D2743"/>
    <w:rsid w:val="002D2F12"/>
    <w:rsid w:val="002D3356"/>
    <w:rsid w:val="002D3747"/>
    <w:rsid w:val="002D3BFA"/>
    <w:rsid w:val="002D42FF"/>
    <w:rsid w:val="002D447A"/>
    <w:rsid w:val="002D4597"/>
    <w:rsid w:val="002D4799"/>
    <w:rsid w:val="002D4BB3"/>
    <w:rsid w:val="002D59D6"/>
    <w:rsid w:val="002D5D00"/>
    <w:rsid w:val="002D6341"/>
    <w:rsid w:val="002D674B"/>
    <w:rsid w:val="002D6800"/>
    <w:rsid w:val="002D6C28"/>
    <w:rsid w:val="002D70B2"/>
    <w:rsid w:val="002D72BB"/>
    <w:rsid w:val="002E00AA"/>
    <w:rsid w:val="002E023C"/>
    <w:rsid w:val="002E0504"/>
    <w:rsid w:val="002E0704"/>
    <w:rsid w:val="002E09E4"/>
    <w:rsid w:val="002E0CDB"/>
    <w:rsid w:val="002E0ED0"/>
    <w:rsid w:val="002E15E8"/>
    <w:rsid w:val="002E18E7"/>
    <w:rsid w:val="002E198F"/>
    <w:rsid w:val="002E1CA0"/>
    <w:rsid w:val="002E2018"/>
    <w:rsid w:val="002E248B"/>
    <w:rsid w:val="002E30B0"/>
    <w:rsid w:val="002E366B"/>
    <w:rsid w:val="002E375C"/>
    <w:rsid w:val="002E3774"/>
    <w:rsid w:val="002E389C"/>
    <w:rsid w:val="002E3DB3"/>
    <w:rsid w:val="002E46C9"/>
    <w:rsid w:val="002E47D0"/>
    <w:rsid w:val="002E49CF"/>
    <w:rsid w:val="002E5654"/>
    <w:rsid w:val="002E5DDF"/>
    <w:rsid w:val="002E68F3"/>
    <w:rsid w:val="002E711B"/>
    <w:rsid w:val="002E734C"/>
    <w:rsid w:val="002E751C"/>
    <w:rsid w:val="002E798C"/>
    <w:rsid w:val="002F01E3"/>
    <w:rsid w:val="002F04E6"/>
    <w:rsid w:val="002F0684"/>
    <w:rsid w:val="002F0808"/>
    <w:rsid w:val="002F0A78"/>
    <w:rsid w:val="002F0F3C"/>
    <w:rsid w:val="002F1302"/>
    <w:rsid w:val="002F13C4"/>
    <w:rsid w:val="002F164B"/>
    <w:rsid w:val="002F1A15"/>
    <w:rsid w:val="002F207D"/>
    <w:rsid w:val="002F2D80"/>
    <w:rsid w:val="002F2E61"/>
    <w:rsid w:val="002F3237"/>
    <w:rsid w:val="002F3E1A"/>
    <w:rsid w:val="002F4153"/>
    <w:rsid w:val="002F42DE"/>
    <w:rsid w:val="002F4DE8"/>
    <w:rsid w:val="002F55E0"/>
    <w:rsid w:val="002F5ADF"/>
    <w:rsid w:val="002F5C93"/>
    <w:rsid w:val="002F5DAF"/>
    <w:rsid w:val="002F5FDF"/>
    <w:rsid w:val="002F6054"/>
    <w:rsid w:val="002F638C"/>
    <w:rsid w:val="002F6E5E"/>
    <w:rsid w:val="002F7800"/>
    <w:rsid w:val="002F7D3F"/>
    <w:rsid w:val="002F7DC6"/>
    <w:rsid w:val="00300527"/>
    <w:rsid w:val="00300DB9"/>
    <w:rsid w:val="00300F12"/>
    <w:rsid w:val="00301B0B"/>
    <w:rsid w:val="00301B34"/>
    <w:rsid w:val="00301B5D"/>
    <w:rsid w:val="00301B99"/>
    <w:rsid w:val="003022F3"/>
    <w:rsid w:val="0030235B"/>
    <w:rsid w:val="003023AF"/>
    <w:rsid w:val="00302729"/>
    <w:rsid w:val="0030322D"/>
    <w:rsid w:val="003033DA"/>
    <w:rsid w:val="0030501D"/>
    <w:rsid w:val="003055A0"/>
    <w:rsid w:val="003057E1"/>
    <w:rsid w:val="00306014"/>
    <w:rsid w:val="003062CE"/>
    <w:rsid w:val="00306363"/>
    <w:rsid w:val="003072A0"/>
    <w:rsid w:val="00307371"/>
    <w:rsid w:val="00307409"/>
    <w:rsid w:val="00307904"/>
    <w:rsid w:val="00307A85"/>
    <w:rsid w:val="00307F5B"/>
    <w:rsid w:val="003104EB"/>
    <w:rsid w:val="0031075B"/>
    <w:rsid w:val="00310C38"/>
    <w:rsid w:val="00311A44"/>
    <w:rsid w:val="00311B92"/>
    <w:rsid w:val="00312132"/>
    <w:rsid w:val="003121C9"/>
    <w:rsid w:val="00312836"/>
    <w:rsid w:val="00312D6D"/>
    <w:rsid w:val="00312DA2"/>
    <w:rsid w:val="0031367D"/>
    <w:rsid w:val="00313A04"/>
    <w:rsid w:val="00313B32"/>
    <w:rsid w:val="00314B36"/>
    <w:rsid w:val="00314BE4"/>
    <w:rsid w:val="00316364"/>
    <w:rsid w:val="003163D2"/>
    <w:rsid w:val="00316873"/>
    <w:rsid w:val="00316897"/>
    <w:rsid w:val="00316FAE"/>
    <w:rsid w:val="00317345"/>
    <w:rsid w:val="0031767F"/>
    <w:rsid w:val="003200EC"/>
    <w:rsid w:val="0032061E"/>
    <w:rsid w:val="0032064B"/>
    <w:rsid w:val="003207CA"/>
    <w:rsid w:val="003214BA"/>
    <w:rsid w:val="00321671"/>
    <w:rsid w:val="00321D3E"/>
    <w:rsid w:val="00322363"/>
    <w:rsid w:val="0032276A"/>
    <w:rsid w:val="00322BAD"/>
    <w:rsid w:val="003233C3"/>
    <w:rsid w:val="00323844"/>
    <w:rsid w:val="00323B9C"/>
    <w:rsid w:val="00323C22"/>
    <w:rsid w:val="00323DF8"/>
    <w:rsid w:val="00324305"/>
    <w:rsid w:val="003254E9"/>
    <w:rsid w:val="00325722"/>
    <w:rsid w:val="00325898"/>
    <w:rsid w:val="00326559"/>
    <w:rsid w:val="00326FE5"/>
    <w:rsid w:val="003277F6"/>
    <w:rsid w:val="00327970"/>
    <w:rsid w:val="00327B52"/>
    <w:rsid w:val="00327E80"/>
    <w:rsid w:val="003302A5"/>
    <w:rsid w:val="00330511"/>
    <w:rsid w:val="00330537"/>
    <w:rsid w:val="00330E4B"/>
    <w:rsid w:val="00330FAE"/>
    <w:rsid w:val="003310B3"/>
    <w:rsid w:val="0033156B"/>
    <w:rsid w:val="00331647"/>
    <w:rsid w:val="00331E52"/>
    <w:rsid w:val="003323CA"/>
    <w:rsid w:val="00332593"/>
    <w:rsid w:val="0033260E"/>
    <w:rsid w:val="00332A3C"/>
    <w:rsid w:val="00332F69"/>
    <w:rsid w:val="003333A2"/>
    <w:rsid w:val="00333797"/>
    <w:rsid w:val="00334ED4"/>
    <w:rsid w:val="00334F94"/>
    <w:rsid w:val="0033518C"/>
    <w:rsid w:val="0033527B"/>
    <w:rsid w:val="00335289"/>
    <w:rsid w:val="00335852"/>
    <w:rsid w:val="003362FE"/>
    <w:rsid w:val="00336A3E"/>
    <w:rsid w:val="00337046"/>
    <w:rsid w:val="00337C00"/>
    <w:rsid w:val="00337DAA"/>
    <w:rsid w:val="00337E6D"/>
    <w:rsid w:val="00340609"/>
    <w:rsid w:val="00340C15"/>
    <w:rsid w:val="003416F0"/>
    <w:rsid w:val="0034181D"/>
    <w:rsid w:val="00341826"/>
    <w:rsid w:val="00341E93"/>
    <w:rsid w:val="003426F9"/>
    <w:rsid w:val="00343151"/>
    <w:rsid w:val="00343997"/>
    <w:rsid w:val="0034431E"/>
    <w:rsid w:val="003448FE"/>
    <w:rsid w:val="00344D21"/>
    <w:rsid w:val="00345129"/>
    <w:rsid w:val="00345EC4"/>
    <w:rsid w:val="0034617D"/>
    <w:rsid w:val="00346271"/>
    <w:rsid w:val="003469A8"/>
    <w:rsid w:val="00346A15"/>
    <w:rsid w:val="00346F9F"/>
    <w:rsid w:val="003473C0"/>
    <w:rsid w:val="0034778B"/>
    <w:rsid w:val="00347D80"/>
    <w:rsid w:val="0035010E"/>
    <w:rsid w:val="003501F1"/>
    <w:rsid w:val="00350EC9"/>
    <w:rsid w:val="00351001"/>
    <w:rsid w:val="003510F8"/>
    <w:rsid w:val="003511A0"/>
    <w:rsid w:val="003518B9"/>
    <w:rsid w:val="00351CA8"/>
    <w:rsid w:val="003525CE"/>
    <w:rsid w:val="003527E3"/>
    <w:rsid w:val="00352EFC"/>
    <w:rsid w:val="0035315E"/>
    <w:rsid w:val="00353E0D"/>
    <w:rsid w:val="00353E40"/>
    <w:rsid w:val="00354121"/>
    <w:rsid w:val="0035468A"/>
    <w:rsid w:val="00354717"/>
    <w:rsid w:val="003553B0"/>
    <w:rsid w:val="0035541D"/>
    <w:rsid w:val="0035574D"/>
    <w:rsid w:val="00355DAA"/>
    <w:rsid w:val="00356495"/>
    <w:rsid w:val="00356651"/>
    <w:rsid w:val="00356AB3"/>
    <w:rsid w:val="0035724E"/>
    <w:rsid w:val="00357444"/>
    <w:rsid w:val="00357582"/>
    <w:rsid w:val="0035774E"/>
    <w:rsid w:val="003602F1"/>
    <w:rsid w:val="0036057C"/>
    <w:rsid w:val="003605C0"/>
    <w:rsid w:val="00361308"/>
    <w:rsid w:val="003614B1"/>
    <w:rsid w:val="00361666"/>
    <w:rsid w:val="00361BED"/>
    <w:rsid w:val="0036224F"/>
    <w:rsid w:val="003626BE"/>
    <w:rsid w:val="00363073"/>
    <w:rsid w:val="00363978"/>
    <w:rsid w:val="00364346"/>
    <w:rsid w:val="00364566"/>
    <w:rsid w:val="00364992"/>
    <w:rsid w:val="003658D5"/>
    <w:rsid w:val="003659B5"/>
    <w:rsid w:val="00365A94"/>
    <w:rsid w:val="00365B03"/>
    <w:rsid w:val="00366154"/>
    <w:rsid w:val="00366962"/>
    <w:rsid w:val="00366B4A"/>
    <w:rsid w:val="00366C70"/>
    <w:rsid w:val="00366E33"/>
    <w:rsid w:val="0036778B"/>
    <w:rsid w:val="0036778C"/>
    <w:rsid w:val="0036790E"/>
    <w:rsid w:val="00367F6A"/>
    <w:rsid w:val="00370522"/>
    <w:rsid w:val="0037073C"/>
    <w:rsid w:val="00371288"/>
    <w:rsid w:val="00371780"/>
    <w:rsid w:val="0037183F"/>
    <w:rsid w:val="00371A57"/>
    <w:rsid w:val="00371F66"/>
    <w:rsid w:val="0037213F"/>
    <w:rsid w:val="00372B2F"/>
    <w:rsid w:val="00372B48"/>
    <w:rsid w:val="003733C6"/>
    <w:rsid w:val="003738A9"/>
    <w:rsid w:val="00373AD0"/>
    <w:rsid w:val="003744F4"/>
    <w:rsid w:val="00374739"/>
    <w:rsid w:val="003749D5"/>
    <w:rsid w:val="00374E56"/>
    <w:rsid w:val="0037510B"/>
    <w:rsid w:val="00375786"/>
    <w:rsid w:val="003759DC"/>
    <w:rsid w:val="00375AE7"/>
    <w:rsid w:val="00375B02"/>
    <w:rsid w:val="00375F61"/>
    <w:rsid w:val="00375FFC"/>
    <w:rsid w:val="003768CE"/>
    <w:rsid w:val="00376A78"/>
    <w:rsid w:val="0037777D"/>
    <w:rsid w:val="00377D3E"/>
    <w:rsid w:val="00377D50"/>
    <w:rsid w:val="00377FDA"/>
    <w:rsid w:val="003801D6"/>
    <w:rsid w:val="00380FB0"/>
    <w:rsid w:val="00380FF2"/>
    <w:rsid w:val="0038163D"/>
    <w:rsid w:val="00381773"/>
    <w:rsid w:val="00381C16"/>
    <w:rsid w:val="00381CC0"/>
    <w:rsid w:val="00382143"/>
    <w:rsid w:val="0038236D"/>
    <w:rsid w:val="003826D4"/>
    <w:rsid w:val="00382F59"/>
    <w:rsid w:val="00383063"/>
    <w:rsid w:val="00383249"/>
    <w:rsid w:val="003832D0"/>
    <w:rsid w:val="00383700"/>
    <w:rsid w:val="00383D18"/>
    <w:rsid w:val="00384CD1"/>
    <w:rsid w:val="00385395"/>
    <w:rsid w:val="003859CC"/>
    <w:rsid w:val="00385A40"/>
    <w:rsid w:val="00385E18"/>
    <w:rsid w:val="00385FAB"/>
    <w:rsid w:val="003863F1"/>
    <w:rsid w:val="0038663B"/>
    <w:rsid w:val="00386975"/>
    <w:rsid w:val="00386FF7"/>
    <w:rsid w:val="003872B1"/>
    <w:rsid w:val="003878E0"/>
    <w:rsid w:val="00387EC3"/>
    <w:rsid w:val="003900C1"/>
    <w:rsid w:val="00390597"/>
    <w:rsid w:val="00390B2E"/>
    <w:rsid w:val="00390CA8"/>
    <w:rsid w:val="00390D7D"/>
    <w:rsid w:val="003912CA"/>
    <w:rsid w:val="0039157B"/>
    <w:rsid w:val="00391B20"/>
    <w:rsid w:val="003923F1"/>
    <w:rsid w:val="0039276B"/>
    <w:rsid w:val="00392B15"/>
    <w:rsid w:val="003931A4"/>
    <w:rsid w:val="003932D2"/>
    <w:rsid w:val="003935D1"/>
    <w:rsid w:val="00394A01"/>
    <w:rsid w:val="00394E6D"/>
    <w:rsid w:val="003950FD"/>
    <w:rsid w:val="00395161"/>
    <w:rsid w:val="0039519E"/>
    <w:rsid w:val="00395712"/>
    <w:rsid w:val="003958DE"/>
    <w:rsid w:val="003964DD"/>
    <w:rsid w:val="003978A0"/>
    <w:rsid w:val="003A000F"/>
    <w:rsid w:val="003A0E7C"/>
    <w:rsid w:val="003A152D"/>
    <w:rsid w:val="003A1779"/>
    <w:rsid w:val="003A17AF"/>
    <w:rsid w:val="003A1B91"/>
    <w:rsid w:val="003A2081"/>
    <w:rsid w:val="003A259B"/>
    <w:rsid w:val="003A2872"/>
    <w:rsid w:val="003A320F"/>
    <w:rsid w:val="003A3322"/>
    <w:rsid w:val="003A367D"/>
    <w:rsid w:val="003A477C"/>
    <w:rsid w:val="003A47D1"/>
    <w:rsid w:val="003A4C95"/>
    <w:rsid w:val="003A4E3A"/>
    <w:rsid w:val="003A5416"/>
    <w:rsid w:val="003A551C"/>
    <w:rsid w:val="003A5FD3"/>
    <w:rsid w:val="003A60CA"/>
    <w:rsid w:val="003A684D"/>
    <w:rsid w:val="003A6F29"/>
    <w:rsid w:val="003A72FD"/>
    <w:rsid w:val="003B0096"/>
    <w:rsid w:val="003B05C2"/>
    <w:rsid w:val="003B08EA"/>
    <w:rsid w:val="003B0CD3"/>
    <w:rsid w:val="003B0E6E"/>
    <w:rsid w:val="003B104E"/>
    <w:rsid w:val="003B1A17"/>
    <w:rsid w:val="003B1DDE"/>
    <w:rsid w:val="003B1E17"/>
    <w:rsid w:val="003B1EB2"/>
    <w:rsid w:val="003B226E"/>
    <w:rsid w:val="003B27D0"/>
    <w:rsid w:val="003B2AD5"/>
    <w:rsid w:val="003B2B43"/>
    <w:rsid w:val="003B2E52"/>
    <w:rsid w:val="003B2FE6"/>
    <w:rsid w:val="003B31B7"/>
    <w:rsid w:val="003B328F"/>
    <w:rsid w:val="003B368C"/>
    <w:rsid w:val="003B414C"/>
    <w:rsid w:val="003B43A2"/>
    <w:rsid w:val="003B452B"/>
    <w:rsid w:val="003B468C"/>
    <w:rsid w:val="003B4811"/>
    <w:rsid w:val="003B49F9"/>
    <w:rsid w:val="003B4FA9"/>
    <w:rsid w:val="003B570B"/>
    <w:rsid w:val="003B5BA0"/>
    <w:rsid w:val="003B6118"/>
    <w:rsid w:val="003B61B6"/>
    <w:rsid w:val="003B62FE"/>
    <w:rsid w:val="003B63A3"/>
    <w:rsid w:val="003B6D37"/>
    <w:rsid w:val="003C0014"/>
    <w:rsid w:val="003C043E"/>
    <w:rsid w:val="003C06C3"/>
    <w:rsid w:val="003C074B"/>
    <w:rsid w:val="003C09CA"/>
    <w:rsid w:val="003C09F1"/>
    <w:rsid w:val="003C0F52"/>
    <w:rsid w:val="003C1555"/>
    <w:rsid w:val="003C16E0"/>
    <w:rsid w:val="003C1832"/>
    <w:rsid w:val="003C1B06"/>
    <w:rsid w:val="003C1D06"/>
    <w:rsid w:val="003C2112"/>
    <w:rsid w:val="003C2586"/>
    <w:rsid w:val="003C2B51"/>
    <w:rsid w:val="003C2D98"/>
    <w:rsid w:val="003C2E96"/>
    <w:rsid w:val="003C3E76"/>
    <w:rsid w:val="003C3FD5"/>
    <w:rsid w:val="003C4161"/>
    <w:rsid w:val="003C454F"/>
    <w:rsid w:val="003C4B94"/>
    <w:rsid w:val="003C536A"/>
    <w:rsid w:val="003C539C"/>
    <w:rsid w:val="003C5459"/>
    <w:rsid w:val="003C5DEA"/>
    <w:rsid w:val="003C65BE"/>
    <w:rsid w:val="003C6910"/>
    <w:rsid w:val="003C6936"/>
    <w:rsid w:val="003C6FF7"/>
    <w:rsid w:val="003C7148"/>
    <w:rsid w:val="003C7D33"/>
    <w:rsid w:val="003D01CB"/>
    <w:rsid w:val="003D032B"/>
    <w:rsid w:val="003D036A"/>
    <w:rsid w:val="003D03F0"/>
    <w:rsid w:val="003D04A4"/>
    <w:rsid w:val="003D0937"/>
    <w:rsid w:val="003D0A3E"/>
    <w:rsid w:val="003D0A59"/>
    <w:rsid w:val="003D0A6C"/>
    <w:rsid w:val="003D0AE3"/>
    <w:rsid w:val="003D0D8C"/>
    <w:rsid w:val="003D0F72"/>
    <w:rsid w:val="003D1106"/>
    <w:rsid w:val="003D1237"/>
    <w:rsid w:val="003D1D93"/>
    <w:rsid w:val="003D2B90"/>
    <w:rsid w:val="003D2C54"/>
    <w:rsid w:val="003D2D31"/>
    <w:rsid w:val="003D36D0"/>
    <w:rsid w:val="003D40A4"/>
    <w:rsid w:val="003D4443"/>
    <w:rsid w:val="003D449F"/>
    <w:rsid w:val="003D47B1"/>
    <w:rsid w:val="003D4F7C"/>
    <w:rsid w:val="003D5277"/>
    <w:rsid w:val="003D578F"/>
    <w:rsid w:val="003D59AF"/>
    <w:rsid w:val="003D5F72"/>
    <w:rsid w:val="003D62BA"/>
    <w:rsid w:val="003D6467"/>
    <w:rsid w:val="003D6C89"/>
    <w:rsid w:val="003D6FAF"/>
    <w:rsid w:val="003D76AF"/>
    <w:rsid w:val="003D7799"/>
    <w:rsid w:val="003D7B55"/>
    <w:rsid w:val="003D7B59"/>
    <w:rsid w:val="003D7D60"/>
    <w:rsid w:val="003E1A0C"/>
    <w:rsid w:val="003E1A98"/>
    <w:rsid w:val="003E259E"/>
    <w:rsid w:val="003E2701"/>
    <w:rsid w:val="003E3201"/>
    <w:rsid w:val="003E3616"/>
    <w:rsid w:val="003E3FE9"/>
    <w:rsid w:val="003E42FB"/>
    <w:rsid w:val="003E48E1"/>
    <w:rsid w:val="003E4D87"/>
    <w:rsid w:val="003E4F08"/>
    <w:rsid w:val="003E5066"/>
    <w:rsid w:val="003E54CA"/>
    <w:rsid w:val="003E5897"/>
    <w:rsid w:val="003E5BF1"/>
    <w:rsid w:val="003E5C19"/>
    <w:rsid w:val="003E637B"/>
    <w:rsid w:val="003E6ACD"/>
    <w:rsid w:val="003E6C4F"/>
    <w:rsid w:val="003E6E3F"/>
    <w:rsid w:val="003E7551"/>
    <w:rsid w:val="003E7AC2"/>
    <w:rsid w:val="003E7C89"/>
    <w:rsid w:val="003F05F6"/>
    <w:rsid w:val="003F0B04"/>
    <w:rsid w:val="003F0CEC"/>
    <w:rsid w:val="003F1250"/>
    <w:rsid w:val="003F191F"/>
    <w:rsid w:val="003F1E71"/>
    <w:rsid w:val="003F22D1"/>
    <w:rsid w:val="003F22F9"/>
    <w:rsid w:val="003F294F"/>
    <w:rsid w:val="003F3372"/>
    <w:rsid w:val="003F3C2B"/>
    <w:rsid w:val="003F3D45"/>
    <w:rsid w:val="003F3DBD"/>
    <w:rsid w:val="003F3E91"/>
    <w:rsid w:val="003F3F95"/>
    <w:rsid w:val="003F413F"/>
    <w:rsid w:val="003F4642"/>
    <w:rsid w:val="003F47EC"/>
    <w:rsid w:val="003F4A56"/>
    <w:rsid w:val="003F4D65"/>
    <w:rsid w:val="003F507B"/>
    <w:rsid w:val="003F50E4"/>
    <w:rsid w:val="003F59BB"/>
    <w:rsid w:val="003F5F76"/>
    <w:rsid w:val="003F6180"/>
    <w:rsid w:val="003F65BA"/>
    <w:rsid w:val="003F67F4"/>
    <w:rsid w:val="003F68B8"/>
    <w:rsid w:val="003F6A89"/>
    <w:rsid w:val="003F6BD1"/>
    <w:rsid w:val="003F7B23"/>
    <w:rsid w:val="003F7C0A"/>
    <w:rsid w:val="003F7E55"/>
    <w:rsid w:val="003F7EC3"/>
    <w:rsid w:val="00400789"/>
    <w:rsid w:val="0040083D"/>
    <w:rsid w:val="00400FCB"/>
    <w:rsid w:val="00401730"/>
    <w:rsid w:val="00401784"/>
    <w:rsid w:val="00401FA9"/>
    <w:rsid w:val="0040267B"/>
    <w:rsid w:val="00402D92"/>
    <w:rsid w:val="00402F60"/>
    <w:rsid w:val="00403154"/>
    <w:rsid w:val="0040316D"/>
    <w:rsid w:val="00404666"/>
    <w:rsid w:val="004046A8"/>
    <w:rsid w:val="00404C19"/>
    <w:rsid w:val="00404ED3"/>
    <w:rsid w:val="00405574"/>
    <w:rsid w:val="00405D10"/>
    <w:rsid w:val="004063B2"/>
    <w:rsid w:val="00406830"/>
    <w:rsid w:val="00406954"/>
    <w:rsid w:val="004074FF"/>
    <w:rsid w:val="00407B58"/>
    <w:rsid w:val="00410337"/>
    <w:rsid w:val="0041086B"/>
    <w:rsid w:val="00410882"/>
    <w:rsid w:val="0041101C"/>
    <w:rsid w:val="00411554"/>
    <w:rsid w:val="0041168F"/>
    <w:rsid w:val="00411A9B"/>
    <w:rsid w:val="00411CCB"/>
    <w:rsid w:val="00412422"/>
    <w:rsid w:val="00412510"/>
    <w:rsid w:val="0041263B"/>
    <w:rsid w:val="0041276D"/>
    <w:rsid w:val="00412EFF"/>
    <w:rsid w:val="00413652"/>
    <w:rsid w:val="00413860"/>
    <w:rsid w:val="00413E11"/>
    <w:rsid w:val="0041486C"/>
    <w:rsid w:val="00414A93"/>
    <w:rsid w:val="00415BB5"/>
    <w:rsid w:val="00416A21"/>
    <w:rsid w:val="00416DDA"/>
    <w:rsid w:val="004175C3"/>
    <w:rsid w:val="004179C7"/>
    <w:rsid w:val="00420468"/>
    <w:rsid w:val="00420AA4"/>
    <w:rsid w:val="00421D22"/>
    <w:rsid w:val="0042281C"/>
    <w:rsid w:val="00422933"/>
    <w:rsid w:val="00422BE6"/>
    <w:rsid w:val="0042368E"/>
    <w:rsid w:val="00423D7D"/>
    <w:rsid w:val="00423D85"/>
    <w:rsid w:val="0042404F"/>
    <w:rsid w:val="004242A4"/>
    <w:rsid w:val="004247A6"/>
    <w:rsid w:val="00424D1A"/>
    <w:rsid w:val="00424D80"/>
    <w:rsid w:val="004275DB"/>
    <w:rsid w:val="00427D79"/>
    <w:rsid w:val="00427D88"/>
    <w:rsid w:val="00427E4A"/>
    <w:rsid w:val="00430145"/>
    <w:rsid w:val="0043051C"/>
    <w:rsid w:val="00430880"/>
    <w:rsid w:val="00430D7D"/>
    <w:rsid w:val="004319C1"/>
    <w:rsid w:val="00431B44"/>
    <w:rsid w:val="00432620"/>
    <w:rsid w:val="004331DE"/>
    <w:rsid w:val="00433279"/>
    <w:rsid w:val="0043340F"/>
    <w:rsid w:val="00433B2F"/>
    <w:rsid w:val="004341E6"/>
    <w:rsid w:val="00434532"/>
    <w:rsid w:val="00434A57"/>
    <w:rsid w:val="00435591"/>
    <w:rsid w:val="004355C0"/>
    <w:rsid w:val="00435F8D"/>
    <w:rsid w:val="00436470"/>
    <w:rsid w:val="00436A35"/>
    <w:rsid w:val="00437088"/>
    <w:rsid w:val="004372FA"/>
    <w:rsid w:val="0043767F"/>
    <w:rsid w:val="004376B7"/>
    <w:rsid w:val="00437CDD"/>
    <w:rsid w:val="00437DB8"/>
    <w:rsid w:val="0044026D"/>
    <w:rsid w:val="004402FF"/>
    <w:rsid w:val="00440391"/>
    <w:rsid w:val="00440619"/>
    <w:rsid w:val="0044081B"/>
    <w:rsid w:val="00440912"/>
    <w:rsid w:val="00440D7B"/>
    <w:rsid w:val="00440F2F"/>
    <w:rsid w:val="00440FF4"/>
    <w:rsid w:val="00441066"/>
    <w:rsid w:val="004412E9"/>
    <w:rsid w:val="0044142F"/>
    <w:rsid w:val="0044177E"/>
    <w:rsid w:val="00441B4F"/>
    <w:rsid w:val="004430BB"/>
    <w:rsid w:val="004432B0"/>
    <w:rsid w:val="004433BB"/>
    <w:rsid w:val="004437CA"/>
    <w:rsid w:val="00443F58"/>
    <w:rsid w:val="00444012"/>
    <w:rsid w:val="004441B9"/>
    <w:rsid w:val="004446C0"/>
    <w:rsid w:val="004450B3"/>
    <w:rsid w:val="0044527E"/>
    <w:rsid w:val="0044588E"/>
    <w:rsid w:val="00445AA2"/>
    <w:rsid w:val="0044672A"/>
    <w:rsid w:val="00446F7D"/>
    <w:rsid w:val="00447548"/>
    <w:rsid w:val="00447607"/>
    <w:rsid w:val="00447B09"/>
    <w:rsid w:val="00450080"/>
    <w:rsid w:val="00450151"/>
    <w:rsid w:val="004501AE"/>
    <w:rsid w:val="004504CA"/>
    <w:rsid w:val="00450734"/>
    <w:rsid w:val="00450CE9"/>
    <w:rsid w:val="004512BA"/>
    <w:rsid w:val="0045163C"/>
    <w:rsid w:val="004517BC"/>
    <w:rsid w:val="00452B61"/>
    <w:rsid w:val="00452FAF"/>
    <w:rsid w:val="00453498"/>
    <w:rsid w:val="00454044"/>
    <w:rsid w:val="00454790"/>
    <w:rsid w:val="00455111"/>
    <w:rsid w:val="004556AD"/>
    <w:rsid w:val="0045584C"/>
    <w:rsid w:val="00455BBD"/>
    <w:rsid w:val="00455C4A"/>
    <w:rsid w:val="00455EB3"/>
    <w:rsid w:val="00455F1B"/>
    <w:rsid w:val="00455F86"/>
    <w:rsid w:val="0045674D"/>
    <w:rsid w:val="004569D1"/>
    <w:rsid w:val="00456F29"/>
    <w:rsid w:val="0045707B"/>
    <w:rsid w:val="0045787A"/>
    <w:rsid w:val="004579AC"/>
    <w:rsid w:val="00457A64"/>
    <w:rsid w:val="00457C18"/>
    <w:rsid w:val="004605BB"/>
    <w:rsid w:val="004609BB"/>
    <w:rsid w:val="00460D83"/>
    <w:rsid w:val="00461A48"/>
    <w:rsid w:val="00461EF4"/>
    <w:rsid w:val="00461F6B"/>
    <w:rsid w:val="00462098"/>
    <w:rsid w:val="00462157"/>
    <w:rsid w:val="00462521"/>
    <w:rsid w:val="0046260A"/>
    <w:rsid w:val="0046291D"/>
    <w:rsid w:val="00462DA1"/>
    <w:rsid w:val="00463026"/>
    <w:rsid w:val="00463C26"/>
    <w:rsid w:val="00465496"/>
    <w:rsid w:val="004655C5"/>
    <w:rsid w:val="0046590D"/>
    <w:rsid w:val="00465B36"/>
    <w:rsid w:val="00465B7F"/>
    <w:rsid w:val="00465F6F"/>
    <w:rsid w:val="004661EA"/>
    <w:rsid w:val="0046691C"/>
    <w:rsid w:val="00466AB0"/>
    <w:rsid w:val="00466CA6"/>
    <w:rsid w:val="00466F34"/>
    <w:rsid w:val="004674DE"/>
    <w:rsid w:val="00467AD7"/>
    <w:rsid w:val="00467DFD"/>
    <w:rsid w:val="00470060"/>
    <w:rsid w:val="0047050A"/>
    <w:rsid w:val="00470A41"/>
    <w:rsid w:val="00470BBC"/>
    <w:rsid w:val="00470E72"/>
    <w:rsid w:val="00471325"/>
    <w:rsid w:val="00471597"/>
    <w:rsid w:val="00471985"/>
    <w:rsid w:val="00471AEF"/>
    <w:rsid w:val="00472EBA"/>
    <w:rsid w:val="00474BB3"/>
    <w:rsid w:val="00475ABD"/>
    <w:rsid w:val="00475CE2"/>
    <w:rsid w:val="004762F6"/>
    <w:rsid w:val="004764B3"/>
    <w:rsid w:val="004764F3"/>
    <w:rsid w:val="004769B3"/>
    <w:rsid w:val="00476FF2"/>
    <w:rsid w:val="004770CA"/>
    <w:rsid w:val="00477778"/>
    <w:rsid w:val="004778E7"/>
    <w:rsid w:val="00477A85"/>
    <w:rsid w:val="00477BCA"/>
    <w:rsid w:val="00477F27"/>
    <w:rsid w:val="00480088"/>
    <w:rsid w:val="0048041F"/>
    <w:rsid w:val="00480671"/>
    <w:rsid w:val="004806C9"/>
    <w:rsid w:val="004812F9"/>
    <w:rsid w:val="004814C3"/>
    <w:rsid w:val="00481848"/>
    <w:rsid w:val="00481ECD"/>
    <w:rsid w:val="0048224B"/>
    <w:rsid w:val="00482F2D"/>
    <w:rsid w:val="00483529"/>
    <w:rsid w:val="00483DB1"/>
    <w:rsid w:val="00483FB1"/>
    <w:rsid w:val="00484178"/>
    <w:rsid w:val="004843E3"/>
    <w:rsid w:val="004848FF"/>
    <w:rsid w:val="00484B7B"/>
    <w:rsid w:val="00484C65"/>
    <w:rsid w:val="004852E1"/>
    <w:rsid w:val="00485DD4"/>
    <w:rsid w:val="0048645D"/>
    <w:rsid w:val="004865E8"/>
    <w:rsid w:val="0048791A"/>
    <w:rsid w:val="004879A8"/>
    <w:rsid w:val="004900D7"/>
    <w:rsid w:val="004903F5"/>
    <w:rsid w:val="00490B60"/>
    <w:rsid w:val="0049121C"/>
    <w:rsid w:val="004913CD"/>
    <w:rsid w:val="00491546"/>
    <w:rsid w:val="004916B0"/>
    <w:rsid w:val="00492469"/>
    <w:rsid w:val="004929C9"/>
    <w:rsid w:val="00492D45"/>
    <w:rsid w:val="0049333B"/>
    <w:rsid w:val="004933FF"/>
    <w:rsid w:val="0049355D"/>
    <w:rsid w:val="004935D2"/>
    <w:rsid w:val="00493B65"/>
    <w:rsid w:val="00493FC2"/>
    <w:rsid w:val="004943A3"/>
    <w:rsid w:val="00494B25"/>
    <w:rsid w:val="00494DA4"/>
    <w:rsid w:val="004951D9"/>
    <w:rsid w:val="004955CB"/>
    <w:rsid w:val="00495A2B"/>
    <w:rsid w:val="00495BBD"/>
    <w:rsid w:val="00496103"/>
    <w:rsid w:val="004961FC"/>
    <w:rsid w:val="00496292"/>
    <w:rsid w:val="0049662A"/>
    <w:rsid w:val="0049678C"/>
    <w:rsid w:val="00496C4D"/>
    <w:rsid w:val="00496F51"/>
    <w:rsid w:val="0049708C"/>
    <w:rsid w:val="0049744C"/>
    <w:rsid w:val="0049786A"/>
    <w:rsid w:val="00497CDB"/>
    <w:rsid w:val="004A022B"/>
    <w:rsid w:val="004A0A69"/>
    <w:rsid w:val="004A236D"/>
    <w:rsid w:val="004A2A9B"/>
    <w:rsid w:val="004A3263"/>
    <w:rsid w:val="004A3657"/>
    <w:rsid w:val="004A39EE"/>
    <w:rsid w:val="004A3B96"/>
    <w:rsid w:val="004A3C4E"/>
    <w:rsid w:val="004A4D32"/>
    <w:rsid w:val="004A5013"/>
    <w:rsid w:val="004A5495"/>
    <w:rsid w:val="004A55C3"/>
    <w:rsid w:val="004A5857"/>
    <w:rsid w:val="004A6291"/>
    <w:rsid w:val="004A6770"/>
    <w:rsid w:val="004A6D35"/>
    <w:rsid w:val="004A6F88"/>
    <w:rsid w:val="004A7710"/>
    <w:rsid w:val="004A7B18"/>
    <w:rsid w:val="004A7F81"/>
    <w:rsid w:val="004B0076"/>
    <w:rsid w:val="004B022C"/>
    <w:rsid w:val="004B1553"/>
    <w:rsid w:val="004B2357"/>
    <w:rsid w:val="004B33A3"/>
    <w:rsid w:val="004B354B"/>
    <w:rsid w:val="004B3751"/>
    <w:rsid w:val="004B3803"/>
    <w:rsid w:val="004B39C3"/>
    <w:rsid w:val="004B3CC0"/>
    <w:rsid w:val="004B3FA1"/>
    <w:rsid w:val="004B467C"/>
    <w:rsid w:val="004B5468"/>
    <w:rsid w:val="004B58A5"/>
    <w:rsid w:val="004B5ACA"/>
    <w:rsid w:val="004B5D4B"/>
    <w:rsid w:val="004B5E3F"/>
    <w:rsid w:val="004B6644"/>
    <w:rsid w:val="004B678D"/>
    <w:rsid w:val="004B7154"/>
    <w:rsid w:val="004B7240"/>
    <w:rsid w:val="004B72FD"/>
    <w:rsid w:val="004B7768"/>
    <w:rsid w:val="004B7836"/>
    <w:rsid w:val="004C096D"/>
    <w:rsid w:val="004C0A73"/>
    <w:rsid w:val="004C0C55"/>
    <w:rsid w:val="004C1449"/>
    <w:rsid w:val="004C15C3"/>
    <w:rsid w:val="004C15CF"/>
    <w:rsid w:val="004C16D9"/>
    <w:rsid w:val="004C2200"/>
    <w:rsid w:val="004C2BF1"/>
    <w:rsid w:val="004C2DC3"/>
    <w:rsid w:val="004C2DDA"/>
    <w:rsid w:val="004C2EFD"/>
    <w:rsid w:val="004C3597"/>
    <w:rsid w:val="004C36E3"/>
    <w:rsid w:val="004C3ED2"/>
    <w:rsid w:val="004C3F2A"/>
    <w:rsid w:val="004C3F93"/>
    <w:rsid w:val="004C4863"/>
    <w:rsid w:val="004C4A5A"/>
    <w:rsid w:val="004C4AA8"/>
    <w:rsid w:val="004C4CA5"/>
    <w:rsid w:val="004C4E27"/>
    <w:rsid w:val="004C552A"/>
    <w:rsid w:val="004C5A7D"/>
    <w:rsid w:val="004C5E26"/>
    <w:rsid w:val="004C6416"/>
    <w:rsid w:val="004C6E65"/>
    <w:rsid w:val="004C6FDB"/>
    <w:rsid w:val="004D0914"/>
    <w:rsid w:val="004D0D1C"/>
    <w:rsid w:val="004D0E19"/>
    <w:rsid w:val="004D1706"/>
    <w:rsid w:val="004D17F7"/>
    <w:rsid w:val="004D1AC0"/>
    <w:rsid w:val="004D21DA"/>
    <w:rsid w:val="004D28D8"/>
    <w:rsid w:val="004D3597"/>
    <w:rsid w:val="004D3BDA"/>
    <w:rsid w:val="004D3C88"/>
    <w:rsid w:val="004D4196"/>
    <w:rsid w:val="004D41A6"/>
    <w:rsid w:val="004D450E"/>
    <w:rsid w:val="004D46D1"/>
    <w:rsid w:val="004D4876"/>
    <w:rsid w:val="004D4E09"/>
    <w:rsid w:val="004D5417"/>
    <w:rsid w:val="004D5D55"/>
    <w:rsid w:val="004D5FF1"/>
    <w:rsid w:val="004D63E7"/>
    <w:rsid w:val="004D69FD"/>
    <w:rsid w:val="004D6DC2"/>
    <w:rsid w:val="004D6EAA"/>
    <w:rsid w:val="004D6FD2"/>
    <w:rsid w:val="004D7254"/>
    <w:rsid w:val="004D7393"/>
    <w:rsid w:val="004D780B"/>
    <w:rsid w:val="004D7D1B"/>
    <w:rsid w:val="004E03C3"/>
    <w:rsid w:val="004E09D6"/>
    <w:rsid w:val="004E0D04"/>
    <w:rsid w:val="004E1310"/>
    <w:rsid w:val="004E1734"/>
    <w:rsid w:val="004E2620"/>
    <w:rsid w:val="004E27DB"/>
    <w:rsid w:val="004E2ABF"/>
    <w:rsid w:val="004E2AC1"/>
    <w:rsid w:val="004E2C9A"/>
    <w:rsid w:val="004E2F47"/>
    <w:rsid w:val="004E2FE9"/>
    <w:rsid w:val="004E301A"/>
    <w:rsid w:val="004E3093"/>
    <w:rsid w:val="004E405A"/>
    <w:rsid w:val="004E4F71"/>
    <w:rsid w:val="004E50D6"/>
    <w:rsid w:val="004E535C"/>
    <w:rsid w:val="004E574E"/>
    <w:rsid w:val="004E5CB9"/>
    <w:rsid w:val="004E69C1"/>
    <w:rsid w:val="004E6DA5"/>
    <w:rsid w:val="004E6FC7"/>
    <w:rsid w:val="004E71EA"/>
    <w:rsid w:val="004E7AD3"/>
    <w:rsid w:val="004F1001"/>
    <w:rsid w:val="004F1409"/>
    <w:rsid w:val="004F176F"/>
    <w:rsid w:val="004F1967"/>
    <w:rsid w:val="004F2521"/>
    <w:rsid w:val="004F3521"/>
    <w:rsid w:val="004F44C1"/>
    <w:rsid w:val="004F49D0"/>
    <w:rsid w:val="004F4DE5"/>
    <w:rsid w:val="004F515E"/>
    <w:rsid w:val="004F5C30"/>
    <w:rsid w:val="004F69BB"/>
    <w:rsid w:val="004F6B13"/>
    <w:rsid w:val="004F74A0"/>
    <w:rsid w:val="004F74EB"/>
    <w:rsid w:val="004F7506"/>
    <w:rsid w:val="004F771E"/>
    <w:rsid w:val="004F77A3"/>
    <w:rsid w:val="004F7BF2"/>
    <w:rsid w:val="0050164E"/>
    <w:rsid w:val="005018B3"/>
    <w:rsid w:val="00501C5C"/>
    <w:rsid w:val="00501F46"/>
    <w:rsid w:val="005022BB"/>
    <w:rsid w:val="005028E6"/>
    <w:rsid w:val="00502BD6"/>
    <w:rsid w:val="005040A9"/>
    <w:rsid w:val="00504432"/>
    <w:rsid w:val="005046B0"/>
    <w:rsid w:val="00504994"/>
    <w:rsid w:val="00504B57"/>
    <w:rsid w:val="00504F98"/>
    <w:rsid w:val="00505054"/>
    <w:rsid w:val="00505261"/>
    <w:rsid w:val="00505DE2"/>
    <w:rsid w:val="0050611C"/>
    <w:rsid w:val="00507C5B"/>
    <w:rsid w:val="005104FF"/>
    <w:rsid w:val="00510653"/>
    <w:rsid w:val="00510FD0"/>
    <w:rsid w:val="00511A47"/>
    <w:rsid w:val="00512194"/>
    <w:rsid w:val="0051221D"/>
    <w:rsid w:val="005122C4"/>
    <w:rsid w:val="0051247C"/>
    <w:rsid w:val="00512627"/>
    <w:rsid w:val="0051283F"/>
    <w:rsid w:val="0051336A"/>
    <w:rsid w:val="00513D3B"/>
    <w:rsid w:val="00513D82"/>
    <w:rsid w:val="0051468B"/>
    <w:rsid w:val="0051489F"/>
    <w:rsid w:val="005148FC"/>
    <w:rsid w:val="00514DE4"/>
    <w:rsid w:val="005152B8"/>
    <w:rsid w:val="00515DFF"/>
    <w:rsid w:val="00516818"/>
    <w:rsid w:val="00516848"/>
    <w:rsid w:val="00516C45"/>
    <w:rsid w:val="00516D31"/>
    <w:rsid w:val="00516E9A"/>
    <w:rsid w:val="00517A50"/>
    <w:rsid w:val="00520535"/>
    <w:rsid w:val="00520763"/>
    <w:rsid w:val="00520AF5"/>
    <w:rsid w:val="0052161F"/>
    <w:rsid w:val="00522109"/>
    <w:rsid w:val="00522331"/>
    <w:rsid w:val="00522C12"/>
    <w:rsid w:val="00522D5A"/>
    <w:rsid w:val="00522F30"/>
    <w:rsid w:val="0052317E"/>
    <w:rsid w:val="00523253"/>
    <w:rsid w:val="005232D2"/>
    <w:rsid w:val="005236E9"/>
    <w:rsid w:val="005239A2"/>
    <w:rsid w:val="00524ADB"/>
    <w:rsid w:val="005256F4"/>
    <w:rsid w:val="00525B3F"/>
    <w:rsid w:val="00525D7D"/>
    <w:rsid w:val="005266A2"/>
    <w:rsid w:val="005266AE"/>
    <w:rsid w:val="00526B20"/>
    <w:rsid w:val="005271F5"/>
    <w:rsid w:val="005274E1"/>
    <w:rsid w:val="0052779B"/>
    <w:rsid w:val="00530CBB"/>
    <w:rsid w:val="00531211"/>
    <w:rsid w:val="00531610"/>
    <w:rsid w:val="005317B5"/>
    <w:rsid w:val="005327BA"/>
    <w:rsid w:val="00532869"/>
    <w:rsid w:val="005330B2"/>
    <w:rsid w:val="005330BA"/>
    <w:rsid w:val="0053376E"/>
    <w:rsid w:val="0053412D"/>
    <w:rsid w:val="005342A8"/>
    <w:rsid w:val="0053432B"/>
    <w:rsid w:val="0053440E"/>
    <w:rsid w:val="005345C0"/>
    <w:rsid w:val="005349AF"/>
    <w:rsid w:val="00534EF5"/>
    <w:rsid w:val="00535A62"/>
    <w:rsid w:val="005363A4"/>
    <w:rsid w:val="00536435"/>
    <w:rsid w:val="0053658C"/>
    <w:rsid w:val="00536706"/>
    <w:rsid w:val="00536A4E"/>
    <w:rsid w:val="00537163"/>
    <w:rsid w:val="00537B1F"/>
    <w:rsid w:val="00537B56"/>
    <w:rsid w:val="005404E3"/>
    <w:rsid w:val="00540C3A"/>
    <w:rsid w:val="0054173D"/>
    <w:rsid w:val="00541DD3"/>
    <w:rsid w:val="005422B3"/>
    <w:rsid w:val="0054272F"/>
    <w:rsid w:val="005433CC"/>
    <w:rsid w:val="00543BE2"/>
    <w:rsid w:val="00543C9E"/>
    <w:rsid w:val="00544FF7"/>
    <w:rsid w:val="0054512D"/>
    <w:rsid w:val="005453BE"/>
    <w:rsid w:val="00545AB7"/>
    <w:rsid w:val="00545E47"/>
    <w:rsid w:val="00545EC1"/>
    <w:rsid w:val="00546163"/>
    <w:rsid w:val="0054628C"/>
    <w:rsid w:val="00546857"/>
    <w:rsid w:val="005468B0"/>
    <w:rsid w:val="005472B4"/>
    <w:rsid w:val="005475EA"/>
    <w:rsid w:val="00547D64"/>
    <w:rsid w:val="00550226"/>
    <w:rsid w:val="00550814"/>
    <w:rsid w:val="0055091C"/>
    <w:rsid w:val="00550A09"/>
    <w:rsid w:val="00550C9B"/>
    <w:rsid w:val="00551122"/>
    <w:rsid w:val="005514BE"/>
    <w:rsid w:val="005517C1"/>
    <w:rsid w:val="005526D6"/>
    <w:rsid w:val="005529A8"/>
    <w:rsid w:val="005529E4"/>
    <w:rsid w:val="00552AEC"/>
    <w:rsid w:val="00552E12"/>
    <w:rsid w:val="00553305"/>
    <w:rsid w:val="005534BE"/>
    <w:rsid w:val="0055377A"/>
    <w:rsid w:val="00553AB7"/>
    <w:rsid w:val="00553D84"/>
    <w:rsid w:val="00554256"/>
    <w:rsid w:val="005545AE"/>
    <w:rsid w:val="00554663"/>
    <w:rsid w:val="005554CC"/>
    <w:rsid w:val="00555592"/>
    <w:rsid w:val="0055598E"/>
    <w:rsid w:val="00555BA1"/>
    <w:rsid w:val="0055622F"/>
    <w:rsid w:val="00556278"/>
    <w:rsid w:val="00556398"/>
    <w:rsid w:val="005566DB"/>
    <w:rsid w:val="00556E4D"/>
    <w:rsid w:val="00557683"/>
    <w:rsid w:val="00560145"/>
    <w:rsid w:val="005605CF"/>
    <w:rsid w:val="005614F0"/>
    <w:rsid w:val="005616FF"/>
    <w:rsid w:val="00561A69"/>
    <w:rsid w:val="00561F32"/>
    <w:rsid w:val="005625CA"/>
    <w:rsid w:val="005629F9"/>
    <w:rsid w:val="00562AE0"/>
    <w:rsid w:val="00562B2C"/>
    <w:rsid w:val="00562D30"/>
    <w:rsid w:val="0056345C"/>
    <w:rsid w:val="00563890"/>
    <w:rsid w:val="00563E71"/>
    <w:rsid w:val="00565166"/>
    <w:rsid w:val="0056542E"/>
    <w:rsid w:val="00565B38"/>
    <w:rsid w:val="005669F9"/>
    <w:rsid w:val="00566AEB"/>
    <w:rsid w:val="00567FFE"/>
    <w:rsid w:val="00570026"/>
    <w:rsid w:val="00570030"/>
    <w:rsid w:val="0057025E"/>
    <w:rsid w:val="00571757"/>
    <w:rsid w:val="00572231"/>
    <w:rsid w:val="00572411"/>
    <w:rsid w:val="00572D9F"/>
    <w:rsid w:val="00573359"/>
    <w:rsid w:val="00573616"/>
    <w:rsid w:val="005737B5"/>
    <w:rsid w:val="00574233"/>
    <w:rsid w:val="0057427B"/>
    <w:rsid w:val="00574333"/>
    <w:rsid w:val="00574356"/>
    <w:rsid w:val="005746BE"/>
    <w:rsid w:val="0057553C"/>
    <w:rsid w:val="00575816"/>
    <w:rsid w:val="00575E78"/>
    <w:rsid w:val="00576984"/>
    <w:rsid w:val="005769E1"/>
    <w:rsid w:val="00577D94"/>
    <w:rsid w:val="00577E7E"/>
    <w:rsid w:val="00577FDF"/>
    <w:rsid w:val="00580291"/>
    <w:rsid w:val="00581848"/>
    <w:rsid w:val="00582431"/>
    <w:rsid w:val="00582768"/>
    <w:rsid w:val="00582981"/>
    <w:rsid w:val="005829C1"/>
    <w:rsid w:val="00582BE7"/>
    <w:rsid w:val="00583D4D"/>
    <w:rsid w:val="00583D84"/>
    <w:rsid w:val="00583E02"/>
    <w:rsid w:val="00583F62"/>
    <w:rsid w:val="005841EA"/>
    <w:rsid w:val="0058440A"/>
    <w:rsid w:val="0058472A"/>
    <w:rsid w:val="005850F6"/>
    <w:rsid w:val="005855E7"/>
    <w:rsid w:val="00585606"/>
    <w:rsid w:val="00585686"/>
    <w:rsid w:val="005866B9"/>
    <w:rsid w:val="00586809"/>
    <w:rsid w:val="00586A09"/>
    <w:rsid w:val="0058780F"/>
    <w:rsid w:val="005902B5"/>
    <w:rsid w:val="0059142F"/>
    <w:rsid w:val="00591450"/>
    <w:rsid w:val="00591B2C"/>
    <w:rsid w:val="00591F8F"/>
    <w:rsid w:val="00594115"/>
    <w:rsid w:val="0059438B"/>
    <w:rsid w:val="005944DB"/>
    <w:rsid w:val="00594929"/>
    <w:rsid w:val="0059499F"/>
    <w:rsid w:val="00594B4F"/>
    <w:rsid w:val="00594C0B"/>
    <w:rsid w:val="00595C38"/>
    <w:rsid w:val="00595DAD"/>
    <w:rsid w:val="00595E2A"/>
    <w:rsid w:val="0059689F"/>
    <w:rsid w:val="00596B03"/>
    <w:rsid w:val="00596E41"/>
    <w:rsid w:val="00597100"/>
    <w:rsid w:val="00597117"/>
    <w:rsid w:val="00597222"/>
    <w:rsid w:val="00597451"/>
    <w:rsid w:val="00597DE7"/>
    <w:rsid w:val="005A0A0D"/>
    <w:rsid w:val="005A1387"/>
    <w:rsid w:val="005A1DA8"/>
    <w:rsid w:val="005A2272"/>
    <w:rsid w:val="005A22A6"/>
    <w:rsid w:val="005A30A5"/>
    <w:rsid w:val="005A322B"/>
    <w:rsid w:val="005A326E"/>
    <w:rsid w:val="005A32D9"/>
    <w:rsid w:val="005A3A30"/>
    <w:rsid w:val="005A3BA0"/>
    <w:rsid w:val="005A41C0"/>
    <w:rsid w:val="005A46BF"/>
    <w:rsid w:val="005A4791"/>
    <w:rsid w:val="005A4C4E"/>
    <w:rsid w:val="005A4EC9"/>
    <w:rsid w:val="005A5E33"/>
    <w:rsid w:val="005A6FDA"/>
    <w:rsid w:val="005A7807"/>
    <w:rsid w:val="005A7DDC"/>
    <w:rsid w:val="005B0356"/>
    <w:rsid w:val="005B049F"/>
    <w:rsid w:val="005B0683"/>
    <w:rsid w:val="005B0A79"/>
    <w:rsid w:val="005B0C65"/>
    <w:rsid w:val="005B109D"/>
    <w:rsid w:val="005B1223"/>
    <w:rsid w:val="005B1870"/>
    <w:rsid w:val="005B1B2B"/>
    <w:rsid w:val="005B1FA4"/>
    <w:rsid w:val="005B1FDD"/>
    <w:rsid w:val="005B2047"/>
    <w:rsid w:val="005B21B6"/>
    <w:rsid w:val="005B2497"/>
    <w:rsid w:val="005B2582"/>
    <w:rsid w:val="005B2594"/>
    <w:rsid w:val="005B2A9A"/>
    <w:rsid w:val="005B3087"/>
    <w:rsid w:val="005B3D5A"/>
    <w:rsid w:val="005B4428"/>
    <w:rsid w:val="005B443F"/>
    <w:rsid w:val="005B47B5"/>
    <w:rsid w:val="005B4D81"/>
    <w:rsid w:val="005B4E60"/>
    <w:rsid w:val="005B53E8"/>
    <w:rsid w:val="005B6697"/>
    <w:rsid w:val="005B6A56"/>
    <w:rsid w:val="005B7B84"/>
    <w:rsid w:val="005B7E2C"/>
    <w:rsid w:val="005C0083"/>
    <w:rsid w:val="005C07F5"/>
    <w:rsid w:val="005C09C7"/>
    <w:rsid w:val="005C0F05"/>
    <w:rsid w:val="005C1131"/>
    <w:rsid w:val="005C1249"/>
    <w:rsid w:val="005C14A0"/>
    <w:rsid w:val="005C1BEC"/>
    <w:rsid w:val="005C2382"/>
    <w:rsid w:val="005C245D"/>
    <w:rsid w:val="005C2A33"/>
    <w:rsid w:val="005C2E32"/>
    <w:rsid w:val="005C389E"/>
    <w:rsid w:val="005C39CF"/>
    <w:rsid w:val="005C49E6"/>
    <w:rsid w:val="005C4BF1"/>
    <w:rsid w:val="005C4DE1"/>
    <w:rsid w:val="005C53A9"/>
    <w:rsid w:val="005C54B7"/>
    <w:rsid w:val="005C55C3"/>
    <w:rsid w:val="005C566E"/>
    <w:rsid w:val="005C5DFF"/>
    <w:rsid w:val="005C5EA8"/>
    <w:rsid w:val="005C6473"/>
    <w:rsid w:val="005C68C5"/>
    <w:rsid w:val="005C698C"/>
    <w:rsid w:val="005C6E35"/>
    <w:rsid w:val="005C78F9"/>
    <w:rsid w:val="005C79F0"/>
    <w:rsid w:val="005D0A4F"/>
    <w:rsid w:val="005D2185"/>
    <w:rsid w:val="005D21B6"/>
    <w:rsid w:val="005D42DE"/>
    <w:rsid w:val="005D4F7C"/>
    <w:rsid w:val="005D51AC"/>
    <w:rsid w:val="005D57E1"/>
    <w:rsid w:val="005D5BE6"/>
    <w:rsid w:val="005D5C41"/>
    <w:rsid w:val="005D5E81"/>
    <w:rsid w:val="005D6137"/>
    <w:rsid w:val="005D6300"/>
    <w:rsid w:val="005D64F8"/>
    <w:rsid w:val="005D6987"/>
    <w:rsid w:val="005D762A"/>
    <w:rsid w:val="005D76AC"/>
    <w:rsid w:val="005E0592"/>
    <w:rsid w:val="005E0DE0"/>
    <w:rsid w:val="005E10A1"/>
    <w:rsid w:val="005E1BF5"/>
    <w:rsid w:val="005E1D65"/>
    <w:rsid w:val="005E1F9B"/>
    <w:rsid w:val="005E27E8"/>
    <w:rsid w:val="005E296B"/>
    <w:rsid w:val="005E3351"/>
    <w:rsid w:val="005E349A"/>
    <w:rsid w:val="005E3567"/>
    <w:rsid w:val="005E383B"/>
    <w:rsid w:val="005E390E"/>
    <w:rsid w:val="005E3AD2"/>
    <w:rsid w:val="005E4C08"/>
    <w:rsid w:val="005E574C"/>
    <w:rsid w:val="005E57E8"/>
    <w:rsid w:val="005E5AEF"/>
    <w:rsid w:val="005E5DAF"/>
    <w:rsid w:val="005E6F7D"/>
    <w:rsid w:val="005E7061"/>
    <w:rsid w:val="005F016A"/>
    <w:rsid w:val="005F0989"/>
    <w:rsid w:val="005F10A8"/>
    <w:rsid w:val="005F1997"/>
    <w:rsid w:val="005F21C3"/>
    <w:rsid w:val="005F27F2"/>
    <w:rsid w:val="005F2B7D"/>
    <w:rsid w:val="005F2E71"/>
    <w:rsid w:val="005F3665"/>
    <w:rsid w:val="005F3DAC"/>
    <w:rsid w:val="005F4060"/>
    <w:rsid w:val="005F4080"/>
    <w:rsid w:val="005F5004"/>
    <w:rsid w:val="005F51DD"/>
    <w:rsid w:val="005F52D5"/>
    <w:rsid w:val="005F5501"/>
    <w:rsid w:val="005F5581"/>
    <w:rsid w:val="005F5D63"/>
    <w:rsid w:val="005F61C4"/>
    <w:rsid w:val="005F61F7"/>
    <w:rsid w:val="005F631A"/>
    <w:rsid w:val="005F6ACF"/>
    <w:rsid w:val="005F6ECE"/>
    <w:rsid w:val="005F6F3A"/>
    <w:rsid w:val="005F7292"/>
    <w:rsid w:val="005F73E5"/>
    <w:rsid w:val="005F7698"/>
    <w:rsid w:val="005F7978"/>
    <w:rsid w:val="005F7BF7"/>
    <w:rsid w:val="005F7DB4"/>
    <w:rsid w:val="006001CA"/>
    <w:rsid w:val="00600278"/>
    <w:rsid w:val="00600B4B"/>
    <w:rsid w:val="00600B79"/>
    <w:rsid w:val="00600D40"/>
    <w:rsid w:val="00602268"/>
    <w:rsid w:val="00602435"/>
    <w:rsid w:val="00602483"/>
    <w:rsid w:val="00602779"/>
    <w:rsid w:val="00603157"/>
    <w:rsid w:val="006033D5"/>
    <w:rsid w:val="0060393E"/>
    <w:rsid w:val="00603DFB"/>
    <w:rsid w:val="006040F0"/>
    <w:rsid w:val="00604235"/>
    <w:rsid w:val="00604382"/>
    <w:rsid w:val="00604524"/>
    <w:rsid w:val="00604894"/>
    <w:rsid w:val="00604BB0"/>
    <w:rsid w:val="00604DFE"/>
    <w:rsid w:val="0060518E"/>
    <w:rsid w:val="006053B0"/>
    <w:rsid w:val="0060617A"/>
    <w:rsid w:val="00606217"/>
    <w:rsid w:val="00607C6A"/>
    <w:rsid w:val="00607E0A"/>
    <w:rsid w:val="0061005D"/>
    <w:rsid w:val="006107BA"/>
    <w:rsid w:val="0061098C"/>
    <w:rsid w:val="00610BE4"/>
    <w:rsid w:val="00610C3A"/>
    <w:rsid w:val="00610F1A"/>
    <w:rsid w:val="00611063"/>
    <w:rsid w:val="00611A2B"/>
    <w:rsid w:val="00611B92"/>
    <w:rsid w:val="00612C26"/>
    <w:rsid w:val="00612C8C"/>
    <w:rsid w:val="00612E4A"/>
    <w:rsid w:val="006135E9"/>
    <w:rsid w:val="0061379A"/>
    <w:rsid w:val="00614593"/>
    <w:rsid w:val="006146E6"/>
    <w:rsid w:val="00614A01"/>
    <w:rsid w:val="00614EA4"/>
    <w:rsid w:val="00615982"/>
    <w:rsid w:val="00615CD3"/>
    <w:rsid w:val="00615E5D"/>
    <w:rsid w:val="0061610C"/>
    <w:rsid w:val="0061639C"/>
    <w:rsid w:val="00616425"/>
    <w:rsid w:val="0061647A"/>
    <w:rsid w:val="006165B6"/>
    <w:rsid w:val="0061748F"/>
    <w:rsid w:val="006176A2"/>
    <w:rsid w:val="00617FE2"/>
    <w:rsid w:val="00620313"/>
    <w:rsid w:val="00620BC2"/>
    <w:rsid w:val="006212CD"/>
    <w:rsid w:val="00621659"/>
    <w:rsid w:val="00621E0A"/>
    <w:rsid w:val="006223A8"/>
    <w:rsid w:val="006223B2"/>
    <w:rsid w:val="006228F9"/>
    <w:rsid w:val="00622F4C"/>
    <w:rsid w:val="00622FFA"/>
    <w:rsid w:val="006230EE"/>
    <w:rsid w:val="00623993"/>
    <w:rsid w:val="00624599"/>
    <w:rsid w:val="0062461E"/>
    <w:rsid w:val="006246BB"/>
    <w:rsid w:val="00624803"/>
    <w:rsid w:val="00624F3A"/>
    <w:rsid w:val="006250F6"/>
    <w:rsid w:val="00625237"/>
    <w:rsid w:val="006256A4"/>
    <w:rsid w:val="00625DB2"/>
    <w:rsid w:val="0062610A"/>
    <w:rsid w:val="00626663"/>
    <w:rsid w:val="00626EFB"/>
    <w:rsid w:val="00626FBE"/>
    <w:rsid w:val="006279B2"/>
    <w:rsid w:val="00627E03"/>
    <w:rsid w:val="00627E35"/>
    <w:rsid w:val="00627EC5"/>
    <w:rsid w:val="00630598"/>
    <w:rsid w:val="006308B1"/>
    <w:rsid w:val="006310C9"/>
    <w:rsid w:val="0063160A"/>
    <w:rsid w:val="006316FC"/>
    <w:rsid w:val="00631BDA"/>
    <w:rsid w:val="00632853"/>
    <w:rsid w:val="00632B2F"/>
    <w:rsid w:val="00632BFF"/>
    <w:rsid w:val="00632F89"/>
    <w:rsid w:val="00633262"/>
    <w:rsid w:val="00633CF7"/>
    <w:rsid w:val="00633DD3"/>
    <w:rsid w:val="00634739"/>
    <w:rsid w:val="00634D38"/>
    <w:rsid w:val="00635014"/>
    <w:rsid w:val="00635832"/>
    <w:rsid w:val="00635A68"/>
    <w:rsid w:val="00635CA1"/>
    <w:rsid w:val="00635E96"/>
    <w:rsid w:val="00636888"/>
    <w:rsid w:val="006374BB"/>
    <w:rsid w:val="00637FF6"/>
    <w:rsid w:val="0064040E"/>
    <w:rsid w:val="0064067C"/>
    <w:rsid w:val="00640A31"/>
    <w:rsid w:val="0064126E"/>
    <w:rsid w:val="006412E1"/>
    <w:rsid w:val="0064183D"/>
    <w:rsid w:val="00641DD6"/>
    <w:rsid w:val="00642115"/>
    <w:rsid w:val="00643052"/>
    <w:rsid w:val="00643A06"/>
    <w:rsid w:val="00643CEA"/>
    <w:rsid w:val="0064477C"/>
    <w:rsid w:val="00644F78"/>
    <w:rsid w:val="00644FAF"/>
    <w:rsid w:val="00645022"/>
    <w:rsid w:val="00645261"/>
    <w:rsid w:val="00645309"/>
    <w:rsid w:val="006454EF"/>
    <w:rsid w:val="00645805"/>
    <w:rsid w:val="00645B4A"/>
    <w:rsid w:val="00645CC3"/>
    <w:rsid w:val="00645E20"/>
    <w:rsid w:val="00645F8D"/>
    <w:rsid w:val="006460B8"/>
    <w:rsid w:val="006460C8"/>
    <w:rsid w:val="0064629D"/>
    <w:rsid w:val="006463AE"/>
    <w:rsid w:val="006468FB"/>
    <w:rsid w:val="00646E63"/>
    <w:rsid w:val="00647484"/>
    <w:rsid w:val="006501D2"/>
    <w:rsid w:val="0065045B"/>
    <w:rsid w:val="00650C1A"/>
    <w:rsid w:val="00650D7B"/>
    <w:rsid w:val="00650F94"/>
    <w:rsid w:val="0065157A"/>
    <w:rsid w:val="00651D0D"/>
    <w:rsid w:val="006530A0"/>
    <w:rsid w:val="0065377C"/>
    <w:rsid w:val="006537D8"/>
    <w:rsid w:val="00654D44"/>
    <w:rsid w:val="00654DEF"/>
    <w:rsid w:val="0065573C"/>
    <w:rsid w:val="00655751"/>
    <w:rsid w:val="00655F0C"/>
    <w:rsid w:val="0065631C"/>
    <w:rsid w:val="00656612"/>
    <w:rsid w:val="006567E7"/>
    <w:rsid w:val="00656DB8"/>
    <w:rsid w:val="006571AA"/>
    <w:rsid w:val="006600CE"/>
    <w:rsid w:val="00660120"/>
    <w:rsid w:val="00660B0F"/>
    <w:rsid w:val="006612C7"/>
    <w:rsid w:val="00661AED"/>
    <w:rsid w:val="00662159"/>
    <w:rsid w:val="00662262"/>
    <w:rsid w:val="00662778"/>
    <w:rsid w:val="00662AA2"/>
    <w:rsid w:val="00662ADE"/>
    <w:rsid w:val="00662C98"/>
    <w:rsid w:val="00663522"/>
    <w:rsid w:val="00663885"/>
    <w:rsid w:val="006642A6"/>
    <w:rsid w:val="006642D0"/>
    <w:rsid w:val="006643E1"/>
    <w:rsid w:val="006649F1"/>
    <w:rsid w:val="00664A6B"/>
    <w:rsid w:val="00664A74"/>
    <w:rsid w:val="00664F7C"/>
    <w:rsid w:val="00665284"/>
    <w:rsid w:val="006652BF"/>
    <w:rsid w:val="006652D3"/>
    <w:rsid w:val="006653A9"/>
    <w:rsid w:val="006653AE"/>
    <w:rsid w:val="006653C8"/>
    <w:rsid w:val="00665B36"/>
    <w:rsid w:val="006660FA"/>
    <w:rsid w:val="00666C24"/>
    <w:rsid w:val="00666E3C"/>
    <w:rsid w:val="00666FBD"/>
    <w:rsid w:val="0066752B"/>
    <w:rsid w:val="00667605"/>
    <w:rsid w:val="00667618"/>
    <w:rsid w:val="0066782A"/>
    <w:rsid w:val="006678E3"/>
    <w:rsid w:val="00670419"/>
    <w:rsid w:val="0067061F"/>
    <w:rsid w:val="0067078D"/>
    <w:rsid w:val="0067085B"/>
    <w:rsid w:val="00670EDB"/>
    <w:rsid w:val="006719B9"/>
    <w:rsid w:val="00671D95"/>
    <w:rsid w:val="006725B6"/>
    <w:rsid w:val="0067260E"/>
    <w:rsid w:val="006726CF"/>
    <w:rsid w:val="006727FD"/>
    <w:rsid w:val="00672FCB"/>
    <w:rsid w:val="006731CD"/>
    <w:rsid w:val="00673413"/>
    <w:rsid w:val="006735B1"/>
    <w:rsid w:val="006737BB"/>
    <w:rsid w:val="00673923"/>
    <w:rsid w:val="0067439D"/>
    <w:rsid w:val="006746A4"/>
    <w:rsid w:val="0067562D"/>
    <w:rsid w:val="00675D4A"/>
    <w:rsid w:val="00676059"/>
    <w:rsid w:val="006760F9"/>
    <w:rsid w:val="006761DB"/>
    <w:rsid w:val="0067624A"/>
    <w:rsid w:val="0067636B"/>
    <w:rsid w:val="00676701"/>
    <w:rsid w:val="00676BD3"/>
    <w:rsid w:val="00676EA2"/>
    <w:rsid w:val="00676F43"/>
    <w:rsid w:val="006772FA"/>
    <w:rsid w:val="00677D55"/>
    <w:rsid w:val="00677F8B"/>
    <w:rsid w:val="006809F2"/>
    <w:rsid w:val="00680B87"/>
    <w:rsid w:val="006810E0"/>
    <w:rsid w:val="006816CD"/>
    <w:rsid w:val="006817B2"/>
    <w:rsid w:val="006818E1"/>
    <w:rsid w:val="00681AF8"/>
    <w:rsid w:val="00681C23"/>
    <w:rsid w:val="00681E98"/>
    <w:rsid w:val="0068202E"/>
    <w:rsid w:val="006829AF"/>
    <w:rsid w:val="00682EAE"/>
    <w:rsid w:val="00682F22"/>
    <w:rsid w:val="0068313A"/>
    <w:rsid w:val="006833AC"/>
    <w:rsid w:val="006839A1"/>
    <w:rsid w:val="00683B00"/>
    <w:rsid w:val="00683E1B"/>
    <w:rsid w:val="0068490D"/>
    <w:rsid w:val="00684CBE"/>
    <w:rsid w:val="00684FA1"/>
    <w:rsid w:val="00685685"/>
    <w:rsid w:val="00685692"/>
    <w:rsid w:val="0068591D"/>
    <w:rsid w:val="006859A5"/>
    <w:rsid w:val="00685CF9"/>
    <w:rsid w:val="00685D37"/>
    <w:rsid w:val="006861B8"/>
    <w:rsid w:val="006867E2"/>
    <w:rsid w:val="00686AAF"/>
    <w:rsid w:val="0068731A"/>
    <w:rsid w:val="00687B2E"/>
    <w:rsid w:val="00691119"/>
    <w:rsid w:val="006912EE"/>
    <w:rsid w:val="00691591"/>
    <w:rsid w:val="0069179C"/>
    <w:rsid w:val="00691ED1"/>
    <w:rsid w:val="00692923"/>
    <w:rsid w:val="00692B7E"/>
    <w:rsid w:val="006930A8"/>
    <w:rsid w:val="00693E6A"/>
    <w:rsid w:val="00693EE0"/>
    <w:rsid w:val="0069432B"/>
    <w:rsid w:val="0069446C"/>
    <w:rsid w:val="00694B1A"/>
    <w:rsid w:val="00695132"/>
    <w:rsid w:val="0069539D"/>
    <w:rsid w:val="0069580C"/>
    <w:rsid w:val="00695CD7"/>
    <w:rsid w:val="0069646F"/>
    <w:rsid w:val="00696F7E"/>
    <w:rsid w:val="00696FA6"/>
    <w:rsid w:val="00697669"/>
    <w:rsid w:val="006976AB"/>
    <w:rsid w:val="00697878"/>
    <w:rsid w:val="006A02DC"/>
    <w:rsid w:val="006A0663"/>
    <w:rsid w:val="006A10E6"/>
    <w:rsid w:val="006A1118"/>
    <w:rsid w:val="006A12AE"/>
    <w:rsid w:val="006A2087"/>
    <w:rsid w:val="006A2447"/>
    <w:rsid w:val="006A2C2D"/>
    <w:rsid w:val="006A3512"/>
    <w:rsid w:val="006A3699"/>
    <w:rsid w:val="006A3A9A"/>
    <w:rsid w:val="006A3D2C"/>
    <w:rsid w:val="006A44E4"/>
    <w:rsid w:val="006A530C"/>
    <w:rsid w:val="006A6632"/>
    <w:rsid w:val="006A7112"/>
    <w:rsid w:val="006A789C"/>
    <w:rsid w:val="006B05F9"/>
    <w:rsid w:val="006B0791"/>
    <w:rsid w:val="006B0798"/>
    <w:rsid w:val="006B09BB"/>
    <w:rsid w:val="006B0ED1"/>
    <w:rsid w:val="006B1278"/>
    <w:rsid w:val="006B1710"/>
    <w:rsid w:val="006B19ED"/>
    <w:rsid w:val="006B1C35"/>
    <w:rsid w:val="006B1D34"/>
    <w:rsid w:val="006B1E72"/>
    <w:rsid w:val="006B1F1C"/>
    <w:rsid w:val="006B2657"/>
    <w:rsid w:val="006B28DD"/>
    <w:rsid w:val="006B2AFB"/>
    <w:rsid w:val="006B30A8"/>
    <w:rsid w:val="006B3639"/>
    <w:rsid w:val="006B38BF"/>
    <w:rsid w:val="006B3BD6"/>
    <w:rsid w:val="006B4294"/>
    <w:rsid w:val="006B4930"/>
    <w:rsid w:val="006B4C81"/>
    <w:rsid w:val="006B596C"/>
    <w:rsid w:val="006B6039"/>
    <w:rsid w:val="006B61A1"/>
    <w:rsid w:val="006B63DA"/>
    <w:rsid w:val="006B6601"/>
    <w:rsid w:val="006B68FD"/>
    <w:rsid w:val="006B6904"/>
    <w:rsid w:val="006B6E9B"/>
    <w:rsid w:val="006B6FB8"/>
    <w:rsid w:val="006B72E9"/>
    <w:rsid w:val="006B73DD"/>
    <w:rsid w:val="006B784F"/>
    <w:rsid w:val="006B7F34"/>
    <w:rsid w:val="006B7F3D"/>
    <w:rsid w:val="006C01AE"/>
    <w:rsid w:val="006C0225"/>
    <w:rsid w:val="006C0426"/>
    <w:rsid w:val="006C09A1"/>
    <w:rsid w:val="006C13CB"/>
    <w:rsid w:val="006C14EA"/>
    <w:rsid w:val="006C19C7"/>
    <w:rsid w:val="006C1DEB"/>
    <w:rsid w:val="006C2124"/>
    <w:rsid w:val="006C2628"/>
    <w:rsid w:val="006C3D1B"/>
    <w:rsid w:val="006C4616"/>
    <w:rsid w:val="006C48F7"/>
    <w:rsid w:val="006C4982"/>
    <w:rsid w:val="006C4C87"/>
    <w:rsid w:val="006C5134"/>
    <w:rsid w:val="006C5D8B"/>
    <w:rsid w:val="006C5E22"/>
    <w:rsid w:val="006C6BC3"/>
    <w:rsid w:val="006C6EA2"/>
    <w:rsid w:val="006C7331"/>
    <w:rsid w:val="006C7530"/>
    <w:rsid w:val="006D020A"/>
    <w:rsid w:val="006D0314"/>
    <w:rsid w:val="006D08BB"/>
    <w:rsid w:val="006D1FAA"/>
    <w:rsid w:val="006D213D"/>
    <w:rsid w:val="006D353A"/>
    <w:rsid w:val="006D3FD7"/>
    <w:rsid w:val="006D4065"/>
    <w:rsid w:val="006D40EC"/>
    <w:rsid w:val="006D41D9"/>
    <w:rsid w:val="006D487A"/>
    <w:rsid w:val="006D5746"/>
    <w:rsid w:val="006D5D99"/>
    <w:rsid w:val="006D6384"/>
    <w:rsid w:val="006D6617"/>
    <w:rsid w:val="006D66D8"/>
    <w:rsid w:val="006D6CE5"/>
    <w:rsid w:val="006D6FA2"/>
    <w:rsid w:val="006D706F"/>
    <w:rsid w:val="006D7A57"/>
    <w:rsid w:val="006E00CA"/>
    <w:rsid w:val="006E0568"/>
    <w:rsid w:val="006E0D31"/>
    <w:rsid w:val="006E18AF"/>
    <w:rsid w:val="006E1C14"/>
    <w:rsid w:val="006E2901"/>
    <w:rsid w:val="006E2D95"/>
    <w:rsid w:val="006E2FF7"/>
    <w:rsid w:val="006E35FB"/>
    <w:rsid w:val="006E4A15"/>
    <w:rsid w:val="006E54B6"/>
    <w:rsid w:val="006E551A"/>
    <w:rsid w:val="006E5A50"/>
    <w:rsid w:val="006E61AE"/>
    <w:rsid w:val="006E6E29"/>
    <w:rsid w:val="006E7C17"/>
    <w:rsid w:val="006E7F39"/>
    <w:rsid w:val="006F0089"/>
    <w:rsid w:val="006F00C2"/>
    <w:rsid w:val="006F012D"/>
    <w:rsid w:val="006F058E"/>
    <w:rsid w:val="006F05E0"/>
    <w:rsid w:val="006F0BA7"/>
    <w:rsid w:val="006F103D"/>
    <w:rsid w:val="006F1144"/>
    <w:rsid w:val="006F1327"/>
    <w:rsid w:val="006F1367"/>
    <w:rsid w:val="006F1BC7"/>
    <w:rsid w:val="006F2101"/>
    <w:rsid w:val="006F23A5"/>
    <w:rsid w:val="006F31FA"/>
    <w:rsid w:val="006F35A1"/>
    <w:rsid w:val="006F3D19"/>
    <w:rsid w:val="006F4222"/>
    <w:rsid w:val="006F450F"/>
    <w:rsid w:val="006F4747"/>
    <w:rsid w:val="006F4901"/>
    <w:rsid w:val="006F4B2D"/>
    <w:rsid w:val="006F63CD"/>
    <w:rsid w:val="006F6532"/>
    <w:rsid w:val="006F68D5"/>
    <w:rsid w:val="006F69E4"/>
    <w:rsid w:val="006F7248"/>
    <w:rsid w:val="006F74BC"/>
    <w:rsid w:val="006F7736"/>
    <w:rsid w:val="006F7A11"/>
    <w:rsid w:val="006F7D2E"/>
    <w:rsid w:val="006F7FF0"/>
    <w:rsid w:val="0070001C"/>
    <w:rsid w:val="007002FC"/>
    <w:rsid w:val="00700750"/>
    <w:rsid w:val="00700A68"/>
    <w:rsid w:val="00700C50"/>
    <w:rsid w:val="0070111A"/>
    <w:rsid w:val="007011C3"/>
    <w:rsid w:val="0070166F"/>
    <w:rsid w:val="00701A59"/>
    <w:rsid w:val="00702357"/>
    <w:rsid w:val="00702CC8"/>
    <w:rsid w:val="00703075"/>
    <w:rsid w:val="00703623"/>
    <w:rsid w:val="00703E23"/>
    <w:rsid w:val="00704F5A"/>
    <w:rsid w:val="0070501E"/>
    <w:rsid w:val="007063A7"/>
    <w:rsid w:val="00706693"/>
    <w:rsid w:val="00706874"/>
    <w:rsid w:val="007068F2"/>
    <w:rsid w:val="00706917"/>
    <w:rsid w:val="00706934"/>
    <w:rsid w:val="00706CC1"/>
    <w:rsid w:val="007077D2"/>
    <w:rsid w:val="00707F22"/>
    <w:rsid w:val="007100D3"/>
    <w:rsid w:val="00710654"/>
    <w:rsid w:val="00710B6F"/>
    <w:rsid w:val="00710BCF"/>
    <w:rsid w:val="00710C53"/>
    <w:rsid w:val="00710D3F"/>
    <w:rsid w:val="0071125A"/>
    <w:rsid w:val="007114BB"/>
    <w:rsid w:val="007114DB"/>
    <w:rsid w:val="0071189D"/>
    <w:rsid w:val="00711955"/>
    <w:rsid w:val="00711DB4"/>
    <w:rsid w:val="00711E27"/>
    <w:rsid w:val="007123F9"/>
    <w:rsid w:val="00712416"/>
    <w:rsid w:val="0071277C"/>
    <w:rsid w:val="0071298C"/>
    <w:rsid w:val="00712EA5"/>
    <w:rsid w:val="007133C5"/>
    <w:rsid w:val="0071369F"/>
    <w:rsid w:val="007139AB"/>
    <w:rsid w:val="0071464E"/>
    <w:rsid w:val="00714AC3"/>
    <w:rsid w:val="00715011"/>
    <w:rsid w:val="007155D1"/>
    <w:rsid w:val="00715FCA"/>
    <w:rsid w:val="007166CF"/>
    <w:rsid w:val="00716889"/>
    <w:rsid w:val="007168F6"/>
    <w:rsid w:val="00716B05"/>
    <w:rsid w:val="00716E7B"/>
    <w:rsid w:val="00716E80"/>
    <w:rsid w:val="00717920"/>
    <w:rsid w:val="00717C43"/>
    <w:rsid w:val="00720A7B"/>
    <w:rsid w:val="00721513"/>
    <w:rsid w:val="007215BF"/>
    <w:rsid w:val="007220C5"/>
    <w:rsid w:val="007222DC"/>
    <w:rsid w:val="007224BC"/>
    <w:rsid w:val="0072267A"/>
    <w:rsid w:val="00722798"/>
    <w:rsid w:val="0072282E"/>
    <w:rsid w:val="00722AD1"/>
    <w:rsid w:val="00722E38"/>
    <w:rsid w:val="00722E91"/>
    <w:rsid w:val="007232FD"/>
    <w:rsid w:val="0072365D"/>
    <w:rsid w:val="007236CD"/>
    <w:rsid w:val="007240FB"/>
    <w:rsid w:val="00724602"/>
    <w:rsid w:val="00724CCD"/>
    <w:rsid w:val="00724DC3"/>
    <w:rsid w:val="00725255"/>
    <w:rsid w:val="007254DA"/>
    <w:rsid w:val="00725613"/>
    <w:rsid w:val="007268AF"/>
    <w:rsid w:val="00726F17"/>
    <w:rsid w:val="0072768E"/>
    <w:rsid w:val="00727C58"/>
    <w:rsid w:val="00727CC1"/>
    <w:rsid w:val="00727D7B"/>
    <w:rsid w:val="007302BD"/>
    <w:rsid w:val="0073044A"/>
    <w:rsid w:val="00730591"/>
    <w:rsid w:val="00731143"/>
    <w:rsid w:val="007313FE"/>
    <w:rsid w:val="00731818"/>
    <w:rsid w:val="00731949"/>
    <w:rsid w:val="00731BE4"/>
    <w:rsid w:val="00731C55"/>
    <w:rsid w:val="007327B6"/>
    <w:rsid w:val="007329F3"/>
    <w:rsid w:val="00732EBD"/>
    <w:rsid w:val="00732F62"/>
    <w:rsid w:val="00732FEA"/>
    <w:rsid w:val="0073363F"/>
    <w:rsid w:val="007337E3"/>
    <w:rsid w:val="007341DC"/>
    <w:rsid w:val="007347FF"/>
    <w:rsid w:val="00734BAB"/>
    <w:rsid w:val="00735BD6"/>
    <w:rsid w:val="007368EF"/>
    <w:rsid w:val="00736CAB"/>
    <w:rsid w:val="007375B5"/>
    <w:rsid w:val="00737890"/>
    <w:rsid w:val="00737A8D"/>
    <w:rsid w:val="00737B19"/>
    <w:rsid w:val="007401E8"/>
    <w:rsid w:val="0074020A"/>
    <w:rsid w:val="0074053C"/>
    <w:rsid w:val="00740689"/>
    <w:rsid w:val="00740C3C"/>
    <w:rsid w:val="0074105A"/>
    <w:rsid w:val="00741614"/>
    <w:rsid w:val="00741726"/>
    <w:rsid w:val="00741E66"/>
    <w:rsid w:val="00742306"/>
    <w:rsid w:val="0074235D"/>
    <w:rsid w:val="007427EF"/>
    <w:rsid w:val="00742B12"/>
    <w:rsid w:val="00742C4C"/>
    <w:rsid w:val="00742DF8"/>
    <w:rsid w:val="00742E6F"/>
    <w:rsid w:val="0074369E"/>
    <w:rsid w:val="007440F5"/>
    <w:rsid w:val="00744FB0"/>
    <w:rsid w:val="00745770"/>
    <w:rsid w:val="007457C8"/>
    <w:rsid w:val="00745FE0"/>
    <w:rsid w:val="0074608A"/>
    <w:rsid w:val="007461A3"/>
    <w:rsid w:val="00746BD4"/>
    <w:rsid w:val="00746E38"/>
    <w:rsid w:val="00747396"/>
    <w:rsid w:val="00747592"/>
    <w:rsid w:val="00750062"/>
    <w:rsid w:val="007510F6"/>
    <w:rsid w:val="0075133D"/>
    <w:rsid w:val="00751C35"/>
    <w:rsid w:val="0075219D"/>
    <w:rsid w:val="007526A4"/>
    <w:rsid w:val="007529D0"/>
    <w:rsid w:val="00752B8D"/>
    <w:rsid w:val="00752BEF"/>
    <w:rsid w:val="00752D79"/>
    <w:rsid w:val="00752EFB"/>
    <w:rsid w:val="00753037"/>
    <w:rsid w:val="0075352D"/>
    <w:rsid w:val="00753540"/>
    <w:rsid w:val="007538B7"/>
    <w:rsid w:val="00753CA8"/>
    <w:rsid w:val="00753D4E"/>
    <w:rsid w:val="007541B7"/>
    <w:rsid w:val="00754FEC"/>
    <w:rsid w:val="0075553A"/>
    <w:rsid w:val="00755CDF"/>
    <w:rsid w:val="00755FFF"/>
    <w:rsid w:val="0075798D"/>
    <w:rsid w:val="00760DFA"/>
    <w:rsid w:val="00760F9B"/>
    <w:rsid w:val="007614CB"/>
    <w:rsid w:val="00761527"/>
    <w:rsid w:val="007619A4"/>
    <w:rsid w:val="00761A44"/>
    <w:rsid w:val="00761AB2"/>
    <w:rsid w:val="00762033"/>
    <w:rsid w:val="00762242"/>
    <w:rsid w:val="007626F7"/>
    <w:rsid w:val="0076274B"/>
    <w:rsid w:val="00762BF2"/>
    <w:rsid w:val="00763059"/>
    <w:rsid w:val="007631AA"/>
    <w:rsid w:val="00763317"/>
    <w:rsid w:val="00763524"/>
    <w:rsid w:val="007638A2"/>
    <w:rsid w:val="00763A66"/>
    <w:rsid w:val="00763AC9"/>
    <w:rsid w:val="00764292"/>
    <w:rsid w:val="00764C97"/>
    <w:rsid w:val="0076521C"/>
    <w:rsid w:val="00765671"/>
    <w:rsid w:val="007657CA"/>
    <w:rsid w:val="00765D1C"/>
    <w:rsid w:val="00766315"/>
    <w:rsid w:val="007666BE"/>
    <w:rsid w:val="00766807"/>
    <w:rsid w:val="00766A98"/>
    <w:rsid w:val="00766B9A"/>
    <w:rsid w:val="0076723B"/>
    <w:rsid w:val="00767304"/>
    <w:rsid w:val="00767494"/>
    <w:rsid w:val="00767857"/>
    <w:rsid w:val="0077050B"/>
    <w:rsid w:val="00771B78"/>
    <w:rsid w:val="00771BAF"/>
    <w:rsid w:val="00772D70"/>
    <w:rsid w:val="00773332"/>
    <w:rsid w:val="00774232"/>
    <w:rsid w:val="00774312"/>
    <w:rsid w:val="007751B4"/>
    <w:rsid w:val="007766DC"/>
    <w:rsid w:val="00776E95"/>
    <w:rsid w:val="00776FF0"/>
    <w:rsid w:val="00777E88"/>
    <w:rsid w:val="00780192"/>
    <w:rsid w:val="0078054C"/>
    <w:rsid w:val="0078084F"/>
    <w:rsid w:val="007810D2"/>
    <w:rsid w:val="007826A4"/>
    <w:rsid w:val="00782D0B"/>
    <w:rsid w:val="00782FE7"/>
    <w:rsid w:val="00783039"/>
    <w:rsid w:val="00784138"/>
    <w:rsid w:val="007845BD"/>
    <w:rsid w:val="0078488B"/>
    <w:rsid w:val="00785508"/>
    <w:rsid w:val="00785552"/>
    <w:rsid w:val="00785918"/>
    <w:rsid w:val="00785D59"/>
    <w:rsid w:val="00786197"/>
    <w:rsid w:val="007862CC"/>
    <w:rsid w:val="00786315"/>
    <w:rsid w:val="00786A3C"/>
    <w:rsid w:val="00786F45"/>
    <w:rsid w:val="00787798"/>
    <w:rsid w:val="00787989"/>
    <w:rsid w:val="00787C34"/>
    <w:rsid w:val="00787C35"/>
    <w:rsid w:val="00787E13"/>
    <w:rsid w:val="00787E82"/>
    <w:rsid w:val="00790506"/>
    <w:rsid w:val="00790F0B"/>
    <w:rsid w:val="00790F68"/>
    <w:rsid w:val="007919A3"/>
    <w:rsid w:val="007923B2"/>
    <w:rsid w:val="00792427"/>
    <w:rsid w:val="007924DA"/>
    <w:rsid w:val="00792707"/>
    <w:rsid w:val="00792CC8"/>
    <w:rsid w:val="007931E2"/>
    <w:rsid w:val="007944E6"/>
    <w:rsid w:val="0079481C"/>
    <w:rsid w:val="00794AC9"/>
    <w:rsid w:val="00794C1A"/>
    <w:rsid w:val="00795288"/>
    <w:rsid w:val="00795304"/>
    <w:rsid w:val="00795499"/>
    <w:rsid w:val="007954CE"/>
    <w:rsid w:val="0079560B"/>
    <w:rsid w:val="00795B31"/>
    <w:rsid w:val="00795FB2"/>
    <w:rsid w:val="00796C71"/>
    <w:rsid w:val="00796ED4"/>
    <w:rsid w:val="007970AD"/>
    <w:rsid w:val="007977BA"/>
    <w:rsid w:val="007978D0"/>
    <w:rsid w:val="00797BA8"/>
    <w:rsid w:val="00797D36"/>
    <w:rsid w:val="00797DDB"/>
    <w:rsid w:val="00797EE4"/>
    <w:rsid w:val="007A0009"/>
    <w:rsid w:val="007A01E2"/>
    <w:rsid w:val="007A04E4"/>
    <w:rsid w:val="007A0510"/>
    <w:rsid w:val="007A0742"/>
    <w:rsid w:val="007A088D"/>
    <w:rsid w:val="007A09E2"/>
    <w:rsid w:val="007A1539"/>
    <w:rsid w:val="007A16F1"/>
    <w:rsid w:val="007A1CFF"/>
    <w:rsid w:val="007A239F"/>
    <w:rsid w:val="007A24E4"/>
    <w:rsid w:val="007A265A"/>
    <w:rsid w:val="007A2665"/>
    <w:rsid w:val="007A3B97"/>
    <w:rsid w:val="007A3E9A"/>
    <w:rsid w:val="007A46AD"/>
    <w:rsid w:val="007A46FE"/>
    <w:rsid w:val="007A4CBE"/>
    <w:rsid w:val="007A4DD6"/>
    <w:rsid w:val="007A5076"/>
    <w:rsid w:val="007A6452"/>
    <w:rsid w:val="007A6D89"/>
    <w:rsid w:val="007A7F39"/>
    <w:rsid w:val="007B0062"/>
    <w:rsid w:val="007B0EC9"/>
    <w:rsid w:val="007B0FD2"/>
    <w:rsid w:val="007B1315"/>
    <w:rsid w:val="007B193F"/>
    <w:rsid w:val="007B1D89"/>
    <w:rsid w:val="007B1DAF"/>
    <w:rsid w:val="007B1E6F"/>
    <w:rsid w:val="007B293B"/>
    <w:rsid w:val="007B2A31"/>
    <w:rsid w:val="007B2C9A"/>
    <w:rsid w:val="007B30A8"/>
    <w:rsid w:val="007B3642"/>
    <w:rsid w:val="007B453A"/>
    <w:rsid w:val="007B4888"/>
    <w:rsid w:val="007B4DE5"/>
    <w:rsid w:val="007B4E0B"/>
    <w:rsid w:val="007B534A"/>
    <w:rsid w:val="007B5633"/>
    <w:rsid w:val="007B652B"/>
    <w:rsid w:val="007B6EDD"/>
    <w:rsid w:val="007B7563"/>
    <w:rsid w:val="007B79C3"/>
    <w:rsid w:val="007B7AEA"/>
    <w:rsid w:val="007B7FEE"/>
    <w:rsid w:val="007C0573"/>
    <w:rsid w:val="007C06DB"/>
    <w:rsid w:val="007C08BB"/>
    <w:rsid w:val="007C0B05"/>
    <w:rsid w:val="007C0D35"/>
    <w:rsid w:val="007C17E8"/>
    <w:rsid w:val="007C1813"/>
    <w:rsid w:val="007C1D10"/>
    <w:rsid w:val="007C2A59"/>
    <w:rsid w:val="007C2A67"/>
    <w:rsid w:val="007C3616"/>
    <w:rsid w:val="007C3815"/>
    <w:rsid w:val="007C3EA5"/>
    <w:rsid w:val="007C414E"/>
    <w:rsid w:val="007C4B08"/>
    <w:rsid w:val="007C4E2D"/>
    <w:rsid w:val="007C5316"/>
    <w:rsid w:val="007C6526"/>
    <w:rsid w:val="007C7402"/>
    <w:rsid w:val="007C7734"/>
    <w:rsid w:val="007C7835"/>
    <w:rsid w:val="007C7885"/>
    <w:rsid w:val="007C7BCC"/>
    <w:rsid w:val="007C7E1D"/>
    <w:rsid w:val="007D01AA"/>
    <w:rsid w:val="007D0329"/>
    <w:rsid w:val="007D0410"/>
    <w:rsid w:val="007D0874"/>
    <w:rsid w:val="007D0B86"/>
    <w:rsid w:val="007D0D2A"/>
    <w:rsid w:val="007D13E7"/>
    <w:rsid w:val="007D13EA"/>
    <w:rsid w:val="007D190D"/>
    <w:rsid w:val="007D19D7"/>
    <w:rsid w:val="007D2BC9"/>
    <w:rsid w:val="007D2C48"/>
    <w:rsid w:val="007D2E67"/>
    <w:rsid w:val="007D3325"/>
    <w:rsid w:val="007D3CE7"/>
    <w:rsid w:val="007D4045"/>
    <w:rsid w:val="007D4C3A"/>
    <w:rsid w:val="007D4CB7"/>
    <w:rsid w:val="007D5040"/>
    <w:rsid w:val="007D54CD"/>
    <w:rsid w:val="007D5671"/>
    <w:rsid w:val="007D5C34"/>
    <w:rsid w:val="007D5DC0"/>
    <w:rsid w:val="007D627E"/>
    <w:rsid w:val="007D6518"/>
    <w:rsid w:val="007D65C1"/>
    <w:rsid w:val="007D7057"/>
    <w:rsid w:val="007D74D7"/>
    <w:rsid w:val="007D76C5"/>
    <w:rsid w:val="007D7F47"/>
    <w:rsid w:val="007E05E3"/>
    <w:rsid w:val="007E073B"/>
    <w:rsid w:val="007E0C34"/>
    <w:rsid w:val="007E0FE8"/>
    <w:rsid w:val="007E104A"/>
    <w:rsid w:val="007E1AFD"/>
    <w:rsid w:val="007E22AF"/>
    <w:rsid w:val="007E2535"/>
    <w:rsid w:val="007E2E1F"/>
    <w:rsid w:val="007E2F66"/>
    <w:rsid w:val="007E3652"/>
    <w:rsid w:val="007E36E9"/>
    <w:rsid w:val="007E39C3"/>
    <w:rsid w:val="007E3A87"/>
    <w:rsid w:val="007E3C8C"/>
    <w:rsid w:val="007E40C3"/>
    <w:rsid w:val="007E4440"/>
    <w:rsid w:val="007E4D38"/>
    <w:rsid w:val="007E5E6D"/>
    <w:rsid w:val="007E659B"/>
    <w:rsid w:val="007E6B41"/>
    <w:rsid w:val="007E6FCD"/>
    <w:rsid w:val="007E7635"/>
    <w:rsid w:val="007E7991"/>
    <w:rsid w:val="007E7BCD"/>
    <w:rsid w:val="007F069B"/>
    <w:rsid w:val="007F0BED"/>
    <w:rsid w:val="007F0D7E"/>
    <w:rsid w:val="007F0EF4"/>
    <w:rsid w:val="007F1080"/>
    <w:rsid w:val="007F1098"/>
    <w:rsid w:val="007F1641"/>
    <w:rsid w:val="007F182B"/>
    <w:rsid w:val="007F1C84"/>
    <w:rsid w:val="007F2539"/>
    <w:rsid w:val="007F27E6"/>
    <w:rsid w:val="007F2C50"/>
    <w:rsid w:val="007F2F27"/>
    <w:rsid w:val="007F3202"/>
    <w:rsid w:val="007F34E6"/>
    <w:rsid w:val="007F3ED4"/>
    <w:rsid w:val="007F4525"/>
    <w:rsid w:val="007F48CB"/>
    <w:rsid w:val="007F4E7C"/>
    <w:rsid w:val="007F540B"/>
    <w:rsid w:val="007F5871"/>
    <w:rsid w:val="007F5971"/>
    <w:rsid w:val="007F5BD2"/>
    <w:rsid w:val="007F6415"/>
    <w:rsid w:val="007F67A7"/>
    <w:rsid w:val="007F7159"/>
    <w:rsid w:val="007F7407"/>
    <w:rsid w:val="007F74B0"/>
    <w:rsid w:val="007F7F93"/>
    <w:rsid w:val="00800000"/>
    <w:rsid w:val="008003F9"/>
    <w:rsid w:val="0080075B"/>
    <w:rsid w:val="00801A00"/>
    <w:rsid w:val="00801C38"/>
    <w:rsid w:val="00801C82"/>
    <w:rsid w:val="00801FEF"/>
    <w:rsid w:val="00802053"/>
    <w:rsid w:val="008020F5"/>
    <w:rsid w:val="008021DB"/>
    <w:rsid w:val="00802981"/>
    <w:rsid w:val="00802D41"/>
    <w:rsid w:val="00802ED5"/>
    <w:rsid w:val="00803699"/>
    <w:rsid w:val="00803AE5"/>
    <w:rsid w:val="00803B10"/>
    <w:rsid w:val="00804054"/>
    <w:rsid w:val="00804085"/>
    <w:rsid w:val="0080408B"/>
    <w:rsid w:val="0080472B"/>
    <w:rsid w:val="00804AAF"/>
    <w:rsid w:val="00804D0D"/>
    <w:rsid w:val="00805C5E"/>
    <w:rsid w:val="008061C8"/>
    <w:rsid w:val="0080624E"/>
    <w:rsid w:val="0080640C"/>
    <w:rsid w:val="0080646E"/>
    <w:rsid w:val="00806607"/>
    <w:rsid w:val="008069B9"/>
    <w:rsid w:val="008077C0"/>
    <w:rsid w:val="00807A8A"/>
    <w:rsid w:val="00810013"/>
    <w:rsid w:val="008108C1"/>
    <w:rsid w:val="00811842"/>
    <w:rsid w:val="00812013"/>
    <w:rsid w:val="0081296E"/>
    <w:rsid w:val="008129F3"/>
    <w:rsid w:val="00813011"/>
    <w:rsid w:val="00813423"/>
    <w:rsid w:val="008145C8"/>
    <w:rsid w:val="0081466F"/>
    <w:rsid w:val="008148FD"/>
    <w:rsid w:val="00814B69"/>
    <w:rsid w:val="008150ED"/>
    <w:rsid w:val="0081527E"/>
    <w:rsid w:val="008154BC"/>
    <w:rsid w:val="008154DB"/>
    <w:rsid w:val="00815F56"/>
    <w:rsid w:val="008163F4"/>
    <w:rsid w:val="00816900"/>
    <w:rsid w:val="008172DA"/>
    <w:rsid w:val="008177F1"/>
    <w:rsid w:val="00817B81"/>
    <w:rsid w:val="00817FB0"/>
    <w:rsid w:val="00820CE1"/>
    <w:rsid w:val="00821E76"/>
    <w:rsid w:val="00822C82"/>
    <w:rsid w:val="00823055"/>
    <w:rsid w:val="008234CF"/>
    <w:rsid w:val="00823543"/>
    <w:rsid w:val="00823798"/>
    <w:rsid w:val="008237FF"/>
    <w:rsid w:val="00823F50"/>
    <w:rsid w:val="008242FB"/>
    <w:rsid w:val="0082446D"/>
    <w:rsid w:val="0082456B"/>
    <w:rsid w:val="008245D9"/>
    <w:rsid w:val="00824EE5"/>
    <w:rsid w:val="0082579C"/>
    <w:rsid w:val="00825F4E"/>
    <w:rsid w:val="00826580"/>
    <w:rsid w:val="0082702A"/>
    <w:rsid w:val="008270AD"/>
    <w:rsid w:val="008271B5"/>
    <w:rsid w:val="0082749A"/>
    <w:rsid w:val="00827A67"/>
    <w:rsid w:val="00830F9C"/>
    <w:rsid w:val="00831805"/>
    <w:rsid w:val="0083219D"/>
    <w:rsid w:val="0083222F"/>
    <w:rsid w:val="008326CC"/>
    <w:rsid w:val="00832A53"/>
    <w:rsid w:val="00832AD9"/>
    <w:rsid w:val="00832B61"/>
    <w:rsid w:val="008331FB"/>
    <w:rsid w:val="008339B3"/>
    <w:rsid w:val="00833BA1"/>
    <w:rsid w:val="008341CC"/>
    <w:rsid w:val="00834204"/>
    <w:rsid w:val="00834B53"/>
    <w:rsid w:val="00834D20"/>
    <w:rsid w:val="0083558F"/>
    <w:rsid w:val="0083561A"/>
    <w:rsid w:val="0083587B"/>
    <w:rsid w:val="00835997"/>
    <w:rsid w:val="00835C62"/>
    <w:rsid w:val="008360F4"/>
    <w:rsid w:val="00836B76"/>
    <w:rsid w:val="00836B86"/>
    <w:rsid w:val="00837004"/>
    <w:rsid w:val="00837065"/>
    <w:rsid w:val="00837483"/>
    <w:rsid w:val="00837B40"/>
    <w:rsid w:val="00837BDB"/>
    <w:rsid w:val="00837EB7"/>
    <w:rsid w:val="00837FA5"/>
    <w:rsid w:val="00840541"/>
    <w:rsid w:val="00840BD2"/>
    <w:rsid w:val="00840E4B"/>
    <w:rsid w:val="00840EA0"/>
    <w:rsid w:val="00841153"/>
    <w:rsid w:val="008411CF"/>
    <w:rsid w:val="008418EC"/>
    <w:rsid w:val="00841AAD"/>
    <w:rsid w:val="00841B78"/>
    <w:rsid w:val="00841D4D"/>
    <w:rsid w:val="00841EB6"/>
    <w:rsid w:val="00842078"/>
    <w:rsid w:val="00842086"/>
    <w:rsid w:val="00842316"/>
    <w:rsid w:val="00842E51"/>
    <w:rsid w:val="00842EEB"/>
    <w:rsid w:val="0084300E"/>
    <w:rsid w:val="0084342F"/>
    <w:rsid w:val="008434C6"/>
    <w:rsid w:val="008440BC"/>
    <w:rsid w:val="00844345"/>
    <w:rsid w:val="0084461D"/>
    <w:rsid w:val="00844990"/>
    <w:rsid w:val="00844E91"/>
    <w:rsid w:val="00845542"/>
    <w:rsid w:val="0084580A"/>
    <w:rsid w:val="00845D98"/>
    <w:rsid w:val="0084640C"/>
    <w:rsid w:val="008469EB"/>
    <w:rsid w:val="00846B53"/>
    <w:rsid w:val="00847055"/>
    <w:rsid w:val="00847367"/>
    <w:rsid w:val="00847447"/>
    <w:rsid w:val="00847474"/>
    <w:rsid w:val="0084770C"/>
    <w:rsid w:val="00847A3C"/>
    <w:rsid w:val="00847B9C"/>
    <w:rsid w:val="00847F46"/>
    <w:rsid w:val="008500D4"/>
    <w:rsid w:val="008506BF"/>
    <w:rsid w:val="00850720"/>
    <w:rsid w:val="00851112"/>
    <w:rsid w:val="00851173"/>
    <w:rsid w:val="008515D1"/>
    <w:rsid w:val="008517D1"/>
    <w:rsid w:val="00851872"/>
    <w:rsid w:val="00852059"/>
    <w:rsid w:val="00852332"/>
    <w:rsid w:val="008528FB"/>
    <w:rsid w:val="00852A5D"/>
    <w:rsid w:val="00852CE9"/>
    <w:rsid w:val="0085368D"/>
    <w:rsid w:val="0085381A"/>
    <w:rsid w:val="008538F7"/>
    <w:rsid w:val="008539B6"/>
    <w:rsid w:val="00853E72"/>
    <w:rsid w:val="00854095"/>
    <w:rsid w:val="008548D9"/>
    <w:rsid w:val="00854A71"/>
    <w:rsid w:val="00854A7B"/>
    <w:rsid w:val="008550AF"/>
    <w:rsid w:val="008558A1"/>
    <w:rsid w:val="008559B2"/>
    <w:rsid w:val="00855A6D"/>
    <w:rsid w:val="00855BE5"/>
    <w:rsid w:val="00855E7B"/>
    <w:rsid w:val="008562F0"/>
    <w:rsid w:val="008563ED"/>
    <w:rsid w:val="0085661C"/>
    <w:rsid w:val="00856918"/>
    <w:rsid w:val="00856AB8"/>
    <w:rsid w:val="00856EF6"/>
    <w:rsid w:val="008570A8"/>
    <w:rsid w:val="008576DA"/>
    <w:rsid w:val="00857918"/>
    <w:rsid w:val="008617AA"/>
    <w:rsid w:val="008619E3"/>
    <w:rsid w:val="00861B7A"/>
    <w:rsid w:val="00861FC3"/>
    <w:rsid w:val="00862333"/>
    <w:rsid w:val="00862467"/>
    <w:rsid w:val="00862868"/>
    <w:rsid w:val="0086321C"/>
    <w:rsid w:val="00863B72"/>
    <w:rsid w:val="00863C59"/>
    <w:rsid w:val="00863CE2"/>
    <w:rsid w:val="00864028"/>
    <w:rsid w:val="00864BEB"/>
    <w:rsid w:val="00864F32"/>
    <w:rsid w:val="00865390"/>
    <w:rsid w:val="0086553D"/>
    <w:rsid w:val="0086565E"/>
    <w:rsid w:val="00865874"/>
    <w:rsid w:val="00865BB4"/>
    <w:rsid w:val="008660C3"/>
    <w:rsid w:val="00866229"/>
    <w:rsid w:val="008662BF"/>
    <w:rsid w:val="008668A6"/>
    <w:rsid w:val="008668EB"/>
    <w:rsid w:val="0086723E"/>
    <w:rsid w:val="008676EC"/>
    <w:rsid w:val="0086781F"/>
    <w:rsid w:val="0086787F"/>
    <w:rsid w:val="0086793A"/>
    <w:rsid w:val="008702AA"/>
    <w:rsid w:val="00870339"/>
    <w:rsid w:val="00870707"/>
    <w:rsid w:val="00870E20"/>
    <w:rsid w:val="0087119C"/>
    <w:rsid w:val="008718DC"/>
    <w:rsid w:val="008719C4"/>
    <w:rsid w:val="00871EE6"/>
    <w:rsid w:val="00871FEA"/>
    <w:rsid w:val="008723E0"/>
    <w:rsid w:val="00873714"/>
    <w:rsid w:val="00873BF9"/>
    <w:rsid w:val="0087412A"/>
    <w:rsid w:val="008741B3"/>
    <w:rsid w:val="008749A4"/>
    <w:rsid w:val="00874F48"/>
    <w:rsid w:val="00874FA3"/>
    <w:rsid w:val="008754AD"/>
    <w:rsid w:val="0087584F"/>
    <w:rsid w:val="008758A6"/>
    <w:rsid w:val="00875ECB"/>
    <w:rsid w:val="00875FB3"/>
    <w:rsid w:val="008766C9"/>
    <w:rsid w:val="008769A3"/>
    <w:rsid w:val="0087709B"/>
    <w:rsid w:val="00877D6B"/>
    <w:rsid w:val="0088080B"/>
    <w:rsid w:val="008809D0"/>
    <w:rsid w:val="00881035"/>
    <w:rsid w:val="008815BE"/>
    <w:rsid w:val="008817F8"/>
    <w:rsid w:val="00881F19"/>
    <w:rsid w:val="00881FF2"/>
    <w:rsid w:val="00882073"/>
    <w:rsid w:val="00882242"/>
    <w:rsid w:val="00883AFF"/>
    <w:rsid w:val="00884152"/>
    <w:rsid w:val="008841F4"/>
    <w:rsid w:val="0088464F"/>
    <w:rsid w:val="008846F2"/>
    <w:rsid w:val="00884A31"/>
    <w:rsid w:val="00884D8F"/>
    <w:rsid w:val="00885C82"/>
    <w:rsid w:val="00886253"/>
    <w:rsid w:val="0088625E"/>
    <w:rsid w:val="00887025"/>
    <w:rsid w:val="00887595"/>
    <w:rsid w:val="008876E1"/>
    <w:rsid w:val="008876E2"/>
    <w:rsid w:val="00887B4F"/>
    <w:rsid w:val="00887CF3"/>
    <w:rsid w:val="00890742"/>
    <w:rsid w:val="00890A5F"/>
    <w:rsid w:val="008911E3"/>
    <w:rsid w:val="00891D5B"/>
    <w:rsid w:val="0089236B"/>
    <w:rsid w:val="00892513"/>
    <w:rsid w:val="00892815"/>
    <w:rsid w:val="00892DE7"/>
    <w:rsid w:val="008934B3"/>
    <w:rsid w:val="00893769"/>
    <w:rsid w:val="008939E5"/>
    <w:rsid w:val="00893A51"/>
    <w:rsid w:val="00893A9A"/>
    <w:rsid w:val="00894142"/>
    <w:rsid w:val="008943F7"/>
    <w:rsid w:val="0089463C"/>
    <w:rsid w:val="00894706"/>
    <w:rsid w:val="0089561B"/>
    <w:rsid w:val="00895A41"/>
    <w:rsid w:val="00895F8B"/>
    <w:rsid w:val="00895FB6"/>
    <w:rsid w:val="008962F3"/>
    <w:rsid w:val="00896A9E"/>
    <w:rsid w:val="00896F47"/>
    <w:rsid w:val="00897B53"/>
    <w:rsid w:val="00897D82"/>
    <w:rsid w:val="008A0226"/>
    <w:rsid w:val="008A0270"/>
    <w:rsid w:val="008A040B"/>
    <w:rsid w:val="008A0CD3"/>
    <w:rsid w:val="008A0D41"/>
    <w:rsid w:val="008A1917"/>
    <w:rsid w:val="008A1CED"/>
    <w:rsid w:val="008A2378"/>
    <w:rsid w:val="008A2DEA"/>
    <w:rsid w:val="008A319B"/>
    <w:rsid w:val="008A329E"/>
    <w:rsid w:val="008A442B"/>
    <w:rsid w:val="008A4674"/>
    <w:rsid w:val="008A47A8"/>
    <w:rsid w:val="008A497A"/>
    <w:rsid w:val="008A5040"/>
    <w:rsid w:val="008A54A9"/>
    <w:rsid w:val="008A58AD"/>
    <w:rsid w:val="008A5A12"/>
    <w:rsid w:val="008A5AA8"/>
    <w:rsid w:val="008A60B4"/>
    <w:rsid w:val="008A6220"/>
    <w:rsid w:val="008A6D00"/>
    <w:rsid w:val="008A73EE"/>
    <w:rsid w:val="008A748D"/>
    <w:rsid w:val="008A7886"/>
    <w:rsid w:val="008A7B56"/>
    <w:rsid w:val="008B0F2E"/>
    <w:rsid w:val="008B10AC"/>
    <w:rsid w:val="008B1CC4"/>
    <w:rsid w:val="008B2EEB"/>
    <w:rsid w:val="008B346A"/>
    <w:rsid w:val="008B3528"/>
    <w:rsid w:val="008B387B"/>
    <w:rsid w:val="008B3C37"/>
    <w:rsid w:val="008B3CB8"/>
    <w:rsid w:val="008B42A9"/>
    <w:rsid w:val="008B48D5"/>
    <w:rsid w:val="008B559C"/>
    <w:rsid w:val="008B588E"/>
    <w:rsid w:val="008B5CDA"/>
    <w:rsid w:val="008B5D9F"/>
    <w:rsid w:val="008B6630"/>
    <w:rsid w:val="008B6B0E"/>
    <w:rsid w:val="008B6EA6"/>
    <w:rsid w:val="008B6EAA"/>
    <w:rsid w:val="008B7251"/>
    <w:rsid w:val="008B7411"/>
    <w:rsid w:val="008B7BD7"/>
    <w:rsid w:val="008C017B"/>
    <w:rsid w:val="008C09DD"/>
    <w:rsid w:val="008C09F0"/>
    <w:rsid w:val="008C0D65"/>
    <w:rsid w:val="008C0E0B"/>
    <w:rsid w:val="008C0E5B"/>
    <w:rsid w:val="008C23E0"/>
    <w:rsid w:val="008C25B1"/>
    <w:rsid w:val="008C2EA3"/>
    <w:rsid w:val="008C2EC2"/>
    <w:rsid w:val="008C3191"/>
    <w:rsid w:val="008C42CA"/>
    <w:rsid w:val="008C501F"/>
    <w:rsid w:val="008C59CD"/>
    <w:rsid w:val="008C5F2E"/>
    <w:rsid w:val="008C5F6B"/>
    <w:rsid w:val="008C66F0"/>
    <w:rsid w:val="008C6751"/>
    <w:rsid w:val="008C6CFA"/>
    <w:rsid w:val="008C6EAF"/>
    <w:rsid w:val="008C7298"/>
    <w:rsid w:val="008C7434"/>
    <w:rsid w:val="008C7691"/>
    <w:rsid w:val="008C7FC6"/>
    <w:rsid w:val="008D0423"/>
    <w:rsid w:val="008D0680"/>
    <w:rsid w:val="008D0C04"/>
    <w:rsid w:val="008D0E7B"/>
    <w:rsid w:val="008D12FB"/>
    <w:rsid w:val="008D1AD5"/>
    <w:rsid w:val="008D1CD5"/>
    <w:rsid w:val="008D1CEE"/>
    <w:rsid w:val="008D2169"/>
    <w:rsid w:val="008D23F2"/>
    <w:rsid w:val="008D2412"/>
    <w:rsid w:val="008D2632"/>
    <w:rsid w:val="008D2B37"/>
    <w:rsid w:val="008D2C5F"/>
    <w:rsid w:val="008D33CA"/>
    <w:rsid w:val="008D353A"/>
    <w:rsid w:val="008D395F"/>
    <w:rsid w:val="008D3C35"/>
    <w:rsid w:val="008D3D20"/>
    <w:rsid w:val="008D3DA4"/>
    <w:rsid w:val="008D4137"/>
    <w:rsid w:val="008D41F7"/>
    <w:rsid w:val="008D43E1"/>
    <w:rsid w:val="008D491F"/>
    <w:rsid w:val="008D4ADC"/>
    <w:rsid w:val="008D51B7"/>
    <w:rsid w:val="008D638C"/>
    <w:rsid w:val="008D6A0A"/>
    <w:rsid w:val="008D714A"/>
    <w:rsid w:val="008D717B"/>
    <w:rsid w:val="008D79C8"/>
    <w:rsid w:val="008D7E1D"/>
    <w:rsid w:val="008E01CA"/>
    <w:rsid w:val="008E06A5"/>
    <w:rsid w:val="008E0821"/>
    <w:rsid w:val="008E0848"/>
    <w:rsid w:val="008E0D8D"/>
    <w:rsid w:val="008E1F76"/>
    <w:rsid w:val="008E260E"/>
    <w:rsid w:val="008E2762"/>
    <w:rsid w:val="008E3032"/>
    <w:rsid w:val="008E326F"/>
    <w:rsid w:val="008E40E5"/>
    <w:rsid w:val="008E508E"/>
    <w:rsid w:val="008E529F"/>
    <w:rsid w:val="008E5889"/>
    <w:rsid w:val="008E59F4"/>
    <w:rsid w:val="008E5BF0"/>
    <w:rsid w:val="008E5F05"/>
    <w:rsid w:val="008E6019"/>
    <w:rsid w:val="008E656E"/>
    <w:rsid w:val="008E6ADF"/>
    <w:rsid w:val="008E6D3D"/>
    <w:rsid w:val="008E6EA1"/>
    <w:rsid w:val="008E7039"/>
    <w:rsid w:val="008E7206"/>
    <w:rsid w:val="008E7BF4"/>
    <w:rsid w:val="008E7DB6"/>
    <w:rsid w:val="008E7F9D"/>
    <w:rsid w:val="008F03BB"/>
    <w:rsid w:val="008F10BC"/>
    <w:rsid w:val="008F1144"/>
    <w:rsid w:val="008F1A79"/>
    <w:rsid w:val="008F22FE"/>
    <w:rsid w:val="008F251F"/>
    <w:rsid w:val="008F2F76"/>
    <w:rsid w:val="008F41AB"/>
    <w:rsid w:val="008F48F4"/>
    <w:rsid w:val="008F497F"/>
    <w:rsid w:val="008F4C36"/>
    <w:rsid w:val="008F56F9"/>
    <w:rsid w:val="008F58B6"/>
    <w:rsid w:val="008F5D29"/>
    <w:rsid w:val="008F629C"/>
    <w:rsid w:val="008F64C2"/>
    <w:rsid w:val="008F6DA0"/>
    <w:rsid w:val="0090019C"/>
    <w:rsid w:val="00900478"/>
    <w:rsid w:val="009004A4"/>
    <w:rsid w:val="009004EC"/>
    <w:rsid w:val="00900EAC"/>
    <w:rsid w:val="00901340"/>
    <w:rsid w:val="009014C0"/>
    <w:rsid w:val="00901941"/>
    <w:rsid w:val="00901BE9"/>
    <w:rsid w:val="0090228F"/>
    <w:rsid w:val="009027CE"/>
    <w:rsid w:val="00903212"/>
    <w:rsid w:val="009038F6"/>
    <w:rsid w:val="00904694"/>
    <w:rsid w:val="00904735"/>
    <w:rsid w:val="0090509E"/>
    <w:rsid w:val="00905100"/>
    <w:rsid w:val="00905370"/>
    <w:rsid w:val="009054DD"/>
    <w:rsid w:val="00905EEC"/>
    <w:rsid w:val="00906025"/>
    <w:rsid w:val="00906089"/>
    <w:rsid w:val="0090632F"/>
    <w:rsid w:val="00906A07"/>
    <w:rsid w:val="00906DE1"/>
    <w:rsid w:val="009072D1"/>
    <w:rsid w:val="009101FD"/>
    <w:rsid w:val="00910266"/>
    <w:rsid w:val="00910F7C"/>
    <w:rsid w:val="0091150B"/>
    <w:rsid w:val="00911611"/>
    <w:rsid w:val="009120A3"/>
    <w:rsid w:val="009122C3"/>
    <w:rsid w:val="009131F2"/>
    <w:rsid w:val="0091348F"/>
    <w:rsid w:val="009134B2"/>
    <w:rsid w:val="00914006"/>
    <w:rsid w:val="00914825"/>
    <w:rsid w:val="00914902"/>
    <w:rsid w:val="009149FD"/>
    <w:rsid w:val="00914E6E"/>
    <w:rsid w:val="00915146"/>
    <w:rsid w:val="009154E7"/>
    <w:rsid w:val="00915775"/>
    <w:rsid w:val="00915925"/>
    <w:rsid w:val="00915991"/>
    <w:rsid w:val="00916060"/>
    <w:rsid w:val="009160CE"/>
    <w:rsid w:val="00916241"/>
    <w:rsid w:val="00916292"/>
    <w:rsid w:val="00916D46"/>
    <w:rsid w:val="009177C8"/>
    <w:rsid w:val="00917CEE"/>
    <w:rsid w:val="00920657"/>
    <w:rsid w:val="009207F9"/>
    <w:rsid w:val="0092192D"/>
    <w:rsid w:val="00922348"/>
    <w:rsid w:val="009224D4"/>
    <w:rsid w:val="00922549"/>
    <w:rsid w:val="00922786"/>
    <w:rsid w:val="00922996"/>
    <w:rsid w:val="00922F7A"/>
    <w:rsid w:val="009230D5"/>
    <w:rsid w:val="009233B2"/>
    <w:rsid w:val="0092343A"/>
    <w:rsid w:val="00923A3D"/>
    <w:rsid w:val="00923A94"/>
    <w:rsid w:val="00924E07"/>
    <w:rsid w:val="00925387"/>
    <w:rsid w:val="0092553E"/>
    <w:rsid w:val="00926263"/>
    <w:rsid w:val="00926276"/>
    <w:rsid w:val="0092662C"/>
    <w:rsid w:val="00926BFB"/>
    <w:rsid w:val="0092753B"/>
    <w:rsid w:val="00927716"/>
    <w:rsid w:val="00930065"/>
    <w:rsid w:val="0093020E"/>
    <w:rsid w:val="00930237"/>
    <w:rsid w:val="00930443"/>
    <w:rsid w:val="00931515"/>
    <w:rsid w:val="009315C4"/>
    <w:rsid w:val="00931C11"/>
    <w:rsid w:val="00931E1B"/>
    <w:rsid w:val="009320A8"/>
    <w:rsid w:val="009320E1"/>
    <w:rsid w:val="009322C9"/>
    <w:rsid w:val="00932834"/>
    <w:rsid w:val="0093295B"/>
    <w:rsid w:val="00933B91"/>
    <w:rsid w:val="00933F95"/>
    <w:rsid w:val="00934424"/>
    <w:rsid w:val="0093567F"/>
    <w:rsid w:val="009359DF"/>
    <w:rsid w:val="00935D8A"/>
    <w:rsid w:val="009360B9"/>
    <w:rsid w:val="009363F0"/>
    <w:rsid w:val="009365A2"/>
    <w:rsid w:val="00936688"/>
    <w:rsid w:val="00937233"/>
    <w:rsid w:val="00937309"/>
    <w:rsid w:val="009375DC"/>
    <w:rsid w:val="00937659"/>
    <w:rsid w:val="00937883"/>
    <w:rsid w:val="009378EA"/>
    <w:rsid w:val="00941398"/>
    <w:rsid w:val="0094154B"/>
    <w:rsid w:val="00941A97"/>
    <w:rsid w:val="00941AE4"/>
    <w:rsid w:val="00942098"/>
    <w:rsid w:val="00942245"/>
    <w:rsid w:val="00942684"/>
    <w:rsid w:val="0094277E"/>
    <w:rsid w:val="00943292"/>
    <w:rsid w:val="009433C5"/>
    <w:rsid w:val="009433C7"/>
    <w:rsid w:val="009434A8"/>
    <w:rsid w:val="00943512"/>
    <w:rsid w:val="0094353A"/>
    <w:rsid w:val="00943634"/>
    <w:rsid w:val="00943787"/>
    <w:rsid w:val="009439EB"/>
    <w:rsid w:val="00943A35"/>
    <w:rsid w:val="009441B7"/>
    <w:rsid w:val="00944403"/>
    <w:rsid w:val="00944950"/>
    <w:rsid w:val="00944A53"/>
    <w:rsid w:val="00944ACA"/>
    <w:rsid w:val="00944C96"/>
    <w:rsid w:val="009459AC"/>
    <w:rsid w:val="00945ECC"/>
    <w:rsid w:val="009464F5"/>
    <w:rsid w:val="00946737"/>
    <w:rsid w:val="00946D19"/>
    <w:rsid w:val="00946E92"/>
    <w:rsid w:val="00947BDF"/>
    <w:rsid w:val="00947F88"/>
    <w:rsid w:val="0095247B"/>
    <w:rsid w:val="00952706"/>
    <w:rsid w:val="00952E2B"/>
    <w:rsid w:val="00952E3E"/>
    <w:rsid w:val="00952F44"/>
    <w:rsid w:val="00953026"/>
    <w:rsid w:val="0095371B"/>
    <w:rsid w:val="00953C86"/>
    <w:rsid w:val="00953EC8"/>
    <w:rsid w:val="00953FEF"/>
    <w:rsid w:val="00954E82"/>
    <w:rsid w:val="009554AC"/>
    <w:rsid w:val="00955522"/>
    <w:rsid w:val="00955699"/>
    <w:rsid w:val="00955B8F"/>
    <w:rsid w:val="00955C37"/>
    <w:rsid w:val="00956157"/>
    <w:rsid w:val="00956620"/>
    <w:rsid w:val="009573A6"/>
    <w:rsid w:val="00957748"/>
    <w:rsid w:val="00957AA2"/>
    <w:rsid w:val="00957C75"/>
    <w:rsid w:val="009604B5"/>
    <w:rsid w:val="009609B4"/>
    <w:rsid w:val="00960A0D"/>
    <w:rsid w:val="00960BEA"/>
    <w:rsid w:val="00960F0D"/>
    <w:rsid w:val="00961D85"/>
    <w:rsid w:val="00961F98"/>
    <w:rsid w:val="00962AE8"/>
    <w:rsid w:val="009630D9"/>
    <w:rsid w:val="00963AD2"/>
    <w:rsid w:val="0096408F"/>
    <w:rsid w:val="009640AD"/>
    <w:rsid w:val="0096481F"/>
    <w:rsid w:val="0096518F"/>
    <w:rsid w:val="0096535A"/>
    <w:rsid w:val="009657B0"/>
    <w:rsid w:val="00965878"/>
    <w:rsid w:val="00966083"/>
    <w:rsid w:val="0096684C"/>
    <w:rsid w:val="00966896"/>
    <w:rsid w:val="00966CEB"/>
    <w:rsid w:val="009671DA"/>
    <w:rsid w:val="00967A94"/>
    <w:rsid w:val="00967AFC"/>
    <w:rsid w:val="00967C74"/>
    <w:rsid w:val="00967EBD"/>
    <w:rsid w:val="0097013F"/>
    <w:rsid w:val="00970272"/>
    <w:rsid w:val="00970E41"/>
    <w:rsid w:val="00970EF5"/>
    <w:rsid w:val="00970F7F"/>
    <w:rsid w:val="00971652"/>
    <w:rsid w:val="00972003"/>
    <w:rsid w:val="00972243"/>
    <w:rsid w:val="00972A48"/>
    <w:rsid w:val="00972B68"/>
    <w:rsid w:val="00972FFA"/>
    <w:rsid w:val="00973088"/>
    <w:rsid w:val="0097359E"/>
    <w:rsid w:val="00973AC8"/>
    <w:rsid w:val="00973D88"/>
    <w:rsid w:val="0097416A"/>
    <w:rsid w:val="00974510"/>
    <w:rsid w:val="009747CE"/>
    <w:rsid w:val="009748AD"/>
    <w:rsid w:val="00974ABE"/>
    <w:rsid w:val="00974D47"/>
    <w:rsid w:val="00974D68"/>
    <w:rsid w:val="00974DE2"/>
    <w:rsid w:val="00975354"/>
    <w:rsid w:val="009753AF"/>
    <w:rsid w:val="00975E8D"/>
    <w:rsid w:val="00975ED3"/>
    <w:rsid w:val="00976377"/>
    <w:rsid w:val="00976896"/>
    <w:rsid w:val="00977920"/>
    <w:rsid w:val="00977E08"/>
    <w:rsid w:val="009809B7"/>
    <w:rsid w:val="00980DF6"/>
    <w:rsid w:val="00981021"/>
    <w:rsid w:val="009812B7"/>
    <w:rsid w:val="0098186F"/>
    <w:rsid w:val="00981B49"/>
    <w:rsid w:val="00981BD5"/>
    <w:rsid w:val="00981F98"/>
    <w:rsid w:val="009821A5"/>
    <w:rsid w:val="00982B41"/>
    <w:rsid w:val="00983804"/>
    <w:rsid w:val="00983982"/>
    <w:rsid w:val="00984937"/>
    <w:rsid w:val="00984CA3"/>
    <w:rsid w:val="00984D72"/>
    <w:rsid w:val="009853BF"/>
    <w:rsid w:val="0098568C"/>
    <w:rsid w:val="00985E98"/>
    <w:rsid w:val="009868DB"/>
    <w:rsid w:val="00986E5F"/>
    <w:rsid w:val="00986EE3"/>
    <w:rsid w:val="00990373"/>
    <w:rsid w:val="0099054C"/>
    <w:rsid w:val="0099059C"/>
    <w:rsid w:val="009906A6"/>
    <w:rsid w:val="00990810"/>
    <w:rsid w:val="00990C01"/>
    <w:rsid w:val="00990F1B"/>
    <w:rsid w:val="009916B0"/>
    <w:rsid w:val="009917E1"/>
    <w:rsid w:val="0099188C"/>
    <w:rsid w:val="00991CD9"/>
    <w:rsid w:val="00991FE7"/>
    <w:rsid w:val="0099206E"/>
    <w:rsid w:val="009920C8"/>
    <w:rsid w:val="009920EB"/>
    <w:rsid w:val="00992204"/>
    <w:rsid w:val="00992489"/>
    <w:rsid w:val="00992C76"/>
    <w:rsid w:val="00993573"/>
    <w:rsid w:val="009944BE"/>
    <w:rsid w:val="0099496D"/>
    <w:rsid w:val="00994AE4"/>
    <w:rsid w:val="00994BDC"/>
    <w:rsid w:val="00994F5F"/>
    <w:rsid w:val="00995484"/>
    <w:rsid w:val="009956D3"/>
    <w:rsid w:val="009960D3"/>
    <w:rsid w:val="009960F2"/>
    <w:rsid w:val="009961E7"/>
    <w:rsid w:val="00996452"/>
    <w:rsid w:val="0099670C"/>
    <w:rsid w:val="009967F9"/>
    <w:rsid w:val="00996A2D"/>
    <w:rsid w:val="00996BBD"/>
    <w:rsid w:val="0099786E"/>
    <w:rsid w:val="009A081C"/>
    <w:rsid w:val="009A0C77"/>
    <w:rsid w:val="009A0DC8"/>
    <w:rsid w:val="009A1197"/>
    <w:rsid w:val="009A11EF"/>
    <w:rsid w:val="009A162A"/>
    <w:rsid w:val="009A193C"/>
    <w:rsid w:val="009A1997"/>
    <w:rsid w:val="009A1A0D"/>
    <w:rsid w:val="009A1AA9"/>
    <w:rsid w:val="009A1AEA"/>
    <w:rsid w:val="009A21B7"/>
    <w:rsid w:val="009A2830"/>
    <w:rsid w:val="009A3DA0"/>
    <w:rsid w:val="009A40D2"/>
    <w:rsid w:val="009A4139"/>
    <w:rsid w:val="009A44E7"/>
    <w:rsid w:val="009A4639"/>
    <w:rsid w:val="009A4888"/>
    <w:rsid w:val="009A491C"/>
    <w:rsid w:val="009A4966"/>
    <w:rsid w:val="009A4EB9"/>
    <w:rsid w:val="009A5FAF"/>
    <w:rsid w:val="009A6790"/>
    <w:rsid w:val="009A71CE"/>
    <w:rsid w:val="009A72B8"/>
    <w:rsid w:val="009A77D0"/>
    <w:rsid w:val="009B06B8"/>
    <w:rsid w:val="009B07F5"/>
    <w:rsid w:val="009B0BB2"/>
    <w:rsid w:val="009B0C2B"/>
    <w:rsid w:val="009B0C48"/>
    <w:rsid w:val="009B0F7B"/>
    <w:rsid w:val="009B1307"/>
    <w:rsid w:val="009B1528"/>
    <w:rsid w:val="009B16A4"/>
    <w:rsid w:val="009B2812"/>
    <w:rsid w:val="009B29F8"/>
    <w:rsid w:val="009B2D5B"/>
    <w:rsid w:val="009B2FF4"/>
    <w:rsid w:val="009B3763"/>
    <w:rsid w:val="009B393D"/>
    <w:rsid w:val="009B3CC2"/>
    <w:rsid w:val="009B3DD7"/>
    <w:rsid w:val="009B5968"/>
    <w:rsid w:val="009B5BB4"/>
    <w:rsid w:val="009B664F"/>
    <w:rsid w:val="009B6C82"/>
    <w:rsid w:val="009B70DC"/>
    <w:rsid w:val="009B70E5"/>
    <w:rsid w:val="009B7297"/>
    <w:rsid w:val="009B7407"/>
    <w:rsid w:val="009B7DE2"/>
    <w:rsid w:val="009B7EFE"/>
    <w:rsid w:val="009C0254"/>
    <w:rsid w:val="009C03E9"/>
    <w:rsid w:val="009C03F1"/>
    <w:rsid w:val="009C04C5"/>
    <w:rsid w:val="009C0630"/>
    <w:rsid w:val="009C08B5"/>
    <w:rsid w:val="009C0F06"/>
    <w:rsid w:val="009C30AA"/>
    <w:rsid w:val="009C3290"/>
    <w:rsid w:val="009C357C"/>
    <w:rsid w:val="009C3707"/>
    <w:rsid w:val="009C3AB9"/>
    <w:rsid w:val="009C3E41"/>
    <w:rsid w:val="009C4263"/>
    <w:rsid w:val="009C46E5"/>
    <w:rsid w:val="009C46F8"/>
    <w:rsid w:val="009C559C"/>
    <w:rsid w:val="009C5CF4"/>
    <w:rsid w:val="009C61CC"/>
    <w:rsid w:val="009C6316"/>
    <w:rsid w:val="009C6379"/>
    <w:rsid w:val="009C6AE4"/>
    <w:rsid w:val="009C6D96"/>
    <w:rsid w:val="009C71FE"/>
    <w:rsid w:val="009C7A06"/>
    <w:rsid w:val="009C7B2E"/>
    <w:rsid w:val="009C7F6E"/>
    <w:rsid w:val="009D060E"/>
    <w:rsid w:val="009D068C"/>
    <w:rsid w:val="009D06A6"/>
    <w:rsid w:val="009D07F5"/>
    <w:rsid w:val="009D0DA7"/>
    <w:rsid w:val="009D116E"/>
    <w:rsid w:val="009D1226"/>
    <w:rsid w:val="009D14CA"/>
    <w:rsid w:val="009D15CC"/>
    <w:rsid w:val="009D20FE"/>
    <w:rsid w:val="009D2342"/>
    <w:rsid w:val="009D26D9"/>
    <w:rsid w:val="009D28CF"/>
    <w:rsid w:val="009D2918"/>
    <w:rsid w:val="009D2ABE"/>
    <w:rsid w:val="009D3144"/>
    <w:rsid w:val="009D33F5"/>
    <w:rsid w:val="009D35F5"/>
    <w:rsid w:val="009D3AB8"/>
    <w:rsid w:val="009D452D"/>
    <w:rsid w:val="009D48D9"/>
    <w:rsid w:val="009D514C"/>
    <w:rsid w:val="009D51A0"/>
    <w:rsid w:val="009D5730"/>
    <w:rsid w:val="009D5A45"/>
    <w:rsid w:val="009D6E89"/>
    <w:rsid w:val="009E00D4"/>
    <w:rsid w:val="009E1094"/>
    <w:rsid w:val="009E13D4"/>
    <w:rsid w:val="009E1C1D"/>
    <w:rsid w:val="009E1CE0"/>
    <w:rsid w:val="009E1CF5"/>
    <w:rsid w:val="009E1DA4"/>
    <w:rsid w:val="009E2C16"/>
    <w:rsid w:val="009E3D34"/>
    <w:rsid w:val="009E404A"/>
    <w:rsid w:val="009E4E18"/>
    <w:rsid w:val="009E4F5B"/>
    <w:rsid w:val="009E5404"/>
    <w:rsid w:val="009E58E5"/>
    <w:rsid w:val="009E5A90"/>
    <w:rsid w:val="009E5F68"/>
    <w:rsid w:val="009E601F"/>
    <w:rsid w:val="009E67AA"/>
    <w:rsid w:val="009E69BE"/>
    <w:rsid w:val="009E771E"/>
    <w:rsid w:val="009F0100"/>
    <w:rsid w:val="009F0248"/>
    <w:rsid w:val="009F08EF"/>
    <w:rsid w:val="009F09C3"/>
    <w:rsid w:val="009F1146"/>
    <w:rsid w:val="009F17CA"/>
    <w:rsid w:val="009F190F"/>
    <w:rsid w:val="009F19E5"/>
    <w:rsid w:val="009F1CE6"/>
    <w:rsid w:val="009F1D8F"/>
    <w:rsid w:val="009F1FD5"/>
    <w:rsid w:val="009F22DB"/>
    <w:rsid w:val="009F2EB8"/>
    <w:rsid w:val="009F34FE"/>
    <w:rsid w:val="009F37BF"/>
    <w:rsid w:val="009F38D4"/>
    <w:rsid w:val="009F3C2F"/>
    <w:rsid w:val="009F3EC3"/>
    <w:rsid w:val="009F4E34"/>
    <w:rsid w:val="009F4F10"/>
    <w:rsid w:val="009F532A"/>
    <w:rsid w:val="009F5A70"/>
    <w:rsid w:val="009F67AE"/>
    <w:rsid w:val="009F6C93"/>
    <w:rsid w:val="009F6F28"/>
    <w:rsid w:val="009F712B"/>
    <w:rsid w:val="00A001DE"/>
    <w:rsid w:val="00A00A24"/>
    <w:rsid w:val="00A00CD7"/>
    <w:rsid w:val="00A011C1"/>
    <w:rsid w:val="00A0164B"/>
    <w:rsid w:val="00A025DE"/>
    <w:rsid w:val="00A029EF"/>
    <w:rsid w:val="00A02A58"/>
    <w:rsid w:val="00A032B2"/>
    <w:rsid w:val="00A0357C"/>
    <w:rsid w:val="00A03685"/>
    <w:rsid w:val="00A03977"/>
    <w:rsid w:val="00A040D9"/>
    <w:rsid w:val="00A0419F"/>
    <w:rsid w:val="00A04683"/>
    <w:rsid w:val="00A04DBF"/>
    <w:rsid w:val="00A05315"/>
    <w:rsid w:val="00A059DD"/>
    <w:rsid w:val="00A05B2C"/>
    <w:rsid w:val="00A06324"/>
    <w:rsid w:val="00A06FA2"/>
    <w:rsid w:val="00A070F6"/>
    <w:rsid w:val="00A07573"/>
    <w:rsid w:val="00A0775F"/>
    <w:rsid w:val="00A07A0A"/>
    <w:rsid w:val="00A1001A"/>
    <w:rsid w:val="00A101DA"/>
    <w:rsid w:val="00A1039D"/>
    <w:rsid w:val="00A114DF"/>
    <w:rsid w:val="00A11CAF"/>
    <w:rsid w:val="00A122DE"/>
    <w:rsid w:val="00A12BD0"/>
    <w:rsid w:val="00A1356F"/>
    <w:rsid w:val="00A15075"/>
    <w:rsid w:val="00A15099"/>
    <w:rsid w:val="00A152E8"/>
    <w:rsid w:val="00A15A1A"/>
    <w:rsid w:val="00A162C3"/>
    <w:rsid w:val="00A17053"/>
    <w:rsid w:val="00A17BAC"/>
    <w:rsid w:val="00A2079C"/>
    <w:rsid w:val="00A209AD"/>
    <w:rsid w:val="00A212EC"/>
    <w:rsid w:val="00A218C1"/>
    <w:rsid w:val="00A21C87"/>
    <w:rsid w:val="00A2222C"/>
    <w:rsid w:val="00A228AF"/>
    <w:rsid w:val="00A229FB"/>
    <w:rsid w:val="00A23455"/>
    <w:rsid w:val="00A23512"/>
    <w:rsid w:val="00A2352D"/>
    <w:rsid w:val="00A237FE"/>
    <w:rsid w:val="00A23916"/>
    <w:rsid w:val="00A2430B"/>
    <w:rsid w:val="00A24354"/>
    <w:rsid w:val="00A243EA"/>
    <w:rsid w:val="00A24E44"/>
    <w:rsid w:val="00A25190"/>
    <w:rsid w:val="00A25291"/>
    <w:rsid w:val="00A258D6"/>
    <w:rsid w:val="00A263BB"/>
    <w:rsid w:val="00A26419"/>
    <w:rsid w:val="00A2679D"/>
    <w:rsid w:val="00A26996"/>
    <w:rsid w:val="00A26A68"/>
    <w:rsid w:val="00A26D86"/>
    <w:rsid w:val="00A273D1"/>
    <w:rsid w:val="00A27876"/>
    <w:rsid w:val="00A27A73"/>
    <w:rsid w:val="00A27C5E"/>
    <w:rsid w:val="00A27E09"/>
    <w:rsid w:val="00A3058F"/>
    <w:rsid w:val="00A316ED"/>
    <w:rsid w:val="00A31774"/>
    <w:rsid w:val="00A3199F"/>
    <w:rsid w:val="00A31DA4"/>
    <w:rsid w:val="00A31E6A"/>
    <w:rsid w:val="00A32818"/>
    <w:rsid w:val="00A32B1B"/>
    <w:rsid w:val="00A337EA"/>
    <w:rsid w:val="00A33F4D"/>
    <w:rsid w:val="00A342F0"/>
    <w:rsid w:val="00A34460"/>
    <w:rsid w:val="00A346FF"/>
    <w:rsid w:val="00A34E38"/>
    <w:rsid w:val="00A34ED0"/>
    <w:rsid w:val="00A34FDF"/>
    <w:rsid w:val="00A35503"/>
    <w:rsid w:val="00A35DE8"/>
    <w:rsid w:val="00A3638C"/>
    <w:rsid w:val="00A36C0A"/>
    <w:rsid w:val="00A36DCE"/>
    <w:rsid w:val="00A37100"/>
    <w:rsid w:val="00A3716E"/>
    <w:rsid w:val="00A3733F"/>
    <w:rsid w:val="00A378B5"/>
    <w:rsid w:val="00A37964"/>
    <w:rsid w:val="00A40310"/>
    <w:rsid w:val="00A40532"/>
    <w:rsid w:val="00A40FB9"/>
    <w:rsid w:val="00A41298"/>
    <w:rsid w:val="00A41380"/>
    <w:rsid w:val="00A41D30"/>
    <w:rsid w:val="00A42597"/>
    <w:rsid w:val="00A42675"/>
    <w:rsid w:val="00A43016"/>
    <w:rsid w:val="00A43AEB"/>
    <w:rsid w:val="00A44EDB"/>
    <w:rsid w:val="00A44F9B"/>
    <w:rsid w:val="00A45E31"/>
    <w:rsid w:val="00A46199"/>
    <w:rsid w:val="00A46545"/>
    <w:rsid w:val="00A4654D"/>
    <w:rsid w:val="00A469B1"/>
    <w:rsid w:val="00A47360"/>
    <w:rsid w:val="00A47C8E"/>
    <w:rsid w:val="00A50AE5"/>
    <w:rsid w:val="00A5117E"/>
    <w:rsid w:val="00A5235B"/>
    <w:rsid w:val="00A524DC"/>
    <w:rsid w:val="00A52576"/>
    <w:rsid w:val="00A52FB9"/>
    <w:rsid w:val="00A53401"/>
    <w:rsid w:val="00A53466"/>
    <w:rsid w:val="00A53D34"/>
    <w:rsid w:val="00A54A50"/>
    <w:rsid w:val="00A54D56"/>
    <w:rsid w:val="00A54FA3"/>
    <w:rsid w:val="00A55327"/>
    <w:rsid w:val="00A554DD"/>
    <w:rsid w:val="00A555DA"/>
    <w:rsid w:val="00A556B3"/>
    <w:rsid w:val="00A5590E"/>
    <w:rsid w:val="00A55F20"/>
    <w:rsid w:val="00A55FCE"/>
    <w:rsid w:val="00A56264"/>
    <w:rsid w:val="00A56276"/>
    <w:rsid w:val="00A56655"/>
    <w:rsid w:val="00A575AE"/>
    <w:rsid w:val="00A576C8"/>
    <w:rsid w:val="00A579B3"/>
    <w:rsid w:val="00A57FD7"/>
    <w:rsid w:val="00A601BD"/>
    <w:rsid w:val="00A60B01"/>
    <w:rsid w:val="00A61533"/>
    <w:rsid w:val="00A616DE"/>
    <w:rsid w:val="00A619B4"/>
    <w:rsid w:val="00A62891"/>
    <w:rsid w:val="00A62E4D"/>
    <w:rsid w:val="00A633A3"/>
    <w:rsid w:val="00A63513"/>
    <w:rsid w:val="00A63BBE"/>
    <w:rsid w:val="00A63BF4"/>
    <w:rsid w:val="00A6437A"/>
    <w:rsid w:val="00A64607"/>
    <w:rsid w:val="00A64E20"/>
    <w:rsid w:val="00A64F85"/>
    <w:rsid w:val="00A65ADD"/>
    <w:rsid w:val="00A65E3E"/>
    <w:rsid w:val="00A65F07"/>
    <w:rsid w:val="00A66C5F"/>
    <w:rsid w:val="00A67609"/>
    <w:rsid w:val="00A6785F"/>
    <w:rsid w:val="00A67D4C"/>
    <w:rsid w:val="00A67DD2"/>
    <w:rsid w:val="00A67E77"/>
    <w:rsid w:val="00A67E88"/>
    <w:rsid w:val="00A70189"/>
    <w:rsid w:val="00A70D04"/>
    <w:rsid w:val="00A710EE"/>
    <w:rsid w:val="00A71427"/>
    <w:rsid w:val="00A718EC"/>
    <w:rsid w:val="00A718EF"/>
    <w:rsid w:val="00A71AA9"/>
    <w:rsid w:val="00A71E54"/>
    <w:rsid w:val="00A71EDA"/>
    <w:rsid w:val="00A728E3"/>
    <w:rsid w:val="00A73196"/>
    <w:rsid w:val="00A7353B"/>
    <w:rsid w:val="00A737E9"/>
    <w:rsid w:val="00A739D7"/>
    <w:rsid w:val="00A7421F"/>
    <w:rsid w:val="00A74352"/>
    <w:rsid w:val="00A74584"/>
    <w:rsid w:val="00A746DD"/>
    <w:rsid w:val="00A74B97"/>
    <w:rsid w:val="00A74D3F"/>
    <w:rsid w:val="00A751A4"/>
    <w:rsid w:val="00A7522D"/>
    <w:rsid w:val="00A75362"/>
    <w:rsid w:val="00A757B9"/>
    <w:rsid w:val="00A76192"/>
    <w:rsid w:val="00A7636C"/>
    <w:rsid w:val="00A7644F"/>
    <w:rsid w:val="00A76C2F"/>
    <w:rsid w:val="00A76F92"/>
    <w:rsid w:val="00A76FB0"/>
    <w:rsid w:val="00A77224"/>
    <w:rsid w:val="00A7761D"/>
    <w:rsid w:val="00A777E5"/>
    <w:rsid w:val="00A779C5"/>
    <w:rsid w:val="00A77A14"/>
    <w:rsid w:val="00A77CF2"/>
    <w:rsid w:val="00A8015A"/>
    <w:rsid w:val="00A801A3"/>
    <w:rsid w:val="00A80456"/>
    <w:rsid w:val="00A82289"/>
    <w:rsid w:val="00A82872"/>
    <w:rsid w:val="00A82896"/>
    <w:rsid w:val="00A82E9D"/>
    <w:rsid w:val="00A82F37"/>
    <w:rsid w:val="00A8310D"/>
    <w:rsid w:val="00A8310F"/>
    <w:rsid w:val="00A841D9"/>
    <w:rsid w:val="00A84711"/>
    <w:rsid w:val="00A8562F"/>
    <w:rsid w:val="00A85AEF"/>
    <w:rsid w:val="00A85B96"/>
    <w:rsid w:val="00A860B9"/>
    <w:rsid w:val="00A86285"/>
    <w:rsid w:val="00A8653A"/>
    <w:rsid w:val="00A867B4"/>
    <w:rsid w:val="00A868A5"/>
    <w:rsid w:val="00A86AF5"/>
    <w:rsid w:val="00A86FDB"/>
    <w:rsid w:val="00A90A89"/>
    <w:rsid w:val="00A90F1C"/>
    <w:rsid w:val="00A9106C"/>
    <w:rsid w:val="00A91190"/>
    <w:rsid w:val="00A911C3"/>
    <w:rsid w:val="00A91B45"/>
    <w:rsid w:val="00A91CCD"/>
    <w:rsid w:val="00A91D9B"/>
    <w:rsid w:val="00A91FC2"/>
    <w:rsid w:val="00A92325"/>
    <w:rsid w:val="00A92494"/>
    <w:rsid w:val="00A92DFC"/>
    <w:rsid w:val="00A93582"/>
    <w:rsid w:val="00A93ACE"/>
    <w:rsid w:val="00A94155"/>
    <w:rsid w:val="00A9415D"/>
    <w:rsid w:val="00A94D31"/>
    <w:rsid w:val="00A94FCB"/>
    <w:rsid w:val="00A951BC"/>
    <w:rsid w:val="00A9522A"/>
    <w:rsid w:val="00A95270"/>
    <w:rsid w:val="00A95A44"/>
    <w:rsid w:val="00A95D9A"/>
    <w:rsid w:val="00A965A8"/>
    <w:rsid w:val="00A968E7"/>
    <w:rsid w:val="00A96CD7"/>
    <w:rsid w:val="00A974E7"/>
    <w:rsid w:val="00A97C39"/>
    <w:rsid w:val="00A97D8A"/>
    <w:rsid w:val="00AA0CAC"/>
    <w:rsid w:val="00AA0CD1"/>
    <w:rsid w:val="00AA1BF3"/>
    <w:rsid w:val="00AA222F"/>
    <w:rsid w:val="00AA22E4"/>
    <w:rsid w:val="00AA2FB6"/>
    <w:rsid w:val="00AA3A7C"/>
    <w:rsid w:val="00AA3C5B"/>
    <w:rsid w:val="00AA4202"/>
    <w:rsid w:val="00AA4340"/>
    <w:rsid w:val="00AA43EE"/>
    <w:rsid w:val="00AA4461"/>
    <w:rsid w:val="00AA4726"/>
    <w:rsid w:val="00AA56C6"/>
    <w:rsid w:val="00AA5948"/>
    <w:rsid w:val="00AA594E"/>
    <w:rsid w:val="00AA5F7E"/>
    <w:rsid w:val="00AA65E0"/>
    <w:rsid w:val="00AA677B"/>
    <w:rsid w:val="00AA69DD"/>
    <w:rsid w:val="00AA6CA8"/>
    <w:rsid w:val="00AA6F2F"/>
    <w:rsid w:val="00AA7082"/>
    <w:rsid w:val="00AA7168"/>
    <w:rsid w:val="00AA763B"/>
    <w:rsid w:val="00AA7D08"/>
    <w:rsid w:val="00AA7EEE"/>
    <w:rsid w:val="00AB0045"/>
    <w:rsid w:val="00AB012E"/>
    <w:rsid w:val="00AB09F7"/>
    <w:rsid w:val="00AB0B19"/>
    <w:rsid w:val="00AB0D5F"/>
    <w:rsid w:val="00AB0E3A"/>
    <w:rsid w:val="00AB189F"/>
    <w:rsid w:val="00AB1C5B"/>
    <w:rsid w:val="00AB1F6C"/>
    <w:rsid w:val="00AB2478"/>
    <w:rsid w:val="00AB2D6C"/>
    <w:rsid w:val="00AB338C"/>
    <w:rsid w:val="00AB3E1A"/>
    <w:rsid w:val="00AB3E7A"/>
    <w:rsid w:val="00AB4306"/>
    <w:rsid w:val="00AB4BD3"/>
    <w:rsid w:val="00AB4F96"/>
    <w:rsid w:val="00AB5A1B"/>
    <w:rsid w:val="00AB6348"/>
    <w:rsid w:val="00AB6643"/>
    <w:rsid w:val="00AB7CF2"/>
    <w:rsid w:val="00AB7FD6"/>
    <w:rsid w:val="00AC0083"/>
    <w:rsid w:val="00AC0180"/>
    <w:rsid w:val="00AC01ED"/>
    <w:rsid w:val="00AC03C5"/>
    <w:rsid w:val="00AC07FC"/>
    <w:rsid w:val="00AC08C8"/>
    <w:rsid w:val="00AC0B56"/>
    <w:rsid w:val="00AC100D"/>
    <w:rsid w:val="00AC1AD9"/>
    <w:rsid w:val="00AC1AE2"/>
    <w:rsid w:val="00AC1D03"/>
    <w:rsid w:val="00AC25C1"/>
    <w:rsid w:val="00AC28CF"/>
    <w:rsid w:val="00AC2CFD"/>
    <w:rsid w:val="00AC2ECF"/>
    <w:rsid w:val="00AC307A"/>
    <w:rsid w:val="00AC3117"/>
    <w:rsid w:val="00AC3D20"/>
    <w:rsid w:val="00AC46B9"/>
    <w:rsid w:val="00AC48A1"/>
    <w:rsid w:val="00AC516B"/>
    <w:rsid w:val="00AC53D1"/>
    <w:rsid w:val="00AC573F"/>
    <w:rsid w:val="00AC5A20"/>
    <w:rsid w:val="00AC5C93"/>
    <w:rsid w:val="00AC5F3C"/>
    <w:rsid w:val="00AC6315"/>
    <w:rsid w:val="00AC6626"/>
    <w:rsid w:val="00AC6A48"/>
    <w:rsid w:val="00AC6E1F"/>
    <w:rsid w:val="00AC6E27"/>
    <w:rsid w:val="00AC724A"/>
    <w:rsid w:val="00AD0509"/>
    <w:rsid w:val="00AD09BC"/>
    <w:rsid w:val="00AD09F3"/>
    <w:rsid w:val="00AD0CCE"/>
    <w:rsid w:val="00AD0F79"/>
    <w:rsid w:val="00AD1461"/>
    <w:rsid w:val="00AD23F7"/>
    <w:rsid w:val="00AD2AB4"/>
    <w:rsid w:val="00AD2C07"/>
    <w:rsid w:val="00AD2E5A"/>
    <w:rsid w:val="00AD346C"/>
    <w:rsid w:val="00AD3CDF"/>
    <w:rsid w:val="00AD3E3F"/>
    <w:rsid w:val="00AD4885"/>
    <w:rsid w:val="00AD4DF1"/>
    <w:rsid w:val="00AD517C"/>
    <w:rsid w:val="00AD5A40"/>
    <w:rsid w:val="00AD5BCA"/>
    <w:rsid w:val="00AD636F"/>
    <w:rsid w:val="00AD63E2"/>
    <w:rsid w:val="00AD67CC"/>
    <w:rsid w:val="00AD687B"/>
    <w:rsid w:val="00AD7E7E"/>
    <w:rsid w:val="00AE0327"/>
    <w:rsid w:val="00AE0D45"/>
    <w:rsid w:val="00AE104E"/>
    <w:rsid w:val="00AE1176"/>
    <w:rsid w:val="00AE12AE"/>
    <w:rsid w:val="00AE1369"/>
    <w:rsid w:val="00AE1603"/>
    <w:rsid w:val="00AE1CBA"/>
    <w:rsid w:val="00AE2093"/>
    <w:rsid w:val="00AE24DF"/>
    <w:rsid w:val="00AE258E"/>
    <w:rsid w:val="00AE292F"/>
    <w:rsid w:val="00AE3013"/>
    <w:rsid w:val="00AE3575"/>
    <w:rsid w:val="00AE366D"/>
    <w:rsid w:val="00AE3D4F"/>
    <w:rsid w:val="00AE40A1"/>
    <w:rsid w:val="00AE55FA"/>
    <w:rsid w:val="00AE5B12"/>
    <w:rsid w:val="00AE5C1D"/>
    <w:rsid w:val="00AE60EC"/>
    <w:rsid w:val="00AE6588"/>
    <w:rsid w:val="00AE6D6E"/>
    <w:rsid w:val="00AE72C7"/>
    <w:rsid w:val="00AF027A"/>
    <w:rsid w:val="00AF091D"/>
    <w:rsid w:val="00AF0D53"/>
    <w:rsid w:val="00AF11DF"/>
    <w:rsid w:val="00AF12B6"/>
    <w:rsid w:val="00AF1355"/>
    <w:rsid w:val="00AF13A5"/>
    <w:rsid w:val="00AF173C"/>
    <w:rsid w:val="00AF20E0"/>
    <w:rsid w:val="00AF2580"/>
    <w:rsid w:val="00AF3022"/>
    <w:rsid w:val="00AF32BC"/>
    <w:rsid w:val="00AF3477"/>
    <w:rsid w:val="00AF3630"/>
    <w:rsid w:val="00AF413D"/>
    <w:rsid w:val="00AF43F4"/>
    <w:rsid w:val="00AF4F4C"/>
    <w:rsid w:val="00AF5000"/>
    <w:rsid w:val="00AF5B33"/>
    <w:rsid w:val="00AF5CD0"/>
    <w:rsid w:val="00AF5DCA"/>
    <w:rsid w:val="00AF61A4"/>
    <w:rsid w:val="00AF66F2"/>
    <w:rsid w:val="00AF6A85"/>
    <w:rsid w:val="00AF6C2D"/>
    <w:rsid w:val="00AF79F6"/>
    <w:rsid w:val="00AF7CE8"/>
    <w:rsid w:val="00B00875"/>
    <w:rsid w:val="00B00878"/>
    <w:rsid w:val="00B009B5"/>
    <w:rsid w:val="00B00EDE"/>
    <w:rsid w:val="00B00FF1"/>
    <w:rsid w:val="00B011FF"/>
    <w:rsid w:val="00B0173D"/>
    <w:rsid w:val="00B02C35"/>
    <w:rsid w:val="00B031A5"/>
    <w:rsid w:val="00B03495"/>
    <w:rsid w:val="00B04900"/>
    <w:rsid w:val="00B05685"/>
    <w:rsid w:val="00B05D56"/>
    <w:rsid w:val="00B061FD"/>
    <w:rsid w:val="00B06677"/>
    <w:rsid w:val="00B067B2"/>
    <w:rsid w:val="00B06DE6"/>
    <w:rsid w:val="00B07084"/>
    <w:rsid w:val="00B071E2"/>
    <w:rsid w:val="00B0791B"/>
    <w:rsid w:val="00B07ECF"/>
    <w:rsid w:val="00B102A7"/>
    <w:rsid w:val="00B10369"/>
    <w:rsid w:val="00B109DB"/>
    <w:rsid w:val="00B10E01"/>
    <w:rsid w:val="00B1131A"/>
    <w:rsid w:val="00B1324A"/>
    <w:rsid w:val="00B13364"/>
    <w:rsid w:val="00B13631"/>
    <w:rsid w:val="00B138F7"/>
    <w:rsid w:val="00B13A81"/>
    <w:rsid w:val="00B13C95"/>
    <w:rsid w:val="00B13E0F"/>
    <w:rsid w:val="00B141FB"/>
    <w:rsid w:val="00B14251"/>
    <w:rsid w:val="00B14623"/>
    <w:rsid w:val="00B14AD9"/>
    <w:rsid w:val="00B14CB7"/>
    <w:rsid w:val="00B15533"/>
    <w:rsid w:val="00B1586C"/>
    <w:rsid w:val="00B15E83"/>
    <w:rsid w:val="00B1712B"/>
    <w:rsid w:val="00B173B8"/>
    <w:rsid w:val="00B179F5"/>
    <w:rsid w:val="00B21329"/>
    <w:rsid w:val="00B21487"/>
    <w:rsid w:val="00B2158C"/>
    <w:rsid w:val="00B2167D"/>
    <w:rsid w:val="00B216E6"/>
    <w:rsid w:val="00B21D11"/>
    <w:rsid w:val="00B21EFF"/>
    <w:rsid w:val="00B21F5E"/>
    <w:rsid w:val="00B2202A"/>
    <w:rsid w:val="00B22767"/>
    <w:rsid w:val="00B22D90"/>
    <w:rsid w:val="00B23B67"/>
    <w:rsid w:val="00B23CAF"/>
    <w:rsid w:val="00B2406F"/>
    <w:rsid w:val="00B24B4D"/>
    <w:rsid w:val="00B253D2"/>
    <w:rsid w:val="00B25D5B"/>
    <w:rsid w:val="00B26403"/>
    <w:rsid w:val="00B2693A"/>
    <w:rsid w:val="00B27281"/>
    <w:rsid w:val="00B27689"/>
    <w:rsid w:val="00B27973"/>
    <w:rsid w:val="00B300E6"/>
    <w:rsid w:val="00B306D2"/>
    <w:rsid w:val="00B30B19"/>
    <w:rsid w:val="00B30D7C"/>
    <w:rsid w:val="00B31BC5"/>
    <w:rsid w:val="00B327D8"/>
    <w:rsid w:val="00B329F9"/>
    <w:rsid w:val="00B32D77"/>
    <w:rsid w:val="00B335E2"/>
    <w:rsid w:val="00B336E2"/>
    <w:rsid w:val="00B338F8"/>
    <w:rsid w:val="00B33A41"/>
    <w:rsid w:val="00B33AC8"/>
    <w:rsid w:val="00B33DE0"/>
    <w:rsid w:val="00B33F85"/>
    <w:rsid w:val="00B33FF1"/>
    <w:rsid w:val="00B3449F"/>
    <w:rsid w:val="00B344FE"/>
    <w:rsid w:val="00B34682"/>
    <w:rsid w:val="00B3494C"/>
    <w:rsid w:val="00B34AE1"/>
    <w:rsid w:val="00B3516E"/>
    <w:rsid w:val="00B3517D"/>
    <w:rsid w:val="00B353A4"/>
    <w:rsid w:val="00B3547D"/>
    <w:rsid w:val="00B35728"/>
    <w:rsid w:val="00B35863"/>
    <w:rsid w:val="00B35A7F"/>
    <w:rsid w:val="00B35F91"/>
    <w:rsid w:val="00B36388"/>
    <w:rsid w:val="00B36A20"/>
    <w:rsid w:val="00B379FC"/>
    <w:rsid w:val="00B37BDB"/>
    <w:rsid w:val="00B37C2B"/>
    <w:rsid w:val="00B37F17"/>
    <w:rsid w:val="00B4034A"/>
    <w:rsid w:val="00B40693"/>
    <w:rsid w:val="00B40A6E"/>
    <w:rsid w:val="00B40CCC"/>
    <w:rsid w:val="00B40D75"/>
    <w:rsid w:val="00B40FC9"/>
    <w:rsid w:val="00B410F7"/>
    <w:rsid w:val="00B414B3"/>
    <w:rsid w:val="00B41565"/>
    <w:rsid w:val="00B4180D"/>
    <w:rsid w:val="00B41975"/>
    <w:rsid w:val="00B41A40"/>
    <w:rsid w:val="00B41D6A"/>
    <w:rsid w:val="00B41FB5"/>
    <w:rsid w:val="00B4255E"/>
    <w:rsid w:val="00B42BB2"/>
    <w:rsid w:val="00B42DFF"/>
    <w:rsid w:val="00B4332A"/>
    <w:rsid w:val="00B43A47"/>
    <w:rsid w:val="00B4557D"/>
    <w:rsid w:val="00B45BC5"/>
    <w:rsid w:val="00B45D2F"/>
    <w:rsid w:val="00B465FA"/>
    <w:rsid w:val="00B46821"/>
    <w:rsid w:val="00B46CD7"/>
    <w:rsid w:val="00B46FC0"/>
    <w:rsid w:val="00B476C6"/>
    <w:rsid w:val="00B47792"/>
    <w:rsid w:val="00B47B2F"/>
    <w:rsid w:val="00B47B7F"/>
    <w:rsid w:val="00B50699"/>
    <w:rsid w:val="00B50E28"/>
    <w:rsid w:val="00B50E7D"/>
    <w:rsid w:val="00B51349"/>
    <w:rsid w:val="00B5199B"/>
    <w:rsid w:val="00B51A8A"/>
    <w:rsid w:val="00B51DB9"/>
    <w:rsid w:val="00B51E66"/>
    <w:rsid w:val="00B52260"/>
    <w:rsid w:val="00B525FC"/>
    <w:rsid w:val="00B5280A"/>
    <w:rsid w:val="00B52D0B"/>
    <w:rsid w:val="00B5300C"/>
    <w:rsid w:val="00B5327D"/>
    <w:rsid w:val="00B537AB"/>
    <w:rsid w:val="00B53E71"/>
    <w:rsid w:val="00B53FDB"/>
    <w:rsid w:val="00B541C1"/>
    <w:rsid w:val="00B54381"/>
    <w:rsid w:val="00B543D3"/>
    <w:rsid w:val="00B54401"/>
    <w:rsid w:val="00B54B0E"/>
    <w:rsid w:val="00B55315"/>
    <w:rsid w:val="00B558C5"/>
    <w:rsid w:val="00B55CBD"/>
    <w:rsid w:val="00B55FBC"/>
    <w:rsid w:val="00B562C8"/>
    <w:rsid w:val="00B56717"/>
    <w:rsid w:val="00B56B30"/>
    <w:rsid w:val="00B56B40"/>
    <w:rsid w:val="00B56CFF"/>
    <w:rsid w:val="00B57DA9"/>
    <w:rsid w:val="00B57EF3"/>
    <w:rsid w:val="00B602AC"/>
    <w:rsid w:val="00B604EF"/>
    <w:rsid w:val="00B60671"/>
    <w:rsid w:val="00B60769"/>
    <w:rsid w:val="00B6099D"/>
    <w:rsid w:val="00B60A85"/>
    <w:rsid w:val="00B60D94"/>
    <w:rsid w:val="00B6115A"/>
    <w:rsid w:val="00B61306"/>
    <w:rsid w:val="00B61A9C"/>
    <w:rsid w:val="00B61DD6"/>
    <w:rsid w:val="00B620AF"/>
    <w:rsid w:val="00B6280C"/>
    <w:rsid w:val="00B62FDD"/>
    <w:rsid w:val="00B631D9"/>
    <w:rsid w:val="00B63459"/>
    <w:rsid w:val="00B63673"/>
    <w:rsid w:val="00B63C94"/>
    <w:rsid w:val="00B640A0"/>
    <w:rsid w:val="00B640AC"/>
    <w:rsid w:val="00B64315"/>
    <w:rsid w:val="00B645DF"/>
    <w:rsid w:val="00B64FB9"/>
    <w:rsid w:val="00B65389"/>
    <w:rsid w:val="00B656E5"/>
    <w:rsid w:val="00B65C90"/>
    <w:rsid w:val="00B65EFF"/>
    <w:rsid w:val="00B6697D"/>
    <w:rsid w:val="00B66DC7"/>
    <w:rsid w:val="00B6724F"/>
    <w:rsid w:val="00B673E7"/>
    <w:rsid w:val="00B67AA6"/>
    <w:rsid w:val="00B70070"/>
    <w:rsid w:val="00B703B3"/>
    <w:rsid w:val="00B703D1"/>
    <w:rsid w:val="00B7099F"/>
    <w:rsid w:val="00B71069"/>
    <w:rsid w:val="00B712A9"/>
    <w:rsid w:val="00B72016"/>
    <w:rsid w:val="00B72079"/>
    <w:rsid w:val="00B726E5"/>
    <w:rsid w:val="00B72771"/>
    <w:rsid w:val="00B73015"/>
    <w:rsid w:val="00B7304B"/>
    <w:rsid w:val="00B73308"/>
    <w:rsid w:val="00B73A15"/>
    <w:rsid w:val="00B73CAB"/>
    <w:rsid w:val="00B742A7"/>
    <w:rsid w:val="00B74A65"/>
    <w:rsid w:val="00B752A0"/>
    <w:rsid w:val="00B7532A"/>
    <w:rsid w:val="00B75375"/>
    <w:rsid w:val="00B7599A"/>
    <w:rsid w:val="00B76C10"/>
    <w:rsid w:val="00B76F93"/>
    <w:rsid w:val="00B7786F"/>
    <w:rsid w:val="00B77A72"/>
    <w:rsid w:val="00B801BB"/>
    <w:rsid w:val="00B80991"/>
    <w:rsid w:val="00B80A5C"/>
    <w:rsid w:val="00B81D44"/>
    <w:rsid w:val="00B81D73"/>
    <w:rsid w:val="00B82092"/>
    <w:rsid w:val="00B8244C"/>
    <w:rsid w:val="00B82783"/>
    <w:rsid w:val="00B82C43"/>
    <w:rsid w:val="00B831D2"/>
    <w:rsid w:val="00B84142"/>
    <w:rsid w:val="00B84441"/>
    <w:rsid w:val="00B84CAA"/>
    <w:rsid w:val="00B84D68"/>
    <w:rsid w:val="00B84F68"/>
    <w:rsid w:val="00B8525E"/>
    <w:rsid w:val="00B852FF"/>
    <w:rsid w:val="00B855D2"/>
    <w:rsid w:val="00B8567B"/>
    <w:rsid w:val="00B85FC1"/>
    <w:rsid w:val="00B8610E"/>
    <w:rsid w:val="00B8657F"/>
    <w:rsid w:val="00B865AF"/>
    <w:rsid w:val="00B867DE"/>
    <w:rsid w:val="00B86D29"/>
    <w:rsid w:val="00B871CE"/>
    <w:rsid w:val="00B87411"/>
    <w:rsid w:val="00B87699"/>
    <w:rsid w:val="00B87724"/>
    <w:rsid w:val="00B87BB9"/>
    <w:rsid w:val="00B90062"/>
    <w:rsid w:val="00B901BB"/>
    <w:rsid w:val="00B9032D"/>
    <w:rsid w:val="00B90774"/>
    <w:rsid w:val="00B9098E"/>
    <w:rsid w:val="00B90996"/>
    <w:rsid w:val="00B90E40"/>
    <w:rsid w:val="00B90FDA"/>
    <w:rsid w:val="00B91514"/>
    <w:rsid w:val="00B920CA"/>
    <w:rsid w:val="00B931FC"/>
    <w:rsid w:val="00B93612"/>
    <w:rsid w:val="00B941E1"/>
    <w:rsid w:val="00B94E89"/>
    <w:rsid w:val="00B95027"/>
    <w:rsid w:val="00B952AC"/>
    <w:rsid w:val="00B955C7"/>
    <w:rsid w:val="00B95A9C"/>
    <w:rsid w:val="00B95E2C"/>
    <w:rsid w:val="00B963F4"/>
    <w:rsid w:val="00BA0BBA"/>
    <w:rsid w:val="00BA1095"/>
    <w:rsid w:val="00BA2840"/>
    <w:rsid w:val="00BA3304"/>
    <w:rsid w:val="00BA36B1"/>
    <w:rsid w:val="00BA38CF"/>
    <w:rsid w:val="00BA43C3"/>
    <w:rsid w:val="00BA46B8"/>
    <w:rsid w:val="00BA4A7A"/>
    <w:rsid w:val="00BA53C7"/>
    <w:rsid w:val="00BA58E0"/>
    <w:rsid w:val="00BA5B3D"/>
    <w:rsid w:val="00BA5B4C"/>
    <w:rsid w:val="00BA5FBD"/>
    <w:rsid w:val="00BA6002"/>
    <w:rsid w:val="00BA60F2"/>
    <w:rsid w:val="00BA6283"/>
    <w:rsid w:val="00BA631B"/>
    <w:rsid w:val="00BA64CC"/>
    <w:rsid w:val="00BA692E"/>
    <w:rsid w:val="00BA71EE"/>
    <w:rsid w:val="00BA75B8"/>
    <w:rsid w:val="00BB02B0"/>
    <w:rsid w:val="00BB0673"/>
    <w:rsid w:val="00BB0689"/>
    <w:rsid w:val="00BB154B"/>
    <w:rsid w:val="00BB1592"/>
    <w:rsid w:val="00BB223D"/>
    <w:rsid w:val="00BB253D"/>
    <w:rsid w:val="00BB2B3B"/>
    <w:rsid w:val="00BB2DD4"/>
    <w:rsid w:val="00BB2F3F"/>
    <w:rsid w:val="00BB3035"/>
    <w:rsid w:val="00BB3169"/>
    <w:rsid w:val="00BB33C0"/>
    <w:rsid w:val="00BB39D3"/>
    <w:rsid w:val="00BB3A56"/>
    <w:rsid w:val="00BB3C1E"/>
    <w:rsid w:val="00BB443E"/>
    <w:rsid w:val="00BB4861"/>
    <w:rsid w:val="00BB4B68"/>
    <w:rsid w:val="00BB503A"/>
    <w:rsid w:val="00BB51A4"/>
    <w:rsid w:val="00BB6044"/>
    <w:rsid w:val="00BB6E43"/>
    <w:rsid w:val="00BB74BC"/>
    <w:rsid w:val="00BC0109"/>
    <w:rsid w:val="00BC015F"/>
    <w:rsid w:val="00BC08E4"/>
    <w:rsid w:val="00BC102D"/>
    <w:rsid w:val="00BC1280"/>
    <w:rsid w:val="00BC1CEE"/>
    <w:rsid w:val="00BC223A"/>
    <w:rsid w:val="00BC227F"/>
    <w:rsid w:val="00BC27A1"/>
    <w:rsid w:val="00BC2A87"/>
    <w:rsid w:val="00BC2F08"/>
    <w:rsid w:val="00BC3143"/>
    <w:rsid w:val="00BC33FD"/>
    <w:rsid w:val="00BC34C2"/>
    <w:rsid w:val="00BC3829"/>
    <w:rsid w:val="00BC382F"/>
    <w:rsid w:val="00BC3B8D"/>
    <w:rsid w:val="00BC4A95"/>
    <w:rsid w:val="00BC56B0"/>
    <w:rsid w:val="00BC57C5"/>
    <w:rsid w:val="00BC589C"/>
    <w:rsid w:val="00BC5967"/>
    <w:rsid w:val="00BC5A90"/>
    <w:rsid w:val="00BC5C4C"/>
    <w:rsid w:val="00BC5FD2"/>
    <w:rsid w:val="00BC62E8"/>
    <w:rsid w:val="00BC67B6"/>
    <w:rsid w:val="00BC7C5C"/>
    <w:rsid w:val="00BD15F2"/>
    <w:rsid w:val="00BD1729"/>
    <w:rsid w:val="00BD1B36"/>
    <w:rsid w:val="00BD35CB"/>
    <w:rsid w:val="00BD41A0"/>
    <w:rsid w:val="00BD4393"/>
    <w:rsid w:val="00BD4753"/>
    <w:rsid w:val="00BD53AF"/>
    <w:rsid w:val="00BD555C"/>
    <w:rsid w:val="00BD5629"/>
    <w:rsid w:val="00BD5AC0"/>
    <w:rsid w:val="00BD639E"/>
    <w:rsid w:val="00BD7DE3"/>
    <w:rsid w:val="00BD7E51"/>
    <w:rsid w:val="00BD7E8F"/>
    <w:rsid w:val="00BE0027"/>
    <w:rsid w:val="00BE030E"/>
    <w:rsid w:val="00BE06C4"/>
    <w:rsid w:val="00BE0B8F"/>
    <w:rsid w:val="00BE0C0F"/>
    <w:rsid w:val="00BE1377"/>
    <w:rsid w:val="00BE14FC"/>
    <w:rsid w:val="00BE17AF"/>
    <w:rsid w:val="00BE2339"/>
    <w:rsid w:val="00BE2551"/>
    <w:rsid w:val="00BE2A81"/>
    <w:rsid w:val="00BE2E71"/>
    <w:rsid w:val="00BE2F6A"/>
    <w:rsid w:val="00BE41C5"/>
    <w:rsid w:val="00BE469F"/>
    <w:rsid w:val="00BE59E7"/>
    <w:rsid w:val="00BE5C00"/>
    <w:rsid w:val="00BE6451"/>
    <w:rsid w:val="00BE66EF"/>
    <w:rsid w:val="00BE68E1"/>
    <w:rsid w:val="00BE6B09"/>
    <w:rsid w:val="00BE6D82"/>
    <w:rsid w:val="00BE7D03"/>
    <w:rsid w:val="00BF051A"/>
    <w:rsid w:val="00BF0588"/>
    <w:rsid w:val="00BF062D"/>
    <w:rsid w:val="00BF0819"/>
    <w:rsid w:val="00BF0B1B"/>
    <w:rsid w:val="00BF0EFB"/>
    <w:rsid w:val="00BF100D"/>
    <w:rsid w:val="00BF12C5"/>
    <w:rsid w:val="00BF14FA"/>
    <w:rsid w:val="00BF1540"/>
    <w:rsid w:val="00BF1799"/>
    <w:rsid w:val="00BF189C"/>
    <w:rsid w:val="00BF205C"/>
    <w:rsid w:val="00BF21BF"/>
    <w:rsid w:val="00BF26DF"/>
    <w:rsid w:val="00BF2CD2"/>
    <w:rsid w:val="00BF2E91"/>
    <w:rsid w:val="00BF35AF"/>
    <w:rsid w:val="00BF3D70"/>
    <w:rsid w:val="00BF3E54"/>
    <w:rsid w:val="00BF4548"/>
    <w:rsid w:val="00BF4966"/>
    <w:rsid w:val="00BF498A"/>
    <w:rsid w:val="00BF4B5B"/>
    <w:rsid w:val="00BF4CE9"/>
    <w:rsid w:val="00BF591D"/>
    <w:rsid w:val="00BF61C5"/>
    <w:rsid w:val="00BF6346"/>
    <w:rsid w:val="00BF651C"/>
    <w:rsid w:val="00BF6D36"/>
    <w:rsid w:val="00BF6E50"/>
    <w:rsid w:val="00BF702C"/>
    <w:rsid w:val="00BF7071"/>
    <w:rsid w:val="00BF71A0"/>
    <w:rsid w:val="00C007A3"/>
    <w:rsid w:val="00C00A34"/>
    <w:rsid w:val="00C00FD4"/>
    <w:rsid w:val="00C013E2"/>
    <w:rsid w:val="00C01459"/>
    <w:rsid w:val="00C014C9"/>
    <w:rsid w:val="00C01CEB"/>
    <w:rsid w:val="00C01E6E"/>
    <w:rsid w:val="00C01F9D"/>
    <w:rsid w:val="00C0211E"/>
    <w:rsid w:val="00C02474"/>
    <w:rsid w:val="00C02926"/>
    <w:rsid w:val="00C02CDB"/>
    <w:rsid w:val="00C03193"/>
    <w:rsid w:val="00C0341E"/>
    <w:rsid w:val="00C03CE6"/>
    <w:rsid w:val="00C045CE"/>
    <w:rsid w:val="00C04AD9"/>
    <w:rsid w:val="00C055CE"/>
    <w:rsid w:val="00C056C0"/>
    <w:rsid w:val="00C05787"/>
    <w:rsid w:val="00C06446"/>
    <w:rsid w:val="00C0674A"/>
    <w:rsid w:val="00C06831"/>
    <w:rsid w:val="00C0716C"/>
    <w:rsid w:val="00C0719D"/>
    <w:rsid w:val="00C076A9"/>
    <w:rsid w:val="00C07A8C"/>
    <w:rsid w:val="00C07CF3"/>
    <w:rsid w:val="00C1027E"/>
    <w:rsid w:val="00C10318"/>
    <w:rsid w:val="00C103DE"/>
    <w:rsid w:val="00C10752"/>
    <w:rsid w:val="00C10810"/>
    <w:rsid w:val="00C10D29"/>
    <w:rsid w:val="00C116E1"/>
    <w:rsid w:val="00C11794"/>
    <w:rsid w:val="00C11EB4"/>
    <w:rsid w:val="00C12136"/>
    <w:rsid w:val="00C12EE9"/>
    <w:rsid w:val="00C13276"/>
    <w:rsid w:val="00C13913"/>
    <w:rsid w:val="00C14962"/>
    <w:rsid w:val="00C14A82"/>
    <w:rsid w:val="00C14B1D"/>
    <w:rsid w:val="00C1566C"/>
    <w:rsid w:val="00C156F0"/>
    <w:rsid w:val="00C15A79"/>
    <w:rsid w:val="00C16B9E"/>
    <w:rsid w:val="00C173AA"/>
    <w:rsid w:val="00C20BC7"/>
    <w:rsid w:val="00C215FC"/>
    <w:rsid w:val="00C218D4"/>
    <w:rsid w:val="00C21CB9"/>
    <w:rsid w:val="00C21FA7"/>
    <w:rsid w:val="00C2295D"/>
    <w:rsid w:val="00C22968"/>
    <w:rsid w:val="00C229CB"/>
    <w:rsid w:val="00C22F34"/>
    <w:rsid w:val="00C22FEE"/>
    <w:rsid w:val="00C2359E"/>
    <w:rsid w:val="00C2379F"/>
    <w:rsid w:val="00C2380B"/>
    <w:rsid w:val="00C23A8E"/>
    <w:rsid w:val="00C2445F"/>
    <w:rsid w:val="00C248B4"/>
    <w:rsid w:val="00C252CC"/>
    <w:rsid w:val="00C25319"/>
    <w:rsid w:val="00C25385"/>
    <w:rsid w:val="00C25A51"/>
    <w:rsid w:val="00C25A67"/>
    <w:rsid w:val="00C2664E"/>
    <w:rsid w:val="00C26D8D"/>
    <w:rsid w:val="00C26D91"/>
    <w:rsid w:val="00C270B9"/>
    <w:rsid w:val="00C2740D"/>
    <w:rsid w:val="00C27D54"/>
    <w:rsid w:val="00C27E70"/>
    <w:rsid w:val="00C30C97"/>
    <w:rsid w:val="00C31817"/>
    <w:rsid w:val="00C31BA5"/>
    <w:rsid w:val="00C32010"/>
    <w:rsid w:val="00C33A21"/>
    <w:rsid w:val="00C33D76"/>
    <w:rsid w:val="00C33E26"/>
    <w:rsid w:val="00C34CFA"/>
    <w:rsid w:val="00C35717"/>
    <w:rsid w:val="00C358FE"/>
    <w:rsid w:val="00C35A0A"/>
    <w:rsid w:val="00C35D3B"/>
    <w:rsid w:val="00C36320"/>
    <w:rsid w:val="00C363D7"/>
    <w:rsid w:val="00C36B0B"/>
    <w:rsid w:val="00C36B7B"/>
    <w:rsid w:val="00C36C9E"/>
    <w:rsid w:val="00C3771A"/>
    <w:rsid w:val="00C37742"/>
    <w:rsid w:val="00C401AB"/>
    <w:rsid w:val="00C40614"/>
    <w:rsid w:val="00C407D4"/>
    <w:rsid w:val="00C4107B"/>
    <w:rsid w:val="00C416E8"/>
    <w:rsid w:val="00C41780"/>
    <w:rsid w:val="00C418EE"/>
    <w:rsid w:val="00C41A7E"/>
    <w:rsid w:val="00C41A9C"/>
    <w:rsid w:val="00C422F0"/>
    <w:rsid w:val="00C4237E"/>
    <w:rsid w:val="00C4239F"/>
    <w:rsid w:val="00C42663"/>
    <w:rsid w:val="00C42DD1"/>
    <w:rsid w:val="00C42FB6"/>
    <w:rsid w:val="00C444BE"/>
    <w:rsid w:val="00C44506"/>
    <w:rsid w:val="00C44672"/>
    <w:rsid w:val="00C44C8F"/>
    <w:rsid w:val="00C44F84"/>
    <w:rsid w:val="00C45237"/>
    <w:rsid w:val="00C458D7"/>
    <w:rsid w:val="00C45FFC"/>
    <w:rsid w:val="00C4648A"/>
    <w:rsid w:val="00C464B4"/>
    <w:rsid w:val="00C46563"/>
    <w:rsid w:val="00C466A2"/>
    <w:rsid w:val="00C468B7"/>
    <w:rsid w:val="00C46AD9"/>
    <w:rsid w:val="00C4712A"/>
    <w:rsid w:val="00C47173"/>
    <w:rsid w:val="00C4736C"/>
    <w:rsid w:val="00C47A05"/>
    <w:rsid w:val="00C501F3"/>
    <w:rsid w:val="00C5028D"/>
    <w:rsid w:val="00C50522"/>
    <w:rsid w:val="00C5063C"/>
    <w:rsid w:val="00C50B3A"/>
    <w:rsid w:val="00C50BBD"/>
    <w:rsid w:val="00C51464"/>
    <w:rsid w:val="00C51687"/>
    <w:rsid w:val="00C51C97"/>
    <w:rsid w:val="00C51EEF"/>
    <w:rsid w:val="00C52120"/>
    <w:rsid w:val="00C52A8D"/>
    <w:rsid w:val="00C52A9C"/>
    <w:rsid w:val="00C52E9F"/>
    <w:rsid w:val="00C53096"/>
    <w:rsid w:val="00C53105"/>
    <w:rsid w:val="00C535B9"/>
    <w:rsid w:val="00C53B35"/>
    <w:rsid w:val="00C547B5"/>
    <w:rsid w:val="00C54A90"/>
    <w:rsid w:val="00C554C2"/>
    <w:rsid w:val="00C5596C"/>
    <w:rsid w:val="00C55DED"/>
    <w:rsid w:val="00C55E9A"/>
    <w:rsid w:val="00C55FD7"/>
    <w:rsid w:val="00C56A45"/>
    <w:rsid w:val="00C56B2E"/>
    <w:rsid w:val="00C56F45"/>
    <w:rsid w:val="00C5723E"/>
    <w:rsid w:val="00C57B9F"/>
    <w:rsid w:val="00C60A09"/>
    <w:rsid w:val="00C60AA7"/>
    <w:rsid w:val="00C61C13"/>
    <w:rsid w:val="00C61E22"/>
    <w:rsid w:val="00C6209F"/>
    <w:rsid w:val="00C62296"/>
    <w:rsid w:val="00C62DBC"/>
    <w:rsid w:val="00C635CA"/>
    <w:rsid w:val="00C64182"/>
    <w:rsid w:val="00C6428C"/>
    <w:rsid w:val="00C6458E"/>
    <w:rsid w:val="00C64776"/>
    <w:rsid w:val="00C64D3D"/>
    <w:rsid w:val="00C64F24"/>
    <w:rsid w:val="00C6564F"/>
    <w:rsid w:val="00C662C0"/>
    <w:rsid w:val="00C678AB"/>
    <w:rsid w:val="00C678E2"/>
    <w:rsid w:val="00C67C6E"/>
    <w:rsid w:val="00C7063C"/>
    <w:rsid w:val="00C70C47"/>
    <w:rsid w:val="00C70C7D"/>
    <w:rsid w:val="00C711BD"/>
    <w:rsid w:val="00C72398"/>
    <w:rsid w:val="00C739FB"/>
    <w:rsid w:val="00C73B08"/>
    <w:rsid w:val="00C73F31"/>
    <w:rsid w:val="00C748E9"/>
    <w:rsid w:val="00C74C9E"/>
    <w:rsid w:val="00C7586C"/>
    <w:rsid w:val="00C75B53"/>
    <w:rsid w:val="00C76302"/>
    <w:rsid w:val="00C76A6D"/>
    <w:rsid w:val="00C76B6F"/>
    <w:rsid w:val="00C76BF7"/>
    <w:rsid w:val="00C77037"/>
    <w:rsid w:val="00C77038"/>
    <w:rsid w:val="00C776A8"/>
    <w:rsid w:val="00C77A9D"/>
    <w:rsid w:val="00C80337"/>
    <w:rsid w:val="00C81DF7"/>
    <w:rsid w:val="00C82209"/>
    <w:rsid w:val="00C82444"/>
    <w:rsid w:val="00C82DE2"/>
    <w:rsid w:val="00C83604"/>
    <w:rsid w:val="00C842F6"/>
    <w:rsid w:val="00C843C5"/>
    <w:rsid w:val="00C843CD"/>
    <w:rsid w:val="00C84D70"/>
    <w:rsid w:val="00C85074"/>
    <w:rsid w:val="00C85A6F"/>
    <w:rsid w:val="00C8604A"/>
    <w:rsid w:val="00C862CE"/>
    <w:rsid w:val="00C866A0"/>
    <w:rsid w:val="00C87385"/>
    <w:rsid w:val="00C87539"/>
    <w:rsid w:val="00C87959"/>
    <w:rsid w:val="00C87E00"/>
    <w:rsid w:val="00C90251"/>
    <w:rsid w:val="00C90648"/>
    <w:rsid w:val="00C907AD"/>
    <w:rsid w:val="00C90AF5"/>
    <w:rsid w:val="00C90F75"/>
    <w:rsid w:val="00C90FA9"/>
    <w:rsid w:val="00C91525"/>
    <w:rsid w:val="00C91DF8"/>
    <w:rsid w:val="00C91EA5"/>
    <w:rsid w:val="00C925AE"/>
    <w:rsid w:val="00C92808"/>
    <w:rsid w:val="00C93177"/>
    <w:rsid w:val="00C931CE"/>
    <w:rsid w:val="00C931DA"/>
    <w:rsid w:val="00C93605"/>
    <w:rsid w:val="00C940F3"/>
    <w:rsid w:val="00C9502A"/>
    <w:rsid w:val="00C950BA"/>
    <w:rsid w:val="00C955B8"/>
    <w:rsid w:val="00C95813"/>
    <w:rsid w:val="00C958C7"/>
    <w:rsid w:val="00C9629E"/>
    <w:rsid w:val="00C96AAD"/>
    <w:rsid w:val="00C96B41"/>
    <w:rsid w:val="00C96C88"/>
    <w:rsid w:val="00C96DB9"/>
    <w:rsid w:val="00C96F84"/>
    <w:rsid w:val="00C96FE5"/>
    <w:rsid w:val="00C97F75"/>
    <w:rsid w:val="00CA0398"/>
    <w:rsid w:val="00CA0525"/>
    <w:rsid w:val="00CA0F0D"/>
    <w:rsid w:val="00CA10A7"/>
    <w:rsid w:val="00CA11AE"/>
    <w:rsid w:val="00CA1774"/>
    <w:rsid w:val="00CA1E15"/>
    <w:rsid w:val="00CA245B"/>
    <w:rsid w:val="00CA39EC"/>
    <w:rsid w:val="00CA3C74"/>
    <w:rsid w:val="00CA3D39"/>
    <w:rsid w:val="00CA3FB5"/>
    <w:rsid w:val="00CA40B0"/>
    <w:rsid w:val="00CA4F08"/>
    <w:rsid w:val="00CA5A8E"/>
    <w:rsid w:val="00CA5E83"/>
    <w:rsid w:val="00CA656D"/>
    <w:rsid w:val="00CA6D0B"/>
    <w:rsid w:val="00CA6E72"/>
    <w:rsid w:val="00CA7B03"/>
    <w:rsid w:val="00CB0E4B"/>
    <w:rsid w:val="00CB0E84"/>
    <w:rsid w:val="00CB137E"/>
    <w:rsid w:val="00CB1700"/>
    <w:rsid w:val="00CB17B1"/>
    <w:rsid w:val="00CB1962"/>
    <w:rsid w:val="00CB1C7C"/>
    <w:rsid w:val="00CB2625"/>
    <w:rsid w:val="00CB3575"/>
    <w:rsid w:val="00CB3842"/>
    <w:rsid w:val="00CB387C"/>
    <w:rsid w:val="00CB3ADA"/>
    <w:rsid w:val="00CB3C21"/>
    <w:rsid w:val="00CB3CB0"/>
    <w:rsid w:val="00CB45F9"/>
    <w:rsid w:val="00CB4984"/>
    <w:rsid w:val="00CB61A2"/>
    <w:rsid w:val="00CB7014"/>
    <w:rsid w:val="00CB72AD"/>
    <w:rsid w:val="00CB741A"/>
    <w:rsid w:val="00CB76EF"/>
    <w:rsid w:val="00CB77C3"/>
    <w:rsid w:val="00CC051F"/>
    <w:rsid w:val="00CC052F"/>
    <w:rsid w:val="00CC0B05"/>
    <w:rsid w:val="00CC0E79"/>
    <w:rsid w:val="00CC0ECA"/>
    <w:rsid w:val="00CC0F53"/>
    <w:rsid w:val="00CC10B5"/>
    <w:rsid w:val="00CC113F"/>
    <w:rsid w:val="00CC1660"/>
    <w:rsid w:val="00CC1767"/>
    <w:rsid w:val="00CC1C35"/>
    <w:rsid w:val="00CC1D65"/>
    <w:rsid w:val="00CC2211"/>
    <w:rsid w:val="00CC23F0"/>
    <w:rsid w:val="00CC366A"/>
    <w:rsid w:val="00CC4A1F"/>
    <w:rsid w:val="00CC4D1F"/>
    <w:rsid w:val="00CC4D2A"/>
    <w:rsid w:val="00CC4F56"/>
    <w:rsid w:val="00CC5654"/>
    <w:rsid w:val="00CC56C8"/>
    <w:rsid w:val="00CC5ABE"/>
    <w:rsid w:val="00CC5E7E"/>
    <w:rsid w:val="00CC7F33"/>
    <w:rsid w:val="00CD01DF"/>
    <w:rsid w:val="00CD0431"/>
    <w:rsid w:val="00CD0826"/>
    <w:rsid w:val="00CD1013"/>
    <w:rsid w:val="00CD104F"/>
    <w:rsid w:val="00CD10E6"/>
    <w:rsid w:val="00CD1111"/>
    <w:rsid w:val="00CD11B1"/>
    <w:rsid w:val="00CD1245"/>
    <w:rsid w:val="00CD14D2"/>
    <w:rsid w:val="00CD1568"/>
    <w:rsid w:val="00CD1876"/>
    <w:rsid w:val="00CD1AC1"/>
    <w:rsid w:val="00CD1BC2"/>
    <w:rsid w:val="00CD1E1D"/>
    <w:rsid w:val="00CD2C55"/>
    <w:rsid w:val="00CD2D38"/>
    <w:rsid w:val="00CD2E48"/>
    <w:rsid w:val="00CD389C"/>
    <w:rsid w:val="00CD4420"/>
    <w:rsid w:val="00CD4523"/>
    <w:rsid w:val="00CD470E"/>
    <w:rsid w:val="00CD4D46"/>
    <w:rsid w:val="00CD66E8"/>
    <w:rsid w:val="00CD681F"/>
    <w:rsid w:val="00CD6924"/>
    <w:rsid w:val="00CD6C93"/>
    <w:rsid w:val="00CD7630"/>
    <w:rsid w:val="00CD7DAC"/>
    <w:rsid w:val="00CE0C85"/>
    <w:rsid w:val="00CE0E38"/>
    <w:rsid w:val="00CE0F28"/>
    <w:rsid w:val="00CE11B8"/>
    <w:rsid w:val="00CE149E"/>
    <w:rsid w:val="00CE14CD"/>
    <w:rsid w:val="00CE1F09"/>
    <w:rsid w:val="00CE20DE"/>
    <w:rsid w:val="00CE2E01"/>
    <w:rsid w:val="00CE2E40"/>
    <w:rsid w:val="00CE350A"/>
    <w:rsid w:val="00CE3B74"/>
    <w:rsid w:val="00CE3EEE"/>
    <w:rsid w:val="00CE4585"/>
    <w:rsid w:val="00CE475B"/>
    <w:rsid w:val="00CE481A"/>
    <w:rsid w:val="00CE48EE"/>
    <w:rsid w:val="00CE4BE8"/>
    <w:rsid w:val="00CE512C"/>
    <w:rsid w:val="00CE52F2"/>
    <w:rsid w:val="00CE5702"/>
    <w:rsid w:val="00CE5AB8"/>
    <w:rsid w:val="00CE5E3D"/>
    <w:rsid w:val="00CE61F9"/>
    <w:rsid w:val="00CE65B5"/>
    <w:rsid w:val="00CE6881"/>
    <w:rsid w:val="00CE6AAE"/>
    <w:rsid w:val="00CE727D"/>
    <w:rsid w:val="00CE752A"/>
    <w:rsid w:val="00CF01E3"/>
    <w:rsid w:val="00CF02E0"/>
    <w:rsid w:val="00CF0389"/>
    <w:rsid w:val="00CF0448"/>
    <w:rsid w:val="00CF07BC"/>
    <w:rsid w:val="00CF0E40"/>
    <w:rsid w:val="00CF11A1"/>
    <w:rsid w:val="00CF16CD"/>
    <w:rsid w:val="00CF1944"/>
    <w:rsid w:val="00CF1D4B"/>
    <w:rsid w:val="00CF1D7D"/>
    <w:rsid w:val="00CF1E63"/>
    <w:rsid w:val="00CF205D"/>
    <w:rsid w:val="00CF2124"/>
    <w:rsid w:val="00CF237B"/>
    <w:rsid w:val="00CF28BB"/>
    <w:rsid w:val="00CF2A72"/>
    <w:rsid w:val="00CF2D2F"/>
    <w:rsid w:val="00CF2EF3"/>
    <w:rsid w:val="00CF2FB1"/>
    <w:rsid w:val="00CF3C0E"/>
    <w:rsid w:val="00CF41DC"/>
    <w:rsid w:val="00CF46D1"/>
    <w:rsid w:val="00CF4A3D"/>
    <w:rsid w:val="00CF4EE4"/>
    <w:rsid w:val="00CF5CBC"/>
    <w:rsid w:val="00CF6EA7"/>
    <w:rsid w:val="00CF6F0A"/>
    <w:rsid w:val="00CF79EE"/>
    <w:rsid w:val="00CF7B5E"/>
    <w:rsid w:val="00CF7D4E"/>
    <w:rsid w:val="00D00191"/>
    <w:rsid w:val="00D00607"/>
    <w:rsid w:val="00D00860"/>
    <w:rsid w:val="00D00961"/>
    <w:rsid w:val="00D00BC7"/>
    <w:rsid w:val="00D0156F"/>
    <w:rsid w:val="00D0170A"/>
    <w:rsid w:val="00D0179C"/>
    <w:rsid w:val="00D01C9B"/>
    <w:rsid w:val="00D01DE9"/>
    <w:rsid w:val="00D01FFC"/>
    <w:rsid w:val="00D03149"/>
    <w:rsid w:val="00D03215"/>
    <w:rsid w:val="00D0331A"/>
    <w:rsid w:val="00D04251"/>
    <w:rsid w:val="00D04E2E"/>
    <w:rsid w:val="00D05120"/>
    <w:rsid w:val="00D05576"/>
    <w:rsid w:val="00D0587B"/>
    <w:rsid w:val="00D05A06"/>
    <w:rsid w:val="00D05A8C"/>
    <w:rsid w:val="00D05BBA"/>
    <w:rsid w:val="00D05F41"/>
    <w:rsid w:val="00D061CB"/>
    <w:rsid w:val="00D0632B"/>
    <w:rsid w:val="00D0646C"/>
    <w:rsid w:val="00D06E25"/>
    <w:rsid w:val="00D06EF6"/>
    <w:rsid w:val="00D06FE3"/>
    <w:rsid w:val="00D07135"/>
    <w:rsid w:val="00D07B70"/>
    <w:rsid w:val="00D07EA3"/>
    <w:rsid w:val="00D10C87"/>
    <w:rsid w:val="00D11184"/>
    <w:rsid w:val="00D115C3"/>
    <w:rsid w:val="00D11822"/>
    <w:rsid w:val="00D118AC"/>
    <w:rsid w:val="00D11C69"/>
    <w:rsid w:val="00D1237C"/>
    <w:rsid w:val="00D124EB"/>
    <w:rsid w:val="00D1261A"/>
    <w:rsid w:val="00D12B62"/>
    <w:rsid w:val="00D12D76"/>
    <w:rsid w:val="00D12FC7"/>
    <w:rsid w:val="00D136EA"/>
    <w:rsid w:val="00D13C33"/>
    <w:rsid w:val="00D14641"/>
    <w:rsid w:val="00D147B6"/>
    <w:rsid w:val="00D14C41"/>
    <w:rsid w:val="00D14DBB"/>
    <w:rsid w:val="00D150C4"/>
    <w:rsid w:val="00D15162"/>
    <w:rsid w:val="00D15877"/>
    <w:rsid w:val="00D15AF1"/>
    <w:rsid w:val="00D16CDB"/>
    <w:rsid w:val="00D16E70"/>
    <w:rsid w:val="00D16EEF"/>
    <w:rsid w:val="00D16F0A"/>
    <w:rsid w:val="00D16F32"/>
    <w:rsid w:val="00D17252"/>
    <w:rsid w:val="00D17318"/>
    <w:rsid w:val="00D17F17"/>
    <w:rsid w:val="00D203A8"/>
    <w:rsid w:val="00D20BE7"/>
    <w:rsid w:val="00D20D33"/>
    <w:rsid w:val="00D20DA7"/>
    <w:rsid w:val="00D20DDE"/>
    <w:rsid w:val="00D20EC0"/>
    <w:rsid w:val="00D21215"/>
    <w:rsid w:val="00D21303"/>
    <w:rsid w:val="00D21A21"/>
    <w:rsid w:val="00D21FD3"/>
    <w:rsid w:val="00D224E6"/>
    <w:rsid w:val="00D22F25"/>
    <w:rsid w:val="00D236D0"/>
    <w:rsid w:val="00D236F7"/>
    <w:rsid w:val="00D23DB6"/>
    <w:rsid w:val="00D2404D"/>
    <w:rsid w:val="00D242F6"/>
    <w:rsid w:val="00D24373"/>
    <w:rsid w:val="00D2468A"/>
    <w:rsid w:val="00D24C86"/>
    <w:rsid w:val="00D25A69"/>
    <w:rsid w:val="00D25AB3"/>
    <w:rsid w:val="00D2621C"/>
    <w:rsid w:val="00D2635E"/>
    <w:rsid w:val="00D26559"/>
    <w:rsid w:val="00D26CF2"/>
    <w:rsid w:val="00D302B8"/>
    <w:rsid w:val="00D30D1A"/>
    <w:rsid w:val="00D310B9"/>
    <w:rsid w:val="00D3155D"/>
    <w:rsid w:val="00D319F3"/>
    <w:rsid w:val="00D31A7E"/>
    <w:rsid w:val="00D31B8E"/>
    <w:rsid w:val="00D31D8B"/>
    <w:rsid w:val="00D31E80"/>
    <w:rsid w:val="00D322D0"/>
    <w:rsid w:val="00D32537"/>
    <w:rsid w:val="00D329B1"/>
    <w:rsid w:val="00D32B6F"/>
    <w:rsid w:val="00D33002"/>
    <w:rsid w:val="00D33363"/>
    <w:rsid w:val="00D33AA4"/>
    <w:rsid w:val="00D34052"/>
    <w:rsid w:val="00D344F6"/>
    <w:rsid w:val="00D345C5"/>
    <w:rsid w:val="00D34884"/>
    <w:rsid w:val="00D34B40"/>
    <w:rsid w:val="00D34D0C"/>
    <w:rsid w:val="00D354FB"/>
    <w:rsid w:val="00D356B5"/>
    <w:rsid w:val="00D35EBD"/>
    <w:rsid w:val="00D362CE"/>
    <w:rsid w:val="00D368B8"/>
    <w:rsid w:val="00D36A68"/>
    <w:rsid w:val="00D36DF7"/>
    <w:rsid w:val="00D36E10"/>
    <w:rsid w:val="00D36E2E"/>
    <w:rsid w:val="00D37617"/>
    <w:rsid w:val="00D40093"/>
    <w:rsid w:val="00D40A46"/>
    <w:rsid w:val="00D40E2D"/>
    <w:rsid w:val="00D414DE"/>
    <w:rsid w:val="00D42242"/>
    <w:rsid w:val="00D4244D"/>
    <w:rsid w:val="00D42735"/>
    <w:rsid w:val="00D429CD"/>
    <w:rsid w:val="00D42A42"/>
    <w:rsid w:val="00D42B14"/>
    <w:rsid w:val="00D42E9B"/>
    <w:rsid w:val="00D42EBA"/>
    <w:rsid w:val="00D43918"/>
    <w:rsid w:val="00D43C04"/>
    <w:rsid w:val="00D43CA3"/>
    <w:rsid w:val="00D44A54"/>
    <w:rsid w:val="00D452DF"/>
    <w:rsid w:val="00D452F4"/>
    <w:rsid w:val="00D4565E"/>
    <w:rsid w:val="00D45A9B"/>
    <w:rsid w:val="00D463AA"/>
    <w:rsid w:val="00D46F58"/>
    <w:rsid w:val="00D47DE0"/>
    <w:rsid w:val="00D50C56"/>
    <w:rsid w:val="00D517D3"/>
    <w:rsid w:val="00D51C7A"/>
    <w:rsid w:val="00D51DBD"/>
    <w:rsid w:val="00D52175"/>
    <w:rsid w:val="00D52243"/>
    <w:rsid w:val="00D52314"/>
    <w:rsid w:val="00D526B4"/>
    <w:rsid w:val="00D537C9"/>
    <w:rsid w:val="00D53B5A"/>
    <w:rsid w:val="00D53E62"/>
    <w:rsid w:val="00D5425E"/>
    <w:rsid w:val="00D54469"/>
    <w:rsid w:val="00D5490F"/>
    <w:rsid w:val="00D54F77"/>
    <w:rsid w:val="00D54FEA"/>
    <w:rsid w:val="00D55284"/>
    <w:rsid w:val="00D55842"/>
    <w:rsid w:val="00D55B87"/>
    <w:rsid w:val="00D55CCD"/>
    <w:rsid w:val="00D55E3D"/>
    <w:rsid w:val="00D5609F"/>
    <w:rsid w:val="00D5626A"/>
    <w:rsid w:val="00D565B9"/>
    <w:rsid w:val="00D57175"/>
    <w:rsid w:val="00D57EB8"/>
    <w:rsid w:val="00D600DD"/>
    <w:rsid w:val="00D603FF"/>
    <w:rsid w:val="00D60529"/>
    <w:rsid w:val="00D6077F"/>
    <w:rsid w:val="00D607A2"/>
    <w:rsid w:val="00D60C06"/>
    <w:rsid w:val="00D60DEB"/>
    <w:rsid w:val="00D60F6E"/>
    <w:rsid w:val="00D610CC"/>
    <w:rsid w:val="00D6174A"/>
    <w:rsid w:val="00D61759"/>
    <w:rsid w:val="00D6199C"/>
    <w:rsid w:val="00D61C33"/>
    <w:rsid w:val="00D61FFA"/>
    <w:rsid w:val="00D62173"/>
    <w:rsid w:val="00D62B51"/>
    <w:rsid w:val="00D62C08"/>
    <w:rsid w:val="00D62F1F"/>
    <w:rsid w:val="00D63162"/>
    <w:rsid w:val="00D63B01"/>
    <w:rsid w:val="00D641CE"/>
    <w:rsid w:val="00D643A6"/>
    <w:rsid w:val="00D64626"/>
    <w:rsid w:val="00D649C2"/>
    <w:rsid w:val="00D64B55"/>
    <w:rsid w:val="00D64F39"/>
    <w:rsid w:val="00D65A94"/>
    <w:rsid w:val="00D65C68"/>
    <w:rsid w:val="00D65ED4"/>
    <w:rsid w:val="00D663FE"/>
    <w:rsid w:val="00D668BE"/>
    <w:rsid w:val="00D66C93"/>
    <w:rsid w:val="00D66CBF"/>
    <w:rsid w:val="00D66EA3"/>
    <w:rsid w:val="00D700F7"/>
    <w:rsid w:val="00D70854"/>
    <w:rsid w:val="00D70A0F"/>
    <w:rsid w:val="00D71352"/>
    <w:rsid w:val="00D716C9"/>
    <w:rsid w:val="00D71916"/>
    <w:rsid w:val="00D72237"/>
    <w:rsid w:val="00D72709"/>
    <w:rsid w:val="00D72E07"/>
    <w:rsid w:val="00D74406"/>
    <w:rsid w:val="00D746B7"/>
    <w:rsid w:val="00D74936"/>
    <w:rsid w:val="00D74B54"/>
    <w:rsid w:val="00D75540"/>
    <w:rsid w:val="00D75F5C"/>
    <w:rsid w:val="00D76EC3"/>
    <w:rsid w:val="00D77202"/>
    <w:rsid w:val="00D77916"/>
    <w:rsid w:val="00D77D00"/>
    <w:rsid w:val="00D81280"/>
    <w:rsid w:val="00D81744"/>
    <w:rsid w:val="00D82592"/>
    <w:rsid w:val="00D828A7"/>
    <w:rsid w:val="00D8318D"/>
    <w:rsid w:val="00D83447"/>
    <w:rsid w:val="00D834B6"/>
    <w:rsid w:val="00D835DF"/>
    <w:rsid w:val="00D83AAB"/>
    <w:rsid w:val="00D84389"/>
    <w:rsid w:val="00D844F6"/>
    <w:rsid w:val="00D851CB"/>
    <w:rsid w:val="00D85958"/>
    <w:rsid w:val="00D8625D"/>
    <w:rsid w:val="00D863E8"/>
    <w:rsid w:val="00D87054"/>
    <w:rsid w:val="00D870EB"/>
    <w:rsid w:val="00D8770E"/>
    <w:rsid w:val="00D87820"/>
    <w:rsid w:val="00D878FE"/>
    <w:rsid w:val="00D87C35"/>
    <w:rsid w:val="00D9003A"/>
    <w:rsid w:val="00D90163"/>
    <w:rsid w:val="00D90274"/>
    <w:rsid w:val="00D9059C"/>
    <w:rsid w:val="00D91012"/>
    <w:rsid w:val="00D914F1"/>
    <w:rsid w:val="00D91B76"/>
    <w:rsid w:val="00D91E74"/>
    <w:rsid w:val="00D924B8"/>
    <w:rsid w:val="00D92B26"/>
    <w:rsid w:val="00D92D98"/>
    <w:rsid w:val="00D92F13"/>
    <w:rsid w:val="00D92FA1"/>
    <w:rsid w:val="00D930E1"/>
    <w:rsid w:val="00D93CD3"/>
    <w:rsid w:val="00D93F53"/>
    <w:rsid w:val="00D94198"/>
    <w:rsid w:val="00D947B0"/>
    <w:rsid w:val="00D949A5"/>
    <w:rsid w:val="00D94E4D"/>
    <w:rsid w:val="00D956F2"/>
    <w:rsid w:val="00D95F70"/>
    <w:rsid w:val="00D97123"/>
    <w:rsid w:val="00D97336"/>
    <w:rsid w:val="00D97515"/>
    <w:rsid w:val="00DA04D5"/>
    <w:rsid w:val="00DA09D4"/>
    <w:rsid w:val="00DA0CD2"/>
    <w:rsid w:val="00DA0D3B"/>
    <w:rsid w:val="00DA1129"/>
    <w:rsid w:val="00DA1576"/>
    <w:rsid w:val="00DA15EC"/>
    <w:rsid w:val="00DA1B75"/>
    <w:rsid w:val="00DA2B5D"/>
    <w:rsid w:val="00DA2DD9"/>
    <w:rsid w:val="00DA34B2"/>
    <w:rsid w:val="00DA3EBF"/>
    <w:rsid w:val="00DA4006"/>
    <w:rsid w:val="00DA4416"/>
    <w:rsid w:val="00DA4479"/>
    <w:rsid w:val="00DA4711"/>
    <w:rsid w:val="00DA47DA"/>
    <w:rsid w:val="00DA4AC4"/>
    <w:rsid w:val="00DA53EF"/>
    <w:rsid w:val="00DA55EE"/>
    <w:rsid w:val="00DA5840"/>
    <w:rsid w:val="00DA5876"/>
    <w:rsid w:val="00DA643C"/>
    <w:rsid w:val="00DA6881"/>
    <w:rsid w:val="00DA6DEF"/>
    <w:rsid w:val="00DA6E75"/>
    <w:rsid w:val="00DA71D1"/>
    <w:rsid w:val="00DA769D"/>
    <w:rsid w:val="00DA7BB2"/>
    <w:rsid w:val="00DA7D39"/>
    <w:rsid w:val="00DA7D75"/>
    <w:rsid w:val="00DB003F"/>
    <w:rsid w:val="00DB0067"/>
    <w:rsid w:val="00DB025C"/>
    <w:rsid w:val="00DB0587"/>
    <w:rsid w:val="00DB07E1"/>
    <w:rsid w:val="00DB13DF"/>
    <w:rsid w:val="00DB282D"/>
    <w:rsid w:val="00DB2BD0"/>
    <w:rsid w:val="00DB39FC"/>
    <w:rsid w:val="00DB3CA2"/>
    <w:rsid w:val="00DB408C"/>
    <w:rsid w:val="00DB4196"/>
    <w:rsid w:val="00DB44F8"/>
    <w:rsid w:val="00DB48AD"/>
    <w:rsid w:val="00DB5C20"/>
    <w:rsid w:val="00DB6602"/>
    <w:rsid w:val="00DB68FF"/>
    <w:rsid w:val="00DB6AD3"/>
    <w:rsid w:val="00DB70E1"/>
    <w:rsid w:val="00DB760C"/>
    <w:rsid w:val="00DB7EC9"/>
    <w:rsid w:val="00DC019A"/>
    <w:rsid w:val="00DC0345"/>
    <w:rsid w:val="00DC036F"/>
    <w:rsid w:val="00DC0617"/>
    <w:rsid w:val="00DC0B15"/>
    <w:rsid w:val="00DC0F3E"/>
    <w:rsid w:val="00DC2899"/>
    <w:rsid w:val="00DC2A81"/>
    <w:rsid w:val="00DC2C6C"/>
    <w:rsid w:val="00DC2F2F"/>
    <w:rsid w:val="00DC31EF"/>
    <w:rsid w:val="00DC3D59"/>
    <w:rsid w:val="00DC3F42"/>
    <w:rsid w:val="00DC41A9"/>
    <w:rsid w:val="00DC45B1"/>
    <w:rsid w:val="00DC486E"/>
    <w:rsid w:val="00DC4E58"/>
    <w:rsid w:val="00DC515F"/>
    <w:rsid w:val="00DC51D1"/>
    <w:rsid w:val="00DC5674"/>
    <w:rsid w:val="00DC5D76"/>
    <w:rsid w:val="00DC66FD"/>
    <w:rsid w:val="00DC6874"/>
    <w:rsid w:val="00DC6C6E"/>
    <w:rsid w:val="00DC727E"/>
    <w:rsid w:val="00DD0325"/>
    <w:rsid w:val="00DD0440"/>
    <w:rsid w:val="00DD06A4"/>
    <w:rsid w:val="00DD0E77"/>
    <w:rsid w:val="00DD0F92"/>
    <w:rsid w:val="00DD1686"/>
    <w:rsid w:val="00DD169F"/>
    <w:rsid w:val="00DD16B4"/>
    <w:rsid w:val="00DD1957"/>
    <w:rsid w:val="00DD2047"/>
    <w:rsid w:val="00DD2064"/>
    <w:rsid w:val="00DD2287"/>
    <w:rsid w:val="00DD258C"/>
    <w:rsid w:val="00DD25EC"/>
    <w:rsid w:val="00DD26BC"/>
    <w:rsid w:val="00DD4507"/>
    <w:rsid w:val="00DD4A14"/>
    <w:rsid w:val="00DD4A49"/>
    <w:rsid w:val="00DD4B14"/>
    <w:rsid w:val="00DD4D10"/>
    <w:rsid w:val="00DD59E8"/>
    <w:rsid w:val="00DD6574"/>
    <w:rsid w:val="00DD66A3"/>
    <w:rsid w:val="00DD6B02"/>
    <w:rsid w:val="00DD6B5F"/>
    <w:rsid w:val="00DD6BAB"/>
    <w:rsid w:val="00DE0342"/>
    <w:rsid w:val="00DE078E"/>
    <w:rsid w:val="00DE079D"/>
    <w:rsid w:val="00DE08C8"/>
    <w:rsid w:val="00DE15EA"/>
    <w:rsid w:val="00DE1AD8"/>
    <w:rsid w:val="00DE1DA0"/>
    <w:rsid w:val="00DE209B"/>
    <w:rsid w:val="00DE23A7"/>
    <w:rsid w:val="00DE25BD"/>
    <w:rsid w:val="00DE35F5"/>
    <w:rsid w:val="00DE39E7"/>
    <w:rsid w:val="00DE3EFB"/>
    <w:rsid w:val="00DE4127"/>
    <w:rsid w:val="00DE51F2"/>
    <w:rsid w:val="00DE57A9"/>
    <w:rsid w:val="00DE57EA"/>
    <w:rsid w:val="00DE5B69"/>
    <w:rsid w:val="00DE5D32"/>
    <w:rsid w:val="00DE5DE7"/>
    <w:rsid w:val="00DE5F4E"/>
    <w:rsid w:val="00DE6745"/>
    <w:rsid w:val="00DE6786"/>
    <w:rsid w:val="00DE7342"/>
    <w:rsid w:val="00DE739C"/>
    <w:rsid w:val="00DE75C9"/>
    <w:rsid w:val="00DE76E2"/>
    <w:rsid w:val="00DE7BEC"/>
    <w:rsid w:val="00DE7DA5"/>
    <w:rsid w:val="00DE7E30"/>
    <w:rsid w:val="00DE7E66"/>
    <w:rsid w:val="00DF0A2B"/>
    <w:rsid w:val="00DF0E1E"/>
    <w:rsid w:val="00DF13D1"/>
    <w:rsid w:val="00DF167C"/>
    <w:rsid w:val="00DF1698"/>
    <w:rsid w:val="00DF26D1"/>
    <w:rsid w:val="00DF2851"/>
    <w:rsid w:val="00DF2BD3"/>
    <w:rsid w:val="00DF2C9C"/>
    <w:rsid w:val="00DF2D37"/>
    <w:rsid w:val="00DF2E2D"/>
    <w:rsid w:val="00DF3602"/>
    <w:rsid w:val="00DF38D3"/>
    <w:rsid w:val="00DF45BF"/>
    <w:rsid w:val="00DF4610"/>
    <w:rsid w:val="00DF4865"/>
    <w:rsid w:val="00DF4ED9"/>
    <w:rsid w:val="00DF56B2"/>
    <w:rsid w:val="00DF58A6"/>
    <w:rsid w:val="00DF5B01"/>
    <w:rsid w:val="00DF5BBD"/>
    <w:rsid w:val="00DF5E8C"/>
    <w:rsid w:val="00DF5FF9"/>
    <w:rsid w:val="00DF60B3"/>
    <w:rsid w:val="00DF6504"/>
    <w:rsid w:val="00DF6995"/>
    <w:rsid w:val="00DF71C7"/>
    <w:rsid w:val="00DF727F"/>
    <w:rsid w:val="00E00484"/>
    <w:rsid w:val="00E004F1"/>
    <w:rsid w:val="00E00738"/>
    <w:rsid w:val="00E00768"/>
    <w:rsid w:val="00E00A14"/>
    <w:rsid w:val="00E00B8E"/>
    <w:rsid w:val="00E00C45"/>
    <w:rsid w:val="00E010CE"/>
    <w:rsid w:val="00E01492"/>
    <w:rsid w:val="00E01F32"/>
    <w:rsid w:val="00E026F8"/>
    <w:rsid w:val="00E0290B"/>
    <w:rsid w:val="00E02C51"/>
    <w:rsid w:val="00E02F8F"/>
    <w:rsid w:val="00E02FE7"/>
    <w:rsid w:val="00E03066"/>
    <w:rsid w:val="00E0375D"/>
    <w:rsid w:val="00E03993"/>
    <w:rsid w:val="00E03CA9"/>
    <w:rsid w:val="00E0421C"/>
    <w:rsid w:val="00E045FA"/>
    <w:rsid w:val="00E04629"/>
    <w:rsid w:val="00E04C5F"/>
    <w:rsid w:val="00E05259"/>
    <w:rsid w:val="00E0563D"/>
    <w:rsid w:val="00E0572F"/>
    <w:rsid w:val="00E05B7E"/>
    <w:rsid w:val="00E05CD6"/>
    <w:rsid w:val="00E05E42"/>
    <w:rsid w:val="00E065E1"/>
    <w:rsid w:val="00E06C4A"/>
    <w:rsid w:val="00E06E09"/>
    <w:rsid w:val="00E0727D"/>
    <w:rsid w:val="00E0750F"/>
    <w:rsid w:val="00E07FB9"/>
    <w:rsid w:val="00E10998"/>
    <w:rsid w:val="00E113BD"/>
    <w:rsid w:val="00E11572"/>
    <w:rsid w:val="00E12212"/>
    <w:rsid w:val="00E12967"/>
    <w:rsid w:val="00E13006"/>
    <w:rsid w:val="00E13B76"/>
    <w:rsid w:val="00E14169"/>
    <w:rsid w:val="00E15156"/>
    <w:rsid w:val="00E159EB"/>
    <w:rsid w:val="00E1645D"/>
    <w:rsid w:val="00E16800"/>
    <w:rsid w:val="00E16DB2"/>
    <w:rsid w:val="00E17DD0"/>
    <w:rsid w:val="00E203FE"/>
    <w:rsid w:val="00E20F74"/>
    <w:rsid w:val="00E220DC"/>
    <w:rsid w:val="00E22676"/>
    <w:rsid w:val="00E229E6"/>
    <w:rsid w:val="00E23CDD"/>
    <w:rsid w:val="00E23D41"/>
    <w:rsid w:val="00E23EB3"/>
    <w:rsid w:val="00E23F1A"/>
    <w:rsid w:val="00E24120"/>
    <w:rsid w:val="00E24264"/>
    <w:rsid w:val="00E24292"/>
    <w:rsid w:val="00E2474D"/>
    <w:rsid w:val="00E249F2"/>
    <w:rsid w:val="00E24E37"/>
    <w:rsid w:val="00E25763"/>
    <w:rsid w:val="00E25CAD"/>
    <w:rsid w:val="00E25E5C"/>
    <w:rsid w:val="00E26101"/>
    <w:rsid w:val="00E264A7"/>
    <w:rsid w:val="00E265B0"/>
    <w:rsid w:val="00E26605"/>
    <w:rsid w:val="00E266D1"/>
    <w:rsid w:val="00E26CC3"/>
    <w:rsid w:val="00E26DBA"/>
    <w:rsid w:val="00E26E56"/>
    <w:rsid w:val="00E27485"/>
    <w:rsid w:val="00E27BE4"/>
    <w:rsid w:val="00E302C5"/>
    <w:rsid w:val="00E304E6"/>
    <w:rsid w:val="00E316B0"/>
    <w:rsid w:val="00E31A4B"/>
    <w:rsid w:val="00E31C34"/>
    <w:rsid w:val="00E31D12"/>
    <w:rsid w:val="00E31E55"/>
    <w:rsid w:val="00E32073"/>
    <w:rsid w:val="00E32653"/>
    <w:rsid w:val="00E3321E"/>
    <w:rsid w:val="00E3340C"/>
    <w:rsid w:val="00E336BA"/>
    <w:rsid w:val="00E347B6"/>
    <w:rsid w:val="00E348F6"/>
    <w:rsid w:val="00E34D02"/>
    <w:rsid w:val="00E351C1"/>
    <w:rsid w:val="00E36196"/>
    <w:rsid w:val="00E361BA"/>
    <w:rsid w:val="00E36D2D"/>
    <w:rsid w:val="00E36E73"/>
    <w:rsid w:val="00E4170A"/>
    <w:rsid w:val="00E4181A"/>
    <w:rsid w:val="00E41A3B"/>
    <w:rsid w:val="00E429E1"/>
    <w:rsid w:val="00E42CFF"/>
    <w:rsid w:val="00E43545"/>
    <w:rsid w:val="00E436AF"/>
    <w:rsid w:val="00E43870"/>
    <w:rsid w:val="00E43E0B"/>
    <w:rsid w:val="00E43F6A"/>
    <w:rsid w:val="00E4468E"/>
    <w:rsid w:val="00E44D4D"/>
    <w:rsid w:val="00E452C4"/>
    <w:rsid w:val="00E4530C"/>
    <w:rsid w:val="00E453CB"/>
    <w:rsid w:val="00E4609D"/>
    <w:rsid w:val="00E46629"/>
    <w:rsid w:val="00E46E87"/>
    <w:rsid w:val="00E46EB5"/>
    <w:rsid w:val="00E47D45"/>
    <w:rsid w:val="00E47F79"/>
    <w:rsid w:val="00E505B5"/>
    <w:rsid w:val="00E50A0F"/>
    <w:rsid w:val="00E50D3D"/>
    <w:rsid w:val="00E51006"/>
    <w:rsid w:val="00E5117C"/>
    <w:rsid w:val="00E513EB"/>
    <w:rsid w:val="00E517C6"/>
    <w:rsid w:val="00E51BFD"/>
    <w:rsid w:val="00E52026"/>
    <w:rsid w:val="00E5273C"/>
    <w:rsid w:val="00E52865"/>
    <w:rsid w:val="00E52A19"/>
    <w:rsid w:val="00E533B4"/>
    <w:rsid w:val="00E53FB7"/>
    <w:rsid w:val="00E541F7"/>
    <w:rsid w:val="00E54380"/>
    <w:rsid w:val="00E549CA"/>
    <w:rsid w:val="00E54FA2"/>
    <w:rsid w:val="00E55EA3"/>
    <w:rsid w:val="00E56009"/>
    <w:rsid w:val="00E5601A"/>
    <w:rsid w:val="00E561E4"/>
    <w:rsid w:val="00E562D6"/>
    <w:rsid w:val="00E56445"/>
    <w:rsid w:val="00E56A81"/>
    <w:rsid w:val="00E56CF7"/>
    <w:rsid w:val="00E572D9"/>
    <w:rsid w:val="00E579DA"/>
    <w:rsid w:val="00E57CFC"/>
    <w:rsid w:val="00E57EE7"/>
    <w:rsid w:val="00E6050C"/>
    <w:rsid w:val="00E60558"/>
    <w:rsid w:val="00E60559"/>
    <w:rsid w:val="00E60C96"/>
    <w:rsid w:val="00E60C9E"/>
    <w:rsid w:val="00E61472"/>
    <w:rsid w:val="00E61693"/>
    <w:rsid w:val="00E61757"/>
    <w:rsid w:val="00E61FAC"/>
    <w:rsid w:val="00E6234B"/>
    <w:rsid w:val="00E62745"/>
    <w:rsid w:val="00E6279E"/>
    <w:rsid w:val="00E628A2"/>
    <w:rsid w:val="00E631CF"/>
    <w:rsid w:val="00E63313"/>
    <w:rsid w:val="00E63F55"/>
    <w:rsid w:val="00E641E4"/>
    <w:rsid w:val="00E64240"/>
    <w:rsid w:val="00E64337"/>
    <w:rsid w:val="00E64AF0"/>
    <w:rsid w:val="00E654A5"/>
    <w:rsid w:val="00E65A71"/>
    <w:rsid w:val="00E66433"/>
    <w:rsid w:val="00E6648F"/>
    <w:rsid w:val="00E664ED"/>
    <w:rsid w:val="00E665C5"/>
    <w:rsid w:val="00E666FC"/>
    <w:rsid w:val="00E66C3C"/>
    <w:rsid w:val="00E66D76"/>
    <w:rsid w:val="00E676B3"/>
    <w:rsid w:val="00E70434"/>
    <w:rsid w:val="00E70C3C"/>
    <w:rsid w:val="00E71055"/>
    <w:rsid w:val="00E71D1F"/>
    <w:rsid w:val="00E72124"/>
    <w:rsid w:val="00E723AB"/>
    <w:rsid w:val="00E72DA4"/>
    <w:rsid w:val="00E73C9A"/>
    <w:rsid w:val="00E73E98"/>
    <w:rsid w:val="00E7402D"/>
    <w:rsid w:val="00E740C6"/>
    <w:rsid w:val="00E74499"/>
    <w:rsid w:val="00E74531"/>
    <w:rsid w:val="00E74F80"/>
    <w:rsid w:val="00E75315"/>
    <w:rsid w:val="00E7581D"/>
    <w:rsid w:val="00E762F2"/>
    <w:rsid w:val="00E76606"/>
    <w:rsid w:val="00E76D9A"/>
    <w:rsid w:val="00E76E0C"/>
    <w:rsid w:val="00E776ED"/>
    <w:rsid w:val="00E77AE0"/>
    <w:rsid w:val="00E80AD3"/>
    <w:rsid w:val="00E80ADB"/>
    <w:rsid w:val="00E811D6"/>
    <w:rsid w:val="00E81239"/>
    <w:rsid w:val="00E81A6E"/>
    <w:rsid w:val="00E81C90"/>
    <w:rsid w:val="00E8213B"/>
    <w:rsid w:val="00E82183"/>
    <w:rsid w:val="00E8239F"/>
    <w:rsid w:val="00E82D3D"/>
    <w:rsid w:val="00E82E28"/>
    <w:rsid w:val="00E82F5E"/>
    <w:rsid w:val="00E83577"/>
    <w:rsid w:val="00E8360C"/>
    <w:rsid w:val="00E8379D"/>
    <w:rsid w:val="00E83818"/>
    <w:rsid w:val="00E83F8B"/>
    <w:rsid w:val="00E8441A"/>
    <w:rsid w:val="00E845C1"/>
    <w:rsid w:val="00E8492C"/>
    <w:rsid w:val="00E85B21"/>
    <w:rsid w:val="00E86B6E"/>
    <w:rsid w:val="00E87243"/>
    <w:rsid w:val="00E87D06"/>
    <w:rsid w:val="00E87D6C"/>
    <w:rsid w:val="00E910AB"/>
    <w:rsid w:val="00E919B7"/>
    <w:rsid w:val="00E91ACE"/>
    <w:rsid w:val="00E91F55"/>
    <w:rsid w:val="00E92D3D"/>
    <w:rsid w:val="00E92D72"/>
    <w:rsid w:val="00E92E47"/>
    <w:rsid w:val="00E92EEF"/>
    <w:rsid w:val="00E936BA"/>
    <w:rsid w:val="00E93CC6"/>
    <w:rsid w:val="00E94C10"/>
    <w:rsid w:val="00E94CDB"/>
    <w:rsid w:val="00E9504E"/>
    <w:rsid w:val="00E956D8"/>
    <w:rsid w:val="00E956E7"/>
    <w:rsid w:val="00E95A65"/>
    <w:rsid w:val="00E95D8F"/>
    <w:rsid w:val="00E95EE5"/>
    <w:rsid w:val="00E95F94"/>
    <w:rsid w:val="00E9642C"/>
    <w:rsid w:val="00E96636"/>
    <w:rsid w:val="00E96762"/>
    <w:rsid w:val="00E96875"/>
    <w:rsid w:val="00E969B2"/>
    <w:rsid w:val="00E97291"/>
    <w:rsid w:val="00E97360"/>
    <w:rsid w:val="00E97784"/>
    <w:rsid w:val="00E97821"/>
    <w:rsid w:val="00E9788A"/>
    <w:rsid w:val="00EA06E8"/>
    <w:rsid w:val="00EA0CD3"/>
    <w:rsid w:val="00EA1DA4"/>
    <w:rsid w:val="00EA22F3"/>
    <w:rsid w:val="00EA2318"/>
    <w:rsid w:val="00EA2F1A"/>
    <w:rsid w:val="00EA3209"/>
    <w:rsid w:val="00EA35B5"/>
    <w:rsid w:val="00EA36D0"/>
    <w:rsid w:val="00EA3A19"/>
    <w:rsid w:val="00EA3E3B"/>
    <w:rsid w:val="00EA4A84"/>
    <w:rsid w:val="00EA4F77"/>
    <w:rsid w:val="00EA532E"/>
    <w:rsid w:val="00EA5412"/>
    <w:rsid w:val="00EA626E"/>
    <w:rsid w:val="00EA6B23"/>
    <w:rsid w:val="00EA736D"/>
    <w:rsid w:val="00EA7ABF"/>
    <w:rsid w:val="00EB0345"/>
    <w:rsid w:val="00EB0700"/>
    <w:rsid w:val="00EB1278"/>
    <w:rsid w:val="00EB13CC"/>
    <w:rsid w:val="00EB1908"/>
    <w:rsid w:val="00EB239D"/>
    <w:rsid w:val="00EB26EF"/>
    <w:rsid w:val="00EB2A25"/>
    <w:rsid w:val="00EB2ABD"/>
    <w:rsid w:val="00EB2EF8"/>
    <w:rsid w:val="00EB33A1"/>
    <w:rsid w:val="00EB385C"/>
    <w:rsid w:val="00EB461B"/>
    <w:rsid w:val="00EB5CF8"/>
    <w:rsid w:val="00EB5D74"/>
    <w:rsid w:val="00EB5F74"/>
    <w:rsid w:val="00EB6300"/>
    <w:rsid w:val="00EB6317"/>
    <w:rsid w:val="00EB67FF"/>
    <w:rsid w:val="00EB6E7B"/>
    <w:rsid w:val="00EB7022"/>
    <w:rsid w:val="00EB706B"/>
    <w:rsid w:val="00EB7248"/>
    <w:rsid w:val="00EB738F"/>
    <w:rsid w:val="00EC06B7"/>
    <w:rsid w:val="00EC07B7"/>
    <w:rsid w:val="00EC13B1"/>
    <w:rsid w:val="00EC2279"/>
    <w:rsid w:val="00EC22AA"/>
    <w:rsid w:val="00EC27BA"/>
    <w:rsid w:val="00EC2C73"/>
    <w:rsid w:val="00EC3040"/>
    <w:rsid w:val="00EC32DC"/>
    <w:rsid w:val="00EC34F6"/>
    <w:rsid w:val="00EC439C"/>
    <w:rsid w:val="00EC4682"/>
    <w:rsid w:val="00EC5CDA"/>
    <w:rsid w:val="00EC602B"/>
    <w:rsid w:val="00EC6114"/>
    <w:rsid w:val="00EC62F8"/>
    <w:rsid w:val="00EC6A20"/>
    <w:rsid w:val="00EC6D03"/>
    <w:rsid w:val="00EC783D"/>
    <w:rsid w:val="00EC795B"/>
    <w:rsid w:val="00EC7A23"/>
    <w:rsid w:val="00EC7A5D"/>
    <w:rsid w:val="00EC7B20"/>
    <w:rsid w:val="00EC7DB8"/>
    <w:rsid w:val="00ED00C2"/>
    <w:rsid w:val="00ED078C"/>
    <w:rsid w:val="00ED093D"/>
    <w:rsid w:val="00ED0FAC"/>
    <w:rsid w:val="00ED11F4"/>
    <w:rsid w:val="00ED19D1"/>
    <w:rsid w:val="00ED1B61"/>
    <w:rsid w:val="00ED1E74"/>
    <w:rsid w:val="00ED2115"/>
    <w:rsid w:val="00ED21BF"/>
    <w:rsid w:val="00ED2295"/>
    <w:rsid w:val="00ED27A4"/>
    <w:rsid w:val="00ED27B3"/>
    <w:rsid w:val="00ED2CE2"/>
    <w:rsid w:val="00ED304B"/>
    <w:rsid w:val="00ED3A7F"/>
    <w:rsid w:val="00ED3E74"/>
    <w:rsid w:val="00ED3F55"/>
    <w:rsid w:val="00ED445B"/>
    <w:rsid w:val="00ED4B1B"/>
    <w:rsid w:val="00ED4CBA"/>
    <w:rsid w:val="00ED4F3E"/>
    <w:rsid w:val="00ED56FA"/>
    <w:rsid w:val="00ED5A50"/>
    <w:rsid w:val="00ED6DD4"/>
    <w:rsid w:val="00ED7178"/>
    <w:rsid w:val="00ED727F"/>
    <w:rsid w:val="00ED751E"/>
    <w:rsid w:val="00ED79F9"/>
    <w:rsid w:val="00ED7AA3"/>
    <w:rsid w:val="00ED7B50"/>
    <w:rsid w:val="00ED7BF0"/>
    <w:rsid w:val="00ED7E33"/>
    <w:rsid w:val="00ED7FD1"/>
    <w:rsid w:val="00EE048E"/>
    <w:rsid w:val="00EE0CAC"/>
    <w:rsid w:val="00EE0EFC"/>
    <w:rsid w:val="00EE1478"/>
    <w:rsid w:val="00EE1E7D"/>
    <w:rsid w:val="00EE2035"/>
    <w:rsid w:val="00EE2641"/>
    <w:rsid w:val="00EE2642"/>
    <w:rsid w:val="00EE28A9"/>
    <w:rsid w:val="00EE2975"/>
    <w:rsid w:val="00EE2B20"/>
    <w:rsid w:val="00EE2DCB"/>
    <w:rsid w:val="00EE2E0D"/>
    <w:rsid w:val="00EE3282"/>
    <w:rsid w:val="00EE48C2"/>
    <w:rsid w:val="00EE4959"/>
    <w:rsid w:val="00EE4A3B"/>
    <w:rsid w:val="00EE4DC9"/>
    <w:rsid w:val="00EE4FEF"/>
    <w:rsid w:val="00EE50E7"/>
    <w:rsid w:val="00EE5B1F"/>
    <w:rsid w:val="00EE6445"/>
    <w:rsid w:val="00EE7264"/>
    <w:rsid w:val="00EE745C"/>
    <w:rsid w:val="00EE7463"/>
    <w:rsid w:val="00EE7596"/>
    <w:rsid w:val="00EE785D"/>
    <w:rsid w:val="00EE7E20"/>
    <w:rsid w:val="00EE7E62"/>
    <w:rsid w:val="00EE7F3D"/>
    <w:rsid w:val="00EF0077"/>
    <w:rsid w:val="00EF065A"/>
    <w:rsid w:val="00EF0AC9"/>
    <w:rsid w:val="00EF0C36"/>
    <w:rsid w:val="00EF1172"/>
    <w:rsid w:val="00EF1511"/>
    <w:rsid w:val="00EF1516"/>
    <w:rsid w:val="00EF2236"/>
    <w:rsid w:val="00EF230B"/>
    <w:rsid w:val="00EF2501"/>
    <w:rsid w:val="00EF29CE"/>
    <w:rsid w:val="00EF2B79"/>
    <w:rsid w:val="00EF3BBA"/>
    <w:rsid w:val="00EF436A"/>
    <w:rsid w:val="00EF4850"/>
    <w:rsid w:val="00EF499A"/>
    <w:rsid w:val="00EF4B7C"/>
    <w:rsid w:val="00EF56E4"/>
    <w:rsid w:val="00EF5C11"/>
    <w:rsid w:val="00EF5C87"/>
    <w:rsid w:val="00EF5D50"/>
    <w:rsid w:val="00EF644A"/>
    <w:rsid w:val="00EF64CE"/>
    <w:rsid w:val="00EF6697"/>
    <w:rsid w:val="00EF79A2"/>
    <w:rsid w:val="00EF7B65"/>
    <w:rsid w:val="00F00387"/>
    <w:rsid w:val="00F0047E"/>
    <w:rsid w:val="00F0094D"/>
    <w:rsid w:val="00F009A4"/>
    <w:rsid w:val="00F009AD"/>
    <w:rsid w:val="00F00D86"/>
    <w:rsid w:val="00F01083"/>
    <w:rsid w:val="00F01208"/>
    <w:rsid w:val="00F01830"/>
    <w:rsid w:val="00F0187E"/>
    <w:rsid w:val="00F019F0"/>
    <w:rsid w:val="00F01BEF"/>
    <w:rsid w:val="00F02804"/>
    <w:rsid w:val="00F02B7D"/>
    <w:rsid w:val="00F035ED"/>
    <w:rsid w:val="00F04342"/>
    <w:rsid w:val="00F045F6"/>
    <w:rsid w:val="00F04740"/>
    <w:rsid w:val="00F04791"/>
    <w:rsid w:val="00F04CFB"/>
    <w:rsid w:val="00F04D66"/>
    <w:rsid w:val="00F04EBE"/>
    <w:rsid w:val="00F0500F"/>
    <w:rsid w:val="00F05820"/>
    <w:rsid w:val="00F05B53"/>
    <w:rsid w:val="00F0644D"/>
    <w:rsid w:val="00F0707D"/>
    <w:rsid w:val="00F07BC8"/>
    <w:rsid w:val="00F103FB"/>
    <w:rsid w:val="00F1086E"/>
    <w:rsid w:val="00F10F1B"/>
    <w:rsid w:val="00F10F45"/>
    <w:rsid w:val="00F11747"/>
    <w:rsid w:val="00F1198D"/>
    <w:rsid w:val="00F120B8"/>
    <w:rsid w:val="00F1250B"/>
    <w:rsid w:val="00F1264E"/>
    <w:rsid w:val="00F12679"/>
    <w:rsid w:val="00F12B57"/>
    <w:rsid w:val="00F12D55"/>
    <w:rsid w:val="00F136C9"/>
    <w:rsid w:val="00F14CA2"/>
    <w:rsid w:val="00F1593F"/>
    <w:rsid w:val="00F16602"/>
    <w:rsid w:val="00F16C03"/>
    <w:rsid w:val="00F173E8"/>
    <w:rsid w:val="00F1784E"/>
    <w:rsid w:val="00F17B53"/>
    <w:rsid w:val="00F17B71"/>
    <w:rsid w:val="00F17D77"/>
    <w:rsid w:val="00F20024"/>
    <w:rsid w:val="00F203A7"/>
    <w:rsid w:val="00F209D5"/>
    <w:rsid w:val="00F20AD6"/>
    <w:rsid w:val="00F20F11"/>
    <w:rsid w:val="00F21056"/>
    <w:rsid w:val="00F2177E"/>
    <w:rsid w:val="00F2220C"/>
    <w:rsid w:val="00F227E4"/>
    <w:rsid w:val="00F227EE"/>
    <w:rsid w:val="00F23758"/>
    <w:rsid w:val="00F23766"/>
    <w:rsid w:val="00F23CD1"/>
    <w:rsid w:val="00F24BBC"/>
    <w:rsid w:val="00F2566A"/>
    <w:rsid w:val="00F258C6"/>
    <w:rsid w:val="00F25AE9"/>
    <w:rsid w:val="00F25B37"/>
    <w:rsid w:val="00F25F37"/>
    <w:rsid w:val="00F2644D"/>
    <w:rsid w:val="00F26ACD"/>
    <w:rsid w:val="00F27FD9"/>
    <w:rsid w:val="00F30180"/>
    <w:rsid w:val="00F30504"/>
    <w:rsid w:val="00F30540"/>
    <w:rsid w:val="00F308A3"/>
    <w:rsid w:val="00F30A95"/>
    <w:rsid w:val="00F313DF"/>
    <w:rsid w:val="00F31673"/>
    <w:rsid w:val="00F31DB5"/>
    <w:rsid w:val="00F32058"/>
    <w:rsid w:val="00F327B5"/>
    <w:rsid w:val="00F33699"/>
    <w:rsid w:val="00F3383F"/>
    <w:rsid w:val="00F3387C"/>
    <w:rsid w:val="00F3388E"/>
    <w:rsid w:val="00F33902"/>
    <w:rsid w:val="00F34203"/>
    <w:rsid w:val="00F34700"/>
    <w:rsid w:val="00F34BD5"/>
    <w:rsid w:val="00F350A3"/>
    <w:rsid w:val="00F35108"/>
    <w:rsid w:val="00F3519E"/>
    <w:rsid w:val="00F35201"/>
    <w:rsid w:val="00F353DB"/>
    <w:rsid w:val="00F35BBC"/>
    <w:rsid w:val="00F36080"/>
    <w:rsid w:val="00F364C6"/>
    <w:rsid w:val="00F36621"/>
    <w:rsid w:val="00F366B0"/>
    <w:rsid w:val="00F36D84"/>
    <w:rsid w:val="00F37F5E"/>
    <w:rsid w:val="00F40021"/>
    <w:rsid w:val="00F4087E"/>
    <w:rsid w:val="00F40BB5"/>
    <w:rsid w:val="00F4195F"/>
    <w:rsid w:val="00F419C0"/>
    <w:rsid w:val="00F424F9"/>
    <w:rsid w:val="00F42B17"/>
    <w:rsid w:val="00F42B2F"/>
    <w:rsid w:val="00F42CB0"/>
    <w:rsid w:val="00F42FCC"/>
    <w:rsid w:val="00F430EA"/>
    <w:rsid w:val="00F4347E"/>
    <w:rsid w:val="00F44093"/>
    <w:rsid w:val="00F44489"/>
    <w:rsid w:val="00F445E1"/>
    <w:rsid w:val="00F451F2"/>
    <w:rsid w:val="00F45386"/>
    <w:rsid w:val="00F464C7"/>
    <w:rsid w:val="00F46E36"/>
    <w:rsid w:val="00F46F1F"/>
    <w:rsid w:val="00F47A7C"/>
    <w:rsid w:val="00F50352"/>
    <w:rsid w:val="00F50C54"/>
    <w:rsid w:val="00F50F3B"/>
    <w:rsid w:val="00F517A4"/>
    <w:rsid w:val="00F51860"/>
    <w:rsid w:val="00F523C2"/>
    <w:rsid w:val="00F526EC"/>
    <w:rsid w:val="00F52D52"/>
    <w:rsid w:val="00F5301B"/>
    <w:rsid w:val="00F53527"/>
    <w:rsid w:val="00F5358A"/>
    <w:rsid w:val="00F5382D"/>
    <w:rsid w:val="00F5383B"/>
    <w:rsid w:val="00F53949"/>
    <w:rsid w:val="00F5476E"/>
    <w:rsid w:val="00F5484C"/>
    <w:rsid w:val="00F54B94"/>
    <w:rsid w:val="00F559A6"/>
    <w:rsid w:val="00F55B39"/>
    <w:rsid w:val="00F560AD"/>
    <w:rsid w:val="00F56B6F"/>
    <w:rsid w:val="00F5773B"/>
    <w:rsid w:val="00F57BDD"/>
    <w:rsid w:val="00F60198"/>
    <w:rsid w:val="00F6036E"/>
    <w:rsid w:val="00F60A5E"/>
    <w:rsid w:val="00F60E2D"/>
    <w:rsid w:val="00F60EB7"/>
    <w:rsid w:val="00F611AE"/>
    <w:rsid w:val="00F6145C"/>
    <w:rsid w:val="00F61F69"/>
    <w:rsid w:val="00F620BB"/>
    <w:rsid w:val="00F62F07"/>
    <w:rsid w:val="00F62F29"/>
    <w:rsid w:val="00F63155"/>
    <w:rsid w:val="00F633D4"/>
    <w:rsid w:val="00F63E18"/>
    <w:rsid w:val="00F64422"/>
    <w:rsid w:val="00F6450C"/>
    <w:rsid w:val="00F64779"/>
    <w:rsid w:val="00F64FB0"/>
    <w:rsid w:val="00F6505B"/>
    <w:rsid w:val="00F65185"/>
    <w:rsid w:val="00F651CA"/>
    <w:rsid w:val="00F65AE6"/>
    <w:rsid w:val="00F65E25"/>
    <w:rsid w:val="00F66351"/>
    <w:rsid w:val="00F6682C"/>
    <w:rsid w:val="00F66C81"/>
    <w:rsid w:val="00F66E57"/>
    <w:rsid w:val="00F66E8C"/>
    <w:rsid w:val="00F66EE6"/>
    <w:rsid w:val="00F67056"/>
    <w:rsid w:val="00F670F9"/>
    <w:rsid w:val="00F675A7"/>
    <w:rsid w:val="00F67E54"/>
    <w:rsid w:val="00F703FC"/>
    <w:rsid w:val="00F70EC7"/>
    <w:rsid w:val="00F70F58"/>
    <w:rsid w:val="00F70F6B"/>
    <w:rsid w:val="00F7127C"/>
    <w:rsid w:val="00F71295"/>
    <w:rsid w:val="00F712C7"/>
    <w:rsid w:val="00F72B2F"/>
    <w:rsid w:val="00F732CD"/>
    <w:rsid w:val="00F738A5"/>
    <w:rsid w:val="00F73921"/>
    <w:rsid w:val="00F73F51"/>
    <w:rsid w:val="00F747A7"/>
    <w:rsid w:val="00F7492E"/>
    <w:rsid w:val="00F74F9C"/>
    <w:rsid w:val="00F751D4"/>
    <w:rsid w:val="00F75A7E"/>
    <w:rsid w:val="00F75B57"/>
    <w:rsid w:val="00F75BC7"/>
    <w:rsid w:val="00F767C3"/>
    <w:rsid w:val="00F7742B"/>
    <w:rsid w:val="00F774E4"/>
    <w:rsid w:val="00F77833"/>
    <w:rsid w:val="00F77BCC"/>
    <w:rsid w:val="00F77EA8"/>
    <w:rsid w:val="00F804CD"/>
    <w:rsid w:val="00F806D7"/>
    <w:rsid w:val="00F80A95"/>
    <w:rsid w:val="00F80F38"/>
    <w:rsid w:val="00F8184D"/>
    <w:rsid w:val="00F81D24"/>
    <w:rsid w:val="00F820BF"/>
    <w:rsid w:val="00F825B6"/>
    <w:rsid w:val="00F82717"/>
    <w:rsid w:val="00F828BE"/>
    <w:rsid w:val="00F82960"/>
    <w:rsid w:val="00F833A1"/>
    <w:rsid w:val="00F83DC8"/>
    <w:rsid w:val="00F842F8"/>
    <w:rsid w:val="00F848CC"/>
    <w:rsid w:val="00F85942"/>
    <w:rsid w:val="00F85A8A"/>
    <w:rsid w:val="00F8607B"/>
    <w:rsid w:val="00F8624B"/>
    <w:rsid w:val="00F864AE"/>
    <w:rsid w:val="00F86601"/>
    <w:rsid w:val="00F8777D"/>
    <w:rsid w:val="00F87D8A"/>
    <w:rsid w:val="00F90539"/>
    <w:rsid w:val="00F909AD"/>
    <w:rsid w:val="00F90A61"/>
    <w:rsid w:val="00F9122C"/>
    <w:rsid w:val="00F91460"/>
    <w:rsid w:val="00F923E9"/>
    <w:rsid w:val="00F92788"/>
    <w:rsid w:val="00F92833"/>
    <w:rsid w:val="00F92937"/>
    <w:rsid w:val="00F93033"/>
    <w:rsid w:val="00F93769"/>
    <w:rsid w:val="00F94044"/>
    <w:rsid w:val="00F94183"/>
    <w:rsid w:val="00F943E8"/>
    <w:rsid w:val="00F948AC"/>
    <w:rsid w:val="00F94B2C"/>
    <w:rsid w:val="00F95692"/>
    <w:rsid w:val="00F95920"/>
    <w:rsid w:val="00F9613E"/>
    <w:rsid w:val="00F961FE"/>
    <w:rsid w:val="00F962EB"/>
    <w:rsid w:val="00F9670B"/>
    <w:rsid w:val="00F96A68"/>
    <w:rsid w:val="00F97379"/>
    <w:rsid w:val="00F973B6"/>
    <w:rsid w:val="00F97C44"/>
    <w:rsid w:val="00FA0295"/>
    <w:rsid w:val="00FA080D"/>
    <w:rsid w:val="00FA0C15"/>
    <w:rsid w:val="00FA0C86"/>
    <w:rsid w:val="00FA0D8F"/>
    <w:rsid w:val="00FA0FB3"/>
    <w:rsid w:val="00FA2419"/>
    <w:rsid w:val="00FA2565"/>
    <w:rsid w:val="00FA2DEF"/>
    <w:rsid w:val="00FA411E"/>
    <w:rsid w:val="00FA4386"/>
    <w:rsid w:val="00FA4A27"/>
    <w:rsid w:val="00FA4A3B"/>
    <w:rsid w:val="00FA4FD4"/>
    <w:rsid w:val="00FA5027"/>
    <w:rsid w:val="00FA52B1"/>
    <w:rsid w:val="00FA5621"/>
    <w:rsid w:val="00FA579D"/>
    <w:rsid w:val="00FA5B40"/>
    <w:rsid w:val="00FA5C9D"/>
    <w:rsid w:val="00FA6503"/>
    <w:rsid w:val="00FA665C"/>
    <w:rsid w:val="00FA669A"/>
    <w:rsid w:val="00FA7260"/>
    <w:rsid w:val="00FA761B"/>
    <w:rsid w:val="00FA77A3"/>
    <w:rsid w:val="00FA7B38"/>
    <w:rsid w:val="00FA7B64"/>
    <w:rsid w:val="00FB03DA"/>
    <w:rsid w:val="00FB1154"/>
    <w:rsid w:val="00FB15E6"/>
    <w:rsid w:val="00FB1B4D"/>
    <w:rsid w:val="00FB1D71"/>
    <w:rsid w:val="00FB1DF1"/>
    <w:rsid w:val="00FB2324"/>
    <w:rsid w:val="00FB279F"/>
    <w:rsid w:val="00FB2939"/>
    <w:rsid w:val="00FB2D01"/>
    <w:rsid w:val="00FB2E69"/>
    <w:rsid w:val="00FB41ED"/>
    <w:rsid w:val="00FB4405"/>
    <w:rsid w:val="00FB4894"/>
    <w:rsid w:val="00FB4A86"/>
    <w:rsid w:val="00FB4E73"/>
    <w:rsid w:val="00FB5406"/>
    <w:rsid w:val="00FB579F"/>
    <w:rsid w:val="00FB5C15"/>
    <w:rsid w:val="00FB61F2"/>
    <w:rsid w:val="00FB649C"/>
    <w:rsid w:val="00FB652E"/>
    <w:rsid w:val="00FB679C"/>
    <w:rsid w:val="00FB6AF5"/>
    <w:rsid w:val="00FB78D7"/>
    <w:rsid w:val="00FB7D75"/>
    <w:rsid w:val="00FC04D2"/>
    <w:rsid w:val="00FC089C"/>
    <w:rsid w:val="00FC0AD7"/>
    <w:rsid w:val="00FC0FF3"/>
    <w:rsid w:val="00FC15A0"/>
    <w:rsid w:val="00FC1678"/>
    <w:rsid w:val="00FC174F"/>
    <w:rsid w:val="00FC1CC2"/>
    <w:rsid w:val="00FC1F89"/>
    <w:rsid w:val="00FC2E1C"/>
    <w:rsid w:val="00FC3AFE"/>
    <w:rsid w:val="00FC3EBF"/>
    <w:rsid w:val="00FC4469"/>
    <w:rsid w:val="00FC4BE1"/>
    <w:rsid w:val="00FC5658"/>
    <w:rsid w:val="00FC5869"/>
    <w:rsid w:val="00FC5B90"/>
    <w:rsid w:val="00FC5F8C"/>
    <w:rsid w:val="00FC61BE"/>
    <w:rsid w:val="00FC6473"/>
    <w:rsid w:val="00FC6E9F"/>
    <w:rsid w:val="00FC72DD"/>
    <w:rsid w:val="00FC7302"/>
    <w:rsid w:val="00FC75BC"/>
    <w:rsid w:val="00FC7C7C"/>
    <w:rsid w:val="00FC7FD8"/>
    <w:rsid w:val="00FD0548"/>
    <w:rsid w:val="00FD05D7"/>
    <w:rsid w:val="00FD0733"/>
    <w:rsid w:val="00FD108F"/>
    <w:rsid w:val="00FD1557"/>
    <w:rsid w:val="00FD247B"/>
    <w:rsid w:val="00FD25DE"/>
    <w:rsid w:val="00FD263A"/>
    <w:rsid w:val="00FD26D1"/>
    <w:rsid w:val="00FD2ADD"/>
    <w:rsid w:val="00FD31E6"/>
    <w:rsid w:val="00FD3552"/>
    <w:rsid w:val="00FD359F"/>
    <w:rsid w:val="00FD36E2"/>
    <w:rsid w:val="00FD3D04"/>
    <w:rsid w:val="00FD3F73"/>
    <w:rsid w:val="00FD4522"/>
    <w:rsid w:val="00FD4720"/>
    <w:rsid w:val="00FD4A3B"/>
    <w:rsid w:val="00FD4DCA"/>
    <w:rsid w:val="00FD4E19"/>
    <w:rsid w:val="00FD5535"/>
    <w:rsid w:val="00FD5575"/>
    <w:rsid w:val="00FD619A"/>
    <w:rsid w:val="00FD653D"/>
    <w:rsid w:val="00FD6703"/>
    <w:rsid w:val="00FD6AE3"/>
    <w:rsid w:val="00FD72B6"/>
    <w:rsid w:val="00FD7E51"/>
    <w:rsid w:val="00FE00DB"/>
    <w:rsid w:val="00FE06C1"/>
    <w:rsid w:val="00FE0D98"/>
    <w:rsid w:val="00FE1647"/>
    <w:rsid w:val="00FE175E"/>
    <w:rsid w:val="00FE1D8C"/>
    <w:rsid w:val="00FE1FFA"/>
    <w:rsid w:val="00FE231C"/>
    <w:rsid w:val="00FE2E80"/>
    <w:rsid w:val="00FE3819"/>
    <w:rsid w:val="00FE3DC7"/>
    <w:rsid w:val="00FE5107"/>
    <w:rsid w:val="00FE534B"/>
    <w:rsid w:val="00FE61A0"/>
    <w:rsid w:val="00FE6354"/>
    <w:rsid w:val="00FE6542"/>
    <w:rsid w:val="00FE6710"/>
    <w:rsid w:val="00FE6892"/>
    <w:rsid w:val="00FE68CD"/>
    <w:rsid w:val="00FE6B57"/>
    <w:rsid w:val="00FE7245"/>
    <w:rsid w:val="00FE78F5"/>
    <w:rsid w:val="00FE7D76"/>
    <w:rsid w:val="00FF00F8"/>
    <w:rsid w:val="00FF055B"/>
    <w:rsid w:val="00FF0B8F"/>
    <w:rsid w:val="00FF0DCD"/>
    <w:rsid w:val="00FF14E0"/>
    <w:rsid w:val="00FF14FB"/>
    <w:rsid w:val="00FF189D"/>
    <w:rsid w:val="00FF19CB"/>
    <w:rsid w:val="00FF1AC7"/>
    <w:rsid w:val="00FF1F0A"/>
    <w:rsid w:val="00FF2050"/>
    <w:rsid w:val="00FF2252"/>
    <w:rsid w:val="00FF25B3"/>
    <w:rsid w:val="00FF29B2"/>
    <w:rsid w:val="00FF2D4D"/>
    <w:rsid w:val="00FF2D6F"/>
    <w:rsid w:val="00FF352F"/>
    <w:rsid w:val="00FF389A"/>
    <w:rsid w:val="00FF41FB"/>
    <w:rsid w:val="00FF4FA4"/>
    <w:rsid w:val="00FF53C8"/>
    <w:rsid w:val="00FF57FD"/>
    <w:rsid w:val="00FF58EB"/>
    <w:rsid w:val="00FF596B"/>
    <w:rsid w:val="00FF645A"/>
    <w:rsid w:val="00FF6478"/>
    <w:rsid w:val="00FF67A7"/>
    <w:rsid w:val="00FF7882"/>
    <w:rsid w:val="00FF7C7B"/>
    <w:rsid w:val="00FF7D16"/>
  </w:rsids>
  <m:mathPr>
    <m:mathFont m:val="Cambria Math"/>
    <m:brkBin m:val="before"/>
    <m:brkBinSub m:val="--"/>
    <m:smallFrac m:val="0"/>
    <m:dispDef/>
    <m:lMargin m:val="0"/>
    <m:rMargin m:val="0"/>
    <m:defJc m:val="centerGroup"/>
    <m:wrapIndent m:val="1440"/>
    <m:intLim m:val="subSup"/>
    <m:naryLim m:val="undOvr"/>
  </m:mathPr>
  <w:themeFontLang w:val="en-US" w:eastAsia="zh-CN" w:bidi="x-none"/>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74B29AB3"/>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82">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Bullet" w:semiHidden="1" w:unhideWhenUsed="1"/>
    <w:lsdException w:name="List Number"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a">
    <w:name w:val="Normal"/>
    <w:qFormat/>
    <w:rsid w:val="00147AE7"/>
    <w:pPr>
      <w:widowControl w:val="0"/>
      <w:jc w:val="both"/>
    </w:pPr>
    <w:rPr>
      <w:kern w:val="2"/>
      <w:sz w:val="21"/>
      <w:szCs w:val="24"/>
    </w:rPr>
  </w:style>
  <w:style w:type="paragraph" w:styleId="1">
    <w:name w:val="heading 1"/>
    <w:basedOn w:val="a"/>
    <w:next w:val="a0"/>
    <w:qFormat/>
    <w:rsid w:val="00BC34C2"/>
    <w:pPr>
      <w:numPr>
        <w:numId w:val="1"/>
      </w:numPr>
      <w:spacing w:before="240" w:after="120" w:line="360" w:lineRule="auto"/>
      <w:outlineLvl w:val="0"/>
    </w:pPr>
    <w:rPr>
      <w:b/>
      <w:bCs/>
      <w:kern w:val="44"/>
      <w:sz w:val="36"/>
      <w:szCs w:val="44"/>
    </w:rPr>
  </w:style>
  <w:style w:type="paragraph" w:styleId="2">
    <w:name w:val="heading 2"/>
    <w:basedOn w:val="a"/>
    <w:next w:val="a0"/>
    <w:qFormat/>
    <w:rsid w:val="00BC34C2"/>
    <w:pPr>
      <w:numPr>
        <w:ilvl w:val="1"/>
        <w:numId w:val="1"/>
      </w:numPr>
      <w:spacing w:before="60" w:after="60" w:line="360" w:lineRule="auto"/>
      <w:outlineLvl w:val="1"/>
    </w:pPr>
    <w:rPr>
      <w:b/>
      <w:bCs/>
      <w:sz w:val="32"/>
      <w:szCs w:val="32"/>
    </w:rPr>
  </w:style>
  <w:style w:type="paragraph" w:styleId="3">
    <w:name w:val="heading 3"/>
    <w:basedOn w:val="a"/>
    <w:next w:val="a0"/>
    <w:qFormat/>
    <w:rsid w:val="00BC34C2"/>
    <w:pPr>
      <w:numPr>
        <w:ilvl w:val="2"/>
        <w:numId w:val="1"/>
      </w:numPr>
      <w:spacing w:before="60" w:after="60" w:line="360" w:lineRule="auto"/>
      <w:outlineLvl w:val="2"/>
    </w:pPr>
    <w:rPr>
      <w:b/>
      <w:bCs/>
      <w:sz w:val="30"/>
      <w:szCs w:val="32"/>
    </w:rPr>
  </w:style>
  <w:style w:type="paragraph" w:styleId="4">
    <w:name w:val="heading 4"/>
    <w:basedOn w:val="a"/>
    <w:next w:val="a0"/>
    <w:qFormat/>
    <w:rsid w:val="00BC34C2"/>
    <w:pPr>
      <w:numPr>
        <w:ilvl w:val="3"/>
        <w:numId w:val="1"/>
      </w:numPr>
      <w:spacing w:before="60" w:after="60" w:line="360" w:lineRule="auto"/>
      <w:outlineLvl w:val="3"/>
    </w:pPr>
    <w:rPr>
      <w:b/>
      <w:bCs/>
      <w:sz w:val="28"/>
      <w:szCs w:val="28"/>
    </w:rPr>
  </w:style>
  <w:style w:type="paragraph" w:styleId="5">
    <w:name w:val="heading 5"/>
    <w:basedOn w:val="a"/>
    <w:next w:val="a0"/>
    <w:qFormat/>
    <w:rsid w:val="00BC34C2"/>
    <w:pPr>
      <w:numPr>
        <w:ilvl w:val="4"/>
        <w:numId w:val="1"/>
      </w:numPr>
      <w:spacing w:before="60" w:after="60" w:line="360" w:lineRule="auto"/>
      <w:outlineLvl w:val="4"/>
    </w:pPr>
    <w:rPr>
      <w:b/>
      <w:bCs/>
      <w:sz w:val="28"/>
      <w:szCs w:val="28"/>
    </w:rPr>
  </w:style>
  <w:style w:type="paragraph" w:styleId="6">
    <w:name w:val="heading 6"/>
    <w:basedOn w:val="a"/>
    <w:next w:val="a0"/>
    <w:qFormat/>
    <w:rsid w:val="00BC34C2"/>
    <w:pPr>
      <w:numPr>
        <w:ilvl w:val="5"/>
        <w:numId w:val="1"/>
      </w:numPr>
      <w:spacing w:before="60" w:after="60" w:line="360" w:lineRule="auto"/>
      <w:outlineLvl w:val="5"/>
    </w:pPr>
    <w:rPr>
      <w:b/>
      <w:bCs/>
      <w:sz w:val="28"/>
    </w:rPr>
  </w:style>
  <w:style w:type="paragraph" w:styleId="7">
    <w:name w:val="heading 7"/>
    <w:basedOn w:val="a"/>
    <w:next w:val="a0"/>
    <w:qFormat/>
    <w:rsid w:val="00C70C7D"/>
    <w:pPr>
      <w:keepNext/>
      <w:keepLines/>
      <w:tabs>
        <w:tab w:val="num" w:pos="408"/>
      </w:tabs>
      <w:spacing w:before="60" w:after="60" w:line="360" w:lineRule="auto"/>
      <w:ind w:leftChars="100" w:left="384" w:hanging="284"/>
      <w:outlineLvl w:val="6"/>
    </w:pPr>
  </w:style>
  <w:style w:type="paragraph" w:styleId="8">
    <w:name w:val="heading 8"/>
    <w:basedOn w:val="a"/>
    <w:next w:val="a0"/>
    <w:qFormat/>
    <w:rsid w:val="00C70C7D"/>
    <w:pPr>
      <w:keepNext/>
      <w:keepLines/>
      <w:tabs>
        <w:tab w:val="num" w:pos="816"/>
      </w:tabs>
      <w:spacing w:before="60" w:after="60" w:line="360" w:lineRule="auto"/>
      <w:ind w:leftChars="200" w:left="597" w:hanging="397"/>
      <w:outlineLvl w:val="7"/>
    </w:pPr>
  </w:style>
  <w:style w:type="paragraph" w:styleId="9">
    <w:name w:val="heading 9"/>
    <w:basedOn w:val="a"/>
    <w:next w:val="a0"/>
    <w:qFormat/>
    <w:rsid w:val="00C70C7D"/>
    <w:pPr>
      <w:keepNext/>
      <w:keepLines/>
      <w:tabs>
        <w:tab w:val="num" w:pos="1225"/>
      </w:tabs>
      <w:spacing w:before="60" w:after="60" w:line="360" w:lineRule="auto"/>
      <w:ind w:leftChars="300" w:left="697" w:hanging="397"/>
      <w:outlineLvl w:val="8"/>
    </w:pPr>
    <w:rPr>
      <w:szCs w:val="2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0">
    <w:name w:val="Body Text"/>
    <w:basedOn w:val="a"/>
    <w:link w:val="a4"/>
    <w:autoRedefine/>
    <w:rsid w:val="00E50A0F"/>
    <w:pPr>
      <w:spacing w:before="60" w:after="60" w:line="360" w:lineRule="auto"/>
    </w:pPr>
    <w:rPr>
      <w:color w:val="000000" w:themeColor="text1"/>
    </w:rPr>
  </w:style>
  <w:style w:type="paragraph" w:styleId="a5">
    <w:name w:val="header"/>
    <w:basedOn w:val="a"/>
    <w:link w:val="a6"/>
    <w:uiPriority w:val="99"/>
    <w:rsid w:val="00C70C7D"/>
    <w:pPr>
      <w:pBdr>
        <w:bottom w:val="single" w:sz="6" w:space="1" w:color="auto"/>
      </w:pBdr>
      <w:tabs>
        <w:tab w:val="center" w:pos="4153"/>
        <w:tab w:val="right" w:pos="8306"/>
      </w:tabs>
      <w:snapToGrid w:val="0"/>
      <w:jc w:val="center"/>
    </w:pPr>
    <w:rPr>
      <w:sz w:val="18"/>
      <w:szCs w:val="18"/>
    </w:rPr>
  </w:style>
  <w:style w:type="paragraph" w:customStyle="1" w:styleId="a7">
    <w:name w:val="注意事项"/>
    <w:basedOn w:val="a"/>
    <w:rsid w:val="00C70C7D"/>
    <w:pPr>
      <w:spacing w:before="60" w:after="60" w:line="360" w:lineRule="auto"/>
      <w:ind w:firstLineChars="200" w:firstLine="200"/>
    </w:pPr>
    <w:rPr>
      <w:b/>
      <w:bCs/>
    </w:rPr>
  </w:style>
  <w:style w:type="table" w:styleId="a8">
    <w:name w:val="Table Grid"/>
    <w:basedOn w:val="a2"/>
    <w:rsid w:val="004C0C55"/>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9">
    <w:name w:val="footer"/>
    <w:basedOn w:val="a"/>
    <w:rsid w:val="00C70C7D"/>
    <w:pPr>
      <w:tabs>
        <w:tab w:val="center" w:pos="4153"/>
        <w:tab w:val="right" w:pos="8306"/>
      </w:tabs>
      <w:snapToGrid w:val="0"/>
      <w:jc w:val="left"/>
    </w:pPr>
    <w:rPr>
      <w:sz w:val="18"/>
      <w:szCs w:val="18"/>
    </w:rPr>
  </w:style>
  <w:style w:type="character" w:styleId="aa">
    <w:name w:val="page number"/>
    <w:basedOn w:val="a1"/>
    <w:rsid w:val="00C70C7D"/>
  </w:style>
  <w:style w:type="paragraph" w:customStyle="1" w:styleId="10">
    <w:name w:val="编号1"/>
    <w:basedOn w:val="a"/>
    <w:rsid w:val="00BC34C2"/>
    <w:pPr>
      <w:numPr>
        <w:ilvl w:val="6"/>
        <w:numId w:val="1"/>
      </w:numPr>
      <w:spacing w:line="360" w:lineRule="auto"/>
    </w:pPr>
  </w:style>
  <w:style w:type="paragraph" w:styleId="ab">
    <w:name w:val="Document Map"/>
    <w:basedOn w:val="a"/>
    <w:semiHidden/>
    <w:rsid w:val="00C70C7D"/>
    <w:pPr>
      <w:shd w:val="clear" w:color="auto" w:fill="000080"/>
    </w:pPr>
  </w:style>
  <w:style w:type="paragraph" w:styleId="40">
    <w:name w:val="toc 4"/>
    <w:basedOn w:val="a"/>
    <w:next w:val="a"/>
    <w:autoRedefine/>
    <w:semiHidden/>
    <w:rsid w:val="0056345C"/>
    <w:pPr>
      <w:tabs>
        <w:tab w:val="num" w:pos="820"/>
      </w:tabs>
      <w:ind w:leftChars="750" w:left="1581" w:hanging="6"/>
      <w:jc w:val="left"/>
    </w:pPr>
    <w:rPr>
      <w:sz w:val="18"/>
      <w:szCs w:val="20"/>
    </w:rPr>
  </w:style>
  <w:style w:type="paragraph" w:styleId="50">
    <w:name w:val="toc 5"/>
    <w:basedOn w:val="a"/>
    <w:next w:val="a"/>
    <w:autoRedefine/>
    <w:semiHidden/>
    <w:rsid w:val="00C70C7D"/>
    <w:pPr>
      <w:ind w:left="840"/>
      <w:jc w:val="left"/>
    </w:pPr>
    <w:rPr>
      <w:sz w:val="18"/>
      <w:szCs w:val="20"/>
    </w:rPr>
  </w:style>
  <w:style w:type="character" w:styleId="ac">
    <w:name w:val="Hyperlink"/>
    <w:basedOn w:val="a1"/>
    <w:uiPriority w:val="99"/>
    <w:rsid w:val="00C70C7D"/>
    <w:rPr>
      <w:color w:val="0000FF"/>
      <w:u w:val="single"/>
    </w:rPr>
  </w:style>
  <w:style w:type="paragraph" w:styleId="11">
    <w:name w:val="toc 1"/>
    <w:basedOn w:val="a"/>
    <w:next w:val="a"/>
    <w:autoRedefine/>
    <w:uiPriority w:val="39"/>
    <w:rsid w:val="00C70C7D"/>
  </w:style>
  <w:style w:type="paragraph" w:styleId="20">
    <w:name w:val="toc 2"/>
    <w:basedOn w:val="a"/>
    <w:next w:val="a"/>
    <w:autoRedefine/>
    <w:uiPriority w:val="39"/>
    <w:rsid w:val="00C70C7D"/>
    <w:pPr>
      <w:ind w:leftChars="200" w:left="420"/>
    </w:pPr>
  </w:style>
  <w:style w:type="paragraph" w:styleId="30">
    <w:name w:val="toc 3"/>
    <w:basedOn w:val="a"/>
    <w:next w:val="a"/>
    <w:autoRedefine/>
    <w:uiPriority w:val="39"/>
    <w:rsid w:val="00C70C7D"/>
    <w:pPr>
      <w:ind w:leftChars="400" w:left="840"/>
    </w:pPr>
  </w:style>
  <w:style w:type="paragraph" w:styleId="90">
    <w:name w:val="toc 9"/>
    <w:basedOn w:val="a"/>
    <w:next w:val="a"/>
    <w:autoRedefine/>
    <w:semiHidden/>
    <w:rsid w:val="00C70C7D"/>
    <w:pPr>
      <w:ind w:left="1680"/>
    </w:pPr>
    <w:rPr>
      <w:snapToGrid w:val="0"/>
      <w:kern w:val="0"/>
      <w:sz w:val="24"/>
      <w:szCs w:val="20"/>
    </w:rPr>
  </w:style>
  <w:style w:type="paragraph" w:customStyle="1" w:styleId="ad">
    <w:name w:val="文档名称"/>
    <w:basedOn w:val="a"/>
    <w:rsid w:val="00276453"/>
    <w:pPr>
      <w:jc w:val="center"/>
      <w:outlineLvl w:val="0"/>
    </w:pPr>
    <w:rPr>
      <w:rFonts w:eastAsia="黑体"/>
      <w:b/>
      <w:sz w:val="48"/>
      <w:szCs w:val="48"/>
    </w:rPr>
  </w:style>
  <w:style w:type="character" w:styleId="ae">
    <w:name w:val="FollowedHyperlink"/>
    <w:basedOn w:val="a1"/>
    <w:rsid w:val="00C70C7D"/>
    <w:rPr>
      <w:color w:val="800080"/>
      <w:u w:val="single"/>
    </w:rPr>
  </w:style>
  <w:style w:type="paragraph" w:customStyle="1" w:styleId="af">
    <w:name w:val="版权申明"/>
    <w:basedOn w:val="a"/>
    <w:rsid w:val="00276453"/>
    <w:pPr>
      <w:jc w:val="center"/>
    </w:pPr>
    <w:rPr>
      <w:rFonts w:ascii="宋体" w:hAnsi="宋体" w:cs="宋体"/>
      <w:b/>
      <w:bCs/>
      <w:color w:val="000000"/>
      <w:sz w:val="24"/>
      <w:szCs w:val="20"/>
    </w:rPr>
  </w:style>
  <w:style w:type="paragraph" w:customStyle="1" w:styleId="af0">
    <w:name w:val="编写建议"/>
    <w:basedOn w:val="a"/>
    <w:next w:val="a0"/>
    <w:autoRedefine/>
    <w:rsid w:val="00DC5674"/>
    <w:pPr>
      <w:autoSpaceDE w:val="0"/>
      <w:autoSpaceDN w:val="0"/>
      <w:adjustRightInd w:val="0"/>
      <w:spacing w:line="360" w:lineRule="auto"/>
      <w:ind w:firstLineChars="200" w:firstLine="420"/>
      <w:jc w:val="left"/>
    </w:pPr>
    <w:rPr>
      <w:rFonts w:ascii="Arial" w:hAnsi="Arial" w:cs="宋体"/>
      <w:i/>
      <w:iCs/>
      <w:color w:val="0000FF"/>
      <w:kern w:val="0"/>
    </w:rPr>
  </w:style>
  <w:style w:type="paragraph" w:styleId="af1">
    <w:name w:val="Balloon Text"/>
    <w:basedOn w:val="a"/>
    <w:link w:val="af2"/>
    <w:rsid w:val="00247E63"/>
    <w:rPr>
      <w:sz w:val="18"/>
      <w:szCs w:val="18"/>
    </w:rPr>
  </w:style>
  <w:style w:type="character" w:customStyle="1" w:styleId="af2">
    <w:name w:val="批注框文本字符"/>
    <w:basedOn w:val="a1"/>
    <w:link w:val="af1"/>
    <w:rsid w:val="00247E63"/>
    <w:rPr>
      <w:kern w:val="2"/>
      <w:sz w:val="18"/>
      <w:szCs w:val="18"/>
    </w:rPr>
  </w:style>
  <w:style w:type="character" w:customStyle="1" w:styleId="a6">
    <w:name w:val="页眉字符"/>
    <w:basedOn w:val="a1"/>
    <w:link w:val="a5"/>
    <w:uiPriority w:val="99"/>
    <w:rsid w:val="00BC382F"/>
    <w:rPr>
      <w:kern w:val="2"/>
      <w:sz w:val="18"/>
      <w:szCs w:val="18"/>
    </w:rPr>
  </w:style>
  <w:style w:type="table" w:styleId="21">
    <w:name w:val="Table Colorful 2"/>
    <w:basedOn w:val="a2"/>
    <w:rsid w:val="008C3191"/>
    <w:pPr>
      <w:widowControl w:val="0"/>
      <w:jc w:val="both"/>
    </w:pPr>
    <w:tblPr>
      <w:tblInd w:w="0" w:type="dxa"/>
      <w:tblBorders>
        <w:bottom w:val="single" w:sz="12" w:space="0" w:color="000000"/>
      </w:tblBorders>
      <w:tblCellMar>
        <w:top w:w="0" w:type="dxa"/>
        <w:left w:w="108" w:type="dxa"/>
        <w:bottom w:w="0" w:type="dxa"/>
        <w:right w:w="108" w:type="dxa"/>
      </w:tblCellMar>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12">
    <w:name w:val="Table Colorful 1"/>
    <w:basedOn w:val="a2"/>
    <w:rsid w:val="008C3191"/>
    <w:pPr>
      <w:widowControl w:val="0"/>
      <w:jc w:val="both"/>
    </w:pPr>
    <w:rPr>
      <w:color w:val="FFFFFF"/>
    </w:rPr>
    <w:tblPr>
      <w:tblInd w:w="0" w:type="dxa"/>
      <w:tblBorders>
        <w:top w:val="single" w:sz="12" w:space="0" w:color="008080"/>
        <w:left w:val="single" w:sz="12" w:space="0" w:color="008080"/>
        <w:bottom w:val="single" w:sz="12" w:space="0" w:color="008080"/>
        <w:right w:val="single" w:sz="12" w:space="0" w:color="008080"/>
        <w:insideH w:val="single" w:sz="6" w:space="0" w:color="00FFFF"/>
      </w:tblBorders>
      <w:tblCellMar>
        <w:top w:w="0" w:type="dxa"/>
        <w:left w:w="108" w:type="dxa"/>
        <w:bottom w:w="0" w:type="dxa"/>
        <w:right w:w="108" w:type="dxa"/>
      </w:tblCellMar>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13">
    <w:name w:val="Table Classic 1"/>
    <w:basedOn w:val="a2"/>
    <w:rsid w:val="008C3191"/>
    <w:pPr>
      <w:widowControl w:val="0"/>
      <w:jc w:val="both"/>
    </w:p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character" w:styleId="af3">
    <w:name w:val="annotation reference"/>
    <w:basedOn w:val="a1"/>
    <w:rsid w:val="005453BE"/>
    <w:rPr>
      <w:sz w:val="21"/>
      <w:szCs w:val="21"/>
    </w:rPr>
  </w:style>
  <w:style w:type="paragraph" w:styleId="af4">
    <w:name w:val="annotation text"/>
    <w:basedOn w:val="a"/>
    <w:link w:val="af5"/>
    <w:rsid w:val="005453BE"/>
    <w:pPr>
      <w:jc w:val="left"/>
    </w:pPr>
  </w:style>
  <w:style w:type="character" w:customStyle="1" w:styleId="af5">
    <w:name w:val="批注文字字符"/>
    <w:basedOn w:val="a1"/>
    <w:link w:val="af4"/>
    <w:rsid w:val="005453BE"/>
    <w:rPr>
      <w:kern w:val="2"/>
      <w:sz w:val="21"/>
      <w:szCs w:val="24"/>
    </w:rPr>
  </w:style>
  <w:style w:type="paragraph" w:styleId="af6">
    <w:name w:val="annotation subject"/>
    <w:basedOn w:val="af4"/>
    <w:next w:val="af4"/>
    <w:link w:val="af7"/>
    <w:rsid w:val="005453BE"/>
    <w:rPr>
      <w:b/>
      <w:bCs/>
    </w:rPr>
  </w:style>
  <w:style w:type="character" w:customStyle="1" w:styleId="af7">
    <w:name w:val="批注主题字符"/>
    <w:basedOn w:val="af5"/>
    <w:link w:val="af6"/>
    <w:rsid w:val="005453BE"/>
    <w:rPr>
      <w:b/>
      <w:bCs/>
      <w:kern w:val="2"/>
      <w:sz w:val="21"/>
      <w:szCs w:val="24"/>
    </w:rPr>
  </w:style>
  <w:style w:type="paragraph" w:styleId="af8">
    <w:name w:val="Normal (Web)"/>
    <w:basedOn w:val="a"/>
    <w:uiPriority w:val="99"/>
    <w:unhideWhenUsed/>
    <w:rsid w:val="008B346A"/>
    <w:pPr>
      <w:widowControl/>
      <w:spacing w:before="100" w:beforeAutospacing="1" w:after="100" w:afterAutospacing="1"/>
      <w:jc w:val="left"/>
    </w:pPr>
    <w:rPr>
      <w:rFonts w:ascii="宋体" w:hAnsi="宋体" w:cs="宋体"/>
      <w:kern w:val="0"/>
      <w:sz w:val="24"/>
    </w:rPr>
  </w:style>
  <w:style w:type="table" w:styleId="14">
    <w:name w:val="Table Simple 1"/>
    <w:basedOn w:val="a2"/>
    <w:rsid w:val="00023B7B"/>
    <w:pPr>
      <w:widowControl w:val="0"/>
      <w:jc w:val="both"/>
    </w:pPr>
    <w:tblPr>
      <w:tblInd w:w="0" w:type="dxa"/>
      <w:tblBorders>
        <w:top w:val="single" w:sz="12" w:space="0" w:color="008000"/>
        <w:bottom w:val="single" w:sz="12" w:space="0" w:color="008000"/>
      </w:tblBorders>
      <w:tblCellMar>
        <w:top w:w="0" w:type="dxa"/>
        <w:left w:w="108" w:type="dxa"/>
        <w:bottom w:w="0" w:type="dxa"/>
        <w:right w:w="108" w:type="dxa"/>
      </w:tblCellMar>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3">
    <w:name w:val="Light Shading Accent 3"/>
    <w:basedOn w:val="a2"/>
    <w:uiPriority w:val="60"/>
    <w:rsid w:val="007C4E2D"/>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paragraph" w:customStyle="1" w:styleId="p3">
    <w:name w:val="p3"/>
    <w:basedOn w:val="a"/>
    <w:rsid w:val="003C536A"/>
    <w:pPr>
      <w:widowControl/>
      <w:spacing w:before="100" w:beforeAutospacing="1" w:after="100" w:afterAutospacing="1"/>
      <w:jc w:val="left"/>
    </w:pPr>
    <w:rPr>
      <w:rFonts w:ascii="宋体" w:hAnsi="宋体" w:cs="宋体"/>
      <w:kern w:val="0"/>
      <w:sz w:val="24"/>
    </w:rPr>
  </w:style>
  <w:style w:type="character" w:customStyle="1" w:styleId="s3">
    <w:name w:val="s3"/>
    <w:basedOn w:val="a1"/>
    <w:rsid w:val="003C536A"/>
  </w:style>
  <w:style w:type="character" w:customStyle="1" w:styleId="apple-converted-space">
    <w:name w:val="apple-converted-space"/>
    <w:basedOn w:val="a1"/>
    <w:rsid w:val="00F64422"/>
  </w:style>
  <w:style w:type="table" w:styleId="af9">
    <w:name w:val="Table Elegant"/>
    <w:basedOn w:val="a2"/>
    <w:rsid w:val="00025278"/>
    <w:pPr>
      <w:widowControl w:val="0"/>
      <w:jc w:val="both"/>
    </w:pPr>
    <w:tblPr>
      <w:tblInd w:w="0" w:type="dxa"/>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aps/>
        <w:color w:val="auto"/>
      </w:rPr>
    </w:tblStylePr>
  </w:style>
  <w:style w:type="character" w:styleId="afa">
    <w:name w:val="Placeholder Text"/>
    <w:basedOn w:val="a1"/>
    <w:uiPriority w:val="99"/>
    <w:semiHidden/>
    <w:rsid w:val="00785552"/>
    <w:rPr>
      <w:color w:val="808080"/>
    </w:rPr>
  </w:style>
  <w:style w:type="table" w:styleId="15">
    <w:name w:val="Table List 1"/>
    <w:basedOn w:val="a2"/>
    <w:rsid w:val="00D3155D"/>
    <w:pPr>
      <w:widowControl w:val="0"/>
      <w:jc w:val="both"/>
    </w:pPr>
    <w:tblPr>
      <w:tblStyleRowBandSize w:val="1"/>
      <w:tblInd w:w="0" w:type="dxa"/>
      <w:tblBorders>
        <w:top w:val="single" w:sz="12" w:space="0" w:color="008080"/>
        <w:left w:val="single" w:sz="6" w:space="0" w:color="008080"/>
        <w:bottom w:val="single" w:sz="12" w:space="0" w:color="008080"/>
        <w:right w:val="single" w:sz="6" w:space="0" w:color="008080"/>
      </w:tblBorders>
      <w:tblCellMar>
        <w:top w:w="0" w:type="dxa"/>
        <w:left w:w="108" w:type="dxa"/>
        <w:bottom w:w="0" w:type="dxa"/>
        <w:right w:w="108" w:type="dxa"/>
      </w:tblCellMar>
    </w:tblPr>
    <w:tblStylePr w:type="firstRow">
      <w:rPr>
        <w:b/>
        <w:bCs/>
        <w:i/>
        <w:iCs/>
        <w:color w:val="800000"/>
      </w:rPr>
      <w:tblPr/>
      <w:tcPr>
        <w:tcBorders>
          <w:bottom w:val="single" w:sz="6" w:space="0" w:color="000000"/>
        </w:tcBorders>
        <w:shd w:val="solid" w:color="C0C0C0" w:fill="FFFFFF"/>
      </w:tcPr>
    </w:tblStylePr>
    <w:tblStylePr w:type="lastRow">
      <w:tblPr/>
      <w:tcPr>
        <w:tcBorders>
          <w:top w:val="single" w:sz="6" w:space="0" w:color="000000"/>
        </w:tcBorders>
      </w:tcPr>
    </w:tblStylePr>
    <w:tblStylePr w:type="band1Horz">
      <w:rPr>
        <w:color w:val="auto"/>
      </w:rPr>
      <w:tblPr/>
      <w:tcPr>
        <w:shd w:val="solid" w:color="C0C0C0" w:fill="FFFFFF"/>
      </w:tcPr>
    </w:tblStylePr>
    <w:tblStylePr w:type="band2Horz">
      <w:rPr>
        <w:color w:val="auto"/>
      </w:rPr>
    </w:tblStylePr>
    <w:tblStylePr w:type="swCell">
      <w:rPr>
        <w:b/>
        <w:bCs/>
      </w:rPr>
    </w:tblStylePr>
  </w:style>
  <w:style w:type="paragraph" w:styleId="HTML">
    <w:name w:val="HTML Preformatted"/>
    <w:basedOn w:val="a"/>
    <w:link w:val="HTML0"/>
    <w:uiPriority w:val="99"/>
    <w:unhideWhenUsed/>
    <w:rsid w:val="00FA7B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kern w:val="0"/>
      <w:sz w:val="20"/>
      <w:szCs w:val="20"/>
    </w:rPr>
  </w:style>
  <w:style w:type="character" w:customStyle="1" w:styleId="HTML0">
    <w:name w:val="HTML 预设格式字符"/>
    <w:basedOn w:val="a1"/>
    <w:link w:val="HTML"/>
    <w:uiPriority w:val="99"/>
    <w:rsid w:val="00FA7B64"/>
    <w:rPr>
      <w:rFonts w:ascii="Courier New" w:hAnsi="Courier New" w:cs="Courier New"/>
    </w:rPr>
  </w:style>
  <w:style w:type="character" w:customStyle="1" w:styleId="a4">
    <w:name w:val="正文文本字符"/>
    <w:basedOn w:val="a1"/>
    <w:link w:val="a0"/>
    <w:rsid w:val="005271F5"/>
    <w:rPr>
      <w:color w:val="000000" w:themeColor="text1"/>
      <w:kern w:val="2"/>
      <w:sz w:val="21"/>
      <w:szCs w:val="24"/>
    </w:rPr>
  </w:style>
  <w:style w:type="paragraph" w:styleId="afb">
    <w:name w:val="List Paragraph"/>
    <w:basedOn w:val="a"/>
    <w:uiPriority w:val="34"/>
    <w:qFormat/>
    <w:rsid w:val="00062EE6"/>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737435">
      <w:bodyDiv w:val="1"/>
      <w:marLeft w:val="0"/>
      <w:marRight w:val="0"/>
      <w:marTop w:val="0"/>
      <w:marBottom w:val="0"/>
      <w:divBdr>
        <w:top w:val="none" w:sz="0" w:space="0" w:color="auto"/>
        <w:left w:val="none" w:sz="0" w:space="0" w:color="auto"/>
        <w:bottom w:val="none" w:sz="0" w:space="0" w:color="auto"/>
        <w:right w:val="none" w:sz="0" w:space="0" w:color="auto"/>
      </w:divBdr>
      <w:divsChild>
        <w:div w:id="1326199477">
          <w:marLeft w:val="0"/>
          <w:marRight w:val="0"/>
          <w:marTop w:val="150"/>
          <w:marBottom w:val="0"/>
          <w:divBdr>
            <w:top w:val="none" w:sz="0" w:space="0" w:color="auto"/>
            <w:left w:val="none" w:sz="0" w:space="0" w:color="auto"/>
            <w:bottom w:val="none" w:sz="0" w:space="0" w:color="auto"/>
            <w:right w:val="none" w:sz="0" w:space="0" w:color="auto"/>
          </w:divBdr>
          <w:divsChild>
            <w:div w:id="1987976102">
              <w:marLeft w:val="0"/>
              <w:marRight w:val="0"/>
              <w:marTop w:val="0"/>
              <w:marBottom w:val="0"/>
              <w:divBdr>
                <w:top w:val="none" w:sz="0" w:space="0" w:color="auto"/>
                <w:left w:val="none" w:sz="0" w:space="0" w:color="auto"/>
                <w:bottom w:val="none" w:sz="0" w:space="0" w:color="auto"/>
                <w:right w:val="none" w:sz="0" w:space="0" w:color="auto"/>
              </w:divBdr>
            </w:div>
            <w:div w:id="801920234">
              <w:marLeft w:val="0"/>
              <w:marRight w:val="0"/>
              <w:marTop w:val="0"/>
              <w:marBottom w:val="0"/>
              <w:divBdr>
                <w:top w:val="none" w:sz="0" w:space="0" w:color="auto"/>
                <w:left w:val="none" w:sz="0" w:space="0" w:color="auto"/>
                <w:bottom w:val="none" w:sz="0" w:space="0" w:color="auto"/>
                <w:right w:val="none" w:sz="0" w:space="0" w:color="auto"/>
              </w:divBdr>
            </w:div>
            <w:div w:id="948663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69738">
      <w:bodyDiv w:val="1"/>
      <w:marLeft w:val="0"/>
      <w:marRight w:val="0"/>
      <w:marTop w:val="0"/>
      <w:marBottom w:val="0"/>
      <w:divBdr>
        <w:top w:val="none" w:sz="0" w:space="0" w:color="auto"/>
        <w:left w:val="none" w:sz="0" w:space="0" w:color="auto"/>
        <w:bottom w:val="none" w:sz="0" w:space="0" w:color="auto"/>
        <w:right w:val="none" w:sz="0" w:space="0" w:color="auto"/>
      </w:divBdr>
    </w:div>
    <w:div w:id="147600275">
      <w:bodyDiv w:val="1"/>
      <w:marLeft w:val="0"/>
      <w:marRight w:val="0"/>
      <w:marTop w:val="0"/>
      <w:marBottom w:val="0"/>
      <w:divBdr>
        <w:top w:val="none" w:sz="0" w:space="0" w:color="auto"/>
        <w:left w:val="none" w:sz="0" w:space="0" w:color="auto"/>
        <w:bottom w:val="none" w:sz="0" w:space="0" w:color="auto"/>
        <w:right w:val="none" w:sz="0" w:space="0" w:color="auto"/>
      </w:divBdr>
    </w:div>
    <w:div w:id="157624323">
      <w:bodyDiv w:val="1"/>
      <w:marLeft w:val="0"/>
      <w:marRight w:val="0"/>
      <w:marTop w:val="0"/>
      <w:marBottom w:val="0"/>
      <w:divBdr>
        <w:top w:val="none" w:sz="0" w:space="0" w:color="auto"/>
        <w:left w:val="none" w:sz="0" w:space="0" w:color="auto"/>
        <w:bottom w:val="none" w:sz="0" w:space="0" w:color="auto"/>
        <w:right w:val="none" w:sz="0" w:space="0" w:color="auto"/>
      </w:divBdr>
    </w:div>
    <w:div w:id="162863665">
      <w:bodyDiv w:val="1"/>
      <w:marLeft w:val="0"/>
      <w:marRight w:val="0"/>
      <w:marTop w:val="0"/>
      <w:marBottom w:val="0"/>
      <w:divBdr>
        <w:top w:val="none" w:sz="0" w:space="0" w:color="auto"/>
        <w:left w:val="none" w:sz="0" w:space="0" w:color="auto"/>
        <w:bottom w:val="none" w:sz="0" w:space="0" w:color="auto"/>
        <w:right w:val="none" w:sz="0" w:space="0" w:color="auto"/>
      </w:divBdr>
    </w:div>
    <w:div w:id="225916925">
      <w:bodyDiv w:val="1"/>
      <w:marLeft w:val="0"/>
      <w:marRight w:val="0"/>
      <w:marTop w:val="0"/>
      <w:marBottom w:val="0"/>
      <w:divBdr>
        <w:top w:val="none" w:sz="0" w:space="0" w:color="auto"/>
        <w:left w:val="none" w:sz="0" w:space="0" w:color="auto"/>
        <w:bottom w:val="none" w:sz="0" w:space="0" w:color="auto"/>
        <w:right w:val="none" w:sz="0" w:space="0" w:color="auto"/>
      </w:divBdr>
    </w:div>
    <w:div w:id="245039984">
      <w:bodyDiv w:val="1"/>
      <w:marLeft w:val="0"/>
      <w:marRight w:val="0"/>
      <w:marTop w:val="0"/>
      <w:marBottom w:val="0"/>
      <w:divBdr>
        <w:top w:val="none" w:sz="0" w:space="0" w:color="auto"/>
        <w:left w:val="none" w:sz="0" w:space="0" w:color="auto"/>
        <w:bottom w:val="none" w:sz="0" w:space="0" w:color="auto"/>
        <w:right w:val="none" w:sz="0" w:space="0" w:color="auto"/>
      </w:divBdr>
    </w:div>
    <w:div w:id="271792251">
      <w:bodyDiv w:val="1"/>
      <w:marLeft w:val="0"/>
      <w:marRight w:val="0"/>
      <w:marTop w:val="0"/>
      <w:marBottom w:val="0"/>
      <w:divBdr>
        <w:top w:val="none" w:sz="0" w:space="0" w:color="auto"/>
        <w:left w:val="none" w:sz="0" w:space="0" w:color="auto"/>
        <w:bottom w:val="none" w:sz="0" w:space="0" w:color="auto"/>
        <w:right w:val="none" w:sz="0" w:space="0" w:color="auto"/>
      </w:divBdr>
      <w:divsChild>
        <w:div w:id="791938943">
          <w:marLeft w:val="0"/>
          <w:marRight w:val="0"/>
          <w:marTop w:val="0"/>
          <w:marBottom w:val="0"/>
          <w:divBdr>
            <w:top w:val="none" w:sz="0" w:space="0" w:color="auto"/>
            <w:left w:val="none" w:sz="0" w:space="0" w:color="auto"/>
            <w:bottom w:val="none" w:sz="0" w:space="0" w:color="auto"/>
            <w:right w:val="none" w:sz="0" w:space="0" w:color="auto"/>
          </w:divBdr>
        </w:div>
        <w:div w:id="389353740">
          <w:marLeft w:val="0"/>
          <w:marRight w:val="0"/>
          <w:marTop w:val="0"/>
          <w:marBottom w:val="0"/>
          <w:divBdr>
            <w:top w:val="none" w:sz="0" w:space="0" w:color="auto"/>
            <w:left w:val="none" w:sz="0" w:space="0" w:color="auto"/>
            <w:bottom w:val="none" w:sz="0" w:space="0" w:color="auto"/>
            <w:right w:val="none" w:sz="0" w:space="0" w:color="auto"/>
          </w:divBdr>
        </w:div>
      </w:divsChild>
    </w:div>
    <w:div w:id="306055243">
      <w:bodyDiv w:val="1"/>
      <w:marLeft w:val="0"/>
      <w:marRight w:val="0"/>
      <w:marTop w:val="0"/>
      <w:marBottom w:val="0"/>
      <w:divBdr>
        <w:top w:val="none" w:sz="0" w:space="0" w:color="auto"/>
        <w:left w:val="none" w:sz="0" w:space="0" w:color="auto"/>
        <w:bottom w:val="none" w:sz="0" w:space="0" w:color="auto"/>
        <w:right w:val="none" w:sz="0" w:space="0" w:color="auto"/>
      </w:divBdr>
    </w:div>
    <w:div w:id="341863302">
      <w:bodyDiv w:val="1"/>
      <w:marLeft w:val="0"/>
      <w:marRight w:val="0"/>
      <w:marTop w:val="0"/>
      <w:marBottom w:val="0"/>
      <w:divBdr>
        <w:top w:val="none" w:sz="0" w:space="0" w:color="auto"/>
        <w:left w:val="none" w:sz="0" w:space="0" w:color="auto"/>
        <w:bottom w:val="none" w:sz="0" w:space="0" w:color="auto"/>
        <w:right w:val="none" w:sz="0" w:space="0" w:color="auto"/>
      </w:divBdr>
    </w:div>
    <w:div w:id="342243168">
      <w:bodyDiv w:val="1"/>
      <w:marLeft w:val="0"/>
      <w:marRight w:val="0"/>
      <w:marTop w:val="0"/>
      <w:marBottom w:val="0"/>
      <w:divBdr>
        <w:top w:val="none" w:sz="0" w:space="0" w:color="auto"/>
        <w:left w:val="none" w:sz="0" w:space="0" w:color="auto"/>
        <w:bottom w:val="none" w:sz="0" w:space="0" w:color="auto"/>
        <w:right w:val="none" w:sz="0" w:space="0" w:color="auto"/>
      </w:divBdr>
    </w:div>
    <w:div w:id="376583517">
      <w:bodyDiv w:val="1"/>
      <w:marLeft w:val="0"/>
      <w:marRight w:val="0"/>
      <w:marTop w:val="0"/>
      <w:marBottom w:val="0"/>
      <w:divBdr>
        <w:top w:val="none" w:sz="0" w:space="0" w:color="auto"/>
        <w:left w:val="none" w:sz="0" w:space="0" w:color="auto"/>
        <w:bottom w:val="none" w:sz="0" w:space="0" w:color="auto"/>
        <w:right w:val="none" w:sz="0" w:space="0" w:color="auto"/>
      </w:divBdr>
    </w:div>
    <w:div w:id="435563175">
      <w:bodyDiv w:val="1"/>
      <w:marLeft w:val="0"/>
      <w:marRight w:val="0"/>
      <w:marTop w:val="0"/>
      <w:marBottom w:val="0"/>
      <w:divBdr>
        <w:top w:val="none" w:sz="0" w:space="0" w:color="auto"/>
        <w:left w:val="none" w:sz="0" w:space="0" w:color="auto"/>
        <w:bottom w:val="none" w:sz="0" w:space="0" w:color="auto"/>
        <w:right w:val="none" w:sz="0" w:space="0" w:color="auto"/>
      </w:divBdr>
    </w:div>
    <w:div w:id="449859039">
      <w:bodyDiv w:val="1"/>
      <w:marLeft w:val="0"/>
      <w:marRight w:val="0"/>
      <w:marTop w:val="0"/>
      <w:marBottom w:val="0"/>
      <w:divBdr>
        <w:top w:val="none" w:sz="0" w:space="0" w:color="auto"/>
        <w:left w:val="none" w:sz="0" w:space="0" w:color="auto"/>
        <w:bottom w:val="none" w:sz="0" w:space="0" w:color="auto"/>
        <w:right w:val="none" w:sz="0" w:space="0" w:color="auto"/>
      </w:divBdr>
    </w:div>
    <w:div w:id="471024984">
      <w:bodyDiv w:val="1"/>
      <w:marLeft w:val="0"/>
      <w:marRight w:val="0"/>
      <w:marTop w:val="0"/>
      <w:marBottom w:val="0"/>
      <w:divBdr>
        <w:top w:val="none" w:sz="0" w:space="0" w:color="auto"/>
        <w:left w:val="none" w:sz="0" w:space="0" w:color="auto"/>
        <w:bottom w:val="none" w:sz="0" w:space="0" w:color="auto"/>
        <w:right w:val="none" w:sz="0" w:space="0" w:color="auto"/>
      </w:divBdr>
    </w:div>
    <w:div w:id="642469232">
      <w:bodyDiv w:val="1"/>
      <w:marLeft w:val="0"/>
      <w:marRight w:val="0"/>
      <w:marTop w:val="0"/>
      <w:marBottom w:val="0"/>
      <w:divBdr>
        <w:top w:val="none" w:sz="0" w:space="0" w:color="auto"/>
        <w:left w:val="none" w:sz="0" w:space="0" w:color="auto"/>
        <w:bottom w:val="none" w:sz="0" w:space="0" w:color="auto"/>
        <w:right w:val="none" w:sz="0" w:space="0" w:color="auto"/>
      </w:divBdr>
    </w:div>
    <w:div w:id="657805990">
      <w:bodyDiv w:val="1"/>
      <w:marLeft w:val="0"/>
      <w:marRight w:val="0"/>
      <w:marTop w:val="0"/>
      <w:marBottom w:val="0"/>
      <w:divBdr>
        <w:top w:val="none" w:sz="0" w:space="0" w:color="auto"/>
        <w:left w:val="none" w:sz="0" w:space="0" w:color="auto"/>
        <w:bottom w:val="none" w:sz="0" w:space="0" w:color="auto"/>
        <w:right w:val="none" w:sz="0" w:space="0" w:color="auto"/>
      </w:divBdr>
    </w:div>
    <w:div w:id="684943351">
      <w:bodyDiv w:val="1"/>
      <w:marLeft w:val="0"/>
      <w:marRight w:val="0"/>
      <w:marTop w:val="0"/>
      <w:marBottom w:val="0"/>
      <w:divBdr>
        <w:top w:val="none" w:sz="0" w:space="0" w:color="auto"/>
        <w:left w:val="none" w:sz="0" w:space="0" w:color="auto"/>
        <w:bottom w:val="none" w:sz="0" w:space="0" w:color="auto"/>
        <w:right w:val="none" w:sz="0" w:space="0" w:color="auto"/>
      </w:divBdr>
    </w:div>
    <w:div w:id="746416276">
      <w:bodyDiv w:val="1"/>
      <w:marLeft w:val="0"/>
      <w:marRight w:val="0"/>
      <w:marTop w:val="0"/>
      <w:marBottom w:val="0"/>
      <w:divBdr>
        <w:top w:val="none" w:sz="0" w:space="0" w:color="auto"/>
        <w:left w:val="none" w:sz="0" w:space="0" w:color="auto"/>
        <w:bottom w:val="none" w:sz="0" w:space="0" w:color="auto"/>
        <w:right w:val="none" w:sz="0" w:space="0" w:color="auto"/>
      </w:divBdr>
    </w:div>
    <w:div w:id="750127953">
      <w:bodyDiv w:val="1"/>
      <w:marLeft w:val="0"/>
      <w:marRight w:val="0"/>
      <w:marTop w:val="0"/>
      <w:marBottom w:val="0"/>
      <w:divBdr>
        <w:top w:val="none" w:sz="0" w:space="0" w:color="auto"/>
        <w:left w:val="none" w:sz="0" w:space="0" w:color="auto"/>
        <w:bottom w:val="none" w:sz="0" w:space="0" w:color="auto"/>
        <w:right w:val="none" w:sz="0" w:space="0" w:color="auto"/>
      </w:divBdr>
    </w:div>
    <w:div w:id="922372201">
      <w:bodyDiv w:val="1"/>
      <w:marLeft w:val="0"/>
      <w:marRight w:val="0"/>
      <w:marTop w:val="0"/>
      <w:marBottom w:val="0"/>
      <w:divBdr>
        <w:top w:val="none" w:sz="0" w:space="0" w:color="auto"/>
        <w:left w:val="none" w:sz="0" w:space="0" w:color="auto"/>
        <w:bottom w:val="none" w:sz="0" w:space="0" w:color="auto"/>
        <w:right w:val="none" w:sz="0" w:space="0" w:color="auto"/>
      </w:divBdr>
      <w:divsChild>
        <w:div w:id="1713730930">
          <w:marLeft w:val="0"/>
          <w:marRight w:val="0"/>
          <w:marTop w:val="150"/>
          <w:marBottom w:val="0"/>
          <w:divBdr>
            <w:top w:val="none" w:sz="0" w:space="0" w:color="auto"/>
            <w:left w:val="none" w:sz="0" w:space="0" w:color="auto"/>
            <w:bottom w:val="none" w:sz="0" w:space="0" w:color="auto"/>
            <w:right w:val="none" w:sz="0" w:space="0" w:color="auto"/>
          </w:divBdr>
          <w:divsChild>
            <w:div w:id="1677028563">
              <w:marLeft w:val="0"/>
              <w:marRight w:val="0"/>
              <w:marTop w:val="0"/>
              <w:marBottom w:val="0"/>
              <w:divBdr>
                <w:top w:val="none" w:sz="0" w:space="0" w:color="auto"/>
                <w:left w:val="none" w:sz="0" w:space="0" w:color="auto"/>
                <w:bottom w:val="none" w:sz="0" w:space="0" w:color="auto"/>
                <w:right w:val="none" w:sz="0" w:space="0" w:color="auto"/>
              </w:divBdr>
            </w:div>
            <w:div w:id="2046832493">
              <w:marLeft w:val="0"/>
              <w:marRight w:val="0"/>
              <w:marTop w:val="0"/>
              <w:marBottom w:val="0"/>
              <w:divBdr>
                <w:top w:val="none" w:sz="0" w:space="0" w:color="auto"/>
                <w:left w:val="none" w:sz="0" w:space="0" w:color="auto"/>
                <w:bottom w:val="none" w:sz="0" w:space="0" w:color="auto"/>
                <w:right w:val="none" w:sz="0" w:space="0" w:color="auto"/>
              </w:divBdr>
            </w:div>
            <w:div w:id="1206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896915">
      <w:bodyDiv w:val="1"/>
      <w:marLeft w:val="0"/>
      <w:marRight w:val="0"/>
      <w:marTop w:val="0"/>
      <w:marBottom w:val="0"/>
      <w:divBdr>
        <w:top w:val="none" w:sz="0" w:space="0" w:color="auto"/>
        <w:left w:val="none" w:sz="0" w:space="0" w:color="auto"/>
        <w:bottom w:val="none" w:sz="0" w:space="0" w:color="auto"/>
        <w:right w:val="none" w:sz="0" w:space="0" w:color="auto"/>
      </w:divBdr>
    </w:div>
    <w:div w:id="995915143">
      <w:bodyDiv w:val="1"/>
      <w:marLeft w:val="0"/>
      <w:marRight w:val="0"/>
      <w:marTop w:val="0"/>
      <w:marBottom w:val="0"/>
      <w:divBdr>
        <w:top w:val="none" w:sz="0" w:space="0" w:color="auto"/>
        <w:left w:val="none" w:sz="0" w:space="0" w:color="auto"/>
        <w:bottom w:val="none" w:sz="0" w:space="0" w:color="auto"/>
        <w:right w:val="none" w:sz="0" w:space="0" w:color="auto"/>
      </w:divBdr>
    </w:div>
    <w:div w:id="1025255211">
      <w:bodyDiv w:val="1"/>
      <w:marLeft w:val="0"/>
      <w:marRight w:val="0"/>
      <w:marTop w:val="0"/>
      <w:marBottom w:val="0"/>
      <w:divBdr>
        <w:top w:val="none" w:sz="0" w:space="0" w:color="auto"/>
        <w:left w:val="none" w:sz="0" w:space="0" w:color="auto"/>
        <w:bottom w:val="none" w:sz="0" w:space="0" w:color="auto"/>
        <w:right w:val="none" w:sz="0" w:space="0" w:color="auto"/>
      </w:divBdr>
    </w:div>
    <w:div w:id="1027682182">
      <w:bodyDiv w:val="1"/>
      <w:marLeft w:val="0"/>
      <w:marRight w:val="0"/>
      <w:marTop w:val="0"/>
      <w:marBottom w:val="0"/>
      <w:divBdr>
        <w:top w:val="none" w:sz="0" w:space="0" w:color="auto"/>
        <w:left w:val="none" w:sz="0" w:space="0" w:color="auto"/>
        <w:bottom w:val="none" w:sz="0" w:space="0" w:color="auto"/>
        <w:right w:val="none" w:sz="0" w:space="0" w:color="auto"/>
      </w:divBdr>
    </w:div>
    <w:div w:id="1039090084">
      <w:bodyDiv w:val="1"/>
      <w:marLeft w:val="0"/>
      <w:marRight w:val="0"/>
      <w:marTop w:val="0"/>
      <w:marBottom w:val="0"/>
      <w:divBdr>
        <w:top w:val="none" w:sz="0" w:space="0" w:color="auto"/>
        <w:left w:val="none" w:sz="0" w:space="0" w:color="auto"/>
        <w:bottom w:val="none" w:sz="0" w:space="0" w:color="auto"/>
        <w:right w:val="none" w:sz="0" w:space="0" w:color="auto"/>
      </w:divBdr>
      <w:divsChild>
        <w:div w:id="983311190">
          <w:marLeft w:val="0"/>
          <w:marRight w:val="0"/>
          <w:marTop w:val="0"/>
          <w:marBottom w:val="0"/>
          <w:divBdr>
            <w:top w:val="none" w:sz="0" w:space="0" w:color="auto"/>
            <w:left w:val="none" w:sz="0" w:space="0" w:color="auto"/>
            <w:bottom w:val="none" w:sz="0" w:space="0" w:color="auto"/>
            <w:right w:val="none" w:sz="0" w:space="0" w:color="auto"/>
          </w:divBdr>
        </w:div>
      </w:divsChild>
    </w:div>
    <w:div w:id="1042244344">
      <w:bodyDiv w:val="1"/>
      <w:marLeft w:val="0"/>
      <w:marRight w:val="0"/>
      <w:marTop w:val="0"/>
      <w:marBottom w:val="0"/>
      <w:divBdr>
        <w:top w:val="none" w:sz="0" w:space="0" w:color="auto"/>
        <w:left w:val="none" w:sz="0" w:space="0" w:color="auto"/>
        <w:bottom w:val="none" w:sz="0" w:space="0" w:color="auto"/>
        <w:right w:val="none" w:sz="0" w:space="0" w:color="auto"/>
      </w:divBdr>
    </w:div>
    <w:div w:id="1042753898">
      <w:bodyDiv w:val="1"/>
      <w:marLeft w:val="0"/>
      <w:marRight w:val="0"/>
      <w:marTop w:val="0"/>
      <w:marBottom w:val="0"/>
      <w:divBdr>
        <w:top w:val="none" w:sz="0" w:space="0" w:color="auto"/>
        <w:left w:val="none" w:sz="0" w:space="0" w:color="auto"/>
        <w:bottom w:val="none" w:sz="0" w:space="0" w:color="auto"/>
        <w:right w:val="none" w:sz="0" w:space="0" w:color="auto"/>
      </w:divBdr>
    </w:div>
    <w:div w:id="1049762310">
      <w:bodyDiv w:val="1"/>
      <w:marLeft w:val="0"/>
      <w:marRight w:val="0"/>
      <w:marTop w:val="0"/>
      <w:marBottom w:val="0"/>
      <w:divBdr>
        <w:top w:val="none" w:sz="0" w:space="0" w:color="auto"/>
        <w:left w:val="none" w:sz="0" w:space="0" w:color="auto"/>
        <w:bottom w:val="none" w:sz="0" w:space="0" w:color="auto"/>
        <w:right w:val="none" w:sz="0" w:space="0" w:color="auto"/>
      </w:divBdr>
    </w:div>
    <w:div w:id="1095326733">
      <w:bodyDiv w:val="1"/>
      <w:marLeft w:val="0"/>
      <w:marRight w:val="0"/>
      <w:marTop w:val="0"/>
      <w:marBottom w:val="0"/>
      <w:divBdr>
        <w:top w:val="none" w:sz="0" w:space="0" w:color="auto"/>
        <w:left w:val="none" w:sz="0" w:space="0" w:color="auto"/>
        <w:bottom w:val="none" w:sz="0" w:space="0" w:color="auto"/>
        <w:right w:val="none" w:sz="0" w:space="0" w:color="auto"/>
      </w:divBdr>
    </w:div>
    <w:div w:id="1139493996">
      <w:bodyDiv w:val="1"/>
      <w:marLeft w:val="0"/>
      <w:marRight w:val="0"/>
      <w:marTop w:val="0"/>
      <w:marBottom w:val="0"/>
      <w:divBdr>
        <w:top w:val="none" w:sz="0" w:space="0" w:color="auto"/>
        <w:left w:val="none" w:sz="0" w:space="0" w:color="auto"/>
        <w:bottom w:val="none" w:sz="0" w:space="0" w:color="auto"/>
        <w:right w:val="none" w:sz="0" w:space="0" w:color="auto"/>
      </w:divBdr>
    </w:div>
    <w:div w:id="1139809535">
      <w:bodyDiv w:val="1"/>
      <w:marLeft w:val="0"/>
      <w:marRight w:val="0"/>
      <w:marTop w:val="0"/>
      <w:marBottom w:val="0"/>
      <w:divBdr>
        <w:top w:val="none" w:sz="0" w:space="0" w:color="auto"/>
        <w:left w:val="none" w:sz="0" w:space="0" w:color="auto"/>
        <w:bottom w:val="none" w:sz="0" w:space="0" w:color="auto"/>
        <w:right w:val="none" w:sz="0" w:space="0" w:color="auto"/>
      </w:divBdr>
    </w:div>
    <w:div w:id="1140152438">
      <w:bodyDiv w:val="1"/>
      <w:marLeft w:val="0"/>
      <w:marRight w:val="0"/>
      <w:marTop w:val="0"/>
      <w:marBottom w:val="0"/>
      <w:divBdr>
        <w:top w:val="none" w:sz="0" w:space="0" w:color="auto"/>
        <w:left w:val="none" w:sz="0" w:space="0" w:color="auto"/>
        <w:bottom w:val="none" w:sz="0" w:space="0" w:color="auto"/>
        <w:right w:val="none" w:sz="0" w:space="0" w:color="auto"/>
      </w:divBdr>
    </w:div>
    <w:div w:id="1260405444">
      <w:bodyDiv w:val="1"/>
      <w:marLeft w:val="0"/>
      <w:marRight w:val="0"/>
      <w:marTop w:val="0"/>
      <w:marBottom w:val="0"/>
      <w:divBdr>
        <w:top w:val="none" w:sz="0" w:space="0" w:color="auto"/>
        <w:left w:val="none" w:sz="0" w:space="0" w:color="auto"/>
        <w:bottom w:val="none" w:sz="0" w:space="0" w:color="auto"/>
        <w:right w:val="none" w:sz="0" w:space="0" w:color="auto"/>
      </w:divBdr>
      <w:divsChild>
        <w:div w:id="1202014528">
          <w:marLeft w:val="0"/>
          <w:marRight w:val="0"/>
          <w:marTop w:val="150"/>
          <w:marBottom w:val="0"/>
          <w:divBdr>
            <w:top w:val="none" w:sz="0" w:space="0" w:color="auto"/>
            <w:left w:val="none" w:sz="0" w:space="0" w:color="auto"/>
            <w:bottom w:val="none" w:sz="0" w:space="0" w:color="auto"/>
            <w:right w:val="none" w:sz="0" w:space="0" w:color="auto"/>
          </w:divBdr>
          <w:divsChild>
            <w:div w:id="38946157">
              <w:marLeft w:val="0"/>
              <w:marRight w:val="0"/>
              <w:marTop w:val="0"/>
              <w:marBottom w:val="0"/>
              <w:divBdr>
                <w:top w:val="none" w:sz="0" w:space="0" w:color="auto"/>
                <w:left w:val="none" w:sz="0" w:space="0" w:color="auto"/>
                <w:bottom w:val="none" w:sz="0" w:space="0" w:color="auto"/>
                <w:right w:val="none" w:sz="0" w:space="0" w:color="auto"/>
              </w:divBdr>
            </w:div>
            <w:div w:id="336881905">
              <w:marLeft w:val="0"/>
              <w:marRight w:val="0"/>
              <w:marTop w:val="0"/>
              <w:marBottom w:val="0"/>
              <w:divBdr>
                <w:top w:val="none" w:sz="0" w:space="0" w:color="auto"/>
                <w:left w:val="none" w:sz="0" w:space="0" w:color="auto"/>
                <w:bottom w:val="none" w:sz="0" w:space="0" w:color="auto"/>
                <w:right w:val="none" w:sz="0" w:space="0" w:color="auto"/>
              </w:divBdr>
            </w:div>
            <w:div w:id="2143881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369607">
      <w:bodyDiv w:val="1"/>
      <w:marLeft w:val="0"/>
      <w:marRight w:val="0"/>
      <w:marTop w:val="0"/>
      <w:marBottom w:val="0"/>
      <w:divBdr>
        <w:top w:val="none" w:sz="0" w:space="0" w:color="auto"/>
        <w:left w:val="none" w:sz="0" w:space="0" w:color="auto"/>
        <w:bottom w:val="none" w:sz="0" w:space="0" w:color="auto"/>
        <w:right w:val="none" w:sz="0" w:space="0" w:color="auto"/>
      </w:divBdr>
    </w:div>
    <w:div w:id="1279878088">
      <w:bodyDiv w:val="1"/>
      <w:marLeft w:val="0"/>
      <w:marRight w:val="0"/>
      <w:marTop w:val="0"/>
      <w:marBottom w:val="0"/>
      <w:divBdr>
        <w:top w:val="none" w:sz="0" w:space="0" w:color="auto"/>
        <w:left w:val="none" w:sz="0" w:space="0" w:color="auto"/>
        <w:bottom w:val="none" w:sz="0" w:space="0" w:color="auto"/>
        <w:right w:val="none" w:sz="0" w:space="0" w:color="auto"/>
      </w:divBdr>
    </w:div>
    <w:div w:id="1390767850">
      <w:bodyDiv w:val="1"/>
      <w:marLeft w:val="0"/>
      <w:marRight w:val="0"/>
      <w:marTop w:val="0"/>
      <w:marBottom w:val="0"/>
      <w:divBdr>
        <w:top w:val="none" w:sz="0" w:space="0" w:color="auto"/>
        <w:left w:val="none" w:sz="0" w:space="0" w:color="auto"/>
        <w:bottom w:val="none" w:sz="0" w:space="0" w:color="auto"/>
        <w:right w:val="none" w:sz="0" w:space="0" w:color="auto"/>
      </w:divBdr>
      <w:divsChild>
        <w:div w:id="311447710">
          <w:marLeft w:val="0"/>
          <w:marRight w:val="0"/>
          <w:marTop w:val="0"/>
          <w:marBottom w:val="0"/>
          <w:divBdr>
            <w:top w:val="none" w:sz="0" w:space="0" w:color="auto"/>
            <w:left w:val="none" w:sz="0" w:space="0" w:color="auto"/>
            <w:bottom w:val="none" w:sz="0" w:space="0" w:color="auto"/>
            <w:right w:val="none" w:sz="0" w:space="0" w:color="auto"/>
          </w:divBdr>
        </w:div>
      </w:divsChild>
    </w:div>
    <w:div w:id="1429960360">
      <w:bodyDiv w:val="1"/>
      <w:marLeft w:val="0"/>
      <w:marRight w:val="0"/>
      <w:marTop w:val="0"/>
      <w:marBottom w:val="0"/>
      <w:divBdr>
        <w:top w:val="none" w:sz="0" w:space="0" w:color="auto"/>
        <w:left w:val="none" w:sz="0" w:space="0" w:color="auto"/>
        <w:bottom w:val="none" w:sz="0" w:space="0" w:color="auto"/>
        <w:right w:val="none" w:sz="0" w:space="0" w:color="auto"/>
      </w:divBdr>
      <w:divsChild>
        <w:div w:id="1740512941">
          <w:marLeft w:val="0"/>
          <w:marRight w:val="0"/>
          <w:marTop w:val="0"/>
          <w:marBottom w:val="0"/>
          <w:divBdr>
            <w:top w:val="none" w:sz="0" w:space="0" w:color="auto"/>
            <w:left w:val="none" w:sz="0" w:space="0" w:color="auto"/>
            <w:bottom w:val="none" w:sz="0" w:space="0" w:color="auto"/>
            <w:right w:val="none" w:sz="0" w:space="0" w:color="auto"/>
          </w:divBdr>
        </w:div>
        <w:div w:id="1400248137">
          <w:marLeft w:val="0"/>
          <w:marRight w:val="0"/>
          <w:marTop w:val="0"/>
          <w:marBottom w:val="0"/>
          <w:divBdr>
            <w:top w:val="none" w:sz="0" w:space="0" w:color="auto"/>
            <w:left w:val="none" w:sz="0" w:space="0" w:color="auto"/>
            <w:bottom w:val="none" w:sz="0" w:space="0" w:color="auto"/>
            <w:right w:val="none" w:sz="0" w:space="0" w:color="auto"/>
          </w:divBdr>
        </w:div>
      </w:divsChild>
    </w:div>
    <w:div w:id="1450278372">
      <w:bodyDiv w:val="1"/>
      <w:marLeft w:val="0"/>
      <w:marRight w:val="0"/>
      <w:marTop w:val="0"/>
      <w:marBottom w:val="0"/>
      <w:divBdr>
        <w:top w:val="none" w:sz="0" w:space="0" w:color="auto"/>
        <w:left w:val="none" w:sz="0" w:space="0" w:color="auto"/>
        <w:bottom w:val="none" w:sz="0" w:space="0" w:color="auto"/>
        <w:right w:val="none" w:sz="0" w:space="0" w:color="auto"/>
      </w:divBdr>
      <w:divsChild>
        <w:div w:id="1570572911">
          <w:marLeft w:val="0"/>
          <w:marRight w:val="0"/>
          <w:marTop w:val="0"/>
          <w:marBottom w:val="0"/>
          <w:divBdr>
            <w:top w:val="none" w:sz="0" w:space="0" w:color="auto"/>
            <w:left w:val="none" w:sz="0" w:space="0" w:color="auto"/>
            <w:bottom w:val="none" w:sz="0" w:space="0" w:color="auto"/>
            <w:right w:val="none" w:sz="0" w:space="0" w:color="auto"/>
          </w:divBdr>
        </w:div>
      </w:divsChild>
    </w:div>
    <w:div w:id="1610313985">
      <w:bodyDiv w:val="1"/>
      <w:marLeft w:val="0"/>
      <w:marRight w:val="0"/>
      <w:marTop w:val="0"/>
      <w:marBottom w:val="0"/>
      <w:divBdr>
        <w:top w:val="none" w:sz="0" w:space="0" w:color="auto"/>
        <w:left w:val="none" w:sz="0" w:space="0" w:color="auto"/>
        <w:bottom w:val="none" w:sz="0" w:space="0" w:color="auto"/>
        <w:right w:val="none" w:sz="0" w:space="0" w:color="auto"/>
      </w:divBdr>
      <w:divsChild>
        <w:div w:id="1086728272">
          <w:marLeft w:val="0"/>
          <w:marRight w:val="120"/>
          <w:marTop w:val="0"/>
          <w:marBottom w:val="0"/>
          <w:divBdr>
            <w:top w:val="none" w:sz="0" w:space="0" w:color="auto"/>
            <w:left w:val="none" w:sz="0" w:space="0" w:color="auto"/>
            <w:bottom w:val="none" w:sz="0" w:space="0" w:color="auto"/>
            <w:right w:val="none" w:sz="0" w:space="0" w:color="auto"/>
          </w:divBdr>
        </w:div>
        <w:div w:id="252397005">
          <w:marLeft w:val="0"/>
          <w:marRight w:val="240"/>
          <w:marTop w:val="15"/>
          <w:marBottom w:val="0"/>
          <w:divBdr>
            <w:top w:val="none" w:sz="0" w:space="0" w:color="auto"/>
            <w:left w:val="none" w:sz="0" w:space="0" w:color="auto"/>
            <w:bottom w:val="none" w:sz="0" w:space="0" w:color="auto"/>
            <w:right w:val="none" w:sz="0" w:space="0" w:color="auto"/>
          </w:divBdr>
        </w:div>
        <w:div w:id="1711302720">
          <w:marLeft w:val="0"/>
          <w:marRight w:val="120"/>
          <w:marTop w:val="0"/>
          <w:marBottom w:val="0"/>
          <w:divBdr>
            <w:top w:val="none" w:sz="0" w:space="0" w:color="auto"/>
            <w:left w:val="none" w:sz="0" w:space="0" w:color="auto"/>
            <w:bottom w:val="none" w:sz="0" w:space="0" w:color="auto"/>
            <w:right w:val="none" w:sz="0" w:space="0" w:color="auto"/>
          </w:divBdr>
        </w:div>
        <w:div w:id="366569231">
          <w:marLeft w:val="0"/>
          <w:marRight w:val="240"/>
          <w:marTop w:val="15"/>
          <w:marBottom w:val="0"/>
          <w:divBdr>
            <w:top w:val="none" w:sz="0" w:space="0" w:color="auto"/>
            <w:left w:val="none" w:sz="0" w:space="0" w:color="auto"/>
            <w:bottom w:val="none" w:sz="0" w:space="0" w:color="auto"/>
            <w:right w:val="none" w:sz="0" w:space="0" w:color="auto"/>
          </w:divBdr>
        </w:div>
        <w:div w:id="1359892176">
          <w:marLeft w:val="0"/>
          <w:marRight w:val="120"/>
          <w:marTop w:val="0"/>
          <w:marBottom w:val="0"/>
          <w:divBdr>
            <w:top w:val="none" w:sz="0" w:space="0" w:color="auto"/>
            <w:left w:val="none" w:sz="0" w:space="0" w:color="auto"/>
            <w:bottom w:val="none" w:sz="0" w:space="0" w:color="auto"/>
            <w:right w:val="none" w:sz="0" w:space="0" w:color="auto"/>
          </w:divBdr>
        </w:div>
        <w:div w:id="440610952">
          <w:marLeft w:val="0"/>
          <w:marRight w:val="240"/>
          <w:marTop w:val="15"/>
          <w:marBottom w:val="0"/>
          <w:divBdr>
            <w:top w:val="none" w:sz="0" w:space="0" w:color="auto"/>
            <w:left w:val="none" w:sz="0" w:space="0" w:color="auto"/>
            <w:bottom w:val="none" w:sz="0" w:space="0" w:color="auto"/>
            <w:right w:val="none" w:sz="0" w:space="0" w:color="auto"/>
          </w:divBdr>
        </w:div>
        <w:div w:id="1919902794">
          <w:marLeft w:val="0"/>
          <w:marRight w:val="120"/>
          <w:marTop w:val="0"/>
          <w:marBottom w:val="0"/>
          <w:divBdr>
            <w:top w:val="none" w:sz="0" w:space="0" w:color="auto"/>
            <w:left w:val="none" w:sz="0" w:space="0" w:color="auto"/>
            <w:bottom w:val="none" w:sz="0" w:space="0" w:color="auto"/>
            <w:right w:val="none" w:sz="0" w:space="0" w:color="auto"/>
          </w:divBdr>
        </w:div>
        <w:div w:id="404844579">
          <w:marLeft w:val="0"/>
          <w:marRight w:val="240"/>
          <w:marTop w:val="15"/>
          <w:marBottom w:val="0"/>
          <w:divBdr>
            <w:top w:val="none" w:sz="0" w:space="0" w:color="auto"/>
            <w:left w:val="none" w:sz="0" w:space="0" w:color="auto"/>
            <w:bottom w:val="none" w:sz="0" w:space="0" w:color="auto"/>
            <w:right w:val="none" w:sz="0" w:space="0" w:color="auto"/>
          </w:divBdr>
        </w:div>
        <w:div w:id="155921109">
          <w:marLeft w:val="0"/>
          <w:marRight w:val="120"/>
          <w:marTop w:val="0"/>
          <w:marBottom w:val="0"/>
          <w:divBdr>
            <w:top w:val="none" w:sz="0" w:space="0" w:color="auto"/>
            <w:left w:val="none" w:sz="0" w:space="0" w:color="auto"/>
            <w:bottom w:val="none" w:sz="0" w:space="0" w:color="auto"/>
            <w:right w:val="none" w:sz="0" w:space="0" w:color="auto"/>
          </w:divBdr>
        </w:div>
        <w:div w:id="957491248">
          <w:marLeft w:val="0"/>
          <w:marRight w:val="240"/>
          <w:marTop w:val="15"/>
          <w:marBottom w:val="0"/>
          <w:divBdr>
            <w:top w:val="none" w:sz="0" w:space="0" w:color="auto"/>
            <w:left w:val="none" w:sz="0" w:space="0" w:color="auto"/>
            <w:bottom w:val="none" w:sz="0" w:space="0" w:color="auto"/>
            <w:right w:val="none" w:sz="0" w:space="0" w:color="auto"/>
          </w:divBdr>
        </w:div>
        <w:div w:id="1037701832">
          <w:marLeft w:val="0"/>
          <w:marRight w:val="120"/>
          <w:marTop w:val="0"/>
          <w:marBottom w:val="0"/>
          <w:divBdr>
            <w:top w:val="none" w:sz="0" w:space="0" w:color="auto"/>
            <w:left w:val="none" w:sz="0" w:space="0" w:color="auto"/>
            <w:bottom w:val="none" w:sz="0" w:space="0" w:color="auto"/>
            <w:right w:val="none" w:sz="0" w:space="0" w:color="auto"/>
          </w:divBdr>
        </w:div>
        <w:div w:id="358119889">
          <w:marLeft w:val="0"/>
          <w:marRight w:val="120"/>
          <w:marTop w:val="0"/>
          <w:marBottom w:val="0"/>
          <w:divBdr>
            <w:top w:val="none" w:sz="0" w:space="0" w:color="auto"/>
            <w:left w:val="none" w:sz="0" w:space="0" w:color="auto"/>
            <w:bottom w:val="none" w:sz="0" w:space="0" w:color="auto"/>
            <w:right w:val="none" w:sz="0" w:space="0" w:color="auto"/>
          </w:divBdr>
        </w:div>
        <w:div w:id="2109039382">
          <w:marLeft w:val="0"/>
          <w:marRight w:val="240"/>
          <w:marTop w:val="15"/>
          <w:marBottom w:val="0"/>
          <w:divBdr>
            <w:top w:val="none" w:sz="0" w:space="0" w:color="auto"/>
            <w:left w:val="none" w:sz="0" w:space="0" w:color="auto"/>
            <w:bottom w:val="none" w:sz="0" w:space="0" w:color="auto"/>
            <w:right w:val="none" w:sz="0" w:space="0" w:color="auto"/>
          </w:divBdr>
        </w:div>
      </w:divsChild>
    </w:div>
    <w:div w:id="1628584151">
      <w:bodyDiv w:val="1"/>
      <w:marLeft w:val="0"/>
      <w:marRight w:val="0"/>
      <w:marTop w:val="0"/>
      <w:marBottom w:val="0"/>
      <w:divBdr>
        <w:top w:val="none" w:sz="0" w:space="0" w:color="auto"/>
        <w:left w:val="none" w:sz="0" w:space="0" w:color="auto"/>
        <w:bottom w:val="none" w:sz="0" w:space="0" w:color="auto"/>
        <w:right w:val="none" w:sz="0" w:space="0" w:color="auto"/>
      </w:divBdr>
    </w:div>
    <w:div w:id="1633515505">
      <w:bodyDiv w:val="1"/>
      <w:marLeft w:val="0"/>
      <w:marRight w:val="0"/>
      <w:marTop w:val="0"/>
      <w:marBottom w:val="0"/>
      <w:divBdr>
        <w:top w:val="none" w:sz="0" w:space="0" w:color="auto"/>
        <w:left w:val="none" w:sz="0" w:space="0" w:color="auto"/>
        <w:bottom w:val="none" w:sz="0" w:space="0" w:color="auto"/>
        <w:right w:val="none" w:sz="0" w:space="0" w:color="auto"/>
      </w:divBdr>
      <w:divsChild>
        <w:div w:id="1486512057">
          <w:marLeft w:val="0"/>
          <w:marRight w:val="0"/>
          <w:marTop w:val="0"/>
          <w:marBottom w:val="0"/>
          <w:divBdr>
            <w:top w:val="none" w:sz="0" w:space="0" w:color="auto"/>
            <w:left w:val="none" w:sz="0" w:space="0" w:color="auto"/>
            <w:bottom w:val="none" w:sz="0" w:space="0" w:color="auto"/>
            <w:right w:val="none" w:sz="0" w:space="0" w:color="auto"/>
          </w:divBdr>
        </w:div>
      </w:divsChild>
    </w:div>
    <w:div w:id="1682010281">
      <w:bodyDiv w:val="1"/>
      <w:marLeft w:val="0"/>
      <w:marRight w:val="0"/>
      <w:marTop w:val="0"/>
      <w:marBottom w:val="0"/>
      <w:divBdr>
        <w:top w:val="none" w:sz="0" w:space="0" w:color="auto"/>
        <w:left w:val="none" w:sz="0" w:space="0" w:color="auto"/>
        <w:bottom w:val="none" w:sz="0" w:space="0" w:color="auto"/>
        <w:right w:val="none" w:sz="0" w:space="0" w:color="auto"/>
      </w:divBdr>
      <w:divsChild>
        <w:div w:id="1788618491">
          <w:marLeft w:val="0"/>
          <w:marRight w:val="0"/>
          <w:marTop w:val="0"/>
          <w:marBottom w:val="0"/>
          <w:divBdr>
            <w:top w:val="none" w:sz="0" w:space="0" w:color="auto"/>
            <w:left w:val="none" w:sz="0" w:space="0" w:color="auto"/>
            <w:bottom w:val="none" w:sz="0" w:space="0" w:color="auto"/>
            <w:right w:val="none" w:sz="0" w:space="0" w:color="auto"/>
          </w:divBdr>
        </w:div>
        <w:div w:id="173112311">
          <w:marLeft w:val="0"/>
          <w:marRight w:val="0"/>
          <w:marTop w:val="0"/>
          <w:marBottom w:val="0"/>
          <w:divBdr>
            <w:top w:val="none" w:sz="0" w:space="0" w:color="auto"/>
            <w:left w:val="none" w:sz="0" w:space="0" w:color="auto"/>
            <w:bottom w:val="none" w:sz="0" w:space="0" w:color="auto"/>
            <w:right w:val="none" w:sz="0" w:space="0" w:color="auto"/>
          </w:divBdr>
        </w:div>
      </w:divsChild>
    </w:div>
    <w:div w:id="1697924097">
      <w:bodyDiv w:val="1"/>
      <w:marLeft w:val="0"/>
      <w:marRight w:val="0"/>
      <w:marTop w:val="0"/>
      <w:marBottom w:val="0"/>
      <w:divBdr>
        <w:top w:val="none" w:sz="0" w:space="0" w:color="auto"/>
        <w:left w:val="none" w:sz="0" w:space="0" w:color="auto"/>
        <w:bottom w:val="none" w:sz="0" w:space="0" w:color="auto"/>
        <w:right w:val="none" w:sz="0" w:space="0" w:color="auto"/>
      </w:divBdr>
    </w:div>
    <w:div w:id="1710765790">
      <w:bodyDiv w:val="1"/>
      <w:marLeft w:val="0"/>
      <w:marRight w:val="0"/>
      <w:marTop w:val="0"/>
      <w:marBottom w:val="0"/>
      <w:divBdr>
        <w:top w:val="none" w:sz="0" w:space="0" w:color="auto"/>
        <w:left w:val="none" w:sz="0" w:space="0" w:color="auto"/>
        <w:bottom w:val="none" w:sz="0" w:space="0" w:color="auto"/>
        <w:right w:val="none" w:sz="0" w:space="0" w:color="auto"/>
      </w:divBdr>
    </w:div>
    <w:div w:id="1725250873">
      <w:bodyDiv w:val="1"/>
      <w:marLeft w:val="0"/>
      <w:marRight w:val="0"/>
      <w:marTop w:val="0"/>
      <w:marBottom w:val="0"/>
      <w:divBdr>
        <w:top w:val="none" w:sz="0" w:space="0" w:color="auto"/>
        <w:left w:val="none" w:sz="0" w:space="0" w:color="auto"/>
        <w:bottom w:val="none" w:sz="0" w:space="0" w:color="auto"/>
        <w:right w:val="none" w:sz="0" w:space="0" w:color="auto"/>
      </w:divBdr>
    </w:div>
    <w:div w:id="1786147881">
      <w:bodyDiv w:val="1"/>
      <w:marLeft w:val="0"/>
      <w:marRight w:val="0"/>
      <w:marTop w:val="0"/>
      <w:marBottom w:val="0"/>
      <w:divBdr>
        <w:top w:val="none" w:sz="0" w:space="0" w:color="auto"/>
        <w:left w:val="none" w:sz="0" w:space="0" w:color="auto"/>
        <w:bottom w:val="none" w:sz="0" w:space="0" w:color="auto"/>
        <w:right w:val="none" w:sz="0" w:space="0" w:color="auto"/>
      </w:divBdr>
    </w:div>
    <w:div w:id="1903783389">
      <w:bodyDiv w:val="1"/>
      <w:marLeft w:val="0"/>
      <w:marRight w:val="0"/>
      <w:marTop w:val="0"/>
      <w:marBottom w:val="0"/>
      <w:divBdr>
        <w:top w:val="none" w:sz="0" w:space="0" w:color="auto"/>
        <w:left w:val="none" w:sz="0" w:space="0" w:color="auto"/>
        <w:bottom w:val="none" w:sz="0" w:space="0" w:color="auto"/>
        <w:right w:val="none" w:sz="0" w:space="0" w:color="auto"/>
      </w:divBdr>
    </w:div>
    <w:div w:id="1932547600">
      <w:bodyDiv w:val="1"/>
      <w:marLeft w:val="0"/>
      <w:marRight w:val="0"/>
      <w:marTop w:val="0"/>
      <w:marBottom w:val="0"/>
      <w:divBdr>
        <w:top w:val="none" w:sz="0" w:space="0" w:color="auto"/>
        <w:left w:val="none" w:sz="0" w:space="0" w:color="auto"/>
        <w:bottom w:val="none" w:sz="0" w:space="0" w:color="auto"/>
        <w:right w:val="none" w:sz="0" w:space="0" w:color="auto"/>
      </w:divBdr>
      <w:divsChild>
        <w:div w:id="714699490">
          <w:marLeft w:val="0"/>
          <w:marRight w:val="0"/>
          <w:marTop w:val="0"/>
          <w:marBottom w:val="0"/>
          <w:divBdr>
            <w:top w:val="none" w:sz="0" w:space="0" w:color="auto"/>
            <w:left w:val="none" w:sz="0" w:space="0" w:color="auto"/>
            <w:bottom w:val="none" w:sz="0" w:space="0" w:color="auto"/>
            <w:right w:val="none" w:sz="0" w:space="0" w:color="auto"/>
          </w:divBdr>
        </w:div>
      </w:divsChild>
    </w:div>
    <w:div w:id="1936866667">
      <w:bodyDiv w:val="1"/>
      <w:marLeft w:val="0"/>
      <w:marRight w:val="0"/>
      <w:marTop w:val="0"/>
      <w:marBottom w:val="0"/>
      <w:divBdr>
        <w:top w:val="none" w:sz="0" w:space="0" w:color="auto"/>
        <w:left w:val="none" w:sz="0" w:space="0" w:color="auto"/>
        <w:bottom w:val="none" w:sz="0" w:space="0" w:color="auto"/>
        <w:right w:val="none" w:sz="0" w:space="0" w:color="auto"/>
      </w:divBdr>
    </w:div>
    <w:div w:id="1937249549">
      <w:bodyDiv w:val="1"/>
      <w:marLeft w:val="0"/>
      <w:marRight w:val="0"/>
      <w:marTop w:val="0"/>
      <w:marBottom w:val="0"/>
      <w:divBdr>
        <w:top w:val="none" w:sz="0" w:space="0" w:color="auto"/>
        <w:left w:val="none" w:sz="0" w:space="0" w:color="auto"/>
        <w:bottom w:val="none" w:sz="0" w:space="0" w:color="auto"/>
        <w:right w:val="none" w:sz="0" w:space="0" w:color="auto"/>
      </w:divBdr>
    </w:div>
    <w:div w:id="1992370361">
      <w:bodyDiv w:val="1"/>
      <w:marLeft w:val="0"/>
      <w:marRight w:val="0"/>
      <w:marTop w:val="0"/>
      <w:marBottom w:val="0"/>
      <w:divBdr>
        <w:top w:val="none" w:sz="0" w:space="0" w:color="auto"/>
        <w:left w:val="none" w:sz="0" w:space="0" w:color="auto"/>
        <w:bottom w:val="none" w:sz="0" w:space="0" w:color="auto"/>
        <w:right w:val="none" w:sz="0" w:space="0" w:color="auto"/>
      </w:divBdr>
    </w:div>
    <w:div w:id="2001619035">
      <w:bodyDiv w:val="1"/>
      <w:marLeft w:val="0"/>
      <w:marRight w:val="0"/>
      <w:marTop w:val="0"/>
      <w:marBottom w:val="0"/>
      <w:divBdr>
        <w:top w:val="none" w:sz="0" w:space="0" w:color="auto"/>
        <w:left w:val="none" w:sz="0" w:space="0" w:color="auto"/>
        <w:bottom w:val="none" w:sz="0" w:space="0" w:color="auto"/>
        <w:right w:val="none" w:sz="0" w:space="0" w:color="auto"/>
      </w:divBdr>
    </w:div>
    <w:div w:id="2026664113">
      <w:bodyDiv w:val="1"/>
      <w:marLeft w:val="0"/>
      <w:marRight w:val="0"/>
      <w:marTop w:val="0"/>
      <w:marBottom w:val="0"/>
      <w:divBdr>
        <w:top w:val="none" w:sz="0" w:space="0" w:color="auto"/>
        <w:left w:val="none" w:sz="0" w:space="0" w:color="auto"/>
        <w:bottom w:val="none" w:sz="0" w:space="0" w:color="auto"/>
        <w:right w:val="none" w:sz="0" w:space="0" w:color="auto"/>
      </w:divBdr>
    </w:div>
    <w:div w:id="21341320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footer" Target="footer1.xml"/><Relationship Id="rId20" Type="http://schemas.openxmlformats.org/officeDocument/2006/relationships/hyperlink" Target="http://10.81.8.30:3000/project/123/interface/api/2608" TargetMode="External"/><Relationship Id="rId21" Type="http://schemas.openxmlformats.org/officeDocument/2006/relationships/hyperlink" Target="http://10.81.8.30:3000/project/123/interface/api/2612" TargetMode="External"/><Relationship Id="rId22" Type="http://schemas.openxmlformats.org/officeDocument/2006/relationships/hyperlink" Target="http://10.81.8.30:3000/project/123/interface/api/3084" TargetMode="External"/><Relationship Id="rId23" Type="http://schemas.openxmlformats.org/officeDocument/2006/relationships/header" Target="header4.xml"/><Relationship Id="rId24" Type="http://schemas.openxmlformats.org/officeDocument/2006/relationships/footer" Target="footer4.xml"/><Relationship Id="rId25" Type="http://schemas.openxmlformats.org/officeDocument/2006/relationships/fontTable" Target="fontTable.xml"/><Relationship Id="rId26" Type="http://schemas.microsoft.com/office/2011/relationships/people" Target="people.xml"/><Relationship Id="rId27" Type="http://schemas.openxmlformats.org/officeDocument/2006/relationships/theme" Target="theme/theme1.xml"/><Relationship Id="rId10" Type="http://schemas.openxmlformats.org/officeDocument/2006/relationships/footer" Target="footer2.xml"/><Relationship Id="rId11" Type="http://schemas.openxmlformats.org/officeDocument/2006/relationships/header" Target="header3.xml"/><Relationship Id="rId12" Type="http://schemas.openxmlformats.org/officeDocument/2006/relationships/footer" Target="footer3.xml"/><Relationship Id="rId13" Type="http://schemas.openxmlformats.org/officeDocument/2006/relationships/image" Target="media/image1.tiff"/><Relationship Id="rId14" Type="http://schemas.openxmlformats.org/officeDocument/2006/relationships/comments" Target="comments.xml"/><Relationship Id="rId15" Type="http://schemas.microsoft.com/office/2011/relationships/commentsExtended" Target="commentsExtended.xml"/><Relationship Id="rId16" Type="http://schemas.openxmlformats.org/officeDocument/2006/relationships/image" Target="media/image2.tiff"/><Relationship Id="rId17" Type="http://schemas.openxmlformats.org/officeDocument/2006/relationships/image" Target="media/image3.tiff"/><Relationship Id="rId18" Type="http://schemas.openxmlformats.org/officeDocument/2006/relationships/hyperlink" Target="http://10.81.8.30:3000/project/123/interface/api/2600" TargetMode="External"/><Relationship Id="rId19" Type="http://schemas.openxmlformats.org/officeDocument/2006/relationships/hyperlink" Target="http://10.81.8.30:3000/project/123/interface/api/2604" TargetMode="Externa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header" Target="header1.xml"/><Relationship Id="rId8" Type="http://schemas.openxmlformats.org/officeDocument/2006/relationships/header" Target="header2.xml"/></Relationships>
</file>

<file path=word/_rels/settings.xml.rels><?xml version="1.0" encoding="UTF-8" standalone="yes"?>
<Relationships xmlns="http://schemas.openxmlformats.org/package/2006/relationships"><Relationship Id="rId1" Type="http://schemas.openxmlformats.org/officeDocument/2006/relationships/attachedTemplate" Target="file:////E:\00Job_Baidu\03&#19987;&#39064;&#24037;&#20316;\&#35774;&#35745;&#27169;&#26495;\&#35752;&#35770;&#20250;&#20250;&#35758;&#32467;&#35770;\&#30334;&#24230;&#36807;&#31243;&#19982;&#35268;&#31243;&#32534;&#20889;&#27169;&#29256;060405.do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E:\00Job_Baidu\03专题工作\设计模板\讨论会会议结论\百度过程与规程编写模版060405.dot</Template>
  <TotalTime>1481</TotalTime>
  <Pages>10</Pages>
  <Words>1025</Words>
  <Characters>5848</Characters>
  <Application>Microsoft Macintosh Word</Application>
  <DocSecurity>0</DocSecurity>
  <Lines>48</Lines>
  <Paragraphs>13</Paragraphs>
  <ScaleCrop>false</ScaleCrop>
  <HeadingPairs>
    <vt:vector size="2" baseType="variant">
      <vt:variant>
        <vt:lpstr>标题</vt:lpstr>
      </vt:variant>
      <vt:variant>
        <vt:i4>1</vt:i4>
      </vt:variant>
    </vt:vector>
  </HeadingPairs>
  <TitlesOfParts>
    <vt:vector size="1" baseType="lpstr">
      <vt:lpstr>百度总体设计文档模版</vt:lpstr>
    </vt:vector>
  </TitlesOfParts>
  <Company>sures</Company>
  <LinksUpToDate>false</LinksUpToDate>
  <CharactersWithSpaces>6860</CharactersWithSpaces>
  <SharedDoc>false</SharedDoc>
  <HLinks>
    <vt:vector size="156" baseType="variant">
      <vt:variant>
        <vt:i4>1638452</vt:i4>
      </vt:variant>
      <vt:variant>
        <vt:i4>152</vt:i4>
      </vt:variant>
      <vt:variant>
        <vt:i4>0</vt:i4>
      </vt:variant>
      <vt:variant>
        <vt:i4>5</vt:i4>
      </vt:variant>
      <vt:variant>
        <vt:lpwstr/>
      </vt:variant>
      <vt:variant>
        <vt:lpwstr>_Toc150860339</vt:lpwstr>
      </vt:variant>
      <vt:variant>
        <vt:i4>1638452</vt:i4>
      </vt:variant>
      <vt:variant>
        <vt:i4>146</vt:i4>
      </vt:variant>
      <vt:variant>
        <vt:i4>0</vt:i4>
      </vt:variant>
      <vt:variant>
        <vt:i4>5</vt:i4>
      </vt:variant>
      <vt:variant>
        <vt:lpwstr/>
      </vt:variant>
      <vt:variant>
        <vt:lpwstr>_Toc150860338</vt:lpwstr>
      </vt:variant>
      <vt:variant>
        <vt:i4>1638452</vt:i4>
      </vt:variant>
      <vt:variant>
        <vt:i4>140</vt:i4>
      </vt:variant>
      <vt:variant>
        <vt:i4>0</vt:i4>
      </vt:variant>
      <vt:variant>
        <vt:i4>5</vt:i4>
      </vt:variant>
      <vt:variant>
        <vt:lpwstr/>
      </vt:variant>
      <vt:variant>
        <vt:lpwstr>_Toc150860337</vt:lpwstr>
      </vt:variant>
      <vt:variant>
        <vt:i4>1638452</vt:i4>
      </vt:variant>
      <vt:variant>
        <vt:i4>134</vt:i4>
      </vt:variant>
      <vt:variant>
        <vt:i4>0</vt:i4>
      </vt:variant>
      <vt:variant>
        <vt:i4>5</vt:i4>
      </vt:variant>
      <vt:variant>
        <vt:lpwstr/>
      </vt:variant>
      <vt:variant>
        <vt:lpwstr>_Toc150860336</vt:lpwstr>
      </vt:variant>
      <vt:variant>
        <vt:i4>1638452</vt:i4>
      </vt:variant>
      <vt:variant>
        <vt:i4>128</vt:i4>
      </vt:variant>
      <vt:variant>
        <vt:i4>0</vt:i4>
      </vt:variant>
      <vt:variant>
        <vt:i4>5</vt:i4>
      </vt:variant>
      <vt:variant>
        <vt:lpwstr/>
      </vt:variant>
      <vt:variant>
        <vt:lpwstr>_Toc150860335</vt:lpwstr>
      </vt:variant>
      <vt:variant>
        <vt:i4>1638452</vt:i4>
      </vt:variant>
      <vt:variant>
        <vt:i4>122</vt:i4>
      </vt:variant>
      <vt:variant>
        <vt:i4>0</vt:i4>
      </vt:variant>
      <vt:variant>
        <vt:i4>5</vt:i4>
      </vt:variant>
      <vt:variant>
        <vt:lpwstr/>
      </vt:variant>
      <vt:variant>
        <vt:lpwstr>_Toc150860334</vt:lpwstr>
      </vt:variant>
      <vt:variant>
        <vt:i4>1638452</vt:i4>
      </vt:variant>
      <vt:variant>
        <vt:i4>116</vt:i4>
      </vt:variant>
      <vt:variant>
        <vt:i4>0</vt:i4>
      </vt:variant>
      <vt:variant>
        <vt:i4>5</vt:i4>
      </vt:variant>
      <vt:variant>
        <vt:lpwstr/>
      </vt:variant>
      <vt:variant>
        <vt:lpwstr>_Toc150860333</vt:lpwstr>
      </vt:variant>
      <vt:variant>
        <vt:i4>1638452</vt:i4>
      </vt:variant>
      <vt:variant>
        <vt:i4>110</vt:i4>
      </vt:variant>
      <vt:variant>
        <vt:i4>0</vt:i4>
      </vt:variant>
      <vt:variant>
        <vt:i4>5</vt:i4>
      </vt:variant>
      <vt:variant>
        <vt:lpwstr/>
      </vt:variant>
      <vt:variant>
        <vt:lpwstr>_Toc150860332</vt:lpwstr>
      </vt:variant>
      <vt:variant>
        <vt:i4>1638452</vt:i4>
      </vt:variant>
      <vt:variant>
        <vt:i4>104</vt:i4>
      </vt:variant>
      <vt:variant>
        <vt:i4>0</vt:i4>
      </vt:variant>
      <vt:variant>
        <vt:i4>5</vt:i4>
      </vt:variant>
      <vt:variant>
        <vt:lpwstr/>
      </vt:variant>
      <vt:variant>
        <vt:lpwstr>_Toc150860331</vt:lpwstr>
      </vt:variant>
      <vt:variant>
        <vt:i4>1638452</vt:i4>
      </vt:variant>
      <vt:variant>
        <vt:i4>98</vt:i4>
      </vt:variant>
      <vt:variant>
        <vt:i4>0</vt:i4>
      </vt:variant>
      <vt:variant>
        <vt:i4>5</vt:i4>
      </vt:variant>
      <vt:variant>
        <vt:lpwstr/>
      </vt:variant>
      <vt:variant>
        <vt:lpwstr>_Toc150860330</vt:lpwstr>
      </vt:variant>
      <vt:variant>
        <vt:i4>1572916</vt:i4>
      </vt:variant>
      <vt:variant>
        <vt:i4>92</vt:i4>
      </vt:variant>
      <vt:variant>
        <vt:i4>0</vt:i4>
      </vt:variant>
      <vt:variant>
        <vt:i4>5</vt:i4>
      </vt:variant>
      <vt:variant>
        <vt:lpwstr/>
      </vt:variant>
      <vt:variant>
        <vt:lpwstr>_Toc150860329</vt:lpwstr>
      </vt:variant>
      <vt:variant>
        <vt:i4>1572916</vt:i4>
      </vt:variant>
      <vt:variant>
        <vt:i4>86</vt:i4>
      </vt:variant>
      <vt:variant>
        <vt:i4>0</vt:i4>
      </vt:variant>
      <vt:variant>
        <vt:i4>5</vt:i4>
      </vt:variant>
      <vt:variant>
        <vt:lpwstr/>
      </vt:variant>
      <vt:variant>
        <vt:lpwstr>_Toc150860328</vt:lpwstr>
      </vt:variant>
      <vt:variant>
        <vt:i4>1572916</vt:i4>
      </vt:variant>
      <vt:variant>
        <vt:i4>80</vt:i4>
      </vt:variant>
      <vt:variant>
        <vt:i4>0</vt:i4>
      </vt:variant>
      <vt:variant>
        <vt:i4>5</vt:i4>
      </vt:variant>
      <vt:variant>
        <vt:lpwstr/>
      </vt:variant>
      <vt:variant>
        <vt:lpwstr>_Toc150860327</vt:lpwstr>
      </vt:variant>
      <vt:variant>
        <vt:i4>1572916</vt:i4>
      </vt:variant>
      <vt:variant>
        <vt:i4>74</vt:i4>
      </vt:variant>
      <vt:variant>
        <vt:i4>0</vt:i4>
      </vt:variant>
      <vt:variant>
        <vt:i4>5</vt:i4>
      </vt:variant>
      <vt:variant>
        <vt:lpwstr/>
      </vt:variant>
      <vt:variant>
        <vt:lpwstr>_Toc150860326</vt:lpwstr>
      </vt:variant>
      <vt:variant>
        <vt:i4>1572916</vt:i4>
      </vt:variant>
      <vt:variant>
        <vt:i4>68</vt:i4>
      </vt:variant>
      <vt:variant>
        <vt:i4>0</vt:i4>
      </vt:variant>
      <vt:variant>
        <vt:i4>5</vt:i4>
      </vt:variant>
      <vt:variant>
        <vt:lpwstr/>
      </vt:variant>
      <vt:variant>
        <vt:lpwstr>_Toc150860325</vt:lpwstr>
      </vt:variant>
      <vt:variant>
        <vt:i4>1572916</vt:i4>
      </vt:variant>
      <vt:variant>
        <vt:i4>62</vt:i4>
      </vt:variant>
      <vt:variant>
        <vt:i4>0</vt:i4>
      </vt:variant>
      <vt:variant>
        <vt:i4>5</vt:i4>
      </vt:variant>
      <vt:variant>
        <vt:lpwstr/>
      </vt:variant>
      <vt:variant>
        <vt:lpwstr>_Toc150860324</vt:lpwstr>
      </vt:variant>
      <vt:variant>
        <vt:i4>1572916</vt:i4>
      </vt:variant>
      <vt:variant>
        <vt:i4>56</vt:i4>
      </vt:variant>
      <vt:variant>
        <vt:i4>0</vt:i4>
      </vt:variant>
      <vt:variant>
        <vt:i4>5</vt:i4>
      </vt:variant>
      <vt:variant>
        <vt:lpwstr/>
      </vt:variant>
      <vt:variant>
        <vt:lpwstr>_Toc150860323</vt:lpwstr>
      </vt:variant>
      <vt:variant>
        <vt:i4>1572916</vt:i4>
      </vt:variant>
      <vt:variant>
        <vt:i4>50</vt:i4>
      </vt:variant>
      <vt:variant>
        <vt:i4>0</vt:i4>
      </vt:variant>
      <vt:variant>
        <vt:i4>5</vt:i4>
      </vt:variant>
      <vt:variant>
        <vt:lpwstr/>
      </vt:variant>
      <vt:variant>
        <vt:lpwstr>_Toc150860322</vt:lpwstr>
      </vt:variant>
      <vt:variant>
        <vt:i4>1572916</vt:i4>
      </vt:variant>
      <vt:variant>
        <vt:i4>44</vt:i4>
      </vt:variant>
      <vt:variant>
        <vt:i4>0</vt:i4>
      </vt:variant>
      <vt:variant>
        <vt:i4>5</vt:i4>
      </vt:variant>
      <vt:variant>
        <vt:lpwstr/>
      </vt:variant>
      <vt:variant>
        <vt:lpwstr>_Toc150860321</vt:lpwstr>
      </vt:variant>
      <vt:variant>
        <vt:i4>1572916</vt:i4>
      </vt:variant>
      <vt:variant>
        <vt:i4>38</vt:i4>
      </vt:variant>
      <vt:variant>
        <vt:i4>0</vt:i4>
      </vt:variant>
      <vt:variant>
        <vt:i4>5</vt:i4>
      </vt:variant>
      <vt:variant>
        <vt:lpwstr/>
      </vt:variant>
      <vt:variant>
        <vt:lpwstr>_Toc150860320</vt:lpwstr>
      </vt:variant>
      <vt:variant>
        <vt:i4>1769524</vt:i4>
      </vt:variant>
      <vt:variant>
        <vt:i4>32</vt:i4>
      </vt:variant>
      <vt:variant>
        <vt:i4>0</vt:i4>
      </vt:variant>
      <vt:variant>
        <vt:i4>5</vt:i4>
      </vt:variant>
      <vt:variant>
        <vt:lpwstr/>
      </vt:variant>
      <vt:variant>
        <vt:lpwstr>_Toc150860319</vt:lpwstr>
      </vt:variant>
      <vt:variant>
        <vt:i4>1769524</vt:i4>
      </vt:variant>
      <vt:variant>
        <vt:i4>26</vt:i4>
      </vt:variant>
      <vt:variant>
        <vt:i4>0</vt:i4>
      </vt:variant>
      <vt:variant>
        <vt:i4>5</vt:i4>
      </vt:variant>
      <vt:variant>
        <vt:lpwstr/>
      </vt:variant>
      <vt:variant>
        <vt:lpwstr>_Toc150860318</vt:lpwstr>
      </vt:variant>
      <vt:variant>
        <vt:i4>1769524</vt:i4>
      </vt:variant>
      <vt:variant>
        <vt:i4>20</vt:i4>
      </vt:variant>
      <vt:variant>
        <vt:i4>0</vt:i4>
      </vt:variant>
      <vt:variant>
        <vt:i4>5</vt:i4>
      </vt:variant>
      <vt:variant>
        <vt:lpwstr/>
      </vt:variant>
      <vt:variant>
        <vt:lpwstr>_Toc150860317</vt:lpwstr>
      </vt:variant>
      <vt:variant>
        <vt:i4>1769524</vt:i4>
      </vt:variant>
      <vt:variant>
        <vt:i4>14</vt:i4>
      </vt:variant>
      <vt:variant>
        <vt:i4>0</vt:i4>
      </vt:variant>
      <vt:variant>
        <vt:i4>5</vt:i4>
      </vt:variant>
      <vt:variant>
        <vt:lpwstr/>
      </vt:variant>
      <vt:variant>
        <vt:lpwstr>_Toc150860316</vt:lpwstr>
      </vt:variant>
      <vt:variant>
        <vt:i4>1769524</vt:i4>
      </vt:variant>
      <vt:variant>
        <vt:i4>8</vt:i4>
      </vt:variant>
      <vt:variant>
        <vt:i4>0</vt:i4>
      </vt:variant>
      <vt:variant>
        <vt:i4>5</vt:i4>
      </vt:variant>
      <vt:variant>
        <vt:lpwstr/>
      </vt:variant>
      <vt:variant>
        <vt:lpwstr>_Toc150860315</vt:lpwstr>
      </vt:variant>
      <vt:variant>
        <vt:i4>1769524</vt:i4>
      </vt:variant>
      <vt:variant>
        <vt:i4>2</vt:i4>
      </vt:variant>
      <vt:variant>
        <vt:i4>0</vt:i4>
      </vt:variant>
      <vt:variant>
        <vt:i4>5</vt:i4>
      </vt:variant>
      <vt:variant>
        <vt:lpwstr/>
      </vt:variant>
      <vt:variant>
        <vt:lpwstr>_Toc150860314</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百度总体设计文档模版</dc:title>
  <dc:creator>秦锋剑</dc:creator>
  <cp:lastModifiedBy>asd asd</cp:lastModifiedBy>
  <cp:revision>4042</cp:revision>
  <cp:lastPrinted>1900-12-31T16:00:00Z</cp:lastPrinted>
  <dcterms:created xsi:type="dcterms:W3CDTF">2017-01-03T05:36:00Z</dcterms:created>
  <dcterms:modified xsi:type="dcterms:W3CDTF">2020-03-16T02:19:00Z</dcterms:modified>
</cp:coreProperties>
</file>