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EF5AD5" w14:textId="77777777" w:rsidR="00147AE7" w:rsidRPr="00276453" w:rsidRDefault="00147AE7" w:rsidP="00147AE7">
      <w:bookmarkStart w:id="0" w:name="_Toc487817232"/>
      <w:bookmarkStart w:id="1" w:name="_Toc490500616"/>
      <w:bookmarkStart w:id="2" w:name="_Toc490532734"/>
      <w:bookmarkStart w:id="3" w:name="_Toc487817209"/>
      <w:bookmarkStart w:id="4" w:name="_Toc490500604"/>
      <w:bookmarkStart w:id="5" w:name="_Toc490532723"/>
    </w:p>
    <w:p w14:paraId="737C7DCF" w14:textId="77777777" w:rsidR="00147AE7" w:rsidRDefault="00147AE7" w:rsidP="00147AE7"/>
    <w:p w14:paraId="09F365A3" w14:textId="77777777" w:rsidR="00147AE7" w:rsidRDefault="00147AE7" w:rsidP="00147AE7"/>
    <w:p w14:paraId="598EE65F" w14:textId="77777777" w:rsidR="00147AE7" w:rsidRDefault="00147AE7" w:rsidP="00147AE7"/>
    <w:p w14:paraId="5A28A147" w14:textId="77777777" w:rsidR="00147AE7" w:rsidRDefault="00147AE7" w:rsidP="00147AE7"/>
    <w:p w14:paraId="63C007AB" w14:textId="77777777" w:rsidR="00147AE7" w:rsidRDefault="00147AE7" w:rsidP="00147AE7"/>
    <w:p w14:paraId="58F31405" w14:textId="77777777" w:rsidR="00147AE7" w:rsidRDefault="00147AE7" w:rsidP="00147AE7"/>
    <w:p w14:paraId="0053E90C" w14:textId="77777777" w:rsidR="00147AE7" w:rsidRDefault="00147AE7" w:rsidP="00147AE7"/>
    <w:p w14:paraId="2E20340C" w14:textId="77777777" w:rsidR="00147AE7" w:rsidRDefault="00147AE7" w:rsidP="00147AE7"/>
    <w:p w14:paraId="24797D2A" w14:textId="77777777" w:rsidR="00147AE7" w:rsidRDefault="00147AE7" w:rsidP="00147AE7"/>
    <w:p w14:paraId="63C37D16" w14:textId="77777777" w:rsidR="00147AE7" w:rsidRDefault="00147AE7" w:rsidP="00147AE7"/>
    <w:p w14:paraId="5DA2A41C" w14:textId="77777777" w:rsidR="00147AE7" w:rsidRDefault="00147AE7" w:rsidP="00147AE7"/>
    <w:p w14:paraId="437EAE53" w14:textId="77777777" w:rsidR="00147AE7" w:rsidRDefault="00147AE7" w:rsidP="00147AE7"/>
    <w:p w14:paraId="6DF26C0F" w14:textId="77777777" w:rsidR="00147AE7" w:rsidRDefault="00147AE7" w:rsidP="00147AE7"/>
    <w:p w14:paraId="0828675A" w14:textId="7168F989" w:rsidR="00147AE7" w:rsidRPr="00276453" w:rsidRDefault="009E6E81" w:rsidP="00147AE7">
      <w:pPr>
        <w:pStyle w:val="ac"/>
      </w:pPr>
      <w:bookmarkStart w:id="6" w:name="_Toc25833283"/>
      <w:r>
        <w:rPr>
          <w:rFonts w:hint="eastAsia"/>
        </w:rPr>
        <w:t>EMS</w:t>
      </w:r>
      <w:r>
        <w:rPr>
          <w:rFonts w:hint="eastAsia"/>
        </w:rPr>
        <w:t>权限系统</w:t>
      </w:r>
      <w:r w:rsidR="004B39C3">
        <w:rPr>
          <w:rFonts w:hint="eastAsia"/>
        </w:rPr>
        <w:t>设计文档</w:t>
      </w:r>
      <w:bookmarkEnd w:id="6"/>
    </w:p>
    <w:p w14:paraId="11118A64" w14:textId="77777777" w:rsidR="00147AE7" w:rsidRDefault="00147AE7" w:rsidP="00147AE7"/>
    <w:p w14:paraId="68F6D59F" w14:textId="77777777" w:rsidR="00147AE7" w:rsidRDefault="00147AE7" w:rsidP="00147AE7"/>
    <w:p w14:paraId="606E36E9" w14:textId="77777777" w:rsidR="00147AE7" w:rsidRDefault="00147AE7" w:rsidP="00147AE7"/>
    <w:p w14:paraId="7F3D7609" w14:textId="77777777" w:rsidR="00147AE7" w:rsidRDefault="00147AE7" w:rsidP="00147AE7"/>
    <w:p w14:paraId="73E63EF6" w14:textId="77777777" w:rsidR="00147AE7" w:rsidRDefault="00147AE7" w:rsidP="00147AE7"/>
    <w:p w14:paraId="630A61C5" w14:textId="77777777" w:rsidR="00147AE7" w:rsidRDefault="00147AE7" w:rsidP="00147AE7"/>
    <w:p w14:paraId="2055ACE4" w14:textId="77777777" w:rsidR="00147AE7" w:rsidRDefault="00147AE7" w:rsidP="00147AE7"/>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20"/>
        <w:gridCol w:w="6840"/>
      </w:tblGrid>
      <w:tr w:rsidR="00147AE7" w:rsidRPr="00276453" w14:paraId="7957763D" w14:textId="77777777">
        <w:tc>
          <w:tcPr>
            <w:tcW w:w="2520" w:type="dxa"/>
            <w:shd w:val="clear" w:color="auto" w:fill="C0C0C0"/>
          </w:tcPr>
          <w:p w14:paraId="11D67701" w14:textId="77777777" w:rsidR="00147AE7" w:rsidRPr="00276453" w:rsidRDefault="00147AE7" w:rsidP="00147AE7">
            <w:r>
              <w:rPr>
                <w:rFonts w:hint="eastAsia"/>
              </w:rPr>
              <w:t>模块</w:t>
            </w:r>
            <w:r w:rsidRPr="00276453">
              <w:rPr>
                <w:rFonts w:hint="eastAsia"/>
              </w:rPr>
              <w:t>名称</w:t>
            </w:r>
          </w:p>
        </w:tc>
        <w:tc>
          <w:tcPr>
            <w:tcW w:w="6840" w:type="dxa"/>
          </w:tcPr>
          <w:p w14:paraId="6BA02279" w14:textId="031C9FB6" w:rsidR="00147AE7" w:rsidRDefault="00147AE7" w:rsidP="00147AE7"/>
        </w:tc>
      </w:tr>
      <w:tr w:rsidR="00147AE7" w:rsidRPr="00276453" w14:paraId="4B23D041" w14:textId="77777777">
        <w:tc>
          <w:tcPr>
            <w:tcW w:w="2520" w:type="dxa"/>
            <w:shd w:val="clear" w:color="auto" w:fill="C0C0C0"/>
          </w:tcPr>
          <w:p w14:paraId="2B5FECC9" w14:textId="77777777" w:rsidR="00147AE7" w:rsidRDefault="00147AE7" w:rsidP="00147AE7">
            <w:r>
              <w:rPr>
                <w:rFonts w:hint="eastAsia"/>
              </w:rPr>
              <w:t>所属系统</w:t>
            </w:r>
          </w:p>
        </w:tc>
        <w:tc>
          <w:tcPr>
            <w:tcW w:w="6840" w:type="dxa"/>
          </w:tcPr>
          <w:p w14:paraId="1A0BA0C8" w14:textId="3167AF16" w:rsidR="00147AE7" w:rsidRDefault="00147AE7" w:rsidP="00147AE7"/>
        </w:tc>
      </w:tr>
      <w:tr w:rsidR="00147AE7" w:rsidRPr="00276453" w14:paraId="52C6036A" w14:textId="77777777">
        <w:tc>
          <w:tcPr>
            <w:tcW w:w="2520" w:type="dxa"/>
            <w:shd w:val="clear" w:color="auto" w:fill="C0C0C0"/>
          </w:tcPr>
          <w:p w14:paraId="37F91EE9" w14:textId="77777777" w:rsidR="00147AE7" w:rsidRDefault="00147AE7" w:rsidP="00147AE7">
            <w:r>
              <w:rPr>
                <w:rFonts w:hint="eastAsia"/>
              </w:rPr>
              <w:t>模块负责人</w:t>
            </w:r>
          </w:p>
        </w:tc>
        <w:tc>
          <w:tcPr>
            <w:tcW w:w="6840" w:type="dxa"/>
          </w:tcPr>
          <w:p w14:paraId="6B23AD8E" w14:textId="6630A923" w:rsidR="00147AE7" w:rsidRDefault="00C925AE" w:rsidP="00147AE7">
            <w:r>
              <w:rPr>
                <w:rFonts w:hint="eastAsia"/>
              </w:rPr>
              <w:t>郝文智</w:t>
            </w:r>
          </w:p>
        </w:tc>
      </w:tr>
      <w:tr w:rsidR="00147AE7" w:rsidRPr="00276453" w14:paraId="1D9349F4" w14:textId="77777777">
        <w:tc>
          <w:tcPr>
            <w:tcW w:w="2520" w:type="dxa"/>
            <w:shd w:val="clear" w:color="auto" w:fill="C0C0C0"/>
          </w:tcPr>
          <w:p w14:paraId="117DE9D4" w14:textId="77777777" w:rsidR="00147AE7" w:rsidRPr="00276453" w:rsidRDefault="00147AE7" w:rsidP="00147AE7">
            <w:r w:rsidRPr="00276453">
              <w:rPr>
                <w:rFonts w:hint="eastAsia"/>
              </w:rPr>
              <w:t>项目负责人</w:t>
            </w:r>
          </w:p>
        </w:tc>
        <w:tc>
          <w:tcPr>
            <w:tcW w:w="6840" w:type="dxa"/>
          </w:tcPr>
          <w:p w14:paraId="26802835" w14:textId="73D59BD2" w:rsidR="00147AE7" w:rsidRPr="00276453" w:rsidRDefault="00147AE7" w:rsidP="00147AE7"/>
        </w:tc>
      </w:tr>
      <w:tr w:rsidR="00147AE7" w:rsidRPr="00276453" w14:paraId="0D626256" w14:textId="77777777" w:rsidTr="00C925AE">
        <w:trPr>
          <w:trHeight w:val="334"/>
        </w:trPr>
        <w:tc>
          <w:tcPr>
            <w:tcW w:w="2520" w:type="dxa"/>
            <w:shd w:val="clear" w:color="auto" w:fill="C0C0C0"/>
          </w:tcPr>
          <w:p w14:paraId="3688E12B" w14:textId="77777777" w:rsidR="00147AE7" w:rsidRPr="00276453" w:rsidRDefault="00147AE7" w:rsidP="00147AE7">
            <w:r w:rsidRPr="00276453">
              <w:rPr>
                <w:rFonts w:hint="eastAsia"/>
              </w:rPr>
              <w:t>文档提交日期</w:t>
            </w:r>
          </w:p>
        </w:tc>
        <w:tc>
          <w:tcPr>
            <w:tcW w:w="6840" w:type="dxa"/>
          </w:tcPr>
          <w:p w14:paraId="3C330C0F" w14:textId="1FFDBB68" w:rsidR="00147AE7" w:rsidRDefault="00540A28" w:rsidP="00C925AE">
            <w:r>
              <w:t>2019/11</w:t>
            </w:r>
            <w:r w:rsidR="00C925AE">
              <w:t>/</w:t>
            </w:r>
            <w:r>
              <w:t>0</w:t>
            </w:r>
            <w:r w:rsidR="00C85E1D">
              <w:t>8</w:t>
            </w:r>
          </w:p>
        </w:tc>
      </w:tr>
    </w:tbl>
    <w:p w14:paraId="12632A47" w14:textId="77777777" w:rsidR="00147AE7" w:rsidRDefault="00147AE7" w:rsidP="00147AE7"/>
    <w:p w14:paraId="01599FA4" w14:textId="77777777" w:rsidR="00147AE7" w:rsidRDefault="00147AE7" w:rsidP="00147AE7"/>
    <w:p w14:paraId="664E12BE" w14:textId="77777777" w:rsidR="00147AE7" w:rsidRDefault="00147AE7" w:rsidP="00147AE7"/>
    <w:p w14:paraId="5C31FDC1" w14:textId="77777777" w:rsidR="00147AE7" w:rsidRDefault="00147AE7" w:rsidP="00147AE7"/>
    <w:p w14:paraId="04E0CEA7" w14:textId="77777777" w:rsidR="00147AE7" w:rsidRDefault="00147AE7" w:rsidP="00147AE7"/>
    <w:p w14:paraId="3F64819C" w14:textId="77777777" w:rsidR="00147AE7" w:rsidRDefault="00147AE7" w:rsidP="00147AE7"/>
    <w:p w14:paraId="0DCD0635" w14:textId="77777777" w:rsidR="00147AE7" w:rsidRDefault="00147AE7" w:rsidP="00147AE7"/>
    <w:p w14:paraId="0D73CC24" w14:textId="77777777" w:rsidR="00147AE7" w:rsidRDefault="00147AE7" w:rsidP="00147AE7"/>
    <w:p w14:paraId="2E6B2CFD" w14:textId="77777777" w:rsidR="00147AE7" w:rsidRDefault="00147AE7" w:rsidP="00147AE7"/>
    <w:p w14:paraId="60A9AA51" w14:textId="77777777" w:rsidR="00147AE7" w:rsidRDefault="00147AE7" w:rsidP="00147AE7"/>
    <w:p w14:paraId="67F7DF68" w14:textId="77777777" w:rsidR="00147AE7" w:rsidRDefault="00147AE7" w:rsidP="00147AE7"/>
    <w:p w14:paraId="2B428DE5" w14:textId="77777777" w:rsidR="00147AE7" w:rsidRDefault="00147AE7" w:rsidP="00147AE7"/>
    <w:p w14:paraId="25C415D3" w14:textId="66C0116D" w:rsidR="00147AE7" w:rsidRDefault="00147AE7" w:rsidP="00B85029">
      <w:pPr>
        <w:pStyle w:val="ae"/>
        <w:sectPr w:rsidR="00147AE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p>
    <w:p w14:paraId="6E85F825" w14:textId="77777777" w:rsidR="00147AE7" w:rsidRDefault="00147AE7" w:rsidP="00147AE7"/>
    <w:p w14:paraId="248DA1FF" w14:textId="77777777" w:rsidR="00147AE7" w:rsidRDefault="00147AE7" w:rsidP="00147AE7">
      <w:pPr>
        <w:pStyle w:val="ae"/>
      </w:pPr>
      <w:r>
        <w:rPr>
          <w:rFonts w:hint="eastAsia"/>
        </w:rPr>
        <w:t>修改记录</w:t>
      </w:r>
    </w:p>
    <w:p w14:paraId="688C8588" w14:textId="77777777" w:rsidR="00147AE7" w:rsidRDefault="00147AE7" w:rsidP="00147AE7">
      <w:pPr>
        <w:pStyle w:val="ae"/>
      </w:pPr>
    </w:p>
    <w:tbl>
      <w:tblPr>
        <w:tblW w:w="998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58"/>
        <w:gridCol w:w="1080"/>
        <w:gridCol w:w="5652"/>
        <w:gridCol w:w="1296"/>
        <w:gridCol w:w="1296"/>
      </w:tblGrid>
      <w:tr w:rsidR="00147AE7" w:rsidRPr="00763317" w14:paraId="098FFC37" w14:textId="77777777">
        <w:trPr>
          <w:jc w:val="center"/>
        </w:trPr>
        <w:tc>
          <w:tcPr>
            <w:tcW w:w="658" w:type="dxa"/>
            <w:shd w:val="clear" w:color="auto" w:fill="C0C0C0"/>
            <w:vAlign w:val="center"/>
          </w:tcPr>
          <w:p w14:paraId="71EBA0B3" w14:textId="77777777" w:rsidR="00147AE7" w:rsidRPr="00763317" w:rsidRDefault="00147AE7" w:rsidP="00147AE7">
            <w:pPr>
              <w:jc w:val="center"/>
            </w:pPr>
            <w:r w:rsidRPr="00763317">
              <w:rPr>
                <w:rFonts w:hint="eastAsia"/>
              </w:rPr>
              <w:t>N</w:t>
            </w:r>
            <w:r>
              <w:rPr>
                <w:rFonts w:hint="eastAsia"/>
              </w:rPr>
              <w:t>o</w:t>
            </w:r>
          </w:p>
        </w:tc>
        <w:tc>
          <w:tcPr>
            <w:tcW w:w="1080" w:type="dxa"/>
            <w:shd w:val="clear" w:color="auto" w:fill="C0C0C0"/>
            <w:vAlign w:val="center"/>
          </w:tcPr>
          <w:p w14:paraId="7780DB40" w14:textId="77777777" w:rsidR="00147AE7" w:rsidRPr="00763317" w:rsidRDefault="00147AE7" w:rsidP="00147AE7">
            <w:pPr>
              <w:jc w:val="center"/>
            </w:pPr>
            <w:r w:rsidRPr="00763317">
              <w:rPr>
                <w:rFonts w:hint="eastAsia"/>
              </w:rPr>
              <w:t>修改后</w:t>
            </w:r>
          </w:p>
          <w:p w14:paraId="25681991" w14:textId="77777777" w:rsidR="00147AE7" w:rsidRPr="00763317" w:rsidRDefault="00147AE7" w:rsidP="00147AE7">
            <w:pPr>
              <w:jc w:val="center"/>
            </w:pPr>
            <w:r w:rsidRPr="00763317">
              <w:rPr>
                <w:rFonts w:hint="eastAsia"/>
              </w:rPr>
              <w:t>版本号</w:t>
            </w:r>
          </w:p>
        </w:tc>
        <w:tc>
          <w:tcPr>
            <w:tcW w:w="5652" w:type="dxa"/>
            <w:shd w:val="clear" w:color="auto" w:fill="C0C0C0"/>
            <w:vAlign w:val="center"/>
          </w:tcPr>
          <w:p w14:paraId="25A99822" w14:textId="77777777" w:rsidR="00147AE7" w:rsidRPr="00763317" w:rsidRDefault="00147AE7" w:rsidP="00147AE7">
            <w:pPr>
              <w:jc w:val="center"/>
            </w:pPr>
            <w:r>
              <w:rPr>
                <w:rFonts w:hint="eastAsia"/>
              </w:rPr>
              <w:t>修改内容简介</w:t>
            </w:r>
          </w:p>
        </w:tc>
        <w:tc>
          <w:tcPr>
            <w:tcW w:w="1296" w:type="dxa"/>
            <w:shd w:val="clear" w:color="auto" w:fill="C0C0C0"/>
            <w:vAlign w:val="center"/>
          </w:tcPr>
          <w:p w14:paraId="763E1CA0" w14:textId="77777777" w:rsidR="00147AE7" w:rsidRPr="00763317" w:rsidRDefault="00147AE7" w:rsidP="00147AE7">
            <w:pPr>
              <w:jc w:val="center"/>
            </w:pPr>
            <w:r w:rsidRPr="00763317">
              <w:rPr>
                <w:rFonts w:hint="eastAsia"/>
              </w:rPr>
              <w:t>修改日期</w:t>
            </w:r>
          </w:p>
        </w:tc>
        <w:tc>
          <w:tcPr>
            <w:tcW w:w="1296" w:type="dxa"/>
            <w:shd w:val="clear" w:color="auto" w:fill="C0C0C0"/>
            <w:vAlign w:val="center"/>
          </w:tcPr>
          <w:p w14:paraId="47DD22E1" w14:textId="77777777" w:rsidR="00147AE7" w:rsidRPr="00763317" w:rsidRDefault="00147AE7" w:rsidP="00147AE7">
            <w:pPr>
              <w:jc w:val="center"/>
            </w:pPr>
            <w:r>
              <w:rPr>
                <w:rFonts w:hint="eastAsia"/>
              </w:rPr>
              <w:t>修改人</w:t>
            </w:r>
          </w:p>
        </w:tc>
      </w:tr>
      <w:tr w:rsidR="00147AE7" w:rsidRPr="00763317" w14:paraId="1D7DFBEF" w14:textId="77777777">
        <w:trPr>
          <w:jc w:val="center"/>
        </w:trPr>
        <w:tc>
          <w:tcPr>
            <w:tcW w:w="658" w:type="dxa"/>
            <w:vAlign w:val="center"/>
          </w:tcPr>
          <w:p w14:paraId="73CB81B9" w14:textId="3A601512" w:rsidR="00147AE7" w:rsidRPr="00763317" w:rsidRDefault="00147AE7" w:rsidP="00147AE7"/>
        </w:tc>
        <w:tc>
          <w:tcPr>
            <w:tcW w:w="1080" w:type="dxa"/>
            <w:vAlign w:val="center"/>
          </w:tcPr>
          <w:p w14:paraId="613C9BCD" w14:textId="0BF7BED1" w:rsidR="00147AE7" w:rsidRPr="00763317" w:rsidRDefault="00147AE7" w:rsidP="00147AE7"/>
        </w:tc>
        <w:tc>
          <w:tcPr>
            <w:tcW w:w="5652" w:type="dxa"/>
          </w:tcPr>
          <w:p w14:paraId="6D320294" w14:textId="0780D1E8" w:rsidR="00147AE7" w:rsidRPr="00763317" w:rsidRDefault="00147AE7" w:rsidP="00147AE7"/>
        </w:tc>
        <w:tc>
          <w:tcPr>
            <w:tcW w:w="1296" w:type="dxa"/>
            <w:vAlign w:val="center"/>
          </w:tcPr>
          <w:p w14:paraId="3299D251" w14:textId="16F67204" w:rsidR="00147AE7" w:rsidRPr="00763317" w:rsidRDefault="00147AE7" w:rsidP="008D638C">
            <w:pPr>
              <w:spacing w:line="360" w:lineRule="auto"/>
              <w:jc w:val="center"/>
              <w:rPr>
                <w:rFonts w:ascii="宋体" w:hAnsi="宋体"/>
                <w:color w:val="000000"/>
                <w:sz w:val="18"/>
                <w:szCs w:val="18"/>
              </w:rPr>
            </w:pPr>
          </w:p>
        </w:tc>
        <w:tc>
          <w:tcPr>
            <w:tcW w:w="1296" w:type="dxa"/>
          </w:tcPr>
          <w:p w14:paraId="52262C4A" w14:textId="2D6F03ED" w:rsidR="00147AE7" w:rsidRPr="00763317" w:rsidRDefault="00147AE7" w:rsidP="00C16B9E">
            <w:pPr>
              <w:spacing w:line="360" w:lineRule="auto"/>
              <w:jc w:val="center"/>
              <w:rPr>
                <w:rFonts w:ascii="宋体" w:hAnsi="宋体"/>
                <w:color w:val="000000"/>
                <w:sz w:val="18"/>
                <w:szCs w:val="18"/>
              </w:rPr>
            </w:pPr>
          </w:p>
        </w:tc>
      </w:tr>
      <w:tr w:rsidR="00147AE7" w:rsidRPr="00763317" w14:paraId="5F06D5BD" w14:textId="77777777">
        <w:trPr>
          <w:jc w:val="center"/>
        </w:trPr>
        <w:tc>
          <w:tcPr>
            <w:tcW w:w="658" w:type="dxa"/>
          </w:tcPr>
          <w:p w14:paraId="0536CCA1" w14:textId="13152667" w:rsidR="00147AE7" w:rsidRPr="00B21EFF" w:rsidRDefault="00147AE7" w:rsidP="00CD14D2"/>
        </w:tc>
        <w:tc>
          <w:tcPr>
            <w:tcW w:w="1080" w:type="dxa"/>
          </w:tcPr>
          <w:p w14:paraId="2254F6EF" w14:textId="00F525CA" w:rsidR="00147AE7" w:rsidRPr="00B21EFF" w:rsidRDefault="00147AE7" w:rsidP="00CD14D2"/>
        </w:tc>
        <w:tc>
          <w:tcPr>
            <w:tcW w:w="5652" w:type="dxa"/>
          </w:tcPr>
          <w:p w14:paraId="3091FC60" w14:textId="1C158752" w:rsidR="00147AE7" w:rsidRPr="00763317" w:rsidRDefault="00147AE7" w:rsidP="004517BC"/>
        </w:tc>
        <w:tc>
          <w:tcPr>
            <w:tcW w:w="1296" w:type="dxa"/>
          </w:tcPr>
          <w:p w14:paraId="6B8BC8A3" w14:textId="7588CC60" w:rsidR="00147AE7" w:rsidRPr="00763317" w:rsidRDefault="00147AE7" w:rsidP="00147AE7">
            <w:pPr>
              <w:spacing w:line="360" w:lineRule="auto"/>
              <w:jc w:val="center"/>
              <w:rPr>
                <w:rFonts w:ascii="宋体" w:hAnsi="宋体"/>
                <w:color w:val="000000"/>
                <w:sz w:val="18"/>
                <w:szCs w:val="18"/>
              </w:rPr>
            </w:pPr>
          </w:p>
        </w:tc>
        <w:tc>
          <w:tcPr>
            <w:tcW w:w="1296" w:type="dxa"/>
          </w:tcPr>
          <w:p w14:paraId="6C9D0647" w14:textId="74016B93" w:rsidR="00147AE7" w:rsidRPr="00763317" w:rsidRDefault="00147AE7" w:rsidP="006D5D99">
            <w:pPr>
              <w:spacing w:line="360" w:lineRule="auto"/>
              <w:jc w:val="center"/>
              <w:rPr>
                <w:rFonts w:ascii="宋体" w:hAnsi="宋体"/>
                <w:color w:val="000000"/>
                <w:sz w:val="18"/>
                <w:szCs w:val="18"/>
              </w:rPr>
            </w:pPr>
          </w:p>
        </w:tc>
      </w:tr>
      <w:tr w:rsidR="008B7411" w:rsidRPr="00763317" w14:paraId="1E0B84C8" w14:textId="77777777">
        <w:trPr>
          <w:jc w:val="center"/>
        </w:trPr>
        <w:tc>
          <w:tcPr>
            <w:tcW w:w="658" w:type="dxa"/>
          </w:tcPr>
          <w:p w14:paraId="2442AEEB" w14:textId="69F6CE5D" w:rsidR="008B7411" w:rsidRPr="007220C5" w:rsidRDefault="008B7411" w:rsidP="00CD14D2"/>
        </w:tc>
        <w:tc>
          <w:tcPr>
            <w:tcW w:w="1080" w:type="dxa"/>
          </w:tcPr>
          <w:p w14:paraId="2D3D3F7E" w14:textId="3E76ADD0" w:rsidR="008B7411" w:rsidRPr="007220C5" w:rsidRDefault="008B7411" w:rsidP="00CD14D2"/>
        </w:tc>
        <w:tc>
          <w:tcPr>
            <w:tcW w:w="5652" w:type="dxa"/>
          </w:tcPr>
          <w:p w14:paraId="21B9A19D" w14:textId="5CEB0048" w:rsidR="008B7411" w:rsidRPr="00763317" w:rsidRDefault="008B7411" w:rsidP="00C34CFA">
            <w:pPr>
              <w:rPr>
                <w:rFonts w:ascii="宋体" w:hAnsi="宋体"/>
                <w:color w:val="000000"/>
                <w:sz w:val="18"/>
                <w:szCs w:val="18"/>
              </w:rPr>
            </w:pPr>
          </w:p>
        </w:tc>
        <w:tc>
          <w:tcPr>
            <w:tcW w:w="1296" w:type="dxa"/>
          </w:tcPr>
          <w:p w14:paraId="6979B988" w14:textId="346D3730" w:rsidR="008B7411" w:rsidRPr="00763317" w:rsidRDefault="008B7411" w:rsidP="008B7411">
            <w:pPr>
              <w:spacing w:line="360" w:lineRule="auto"/>
              <w:jc w:val="center"/>
              <w:rPr>
                <w:rFonts w:ascii="宋体" w:hAnsi="宋体"/>
                <w:color w:val="000000"/>
                <w:sz w:val="18"/>
                <w:szCs w:val="18"/>
              </w:rPr>
            </w:pPr>
          </w:p>
        </w:tc>
        <w:tc>
          <w:tcPr>
            <w:tcW w:w="1296" w:type="dxa"/>
          </w:tcPr>
          <w:p w14:paraId="7DCF8AC4" w14:textId="57B7776B" w:rsidR="008B7411" w:rsidRPr="00763317" w:rsidRDefault="008B7411" w:rsidP="00147AE7">
            <w:pPr>
              <w:spacing w:line="360" w:lineRule="auto"/>
              <w:jc w:val="center"/>
              <w:rPr>
                <w:rFonts w:ascii="宋体" w:hAnsi="宋体"/>
                <w:color w:val="000000"/>
                <w:sz w:val="18"/>
                <w:szCs w:val="18"/>
              </w:rPr>
            </w:pPr>
          </w:p>
        </w:tc>
      </w:tr>
      <w:tr w:rsidR="008B7411" w:rsidRPr="00763317" w14:paraId="31C4F25B" w14:textId="77777777">
        <w:trPr>
          <w:jc w:val="center"/>
        </w:trPr>
        <w:tc>
          <w:tcPr>
            <w:tcW w:w="658" w:type="dxa"/>
          </w:tcPr>
          <w:p w14:paraId="3AF19EA2"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625F8C9C"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06A21BC2" w14:textId="77777777" w:rsidR="008B7411" w:rsidRPr="00763317" w:rsidRDefault="008B7411" w:rsidP="00147AE7">
            <w:pPr>
              <w:spacing w:line="360" w:lineRule="auto"/>
              <w:rPr>
                <w:rFonts w:ascii="宋体" w:hAnsi="宋体"/>
                <w:color w:val="000000"/>
                <w:sz w:val="18"/>
                <w:szCs w:val="18"/>
              </w:rPr>
            </w:pPr>
          </w:p>
        </w:tc>
        <w:tc>
          <w:tcPr>
            <w:tcW w:w="1296" w:type="dxa"/>
          </w:tcPr>
          <w:p w14:paraId="140FA836"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37B4E514"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7B9C03EB" w14:textId="77777777">
        <w:trPr>
          <w:jc w:val="center"/>
        </w:trPr>
        <w:tc>
          <w:tcPr>
            <w:tcW w:w="658" w:type="dxa"/>
          </w:tcPr>
          <w:p w14:paraId="6B924879"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65F34BBB"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41AD35DA" w14:textId="77777777" w:rsidR="008B7411" w:rsidRPr="00763317" w:rsidRDefault="008B7411" w:rsidP="00147AE7">
            <w:pPr>
              <w:spacing w:line="360" w:lineRule="auto"/>
              <w:rPr>
                <w:rFonts w:ascii="宋体" w:hAnsi="宋体"/>
                <w:color w:val="000000"/>
                <w:sz w:val="18"/>
                <w:szCs w:val="18"/>
              </w:rPr>
            </w:pPr>
          </w:p>
        </w:tc>
        <w:tc>
          <w:tcPr>
            <w:tcW w:w="1296" w:type="dxa"/>
          </w:tcPr>
          <w:p w14:paraId="2CF7BBC5"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36EB4AA9"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3200C527" w14:textId="77777777">
        <w:trPr>
          <w:jc w:val="center"/>
        </w:trPr>
        <w:tc>
          <w:tcPr>
            <w:tcW w:w="658" w:type="dxa"/>
          </w:tcPr>
          <w:p w14:paraId="2B4F3600"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18D75992"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1893F907" w14:textId="77777777" w:rsidR="008B7411" w:rsidRPr="00763317" w:rsidRDefault="008B7411" w:rsidP="00147AE7">
            <w:pPr>
              <w:spacing w:line="360" w:lineRule="auto"/>
              <w:rPr>
                <w:rFonts w:ascii="宋体" w:hAnsi="宋体"/>
                <w:color w:val="000000"/>
                <w:sz w:val="18"/>
                <w:szCs w:val="18"/>
              </w:rPr>
            </w:pPr>
          </w:p>
        </w:tc>
        <w:tc>
          <w:tcPr>
            <w:tcW w:w="1296" w:type="dxa"/>
          </w:tcPr>
          <w:p w14:paraId="7FC543DA"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4DC8F8E2"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0F64108B" w14:textId="77777777">
        <w:trPr>
          <w:jc w:val="center"/>
        </w:trPr>
        <w:tc>
          <w:tcPr>
            <w:tcW w:w="658" w:type="dxa"/>
          </w:tcPr>
          <w:p w14:paraId="629834D8"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04302DD8"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475B761C" w14:textId="77777777" w:rsidR="008B7411" w:rsidRPr="00763317" w:rsidRDefault="008B7411" w:rsidP="00147AE7">
            <w:pPr>
              <w:spacing w:line="360" w:lineRule="auto"/>
              <w:rPr>
                <w:rFonts w:ascii="宋体" w:hAnsi="宋体"/>
                <w:color w:val="000000"/>
                <w:sz w:val="18"/>
                <w:szCs w:val="18"/>
              </w:rPr>
            </w:pPr>
          </w:p>
        </w:tc>
        <w:tc>
          <w:tcPr>
            <w:tcW w:w="1296" w:type="dxa"/>
          </w:tcPr>
          <w:p w14:paraId="1ACEE452"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0E19D098"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5C181F8C" w14:textId="77777777">
        <w:trPr>
          <w:jc w:val="center"/>
        </w:trPr>
        <w:tc>
          <w:tcPr>
            <w:tcW w:w="658" w:type="dxa"/>
          </w:tcPr>
          <w:p w14:paraId="0CDB5640"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5588A01A"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7572F0E4" w14:textId="77777777" w:rsidR="008B7411" w:rsidRPr="00763317" w:rsidRDefault="008B7411" w:rsidP="00147AE7">
            <w:pPr>
              <w:spacing w:line="360" w:lineRule="auto"/>
              <w:rPr>
                <w:rFonts w:ascii="宋体" w:hAnsi="宋体"/>
                <w:color w:val="000000"/>
                <w:sz w:val="18"/>
                <w:szCs w:val="18"/>
              </w:rPr>
            </w:pPr>
          </w:p>
        </w:tc>
        <w:tc>
          <w:tcPr>
            <w:tcW w:w="1296" w:type="dxa"/>
          </w:tcPr>
          <w:p w14:paraId="559046CC"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1AF8F693"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4180140A" w14:textId="77777777">
        <w:trPr>
          <w:jc w:val="center"/>
        </w:trPr>
        <w:tc>
          <w:tcPr>
            <w:tcW w:w="658" w:type="dxa"/>
          </w:tcPr>
          <w:p w14:paraId="247F15E7"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3A7802CE"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2910620B" w14:textId="77777777" w:rsidR="008B7411" w:rsidRPr="00763317" w:rsidRDefault="008B7411" w:rsidP="00147AE7">
            <w:pPr>
              <w:spacing w:line="360" w:lineRule="auto"/>
              <w:rPr>
                <w:rFonts w:ascii="宋体" w:hAnsi="宋体"/>
                <w:color w:val="000000"/>
                <w:sz w:val="18"/>
                <w:szCs w:val="18"/>
              </w:rPr>
            </w:pPr>
          </w:p>
        </w:tc>
        <w:tc>
          <w:tcPr>
            <w:tcW w:w="1296" w:type="dxa"/>
          </w:tcPr>
          <w:p w14:paraId="748E053A"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076B7BFC"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55E579C3" w14:textId="77777777">
        <w:trPr>
          <w:jc w:val="center"/>
        </w:trPr>
        <w:tc>
          <w:tcPr>
            <w:tcW w:w="658" w:type="dxa"/>
          </w:tcPr>
          <w:p w14:paraId="698DA4E3"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79FB8FD3"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42C9790E" w14:textId="77777777" w:rsidR="008B7411" w:rsidRPr="00763317" w:rsidRDefault="008B7411" w:rsidP="00147AE7">
            <w:pPr>
              <w:spacing w:line="360" w:lineRule="auto"/>
              <w:rPr>
                <w:rFonts w:ascii="宋体" w:hAnsi="宋体"/>
                <w:color w:val="000000"/>
                <w:sz w:val="18"/>
                <w:szCs w:val="18"/>
              </w:rPr>
            </w:pPr>
          </w:p>
        </w:tc>
        <w:tc>
          <w:tcPr>
            <w:tcW w:w="1296" w:type="dxa"/>
          </w:tcPr>
          <w:p w14:paraId="4635DB0A"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1B20D704"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079C3341" w14:textId="77777777">
        <w:trPr>
          <w:jc w:val="center"/>
        </w:trPr>
        <w:tc>
          <w:tcPr>
            <w:tcW w:w="658" w:type="dxa"/>
          </w:tcPr>
          <w:p w14:paraId="5F7D085A"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5AB64EB8"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1EF6C382" w14:textId="77777777" w:rsidR="008B7411" w:rsidRPr="00763317" w:rsidRDefault="008B7411" w:rsidP="00147AE7">
            <w:pPr>
              <w:spacing w:line="360" w:lineRule="auto"/>
              <w:rPr>
                <w:rFonts w:ascii="宋体" w:hAnsi="宋体"/>
                <w:color w:val="000000"/>
                <w:sz w:val="18"/>
                <w:szCs w:val="18"/>
              </w:rPr>
            </w:pPr>
          </w:p>
        </w:tc>
        <w:tc>
          <w:tcPr>
            <w:tcW w:w="1296" w:type="dxa"/>
          </w:tcPr>
          <w:p w14:paraId="7BB723D2"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3BE62813"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326A155B" w14:textId="77777777">
        <w:trPr>
          <w:jc w:val="center"/>
        </w:trPr>
        <w:tc>
          <w:tcPr>
            <w:tcW w:w="658" w:type="dxa"/>
          </w:tcPr>
          <w:p w14:paraId="0E66E9A2"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1D1D94FD"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12E97D0A" w14:textId="77777777" w:rsidR="008B7411" w:rsidRPr="00763317" w:rsidRDefault="008B7411" w:rsidP="00147AE7">
            <w:pPr>
              <w:spacing w:line="360" w:lineRule="auto"/>
              <w:rPr>
                <w:rFonts w:ascii="宋体" w:hAnsi="宋体"/>
                <w:color w:val="000000"/>
                <w:sz w:val="18"/>
                <w:szCs w:val="18"/>
              </w:rPr>
            </w:pPr>
          </w:p>
        </w:tc>
        <w:tc>
          <w:tcPr>
            <w:tcW w:w="1296" w:type="dxa"/>
          </w:tcPr>
          <w:p w14:paraId="226E94EB"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0753BC43"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4CC53939" w14:textId="77777777" w:rsidTr="00E351C1">
        <w:trPr>
          <w:trHeight w:val="454"/>
          <w:jc w:val="center"/>
        </w:trPr>
        <w:tc>
          <w:tcPr>
            <w:tcW w:w="658" w:type="dxa"/>
          </w:tcPr>
          <w:p w14:paraId="2AC214AF"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72A04221"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0915F3E9" w14:textId="77777777" w:rsidR="008B7411" w:rsidRPr="00763317" w:rsidRDefault="008B7411" w:rsidP="00147AE7">
            <w:pPr>
              <w:spacing w:line="360" w:lineRule="auto"/>
              <w:rPr>
                <w:rFonts w:ascii="宋体" w:hAnsi="宋体"/>
                <w:color w:val="000000"/>
                <w:sz w:val="18"/>
                <w:szCs w:val="18"/>
              </w:rPr>
            </w:pPr>
          </w:p>
        </w:tc>
        <w:tc>
          <w:tcPr>
            <w:tcW w:w="1296" w:type="dxa"/>
          </w:tcPr>
          <w:p w14:paraId="2A3AF84E"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335486D4" w14:textId="77777777" w:rsidR="008B7411" w:rsidRPr="00763317" w:rsidRDefault="008B7411" w:rsidP="00147AE7">
            <w:pPr>
              <w:spacing w:line="360" w:lineRule="auto"/>
              <w:jc w:val="center"/>
              <w:rPr>
                <w:rFonts w:ascii="宋体" w:hAnsi="宋体"/>
                <w:color w:val="000000"/>
                <w:sz w:val="18"/>
                <w:szCs w:val="18"/>
              </w:rPr>
            </w:pPr>
          </w:p>
        </w:tc>
      </w:tr>
    </w:tbl>
    <w:p w14:paraId="3679BEC1" w14:textId="77777777" w:rsidR="00147AE7" w:rsidRDefault="00147AE7" w:rsidP="00147AE7"/>
    <w:p w14:paraId="7797BFD0" w14:textId="77777777" w:rsidR="00147AE7" w:rsidRDefault="00147AE7" w:rsidP="00147AE7">
      <w:pPr>
        <w:pStyle w:val="ae"/>
      </w:pPr>
      <w:r>
        <w:br w:type="page"/>
      </w:r>
    </w:p>
    <w:p w14:paraId="13A67644" w14:textId="77777777" w:rsidR="00147AE7" w:rsidRDefault="00147AE7" w:rsidP="00147AE7">
      <w:pPr>
        <w:pStyle w:val="ae"/>
      </w:pPr>
      <w:r>
        <w:rPr>
          <w:rFonts w:hint="eastAsia"/>
        </w:rPr>
        <w:lastRenderedPageBreak/>
        <w:t>目 录</w:t>
      </w:r>
    </w:p>
    <w:p w14:paraId="7413D129" w14:textId="77777777" w:rsidR="00147AE7" w:rsidRDefault="00147AE7" w:rsidP="00147AE7"/>
    <w:p w14:paraId="7A5920F9" w14:textId="77777777" w:rsidR="00E53D8C" w:rsidRDefault="00874FA3">
      <w:pPr>
        <w:pStyle w:val="11"/>
        <w:tabs>
          <w:tab w:val="right" w:leader="dot" w:pos="8296"/>
        </w:tabs>
        <w:rPr>
          <w:rFonts w:asciiTheme="minorHAnsi" w:eastAsiaTheme="minorEastAsia" w:hAnsiTheme="minorHAnsi" w:cstheme="minorBidi"/>
          <w:noProof/>
          <w:sz w:val="24"/>
        </w:rPr>
      </w:pPr>
      <w:r>
        <w:fldChar w:fldCharType="begin"/>
      </w:r>
      <w:r w:rsidR="00147AE7">
        <w:instrText xml:space="preserve"> </w:instrText>
      </w:r>
      <w:r w:rsidR="00147AE7">
        <w:rPr>
          <w:rFonts w:hint="eastAsia"/>
        </w:rPr>
        <w:instrText>TOC \o "1-3" \h \z \u</w:instrText>
      </w:r>
      <w:r w:rsidR="00147AE7">
        <w:instrText xml:space="preserve"> </w:instrText>
      </w:r>
      <w:r>
        <w:fldChar w:fldCharType="separate"/>
      </w:r>
      <w:hyperlink w:anchor="_Toc25833283" w:history="1">
        <w:r w:rsidR="00E53D8C" w:rsidRPr="00697087">
          <w:rPr>
            <w:rStyle w:val="ab"/>
            <w:noProof/>
          </w:rPr>
          <w:t>EMS</w:t>
        </w:r>
        <w:r w:rsidR="00E53D8C" w:rsidRPr="00697087">
          <w:rPr>
            <w:rStyle w:val="ab"/>
            <w:noProof/>
          </w:rPr>
          <w:t>权限系统设计文档</w:t>
        </w:r>
        <w:r w:rsidR="00E53D8C">
          <w:rPr>
            <w:noProof/>
            <w:webHidden/>
          </w:rPr>
          <w:tab/>
        </w:r>
        <w:r w:rsidR="00E53D8C">
          <w:rPr>
            <w:noProof/>
            <w:webHidden/>
          </w:rPr>
          <w:fldChar w:fldCharType="begin"/>
        </w:r>
        <w:r w:rsidR="00E53D8C">
          <w:rPr>
            <w:noProof/>
            <w:webHidden/>
          </w:rPr>
          <w:instrText xml:space="preserve"> PAGEREF _Toc25833283 \h </w:instrText>
        </w:r>
        <w:r w:rsidR="00E53D8C">
          <w:rPr>
            <w:noProof/>
            <w:webHidden/>
          </w:rPr>
        </w:r>
        <w:r w:rsidR="00E53D8C">
          <w:rPr>
            <w:noProof/>
            <w:webHidden/>
          </w:rPr>
          <w:fldChar w:fldCharType="separate"/>
        </w:r>
        <w:r w:rsidR="00E53D8C">
          <w:rPr>
            <w:noProof/>
            <w:webHidden/>
          </w:rPr>
          <w:t>1</w:t>
        </w:r>
        <w:r w:rsidR="00E53D8C">
          <w:rPr>
            <w:noProof/>
            <w:webHidden/>
          </w:rPr>
          <w:fldChar w:fldCharType="end"/>
        </w:r>
      </w:hyperlink>
    </w:p>
    <w:p w14:paraId="4852DA7B" w14:textId="77777777" w:rsidR="00E53D8C" w:rsidRDefault="00E53D8C">
      <w:pPr>
        <w:pStyle w:val="11"/>
        <w:tabs>
          <w:tab w:val="right" w:leader="dot" w:pos="8296"/>
        </w:tabs>
        <w:rPr>
          <w:rFonts w:asciiTheme="minorHAnsi" w:eastAsiaTheme="minorEastAsia" w:hAnsiTheme="minorHAnsi" w:cstheme="minorBidi"/>
          <w:noProof/>
          <w:sz w:val="24"/>
        </w:rPr>
      </w:pPr>
      <w:hyperlink w:anchor="_Toc25833284" w:history="1">
        <w:r w:rsidRPr="00697087">
          <w:rPr>
            <w:rStyle w:val="ab"/>
            <w:noProof/>
          </w:rPr>
          <w:t xml:space="preserve">1 </w:t>
        </w:r>
        <w:r w:rsidRPr="00697087">
          <w:rPr>
            <w:rStyle w:val="ab"/>
            <w:noProof/>
          </w:rPr>
          <w:t>背景和目的</w:t>
        </w:r>
        <w:r>
          <w:rPr>
            <w:noProof/>
            <w:webHidden/>
          </w:rPr>
          <w:tab/>
        </w:r>
        <w:r>
          <w:rPr>
            <w:noProof/>
            <w:webHidden/>
          </w:rPr>
          <w:fldChar w:fldCharType="begin"/>
        </w:r>
        <w:r>
          <w:rPr>
            <w:noProof/>
            <w:webHidden/>
          </w:rPr>
          <w:instrText xml:space="preserve"> PAGEREF _Toc25833284 \h </w:instrText>
        </w:r>
        <w:r>
          <w:rPr>
            <w:noProof/>
            <w:webHidden/>
          </w:rPr>
        </w:r>
        <w:r>
          <w:rPr>
            <w:noProof/>
            <w:webHidden/>
          </w:rPr>
          <w:fldChar w:fldCharType="separate"/>
        </w:r>
        <w:r>
          <w:rPr>
            <w:noProof/>
            <w:webHidden/>
          </w:rPr>
          <w:t>1</w:t>
        </w:r>
        <w:r>
          <w:rPr>
            <w:noProof/>
            <w:webHidden/>
          </w:rPr>
          <w:fldChar w:fldCharType="end"/>
        </w:r>
      </w:hyperlink>
    </w:p>
    <w:p w14:paraId="2D947B6C" w14:textId="77777777" w:rsidR="00E53D8C" w:rsidRDefault="00E53D8C">
      <w:pPr>
        <w:pStyle w:val="11"/>
        <w:tabs>
          <w:tab w:val="right" w:leader="dot" w:pos="8296"/>
        </w:tabs>
        <w:rPr>
          <w:rFonts w:asciiTheme="minorHAnsi" w:eastAsiaTheme="minorEastAsia" w:hAnsiTheme="minorHAnsi" w:cstheme="minorBidi"/>
          <w:noProof/>
          <w:sz w:val="24"/>
        </w:rPr>
      </w:pPr>
      <w:hyperlink w:anchor="_Toc25833285" w:history="1">
        <w:r w:rsidRPr="00697087">
          <w:rPr>
            <w:rStyle w:val="ab"/>
            <w:noProof/>
          </w:rPr>
          <w:t xml:space="preserve">2 </w:t>
        </w:r>
        <w:r w:rsidRPr="00697087">
          <w:rPr>
            <w:rStyle w:val="ab"/>
            <w:noProof/>
          </w:rPr>
          <w:t>名词解释</w:t>
        </w:r>
        <w:r>
          <w:rPr>
            <w:noProof/>
            <w:webHidden/>
          </w:rPr>
          <w:tab/>
        </w:r>
        <w:r>
          <w:rPr>
            <w:noProof/>
            <w:webHidden/>
          </w:rPr>
          <w:fldChar w:fldCharType="begin"/>
        </w:r>
        <w:r>
          <w:rPr>
            <w:noProof/>
            <w:webHidden/>
          </w:rPr>
          <w:instrText xml:space="preserve"> PAGEREF _Toc25833285 \h </w:instrText>
        </w:r>
        <w:r>
          <w:rPr>
            <w:noProof/>
            <w:webHidden/>
          </w:rPr>
        </w:r>
        <w:r>
          <w:rPr>
            <w:noProof/>
            <w:webHidden/>
          </w:rPr>
          <w:fldChar w:fldCharType="separate"/>
        </w:r>
        <w:r>
          <w:rPr>
            <w:noProof/>
            <w:webHidden/>
          </w:rPr>
          <w:t>1</w:t>
        </w:r>
        <w:r>
          <w:rPr>
            <w:noProof/>
            <w:webHidden/>
          </w:rPr>
          <w:fldChar w:fldCharType="end"/>
        </w:r>
      </w:hyperlink>
    </w:p>
    <w:p w14:paraId="344FB6CD" w14:textId="77777777" w:rsidR="00E53D8C" w:rsidRDefault="00E53D8C">
      <w:pPr>
        <w:pStyle w:val="11"/>
        <w:tabs>
          <w:tab w:val="right" w:leader="dot" w:pos="8296"/>
        </w:tabs>
        <w:rPr>
          <w:rFonts w:asciiTheme="minorHAnsi" w:eastAsiaTheme="minorEastAsia" w:hAnsiTheme="minorHAnsi" w:cstheme="minorBidi"/>
          <w:noProof/>
          <w:sz w:val="24"/>
        </w:rPr>
      </w:pPr>
      <w:hyperlink w:anchor="_Toc25833286" w:history="1">
        <w:r w:rsidRPr="00697087">
          <w:rPr>
            <w:rStyle w:val="ab"/>
            <w:noProof/>
          </w:rPr>
          <w:t xml:space="preserve">3 </w:t>
        </w:r>
        <w:r w:rsidRPr="00697087">
          <w:rPr>
            <w:rStyle w:val="ab"/>
            <w:noProof/>
          </w:rPr>
          <w:t>设计目标</w:t>
        </w:r>
        <w:r>
          <w:rPr>
            <w:noProof/>
            <w:webHidden/>
          </w:rPr>
          <w:tab/>
        </w:r>
        <w:r>
          <w:rPr>
            <w:noProof/>
            <w:webHidden/>
          </w:rPr>
          <w:fldChar w:fldCharType="begin"/>
        </w:r>
        <w:r>
          <w:rPr>
            <w:noProof/>
            <w:webHidden/>
          </w:rPr>
          <w:instrText xml:space="preserve"> PAGEREF _Toc25833286 \h </w:instrText>
        </w:r>
        <w:r>
          <w:rPr>
            <w:noProof/>
            <w:webHidden/>
          </w:rPr>
        </w:r>
        <w:r>
          <w:rPr>
            <w:noProof/>
            <w:webHidden/>
          </w:rPr>
          <w:fldChar w:fldCharType="separate"/>
        </w:r>
        <w:r>
          <w:rPr>
            <w:noProof/>
            <w:webHidden/>
          </w:rPr>
          <w:t>2</w:t>
        </w:r>
        <w:r>
          <w:rPr>
            <w:noProof/>
            <w:webHidden/>
          </w:rPr>
          <w:fldChar w:fldCharType="end"/>
        </w:r>
      </w:hyperlink>
    </w:p>
    <w:p w14:paraId="7124A4C5"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287" w:history="1">
        <w:r w:rsidRPr="00697087">
          <w:rPr>
            <w:rStyle w:val="ab"/>
            <w:noProof/>
          </w:rPr>
          <w:t xml:space="preserve">3.1 </w:t>
        </w:r>
        <w:r w:rsidRPr="00697087">
          <w:rPr>
            <w:rStyle w:val="ab"/>
            <w:noProof/>
          </w:rPr>
          <w:t>功能目标</w:t>
        </w:r>
        <w:r>
          <w:rPr>
            <w:noProof/>
            <w:webHidden/>
          </w:rPr>
          <w:tab/>
        </w:r>
        <w:r>
          <w:rPr>
            <w:noProof/>
            <w:webHidden/>
          </w:rPr>
          <w:fldChar w:fldCharType="begin"/>
        </w:r>
        <w:r>
          <w:rPr>
            <w:noProof/>
            <w:webHidden/>
          </w:rPr>
          <w:instrText xml:space="preserve"> PAGEREF _Toc25833287 \h </w:instrText>
        </w:r>
        <w:r>
          <w:rPr>
            <w:noProof/>
            <w:webHidden/>
          </w:rPr>
        </w:r>
        <w:r>
          <w:rPr>
            <w:noProof/>
            <w:webHidden/>
          </w:rPr>
          <w:fldChar w:fldCharType="separate"/>
        </w:r>
        <w:r>
          <w:rPr>
            <w:noProof/>
            <w:webHidden/>
          </w:rPr>
          <w:t>2</w:t>
        </w:r>
        <w:r>
          <w:rPr>
            <w:noProof/>
            <w:webHidden/>
          </w:rPr>
          <w:fldChar w:fldCharType="end"/>
        </w:r>
      </w:hyperlink>
    </w:p>
    <w:p w14:paraId="25D212A7" w14:textId="77777777" w:rsidR="00E53D8C" w:rsidRDefault="00E53D8C">
      <w:pPr>
        <w:pStyle w:val="11"/>
        <w:tabs>
          <w:tab w:val="right" w:leader="dot" w:pos="8296"/>
        </w:tabs>
        <w:rPr>
          <w:rFonts w:asciiTheme="minorHAnsi" w:eastAsiaTheme="minorEastAsia" w:hAnsiTheme="minorHAnsi" w:cstheme="minorBidi"/>
          <w:noProof/>
          <w:sz w:val="24"/>
        </w:rPr>
      </w:pPr>
      <w:hyperlink w:anchor="_Toc25833288" w:history="1">
        <w:r w:rsidRPr="00697087">
          <w:rPr>
            <w:rStyle w:val="ab"/>
            <w:noProof/>
          </w:rPr>
          <w:t xml:space="preserve">4 </w:t>
        </w:r>
        <w:r w:rsidRPr="00697087">
          <w:rPr>
            <w:rStyle w:val="ab"/>
            <w:noProof/>
          </w:rPr>
          <w:t>设计思路及折衷</w:t>
        </w:r>
        <w:r>
          <w:rPr>
            <w:noProof/>
            <w:webHidden/>
          </w:rPr>
          <w:tab/>
        </w:r>
        <w:r>
          <w:rPr>
            <w:noProof/>
            <w:webHidden/>
          </w:rPr>
          <w:fldChar w:fldCharType="begin"/>
        </w:r>
        <w:r>
          <w:rPr>
            <w:noProof/>
            <w:webHidden/>
          </w:rPr>
          <w:instrText xml:space="preserve"> PAGEREF _Toc25833288 \h </w:instrText>
        </w:r>
        <w:r>
          <w:rPr>
            <w:noProof/>
            <w:webHidden/>
          </w:rPr>
        </w:r>
        <w:r>
          <w:rPr>
            <w:noProof/>
            <w:webHidden/>
          </w:rPr>
          <w:fldChar w:fldCharType="separate"/>
        </w:r>
        <w:r>
          <w:rPr>
            <w:noProof/>
            <w:webHidden/>
          </w:rPr>
          <w:t>3</w:t>
        </w:r>
        <w:r>
          <w:rPr>
            <w:noProof/>
            <w:webHidden/>
          </w:rPr>
          <w:fldChar w:fldCharType="end"/>
        </w:r>
      </w:hyperlink>
    </w:p>
    <w:p w14:paraId="07225887"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289" w:history="1">
        <w:r w:rsidRPr="00697087">
          <w:rPr>
            <w:rStyle w:val="ab"/>
            <w:noProof/>
          </w:rPr>
          <w:t xml:space="preserve">4.1 </w:t>
        </w:r>
        <w:r w:rsidRPr="00697087">
          <w:rPr>
            <w:rStyle w:val="ab"/>
            <w:noProof/>
          </w:rPr>
          <w:t>功能划分</w:t>
        </w:r>
        <w:r>
          <w:rPr>
            <w:noProof/>
            <w:webHidden/>
          </w:rPr>
          <w:tab/>
        </w:r>
        <w:r>
          <w:rPr>
            <w:noProof/>
            <w:webHidden/>
          </w:rPr>
          <w:fldChar w:fldCharType="begin"/>
        </w:r>
        <w:r>
          <w:rPr>
            <w:noProof/>
            <w:webHidden/>
          </w:rPr>
          <w:instrText xml:space="preserve"> PAGEREF _Toc25833289 \h </w:instrText>
        </w:r>
        <w:r>
          <w:rPr>
            <w:noProof/>
            <w:webHidden/>
          </w:rPr>
        </w:r>
        <w:r>
          <w:rPr>
            <w:noProof/>
            <w:webHidden/>
          </w:rPr>
          <w:fldChar w:fldCharType="separate"/>
        </w:r>
        <w:r>
          <w:rPr>
            <w:noProof/>
            <w:webHidden/>
          </w:rPr>
          <w:t>3</w:t>
        </w:r>
        <w:r>
          <w:rPr>
            <w:noProof/>
            <w:webHidden/>
          </w:rPr>
          <w:fldChar w:fldCharType="end"/>
        </w:r>
      </w:hyperlink>
    </w:p>
    <w:p w14:paraId="4BAAEDF0"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290" w:history="1">
        <w:r w:rsidRPr="00697087">
          <w:rPr>
            <w:rStyle w:val="ab"/>
            <w:noProof/>
          </w:rPr>
          <w:t xml:space="preserve">4.2 </w:t>
        </w:r>
        <w:r w:rsidRPr="00697087">
          <w:rPr>
            <w:rStyle w:val="ab"/>
            <w:noProof/>
          </w:rPr>
          <w:t>框架选择</w:t>
        </w:r>
        <w:r>
          <w:rPr>
            <w:noProof/>
            <w:webHidden/>
          </w:rPr>
          <w:tab/>
        </w:r>
        <w:r>
          <w:rPr>
            <w:noProof/>
            <w:webHidden/>
          </w:rPr>
          <w:fldChar w:fldCharType="begin"/>
        </w:r>
        <w:r>
          <w:rPr>
            <w:noProof/>
            <w:webHidden/>
          </w:rPr>
          <w:instrText xml:space="preserve"> PAGEREF _Toc25833290 \h </w:instrText>
        </w:r>
        <w:r>
          <w:rPr>
            <w:noProof/>
            <w:webHidden/>
          </w:rPr>
        </w:r>
        <w:r>
          <w:rPr>
            <w:noProof/>
            <w:webHidden/>
          </w:rPr>
          <w:fldChar w:fldCharType="separate"/>
        </w:r>
        <w:r>
          <w:rPr>
            <w:noProof/>
            <w:webHidden/>
          </w:rPr>
          <w:t>4</w:t>
        </w:r>
        <w:r>
          <w:rPr>
            <w:noProof/>
            <w:webHidden/>
          </w:rPr>
          <w:fldChar w:fldCharType="end"/>
        </w:r>
      </w:hyperlink>
    </w:p>
    <w:p w14:paraId="7776E12F"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291" w:history="1">
        <w:r w:rsidRPr="00697087">
          <w:rPr>
            <w:rStyle w:val="ab"/>
            <w:noProof/>
          </w:rPr>
          <w:t xml:space="preserve">4.3 </w:t>
        </w:r>
        <w:r w:rsidRPr="00697087">
          <w:rPr>
            <w:rStyle w:val="ab"/>
            <w:noProof/>
          </w:rPr>
          <w:t>已有数据梳理</w:t>
        </w:r>
        <w:r>
          <w:rPr>
            <w:noProof/>
            <w:webHidden/>
          </w:rPr>
          <w:tab/>
        </w:r>
        <w:r>
          <w:rPr>
            <w:noProof/>
            <w:webHidden/>
          </w:rPr>
          <w:fldChar w:fldCharType="begin"/>
        </w:r>
        <w:r>
          <w:rPr>
            <w:noProof/>
            <w:webHidden/>
          </w:rPr>
          <w:instrText xml:space="preserve"> PAGEREF _Toc25833291 \h </w:instrText>
        </w:r>
        <w:r>
          <w:rPr>
            <w:noProof/>
            <w:webHidden/>
          </w:rPr>
        </w:r>
        <w:r>
          <w:rPr>
            <w:noProof/>
            <w:webHidden/>
          </w:rPr>
          <w:fldChar w:fldCharType="separate"/>
        </w:r>
        <w:r>
          <w:rPr>
            <w:noProof/>
            <w:webHidden/>
          </w:rPr>
          <w:t>4</w:t>
        </w:r>
        <w:r>
          <w:rPr>
            <w:noProof/>
            <w:webHidden/>
          </w:rPr>
          <w:fldChar w:fldCharType="end"/>
        </w:r>
      </w:hyperlink>
    </w:p>
    <w:p w14:paraId="26A9AF7A"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292" w:history="1">
        <w:r w:rsidRPr="00697087">
          <w:rPr>
            <w:rStyle w:val="ab"/>
            <w:noProof/>
          </w:rPr>
          <w:t xml:space="preserve">4.4 </w:t>
        </w:r>
        <w:r w:rsidRPr="00697087">
          <w:rPr>
            <w:rStyle w:val="ab"/>
            <w:noProof/>
          </w:rPr>
          <w:t>存储引擎选择</w:t>
        </w:r>
        <w:r>
          <w:rPr>
            <w:noProof/>
            <w:webHidden/>
          </w:rPr>
          <w:tab/>
        </w:r>
        <w:r>
          <w:rPr>
            <w:noProof/>
            <w:webHidden/>
          </w:rPr>
          <w:fldChar w:fldCharType="begin"/>
        </w:r>
        <w:r>
          <w:rPr>
            <w:noProof/>
            <w:webHidden/>
          </w:rPr>
          <w:instrText xml:space="preserve"> PAGEREF _Toc25833292 \h </w:instrText>
        </w:r>
        <w:r>
          <w:rPr>
            <w:noProof/>
            <w:webHidden/>
          </w:rPr>
        </w:r>
        <w:r>
          <w:rPr>
            <w:noProof/>
            <w:webHidden/>
          </w:rPr>
          <w:fldChar w:fldCharType="separate"/>
        </w:r>
        <w:r>
          <w:rPr>
            <w:noProof/>
            <w:webHidden/>
          </w:rPr>
          <w:t>4</w:t>
        </w:r>
        <w:r>
          <w:rPr>
            <w:noProof/>
            <w:webHidden/>
          </w:rPr>
          <w:fldChar w:fldCharType="end"/>
        </w:r>
      </w:hyperlink>
    </w:p>
    <w:p w14:paraId="56BDA845"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293" w:history="1">
        <w:r w:rsidRPr="00697087">
          <w:rPr>
            <w:rStyle w:val="ab"/>
            <w:noProof/>
          </w:rPr>
          <w:t xml:space="preserve">4.5 </w:t>
        </w:r>
        <w:r w:rsidRPr="00697087">
          <w:rPr>
            <w:rStyle w:val="ab"/>
            <w:noProof/>
          </w:rPr>
          <w:t>详细的表结构设计</w:t>
        </w:r>
        <w:r>
          <w:rPr>
            <w:noProof/>
            <w:webHidden/>
          </w:rPr>
          <w:tab/>
        </w:r>
        <w:r>
          <w:rPr>
            <w:noProof/>
            <w:webHidden/>
          </w:rPr>
          <w:fldChar w:fldCharType="begin"/>
        </w:r>
        <w:r>
          <w:rPr>
            <w:noProof/>
            <w:webHidden/>
          </w:rPr>
          <w:instrText xml:space="preserve"> PAGEREF _Toc25833293 \h </w:instrText>
        </w:r>
        <w:r>
          <w:rPr>
            <w:noProof/>
            <w:webHidden/>
          </w:rPr>
        </w:r>
        <w:r>
          <w:rPr>
            <w:noProof/>
            <w:webHidden/>
          </w:rPr>
          <w:fldChar w:fldCharType="separate"/>
        </w:r>
        <w:r>
          <w:rPr>
            <w:noProof/>
            <w:webHidden/>
          </w:rPr>
          <w:t>4</w:t>
        </w:r>
        <w:r>
          <w:rPr>
            <w:noProof/>
            <w:webHidden/>
          </w:rPr>
          <w:fldChar w:fldCharType="end"/>
        </w:r>
      </w:hyperlink>
    </w:p>
    <w:p w14:paraId="44ED4DCF" w14:textId="77777777" w:rsidR="00E53D8C" w:rsidRDefault="00E53D8C">
      <w:pPr>
        <w:pStyle w:val="30"/>
        <w:tabs>
          <w:tab w:val="right" w:leader="dot" w:pos="8296"/>
        </w:tabs>
        <w:ind w:left="960"/>
        <w:rPr>
          <w:rFonts w:asciiTheme="minorHAnsi" w:eastAsiaTheme="minorEastAsia" w:hAnsiTheme="minorHAnsi" w:cstheme="minorBidi"/>
          <w:noProof/>
          <w:sz w:val="24"/>
        </w:rPr>
      </w:pPr>
      <w:hyperlink w:anchor="_Toc25833294" w:history="1">
        <w:r w:rsidRPr="00697087">
          <w:rPr>
            <w:rStyle w:val="ab"/>
            <w:noProof/>
          </w:rPr>
          <w:t xml:space="preserve">4.5.1 </w:t>
        </w:r>
        <w:r w:rsidRPr="00697087">
          <w:rPr>
            <w:rStyle w:val="ab"/>
            <w:noProof/>
          </w:rPr>
          <w:t>用户角色表</w:t>
        </w:r>
        <w:r w:rsidRPr="00697087">
          <w:rPr>
            <w:rStyle w:val="ab"/>
            <w:noProof/>
          </w:rPr>
          <w:t>(yunying_user_roles)</w:t>
        </w:r>
        <w:r>
          <w:rPr>
            <w:noProof/>
            <w:webHidden/>
          </w:rPr>
          <w:tab/>
        </w:r>
        <w:r>
          <w:rPr>
            <w:noProof/>
            <w:webHidden/>
          </w:rPr>
          <w:fldChar w:fldCharType="begin"/>
        </w:r>
        <w:r>
          <w:rPr>
            <w:noProof/>
            <w:webHidden/>
          </w:rPr>
          <w:instrText xml:space="preserve"> PAGEREF _Toc25833294 \h </w:instrText>
        </w:r>
        <w:r>
          <w:rPr>
            <w:noProof/>
            <w:webHidden/>
          </w:rPr>
        </w:r>
        <w:r>
          <w:rPr>
            <w:noProof/>
            <w:webHidden/>
          </w:rPr>
          <w:fldChar w:fldCharType="separate"/>
        </w:r>
        <w:r>
          <w:rPr>
            <w:noProof/>
            <w:webHidden/>
          </w:rPr>
          <w:t>4</w:t>
        </w:r>
        <w:r>
          <w:rPr>
            <w:noProof/>
            <w:webHidden/>
          </w:rPr>
          <w:fldChar w:fldCharType="end"/>
        </w:r>
      </w:hyperlink>
    </w:p>
    <w:p w14:paraId="5ECEE9DF" w14:textId="77777777" w:rsidR="00E53D8C" w:rsidRDefault="00E53D8C">
      <w:pPr>
        <w:pStyle w:val="30"/>
        <w:tabs>
          <w:tab w:val="right" w:leader="dot" w:pos="8296"/>
        </w:tabs>
        <w:ind w:left="960"/>
        <w:rPr>
          <w:rFonts w:asciiTheme="minorHAnsi" w:eastAsiaTheme="minorEastAsia" w:hAnsiTheme="minorHAnsi" w:cstheme="minorBidi"/>
          <w:noProof/>
          <w:sz w:val="24"/>
        </w:rPr>
      </w:pPr>
      <w:hyperlink w:anchor="_Toc25833295" w:history="1">
        <w:r w:rsidRPr="00697087">
          <w:rPr>
            <w:rStyle w:val="ab"/>
            <w:noProof/>
          </w:rPr>
          <w:t xml:space="preserve">4.5.2 </w:t>
        </w:r>
        <w:r w:rsidRPr="00697087">
          <w:rPr>
            <w:rStyle w:val="ab"/>
            <w:noProof/>
          </w:rPr>
          <w:t>角色表</w:t>
        </w:r>
        <w:r w:rsidRPr="00697087">
          <w:rPr>
            <w:rStyle w:val="ab"/>
            <w:noProof/>
          </w:rPr>
          <w:t>(yunying_roles)</w:t>
        </w:r>
        <w:r>
          <w:rPr>
            <w:noProof/>
            <w:webHidden/>
          </w:rPr>
          <w:tab/>
        </w:r>
        <w:r>
          <w:rPr>
            <w:noProof/>
            <w:webHidden/>
          </w:rPr>
          <w:fldChar w:fldCharType="begin"/>
        </w:r>
        <w:r>
          <w:rPr>
            <w:noProof/>
            <w:webHidden/>
          </w:rPr>
          <w:instrText xml:space="preserve"> PAGEREF _Toc25833295 \h </w:instrText>
        </w:r>
        <w:r>
          <w:rPr>
            <w:noProof/>
            <w:webHidden/>
          </w:rPr>
        </w:r>
        <w:r>
          <w:rPr>
            <w:noProof/>
            <w:webHidden/>
          </w:rPr>
          <w:fldChar w:fldCharType="separate"/>
        </w:r>
        <w:r>
          <w:rPr>
            <w:noProof/>
            <w:webHidden/>
          </w:rPr>
          <w:t>4</w:t>
        </w:r>
        <w:r>
          <w:rPr>
            <w:noProof/>
            <w:webHidden/>
          </w:rPr>
          <w:fldChar w:fldCharType="end"/>
        </w:r>
      </w:hyperlink>
    </w:p>
    <w:p w14:paraId="42EEEA86" w14:textId="77777777" w:rsidR="00E53D8C" w:rsidRDefault="00E53D8C">
      <w:pPr>
        <w:pStyle w:val="30"/>
        <w:tabs>
          <w:tab w:val="right" w:leader="dot" w:pos="8296"/>
        </w:tabs>
        <w:ind w:left="960"/>
        <w:rPr>
          <w:rFonts w:asciiTheme="minorHAnsi" w:eastAsiaTheme="minorEastAsia" w:hAnsiTheme="minorHAnsi" w:cstheme="minorBidi"/>
          <w:noProof/>
          <w:sz w:val="24"/>
        </w:rPr>
      </w:pPr>
      <w:hyperlink w:anchor="_Toc25833296" w:history="1">
        <w:r w:rsidRPr="00697087">
          <w:rPr>
            <w:rStyle w:val="ab"/>
            <w:noProof/>
          </w:rPr>
          <w:t xml:space="preserve">4.5.3 </w:t>
        </w:r>
        <w:r w:rsidRPr="00697087">
          <w:rPr>
            <w:rStyle w:val="ab"/>
            <w:noProof/>
          </w:rPr>
          <w:t>角色权限表</w:t>
        </w:r>
        <w:r w:rsidRPr="00697087">
          <w:rPr>
            <w:rStyle w:val="ab"/>
            <w:noProof/>
          </w:rPr>
          <w:t>(yunying_role_permissions)</w:t>
        </w:r>
        <w:r>
          <w:rPr>
            <w:noProof/>
            <w:webHidden/>
          </w:rPr>
          <w:tab/>
        </w:r>
        <w:r>
          <w:rPr>
            <w:noProof/>
            <w:webHidden/>
          </w:rPr>
          <w:fldChar w:fldCharType="begin"/>
        </w:r>
        <w:r>
          <w:rPr>
            <w:noProof/>
            <w:webHidden/>
          </w:rPr>
          <w:instrText xml:space="preserve"> PAGEREF _Toc25833296 \h </w:instrText>
        </w:r>
        <w:r>
          <w:rPr>
            <w:noProof/>
            <w:webHidden/>
          </w:rPr>
        </w:r>
        <w:r>
          <w:rPr>
            <w:noProof/>
            <w:webHidden/>
          </w:rPr>
          <w:fldChar w:fldCharType="separate"/>
        </w:r>
        <w:r>
          <w:rPr>
            <w:noProof/>
            <w:webHidden/>
          </w:rPr>
          <w:t>5</w:t>
        </w:r>
        <w:r>
          <w:rPr>
            <w:noProof/>
            <w:webHidden/>
          </w:rPr>
          <w:fldChar w:fldCharType="end"/>
        </w:r>
      </w:hyperlink>
    </w:p>
    <w:p w14:paraId="62A800B4" w14:textId="77777777" w:rsidR="00E53D8C" w:rsidRDefault="00E53D8C">
      <w:pPr>
        <w:pStyle w:val="30"/>
        <w:tabs>
          <w:tab w:val="right" w:leader="dot" w:pos="8296"/>
        </w:tabs>
        <w:ind w:left="960"/>
        <w:rPr>
          <w:rFonts w:asciiTheme="minorHAnsi" w:eastAsiaTheme="minorEastAsia" w:hAnsiTheme="minorHAnsi" w:cstheme="minorBidi"/>
          <w:noProof/>
          <w:sz w:val="24"/>
        </w:rPr>
      </w:pPr>
      <w:hyperlink w:anchor="_Toc25833297" w:history="1">
        <w:r w:rsidRPr="00697087">
          <w:rPr>
            <w:rStyle w:val="ab"/>
            <w:noProof/>
          </w:rPr>
          <w:t xml:space="preserve">4.5.4 </w:t>
        </w:r>
        <w:r w:rsidRPr="00697087">
          <w:rPr>
            <w:rStyle w:val="ab"/>
            <w:noProof/>
          </w:rPr>
          <w:t>权限表</w:t>
        </w:r>
        <w:r w:rsidRPr="00697087">
          <w:rPr>
            <w:rStyle w:val="ab"/>
            <w:noProof/>
          </w:rPr>
          <w:t>(yunying_permissions)</w:t>
        </w:r>
        <w:r>
          <w:rPr>
            <w:noProof/>
            <w:webHidden/>
          </w:rPr>
          <w:tab/>
        </w:r>
        <w:r>
          <w:rPr>
            <w:noProof/>
            <w:webHidden/>
          </w:rPr>
          <w:fldChar w:fldCharType="begin"/>
        </w:r>
        <w:r>
          <w:rPr>
            <w:noProof/>
            <w:webHidden/>
          </w:rPr>
          <w:instrText xml:space="preserve"> PAGEREF _Toc25833297 \h </w:instrText>
        </w:r>
        <w:r>
          <w:rPr>
            <w:noProof/>
            <w:webHidden/>
          </w:rPr>
        </w:r>
        <w:r>
          <w:rPr>
            <w:noProof/>
            <w:webHidden/>
          </w:rPr>
          <w:fldChar w:fldCharType="separate"/>
        </w:r>
        <w:r>
          <w:rPr>
            <w:noProof/>
            <w:webHidden/>
          </w:rPr>
          <w:t>5</w:t>
        </w:r>
        <w:r>
          <w:rPr>
            <w:noProof/>
            <w:webHidden/>
          </w:rPr>
          <w:fldChar w:fldCharType="end"/>
        </w:r>
      </w:hyperlink>
    </w:p>
    <w:p w14:paraId="622FD40D" w14:textId="77777777" w:rsidR="00E53D8C" w:rsidRDefault="00E53D8C">
      <w:pPr>
        <w:pStyle w:val="30"/>
        <w:tabs>
          <w:tab w:val="right" w:leader="dot" w:pos="8296"/>
        </w:tabs>
        <w:ind w:left="960"/>
        <w:rPr>
          <w:rFonts w:asciiTheme="minorHAnsi" w:eastAsiaTheme="minorEastAsia" w:hAnsiTheme="minorHAnsi" w:cstheme="minorBidi"/>
          <w:noProof/>
          <w:sz w:val="24"/>
        </w:rPr>
      </w:pPr>
      <w:hyperlink w:anchor="_Toc25833298" w:history="1">
        <w:r w:rsidRPr="00697087">
          <w:rPr>
            <w:rStyle w:val="ab"/>
            <w:noProof/>
          </w:rPr>
          <w:t xml:space="preserve">4.5.5 </w:t>
        </w:r>
        <w:r w:rsidRPr="00697087">
          <w:rPr>
            <w:rStyle w:val="ab"/>
            <w:noProof/>
          </w:rPr>
          <w:t>用户临时权限表</w:t>
        </w:r>
        <w:r w:rsidRPr="00697087">
          <w:rPr>
            <w:rStyle w:val="ab"/>
            <w:noProof/>
          </w:rPr>
          <w:t>(yunying_user_temporary_permissions)</w:t>
        </w:r>
        <w:r>
          <w:rPr>
            <w:noProof/>
            <w:webHidden/>
          </w:rPr>
          <w:tab/>
        </w:r>
        <w:r>
          <w:rPr>
            <w:noProof/>
            <w:webHidden/>
          </w:rPr>
          <w:fldChar w:fldCharType="begin"/>
        </w:r>
        <w:r>
          <w:rPr>
            <w:noProof/>
            <w:webHidden/>
          </w:rPr>
          <w:instrText xml:space="preserve"> PAGEREF _Toc25833298 \h </w:instrText>
        </w:r>
        <w:r>
          <w:rPr>
            <w:noProof/>
            <w:webHidden/>
          </w:rPr>
        </w:r>
        <w:r>
          <w:rPr>
            <w:noProof/>
            <w:webHidden/>
          </w:rPr>
          <w:fldChar w:fldCharType="separate"/>
        </w:r>
        <w:r>
          <w:rPr>
            <w:noProof/>
            <w:webHidden/>
          </w:rPr>
          <w:t>5</w:t>
        </w:r>
        <w:r>
          <w:rPr>
            <w:noProof/>
            <w:webHidden/>
          </w:rPr>
          <w:fldChar w:fldCharType="end"/>
        </w:r>
      </w:hyperlink>
    </w:p>
    <w:p w14:paraId="5FE6EEAE" w14:textId="77777777" w:rsidR="00E53D8C" w:rsidRDefault="00E53D8C">
      <w:pPr>
        <w:pStyle w:val="11"/>
        <w:tabs>
          <w:tab w:val="right" w:leader="dot" w:pos="8296"/>
        </w:tabs>
        <w:rPr>
          <w:rFonts w:asciiTheme="minorHAnsi" w:eastAsiaTheme="minorEastAsia" w:hAnsiTheme="minorHAnsi" w:cstheme="minorBidi"/>
          <w:noProof/>
          <w:sz w:val="24"/>
        </w:rPr>
      </w:pPr>
      <w:hyperlink w:anchor="_Toc25833299" w:history="1">
        <w:r w:rsidRPr="00697087">
          <w:rPr>
            <w:rStyle w:val="ab"/>
            <w:noProof/>
          </w:rPr>
          <w:t xml:space="preserve">5 </w:t>
        </w:r>
        <w:r w:rsidRPr="00697087">
          <w:rPr>
            <w:rStyle w:val="ab"/>
            <w:noProof/>
          </w:rPr>
          <w:t>功能设计</w:t>
        </w:r>
        <w:r>
          <w:rPr>
            <w:noProof/>
            <w:webHidden/>
          </w:rPr>
          <w:tab/>
        </w:r>
        <w:r>
          <w:rPr>
            <w:noProof/>
            <w:webHidden/>
          </w:rPr>
          <w:fldChar w:fldCharType="begin"/>
        </w:r>
        <w:r>
          <w:rPr>
            <w:noProof/>
            <w:webHidden/>
          </w:rPr>
          <w:instrText xml:space="preserve"> PAGEREF _Toc25833299 \h </w:instrText>
        </w:r>
        <w:r>
          <w:rPr>
            <w:noProof/>
            <w:webHidden/>
          </w:rPr>
        </w:r>
        <w:r>
          <w:rPr>
            <w:noProof/>
            <w:webHidden/>
          </w:rPr>
          <w:fldChar w:fldCharType="separate"/>
        </w:r>
        <w:r>
          <w:rPr>
            <w:noProof/>
            <w:webHidden/>
          </w:rPr>
          <w:t>6</w:t>
        </w:r>
        <w:r>
          <w:rPr>
            <w:noProof/>
            <w:webHidden/>
          </w:rPr>
          <w:fldChar w:fldCharType="end"/>
        </w:r>
      </w:hyperlink>
    </w:p>
    <w:p w14:paraId="395F81FF"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300" w:history="1">
        <w:r w:rsidRPr="00697087">
          <w:rPr>
            <w:rStyle w:val="ab"/>
            <w:noProof/>
          </w:rPr>
          <w:t xml:space="preserve">5.1 </w:t>
        </w:r>
        <w:r w:rsidRPr="00697087">
          <w:rPr>
            <w:rStyle w:val="ab"/>
            <w:noProof/>
          </w:rPr>
          <w:t>角色</w:t>
        </w:r>
        <w:r w:rsidRPr="00697087">
          <w:rPr>
            <w:rStyle w:val="ab"/>
            <w:noProof/>
          </w:rPr>
          <w:t>Service</w:t>
        </w:r>
        <w:r>
          <w:rPr>
            <w:noProof/>
            <w:webHidden/>
          </w:rPr>
          <w:tab/>
        </w:r>
        <w:r>
          <w:rPr>
            <w:noProof/>
            <w:webHidden/>
          </w:rPr>
          <w:fldChar w:fldCharType="begin"/>
        </w:r>
        <w:r>
          <w:rPr>
            <w:noProof/>
            <w:webHidden/>
          </w:rPr>
          <w:instrText xml:space="preserve"> PAGEREF _Toc25833300 \h </w:instrText>
        </w:r>
        <w:r>
          <w:rPr>
            <w:noProof/>
            <w:webHidden/>
          </w:rPr>
        </w:r>
        <w:r>
          <w:rPr>
            <w:noProof/>
            <w:webHidden/>
          </w:rPr>
          <w:fldChar w:fldCharType="separate"/>
        </w:r>
        <w:r>
          <w:rPr>
            <w:noProof/>
            <w:webHidden/>
          </w:rPr>
          <w:t>6</w:t>
        </w:r>
        <w:r>
          <w:rPr>
            <w:noProof/>
            <w:webHidden/>
          </w:rPr>
          <w:fldChar w:fldCharType="end"/>
        </w:r>
      </w:hyperlink>
    </w:p>
    <w:p w14:paraId="200AE5FC"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301" w:history="1">
        <w:r w:rsidRPr="00697087">
          <w:rPr>
            <w:rStyle w:val="ab"/>
            <w:noProof/>
          </w:rPr>
          <w:t xml:space="preserve">5.2 </w:t>
        </w:r>
        <w:r w:rsidRPr="00697087">
          <w:rPr>
            <w:rStyle w:val="ab"/>
            <w:noProof/>
          </w:rPr>
          <w:t>权限</w:t>
        </w:r>
        <w:r w:rsidRPr="00697087">
          <w:rPr>
            <w:rStyle w:val="ab"/>
            <w:noProof/>
          </w:rPr>
          <w:t>Service</w:t>
        </w:r>
        <w:r>
          <w:rPr>
            <w:noProof/>
            <w:webHidden/>
          </w:rPr>
          <w:tab/>
        </w:r>
        <w:r>
          <w:rPr>
            <w:noProof/>
            <w:webHidden/>
          </w:rPr>
          <w:fldChar w:fldCharType="begin"/>
        </w:r>
        <w:r>
          <w:rPr>
            <w:noProof/>
            <w:webHidden/>
          </w:rPr>
          <w:instrText xml:space="preserve"> PAGEREF _Toc25833301 \h </w:instrText>
        </w:r>
        <w:r>
          <w:rPr>
            <w:noProof/>
            <w:webHidden/>
          </w:rPr>
        </w:r>
        <w:r>
          <w:rPr>
            <w:noProof/>
            <w:webHidden/>
          </w:rPr>
          <w:fldChar w:fldCharType="separate"/>
        </w:r>
        <w:r>
          <w:rPr>
            <w:noProof/>
            <w:webHidden/>
          </w:rPr>
          <w:t>8</w:t>
        </w:r>
        <w:r>
          <w:rPr>
            <w:noProof/>
            <w:webHidden/>
          </w:rPr>
          <w:fldChar w:fldCharType="end"/>
        </w:r>
      </w:hyperlink>
    </w:p>
    <w:p w14:paraId="5D25BFEC"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302" w:history="1">
        <w:r w:rsidRPr="00697087">
          <w:rPr>
            <w:rStyle w:val="ab"/>
            <w:noProof/>
          </w:rPr>
          <w:t xml:space="preserve">5.3 </w:t>
        </w:r>
        <w:r w:rsidRPr="00697087">
          <w:rPr>
            <w:rStyle w:val="ab"/>
            <w:noProof/>
          </w:rPr>
          <w:t>登录上下文</w:t>
        </w:r>
        <w:r w:rsidRPr="00697087">
          <w:rPr>
            <w:rStyle w:val="ab"/>
            <w:noProof/>
          </w:rPr>
          <w:t xml:space="preserve"> LoginContext</w:t>
        </w:r>
        <w:r>
          <w:rPr>
            <w:noProof/>
            <w:webHidden/>
          </w:rPr>
          <w:tab/>
        </w:r>
        <w:r>
          <w:rPr>
            <w:noProof/>
            <w:webHidden/>
          </w:rPr>
          <w:fldChar w:fldCharType="begin"/>
        </w:r>
        <w:r>
          <w:rPr>
            <w:noProof/>
            <w:webHidden/>
          </w:rPr>
          <w:instrText xml:space="preserve"> PAGEREF _Toc25833302 \h </w:instrText>
        </w:r>
        <w:r>
          <w:rPr>
            <w:noProof/>
            <w:webHidden/>
          </w:rPr>
        </w:r>
        <w:r>
          <w:rPr>
            <w:noProof/>
            <w:webHidden/>
          </w:rPr>
          <w:fldChar w:fldCharType="separate"/>
        </w:r>
        <w:r>
          <w:rPr>
            <w:noProof/>
            <w:webHidden/>
          </w:rPr>
          <w:t>9</w:t>
        </w:r>
        <w:r>
          <w:rPr>
            <w:noProof/>
            <w:webHidden/>
          </w:rPr>
          <w:fldChar w:fldCharType="end"/>
        </w:r>
      </w:hyperlink>
    </w:p>
    <w:p w14:paraId="0C40B69A"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303" w:history="1">
        <w:r w:rsidRPr="00697087">
          <w:rPr>
            <w:rStyle w:val="ab"/>
            <w:noProof/>
          </w:rPr>
          <w:t xml:space="preserve">5.4 </w:t>
        </w:r>
        <w:r w:rsidRPr="00697087">
          <w:rPr>
            <w:rStyle w:val="ab"/>
            <w:noProof/>
          </w:rPr>
          <w:t>用户</w:t>
        </w:r>
        <w:r w:rsidRPr="00697087">
          <w:rPr>
            <w:rStyle w:val="ab"/>
            <w:noProof/>
          </w:rPr>
          <w:t xml:space="preserve"> Service</w:t>
        </w:r>
        <w:r>
          <w:rPr>
            <w:noProof/>
            <w:webHidden/>
          </w:rPr>
          <w:tab/>
        </w:r>
        <w:r>
          <w:rPr>
            <w:noProof/>
            <w:webHidden/>
          </w:rPr>
          <w:fldChar w:fldCharType="begin"/>
        </w:r>
        <w:r>
          <w:rPr>
            <w:noProof/>
            <w:webHidden/>
          </w:rPr>
          <w:instrText xml:space="preserve"> PAGEREF _Toc25833303 \h </w:instrText>
        </w:r>
        <w:r>
          <w:rPr>
            <w:noProof/>
            <w:webHidden/>
          </w:rPr>
        </w:r>
        <w:r>
          <w:rPr>
            <w:noProof/>
            <w:webHidden/>
          </w:rPr>
          <w:fldChar w:fldCharType="separate"/>
        </w:r>
        <w:r>
          <w:rPr>
            <w:noProof/>
            <w:webHidden/>
          </w:rPr>
          <w:t>9</w:t>
        </w:r>
        <w:r>
          <w:rPr>
            <w:noProof/>
            <w:webHidden/>
          </w:rPr>
          <w:fldChar w:fldCharType="end"/>
        </w:r>
      </w:hyperlink>
    </w:p>
    <w:p w14:paraId="29A9DAB5"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304" w:history="1">
        <w:r w:rsidRPr="00697087">
          <w:rPr>
            <w:rStyle w:val="ab"/>
            <w:noProof/>
          </w:rPr>
          <w:t xml:space="preserve">5.5 </w:t>
        </w:r>
        <w:r w:rsidRPr="00697087">
          <w:rPr>
            <w:rStyle w:val="ab"/>
            <w:noProof/>
          </w:rPr>
          <w:t>大权限</w:t>
        </w:r>
        <w:r>
          <w:rPr>
            <w:noProof/>
            <w:webHidden/>
          </w:rPr>
          <w:tab/>
        </w:r>
        <w:r>
          <w:rPr>
            <w:noProof/>
            <w:webHidden/>
          </w:rPr>
          <w:fldChar w:fldCharType="begin"/>
        </w:r>
        <w:r>
          <w:rPr>
            <w:noProof/>
            <w:webHidden/>
          </w:rPr>
          <w:instrText xml:space="preserve"> PAGEREF _Toc25833304 \h </w:instrText>
        </w:r>
        <w:r>
          <w:rPr>
            <w:noProof/>
            <w:webHidden/>
          </w:rPr>
        </w:r>
        <w:r>
          <w:rPr>
            <w:noProof/>
            <w:webHidden/>
          </w:rPr>
          <w:fldChar w:fldCharType="separate"/>
        </w:r>
        <w:r>
          <w:rPr>
            <w:noProof/>
            <w:webHidden/>
          </w:rPr>
          <w:t>10</w:t>
        </w:r>
        <w:r>
          <w:rPr>
            <w:noProof/>
            <w:webHidden/>
          </w:rPr>
          <w:fldChar w:fldCharType="end"/>
        </w:r>
      </w:hyperlink>
    </w:p>
    <w:p w14:paraId="74382466" w14:textId="77777777" w:rsidR="00E53D8C" w:rsidRDefault="00E53D8C">
      <w:pPr>
        <w:pStyle w:val="20"/>
        <w:tabs>
          <w:tab w:val="right" w:leader="dot" w:pos="8296"/>
        </w:tabs>
        <w:ind w:left="480"/>
        <w:rPr>
          <w:rFonts w:asciiTheme="minorHAnsi" w:eastAsiaTheme="minorEastAsia" w:hAnsiTheme="minorHAnsi" w:cstheme="minorBidi"/>
          <w:noProof/>
          <w:sz w:val="24"/>
        </w:rPr>
      </w:pPr>
      <w:hyperlink w:anchor="_Toc25833305" w:history="1">
        <w:r w:rsidRPr="00697087">
          <w:rPr>
            <w:rStyle w:val="ab"/>
            <w:noProof/>
          </w:rPr>
          <w:t xml:space="preserve">5.6 </w:t>
        </w:r>
        <w:r w:rsidRPr="00697087">
          <w:rPr>
            <w:rStyle w:val="ab"/>
            <w:noProof/>
          </w:rPr>
          <w:t>小权限</w:t>
        </w:r>
        <w:r>
          <w:rPr>
            <w:noProof/>
            <w:webHidden/>
          </w:rPr>
          <w:tab/>
        </w:r>
        <w:r>
          <w:rPr>
            <w:noProof/>
            <w:webHidden/>
          </w:rPr>
          <w:fldChar w:fldCharType="begin"/>
        </w:r>
        <w:r>
          <w:rPr>
            <w:noProof/>
            <w:webHidden/>
          </w:rPr>
          <w:instrText xml:space="preserve"> PAGEREF _Toc25833305 \h </w:instrText>
        </w:r>
        <w:r>
          <w:rPr>
            <w:noProof/>
            <w:webHidden/>
          </w:rPr>
        </w:r>
        <w:r>
          <w:rPr>
            <w:noProof/>
            <w:webHidden/>
          </w:rPr>
          <w:fldChar w:fldCharType="separate"/>
        </w:r>
        <w:r>
          <w:rPr>
            <w:noProof/>
            <w:webHidden/>
          </w:rPr>
          <w:t>10</w:t>
        </w:r>
        <w:r>
          <w:rPr>
            <w:noProof/>
            <w:webHidden/>
          </w:rPr>
          <w:fldChar w:fldCharType="end"/>
        </w:r>
      </w:hyperlink>
    </w:p>
    <w:p w14:paraId="28D9444F" w14:textId="77777777" w:rsidR="00E53D8C" w:rsidRDefault="00E53D8C">
      <w:pPr>
        <w:pStyle w:val="11"/>
        <w:tabs>
          <w:tab w:val="right" w:leader="dot" w:pos="8296"/>
        </w:tabs>
        <w:rPr>
          <w:rFonts w:asciiTheme="minorHAnsi" w:eastAsiaTheme="minorEastAsia" w:hAnsiTheme="minorHAnsi" w:cstheme="minorBidi"/>
          <w:noProof/>
          <w:sz w:val="24"/>
        </w:rPr>
      </w:pPr>
      <w:hyperlink w:anchor="_Toc25833306" w:history="1">
        <w:r w:rsidRPr="00697087">
          <w:rPr>
            <w:rStyle w:val="ab"/>
            <w:noProof/>
          </w:rPr>
          <w:t xml:space="preserve">6 </w:t>
        </w:r>
        <w:r w:rsidRPr="00697087">
          <w:rPr>
            <w:rStyle w:val="ab"/>
            <w:noProof/>
          </w:rPr>
          <w:t>接口设计</w:t>
        </w:r>
        <w:r>
          <w:rPr>
            <w:noProof/>
            <w:webHidden/>
          </w:rPr>
          <w:tab/>
        </w:r>
        <w:r>
          <w:rPr>
            <w:noProof/>
            <w:webHidden/>
          </w:rPr>
          <w:fldChar w:fldCharType="begin"/>
        </w:r>
        <w:r>
          <w:rPr>
            <w:noProof/>
            <w:webHidden/>
          </w:rPr>
          <w:instrText xml:space="preserve"> PAGEREF _Toc25833306 \h </w:instrText>
        </w:r>
        <w:r>
          <w:rPr>
            <w:noProof/>
            <w:webHidden/>
          </w:rPr>
        </w:r>
        <w:r>
          <w:rPr>
            <w:noProof/>
            <w:webHidden/>
          </w:rPr>
          <w:fldChar w:fldCharType="separate"/>
        </w:r>
        <w:r>
          <w:rPr>
            <w:noProof/>
            <w:webHidden/>
          </w:rPr>
          <w:t>12</w:t>
        </w:r>
        <w:r>
          <w:rPr>
            <w:noProof/>
            <w:webHidden/>
          </w:rPr>
          <w:fldChar w:fldCharType="end"/>
        </w:r>
      </w:hyperlink>
    </w:p>
    <w:p w14:paraId="321E49DD" w14:textId="77777777" w:rsidR="00E53D8C" w:rsidRDefault="00E53D8C">
      <w:pPr>
        <w:pStyle w:val="11"/>
        <w:tabs>
          <w:tab w:val="right" w:leader="dot" w:pos="8296"/>
        </w:tabs>
        <w:rPr>
          <w:rFonts w:asciiTheme="minorHAnsi" w:eastAsiaTheme="minorEastAsia" w:hAnsiTheme="minorHAnsi" w:cstheme="minorBidi"/>
          <w:noProof/>
          <w:sz w:val="24"/>
        </w:rPr>
      </w:pPr>
      <w:hyperlink w:anchor="_Toc25833307" w:history="1">
        <w:r w:rsidRPr="00697087">
          <w:rPr>
            <w:rStyle w:val="ab"/>
            <w:noProof/>
          </w:rPr>
          <w:t xml:space="preserve">7 </w:t>
        </w:r>
        <w:r w:rsidRPr="00697087">
          <w:rPr>
            <w:rStyle w:val="ab"/>
            <w:noProof/>
          </w:rPr>
          <w:t>设计评审意见</w:t>
        </w:r>
        <w:r>
          <w:rPr>
            <w:noProof/>
            <w:webHidden/>
          </w:rPr>
          <w:tab/>
        </w:r>
        <w:r>
          <w:rPr>
            <w:noProof/>
            <w:webHidden/>
          </w:rPr>
          <w:fldChar w:fldCharType="begin"/>
        </w:r>
        <w:r>
          <w:rPr>
            <w:noProof/>
            <w:webHidden/>
          </w:rPr>
          <w:instrText xml:space="preserve"> PAGEREF _Toc25833307 \h </w:instrText>
        </w:r>
        <w:r>
          <w:rPr>
            <w:noProof/>
            <w:webHidden/>
          </w:rPr>
        </w:r>
        <w:r>
          <w:rPr>
            <w:noProof/>
            <w:webHidden/>
          </w:rPr>
          <w:fldChar w:fldCharType="separate"/>
        </w:r>
        <w:r>
          <w:rPr>
            <w:noProof/>
            <w:webHidden/>
          </w:rPr>
          <w:t>12</w:t>
        </w:r>
        <w:r>
          <w:rPr>
            <w:noProof/>
            <w:webHidden/>
          </w:rPr>
          <w:fldChar w:fldCharType="end"/>
        </w:r>
      </w:hyperlink>
    </w:p>
    <w:p w14:paraId="4F0481D8" w14:textId="77777777" w:rsidR="00E53D8C" w:rsidRDefault="00E53D8C">
      <w:pPr>
        <w:pStyle w:val="11"/>
        <w:tabs>
          <w:tab w:val="right" w:leader="dot" w:pos="8296"/>
        </w:tabs>
        <w:rPr>
          <w:rFonts w:asciiTheme="minorHAnsi" w:eastAsiaTheme="minorEastAsia" w:hAnsiTheme="minorHAnsi" w:cstheme="minorBidi"/>
          <w:noProof/>
          <w:sz w:val="24"/>
        </w:rPr>
      </w:pPr>
      <w:hyperlink w:anchor="_Toc25833308" w:history="1">
        <w:r w:rsidRPr="00697087">
          <w:rPr>
            <w:rStyle w:val="ab"/>
            <w:noProof/>
          </w:rPr>
          <w:t xml:space="preserve">8 </w:t>
        </w:r>
        <w:r w:rsidRPr="00697087">
          <w:rPr>
            <w:rStyle w:val="ab"/>
            <w:noProof/>
          </w:rPr>
          <w:t>附件及参考资料</w:t>
        </w:r>
        <w:r>
          <w:rPr>
            <w:noProof/>
            <w:webHidden/>
          </w:rPr>
          <w:tab/>
        </w:r>
        <w:r>
          <w:rPr>
            <w:noProof/>
            <w:webHidden/>
          </w:rPr>
          <w:fldChar w:fldCharType="begin"/>
        </w:r>
        <w:r>
          <w:rPr>
            <w:noProof/>
            <w:webHidden/>
          </w:rPr>
          <w:instrText xml:space="preserve"> PAGEREF _Toc25833308 \h </w:instrText>
        </w:r>
        <w:r>
          <w:rPr>
            <w:noProof/>
            <w:webHidden/>
          </w:rPr>
        </w:r>
        <w:r>
          <w:rPr>
            <w:noProof/>
            <w:webHidden/>
          </w:rPr>
          <w:fldChar w:fldCharType="separate"/>
        </w:r>
        <w:r>
          <w:rPr>
            <w:noProof/>
            <w:webHidden/>
          </w:rPr>
          <w:t>13</w:t>
        </w:r>
        <w:r>
          <w:rPr>
            <w:noProof/>
            <w:webHidden/>
          </w:rPr>
          <w:fldChar w:fldCharType="end"/>
        </w:r>
      </w:hyperlink>
      <w:bookmarkStart w:id="7" w:name="_GoBack"/>
      <w:bookmarkEnd w:id="7"/>
    </w:p>
    <w:p w14:paraId="55D0E917" w14:textId="2FCFD9FD" w:rsidR="00147AE7" w:rsidRDefault="00874FA3" w:rsidP="00147AE7">
      <w:pPr>
        <w:sectPr w:rsidR="00147AE7">
          <w:pgSz w:w="11906" w:h="16838"/>
          <w:pgMar w:top="1440" w:right="1800" w:bottom="1440" w:left="1800" w:header="851" w:footer="992" w:gutter="0"/>
          <w:pgNumType w:start="1"/>
          <w:cols w:space="425"/>
          <w:docGrid w:type="lines" w:linePitch="312"/>
        </w:sectPr>
      </w:pPr>
      <w:r>
        <w:fldChar w:fldCharType="end"/>
      </w:r>
    </w:p>
    <w:p w14:paraId="4A8AF251" w14:textId="77777777" w:rsidR="006D6CE5" w:rsidRDefault="00147AE7" w:rsidP="005F73E5">
      <w:pPr>
        <w:pStyle w:val="1"/>
      </w:pPr>
      <w:bookmarkStart w:id="8" w:name="_Toc150330342"/>
      <w:bookmarkStart w:id="9" w:name="_Toc25833284"/>
      <w:r>
        <w:rPr>
          <w:rFonts w:hint="eastAsia"/>
        </w:rPr>
        <w:lastRenderedPageBreak/>
        <w:t>背景</w:t>
      </w:r>
      <w:bookmarkEnd w:id="8"/>
      <w:r w:rsidR="007F0D7E">
        <w:rPr>
          <w:rFonts w:hint="eastAsia"/>
        </w:rPr>
        <w:t>和目的</w:t>
      </w:r>
      <w:bookmarkEnd w:id="9"/>
    </w:p>
    <w:p w14:paraId="337ABF21" w14:textId="5EED1EB4" w:rsidR="002319C2" w:rsidRPr="000923B8" w:rsidRDefault="000923B8" w:rsidP="009C5F46">
      <w:pPr>
        <w:pStyle w:val="a0"/>
      </w:pPr>
      <w:r>
        <w:rPr>
          <w:rFonts w:hint="eastAsia"/>
        </w:rPr>
        <w:t>建立企业级权限控制</w:t>
      </w:r>
      <w:r w:rsidR="00056134">
        <w:rPr>
          <w:rFonts w:hint="eastAsia"/>
        </w:rPr>
        <w:t>系统</w:t>
      </w:r>
      <w:r>
        <w:rPr>
          <w:rFonts w:hint="eastAsia"/>
        </w:rPr>
        <w:t>,</w:t>
      </w:r>
      <w:r>
        <w:rPr>
          <w:rFonts w:hint="eastAsia"/>
        </w:rPr>
        <w:t>后续其它系统均可接入</w:t>
      </w:r>
      <w:r>
        <w:rPr>
          <w:rFonts w:hint="eastAsia"/>
        </w:rPr>
        <w:t>EMS,</w:t>
      </w:r>
      <w:r>
        <w:rPr>
          <w:rFonts w:hint="eastAsia"/>
        </w:rPr>
        <w:t>以</w:t>
      </w:r>
      <w:r>
        <w:rPr>
          <w:rFonts w:hint="eastAsia"/>
        </w:rPr>
        <w:t>EMS</w:t>
      </w:r>
      <w:r>
        <w:rPr>
          <w:rFonts w:hint="eastAsia"/>
        </w:rPr>
        <w:t>为权限控制中心</w:t>
      </w:r>
    </w:p>
    <w:p w14:paraId="41CDEC36" w14:textId="093D2E4F" w:rsidR="00990C01" w:rsidRDefault="00977920" w:rsidP="00977920">
      <w:pPr>
        <w:pStyle w:val="1"/>
      </w:pPr>
      <w:bookmarkStart w:id="10" w:name="_Toc25833285"/>
      <w:r>
        <w:rPr>
          <w:rFonts w:hint="eastAsia"/>
        </w:rPr>
        <w:t>名词解释</w:t>
      </w:r>
      <w:bookmarkEnd w:id="10"/>
    </w:p>
    <w:p w14:paraId="3A244928" w14:textId="17BEA6EB" w:rsidR="00597C66" w:rsidRPr="004B078C" w:rsidRDefault="00597C66" w:rsidP="009C5F46">
      <w:pPr>
        <w:pStyle w:val="a0"/>
      </w:pPr>
      <w:r>
        <w:rPr>
          <w:rFonts w:hint="eastAsia"/>
        </w:rPr>
        <w:t>1</w:t>
      </w:r>
      <w:r>
        <w:rPr>
          <w:rFonts w:hint="eastAsia"/>
        </w:rPr>
        <w:t>、权限</w:t>
      </w:r>
      <w:r w:rsidR="00E90E56">
        <w:rPr>
          <w:rFonts w:hint="eastAsia"/>
        </w:rPr>
        <w:t>(</w:t>
      </w:r>
      <w:r w:rsidR="001643D0">
        <w:rPr>
          <w:rFonts w:hint="eastAsia"/>
        </w:rPr>
        <w:t>Per</w:t>
      </w:r>
      <w:r w:rsidR="001643D0">
        <w:t>missions</w:t>
      </w:r>
      <w:r w:rsidR="00E90E56">
        <w:rPr>
          <w:rFonts w:hint="eastAsia"/>
        </w:rPr>
        <w:t>)</w:t>
      </w:r>
      <w:r w:rsidR="00807D79">
        <w:rPr>
          <w:rFonts w:hint="eastAsia"/>
        </w:rPr>
        <w:t xml:space="preserve">: </w:t>
      </w:r>
      <w:r w:rsidR="00CC501C">
        <w:rPr>
          <w:rFonts w:hint="eastAsia"/>
        </w:rPr>
        <w:t>权限是指为了保证职责的有效履行</w:t>
      </w:r>
      <w:r w:rsidR="00CC501C">
        <w:rPr>
          <w:rFonts w:hint="eastAsia"/>
        </w:rPr>
        <w:t>,</w:t>
      </w:r>
      <w:r w:rsidR="00CC501C">
        <w:rPr>
          <w:rFonts w:hint="eastAsia"/>
        </w:rPr>
        <w:t>任职者必须具备的</w:t>
      </w:r>
      <w:r w:rsidR="00CC501C">
        <w:rPr>
          <w:rFonts w:hint="eastAsia"/>
        </w:rPr>
        <w:t>,</w:t>
      </w:r>
      <w:r w:rsidR="00CC501C">
        <w:rPr>
          <w:rFonts w:hint="eastAsia"/>
        </w:rPr>
        <w:t>对某事项进行决策的范围和程度</w:t>
      </w:r>
      <w:r w:rsidR="005A6C4C">
        <w:rPr>
          <w:rFonts w:hint="eastAsia"/>
        </w:rPr>
        <w:t>.</w:t>
      </w:r>
      <w:r w:rsidR="005A6C4C">
        <w:rPr>
          <w:rFonts w:hint="eastAsia"/>
        </w:rPr>
        <w:t>它常常用“具有批准</w:t>
      </w:r>
      <w:r w:rsidR="005A6C4C">
        <w:rPr>
          <w:rFonts w:hint="eastAsia"/>
        </w:rPr>
        <w:t xml:space="preserve"> </w:t>
      </w:r>
      <w:r w:rsidR="005A6C4C">
        <w:t>…</w:t>
      </w:r>
      <w:r w:rsidR="005A6C4C">
        <w:rPr>
          <w:rFonts w:hint="eastAsia"/>
        </w:rPr>
        <w:t xml:space="preserve"> </w:t>
      </w:r>
      <w:r w:rsidR="005A6C4C">
        <w:rPr>
          <w:rFonts w:hint="eastAsia"/>
        </w:rPr>
        <w:t>事项的权限”来进行表达</w:t>
      </w:r>
      <w:r w:rsidR="005A6C4C">
        <w:rPr>
          <w:rFonts w:hint="eastAsia"/>
        </w:rPr>
        <w:t>.</w:t>
      </w:r>
      <w:r w:rsidR="0095602E">
        <w:rPr>
          <w:rFonts w:hint="eastAsia"/>
        </w:rPr>
        <w:t>例如</w:t>
      </w:r>
      <w:r w:rsidR="0095602E">
        <w:rPr>
          <w:rFonts w:hint="eastAsia"/>
        </w:rPr>
        <w:t>,</w:t>
      </w:r>
      <w:r w:rsidR="0095602E">
        <w:rPr>
          <w:rFonts w:hint="eastAsia"/>
        </w:rPr>
        <w:t>具有批准预算外</w:t>
      </w:r>
      <w:r w:rsidR="0095602E">
        <w:rPr>
          <w:rFonts w:hint="eastAsia"/>
        </w:rPr>
        <w:t>5000</w:t>
      </w:r>
      <w:r w:rsidR="0095602E">
        <w:rPr>
          <w:rFonts w:hint="eastAsia"/>
        </w:rPr>
        <w:t>元以内的礼品费支出的权限</w:t>
      </w:r>
      <w:r w:rsidR="0095602E">
        <w:rPr>
          <w:rFonts w:hint="eastAsia"/>
        </w:rPr>
        <w:t>.</w:t>
      </w:r>
      <w:r w:rsidR="0095602E">
        <w:rPr>
          <w:rFonts w:hint="eastAsia"/>
        </w:rPr>
        <w:t>在后台来说</w:t>
      </w:r>
      <w:r w:rsidR="0095602E">
        <w:rPr>
          <w:rFonts w:hint="eastAsia"/>
        </w:rPr>
        <w:t>,</w:t>
      </w:r>
      <w:r w:rsidR="0095602E">
        <w:rPr>
          <w:rFonts w:hint="eastAsia"/>
        </w:rPr>
        <w:t>权限就是“具有操作</w:t>
      </w:r>
      <w:r w:rsidR="0095602E">
        <w:t>/</w:t>
      </w:r>
      <w:r w:rsidR="0095602E">
        <w:rPr>
          <w:rFonts w:hint="eastAsia"/>
        </w:rPr>
        <w:t>查看</w:t>
      </w:r>
      <w:r w:rsidR="0095602E">
        <w:rPr>
          <w:rFonts w:hint="eastAsia"/>
        </w:rPr>
        <w:t xml:space="preserve"> </w:t>
      </w:r>
      <w:r w:rsidR="0095602E">
        <w:t>…</w:t>
      </w:r>
      <w:r w:rsidR="0095602E">
        <w:rPr>
          <w:rFonts w:hint="eastAsia"/>
        </w:rPr>
        <w:t xml:space="preserve"> </w:t>
      </w:r>
      <w:r w:rsidR="0095602E">
        <w:rPr>
          <w:rFonts w:hint="eastAsia"/>
        </w:rPr>
        <w:t>功能的权限”</w:t>
      </w:r>
      <w:r w:rsidR="0038719F">
        <w:t>.</w:t>
      </w:r>
      <w:r w:rsidR="005C547C">
        <w:rPr>
          <w:rFonts w:hint="eastAsia"/>
        </w:rPr>
        <w:t>后台的权限包括</w:t>
      </w:r>
      <w:r w:rsidR="004B078C">
        <w:rPr>
          <w:rFonts w:hint="eastAsia"/>
        </w:rPr>
        <w:t>两部分</w:t>
      </w:r>
      <w:r w:rsidR="004B078C">
        <w:rPr>
          <w:rFonts w:hint="eastAsia"/>
        </w:rPr>
        <w:t xml:space="preserve">: </w:t>
      </w:r>
      <w:r w:rsidR="004B078C">
        <w:rPr>
          <w:rFonts w:hint="eastAsia"/>
        </w:rPr>
        <w:t>角色权限、临时权限</w:t>
      </w:r>
      <w:r w:rsidR="002A1086">
        <w:rPr>
          <w:rFonts w:hint="eastAsia"/>
        </w:rPr>
        <w:t>.</w:t>
      </w:r>
      <w:r w:rsidR="002A1086">
        <w:rPr>
          <w:rFonts w:hint="eastAsia"/>
        </w:rPr>
        <w:t>角色权限是说我进入到公司之后</w:t>
      </w:r>
      <w:r w:rsidR="001751E7">
        <w:rPr>
          <w:rFonts w:hint="eastAsia"/>
        </w:rPr>
        <w:t>公司赋予给我的权限</w:t>
      </w:r>
      <w:r w:rsidR="001751E7">
        <w:rPr>
          <w:rFonts w:hint="eastAsia"/>
        </w:rPr>
        <w:t>.</w:t>
      </w:r>
      <w:r w:rsidR="001751E7">
        <w:rPr>
          <w:rFonts w:hint="eastAsia"/>
        </w:rPr>
        <w:t>临时权限有可能是我没有进入公司之前公司内部员工给我开的具有时效性的</w:t>
      </w:r>
      <w:r w:rsidR="00A84B1B">
        <w:rPr>
          <w:rFonts w:hint="eastAsia"/>
        </w:rPr>
        <w:t>某个操作权限</w:t>
      </w:r>
      <w:r w:rsidR="00EE1A14">
        <w:rPr>
          <w:rFonts w:hint="eastAsia"/>
        </w:rPr>
        <w:t>,</w:t>
      </w:r>
      <w:r w:rsidR="00EE1A14">
        <w:rPr>
          <w:rFonts w:hint="eastAsia"/>
        </w:rPr>
        <w:t>或者我向公司某人申请的我本身这个角色不具备</w:t>
      </w:r>
      <w:r w:rsidR="00EE1A14">
        <w:rPr>
          <w:rFonts w:hint="eastAsia"/>
        </w:rPr>
        <w:t>,</w:t>
      </w:r>
      <w:r w:rsidR="00EE1A14">
        <w:rPr>
          <w:rFonts w:hint="eastAsia"/>
        </w:rPr>
        <w:t>但是我又需要的某个操作权限</w:t>
      </w:r>
      <w:r w:rsidR="00EE1A14">
        <w:t>.</w:t>
      </w:r>
    </w:p>
    <w:p w14:paraId="1847FE6E" w14:textId="15FBDB7D" w:rsidR="00267F86" w:rsidRDefault="007952A9" w:rsidP="009C5F46">
      <w:pPr>
        <w:pStyle w:val="a0"/>
      </w:pPr>
      <w:r>
        <w:rPr>
          <w:rFonts w:hint="eastAsia"/>
        </w:rPr>
        <w:t>2</w:t>
      </w:r>
      <w:r w:rsidR="00267F86">
        <w:rPr>
          <w:rFonts w:hint="eastAsia"/>
        </w:rPr>
        <w:t>、</w:t>
      </w:r>
      <w:r w:rsidR="00C81A73">
        <w:rPr>
          <w:rFonts w:hint="eastAsia"/>
        </w:rPr>
        <w:t>认证</w:t>
      </w:r>
      <w:r w:rsidR="00C81A73">
        <w:rPr>
          <w:rFonts w:hint="eastAsia"/>
        </w:rPr>
        <w:t>(</w:t>
      </w:r>
      <w:r w:rsidR="00C81A73" w:rsidRPr="00C81A73">
        <w:t>Authentication</w:t>
      </w:r>
      <w:r w:rsidR="00C81A73">
        <w:rPr>
          <w:rFonts w:hint="eastAsia"/>
        </w:rPr>
        <w:t xml:space="preserve">): </w:t>
      </w:r>
      <w:r w:rsidR="00FF041A" w:rsidRPr="00FF041A">
        <w:rPr>
          <w:rFonts w:hint="eastAsia"/>
        </w:rPr>
        <w:t>认证</w:t>
      </w:r>
      <w:r w:rsidR="00FF041A" w:rsidRPr="00FF041A">
        <w:rPr>
          <w:rFonts w:hint="eastAsia"/>
        </w:rPr>
        <w:t>...</w:t>
      </w:r>
      <w:r w:rsidR="00FF041A" w:rsidRPr="00FF041A">
        <w:rPr>
          <w:rFonts w:hint="eastAsia"/>
        </w:rPr>
        <w:t>是确认基准或实体属性真实性的行为。</w:t>
      </w:r>
      <w:r w:rsidR="00FF041A" w:rsidRPr="00FF041A">
        <w:rPr>
          <w:rFonts w:hint="eastAsia"/>
        </w:rPr>
        <w:t xml:space="preserve"> </w:t>
      </w:r>
      <w:r w:rsidR="00FF041A" w:rsidRPr="00FF041A">
        <w:rPr>
          <w:rFonts w:hint="eastAsia"/>
        </w:rPr>
        <w:t>这可能涉及确认人员或软件程序的身份，追踪人工制品的来源或确保产品与其包装和标签所声称的一样。</w:t>
      </w:r>
      <w:r w:rsidR="00FF041A" w:rsidRPr="00FF041A">
        <w:rPr>
          <w:rFonts w:hint="eastAsia"/>
        </w:rPr>
        <w:t xml:space="preserve"> </w:t>
      </w:r>
      <w:r w:rsidR="00FF041A">
        <w:rPr>
          <w:rFonts w:hint="eastAsia"/>
        </w:rPr>
        <w:t>身份验证通常涉及验证至少一种形式的身份验证的有效性</w:t>
      </w:r>
      <w:r w:rsidR="009C0ADA">
        <w:t>.</w:t>
      </w:r>
    </w:p>
    <w:p w14:paraId="3E172630" w14:textId="268F0303" w:rsidR="009C0ADA" w:rsidRDefault="007952A9" w:rsidP="009C5F46">
      <w:pPr>
        <w:pStyle w:val="a0"/>
      </w:pPr>
      <w:r>
        <w:t>3</w:t>
      </w:r>
      <w:r w:rsidR="009C0ADA">
        <w:rPr>
          <w:rFonts w:hint="eastAsia"/>
        </w:rPr>
        <w:t>、</w:t>
      </w:r>
      <w:r w:rsidR="003E6B01">
        <w:rPr>
          <w:rFonts w:hint="eastAsia"/>
        </w:rPr>
        <w:t>授权</w:t>
      </w:r>
      <w:r w:rsidR="00541AA3">
        <w:rPr>
          <w:rFonts w:hint="eastAsia"/>
        </w:rPr>
        <w:t>(</w:t>
      </w:r>
      <w:r w:rsidR="000F4448" w:rsidRPr="000F4448">
        <w:t>Authorization</w:t>
      </w:r>
      <w:r w:rsidR="00541AA3">
        <w:rPr>
          <w:rFonts w:hint="eastAsia"/>
        </w:rPr>
        <w:t>)</w:t>
      </w:r>
      <w:r w:rsidR="000F4448">
        <w:rPr>
          <w:rFonts w:hint="eastAsia"/>
        </w:rPr>
        <w:t xml:space="preserve">: </w:t>
      </w:r>
      <w:r w:rsidR="0062038E" w:rsidRPr="0062038E">
        <w:rPr>
          <w:rFonts w:hint="eastAsia"/>
        </w:rPr>
        <w:t>授权或授权是指定对资源的访问权限的功能，该资源通常与信息安全和计算机安全有关，尤其与访问控制有关。</w:t>
      </w:r>
      <w:r w:rsidR="0062038E" w:rsidRPr="0062038E">
        <w:rPr>
          <w:rFonts w:hint="eastAsia"/>
        </w:rPr>
        <w:t xml:space="preserve"> </w:t>
      </w:r>
      <w:r w:rsidR="00FF041A">
        <w:rPr>
          <w:rFonts w:hint="eastAsia"/>
        </w:rPr>
        <w:t>更正式地说，“授权”是定义访问策略</w:t>
      </w:r>
      <w:r w:rsidR="00FF041A">
        <w:rPr>
          <w:rFonts w:hint="eastAsia"/>
        </w:rPr>
        <w:t>.</w:t>
      </w:r>
    </w:p>
    <w:p w14:paraId="69708E56" w14:textId="7EB0C802" w:rsidR="003A2D48" w:rsidRDefault="007952A9" w:rsidP="009C5F46">
      <w:pPr>
        <w:pStyle w:val="a0"/>
      </w:pPr>
      <w:r>
        <w:t>4</w:t>
      </w:r>
      <w:r w:rsidR="00382962">
        <w:t>、</w:t>
      </w:r>
      <w:r w:rsidR="002A580F">
        <w:rPr>
          <w:rFonts w:hint="eastAsia"/>
        </w:rPr>
        <w:t>用户</w:t>
      </w:r>
      <w:r w:rsidR="00243A0D">
        <w:rPr>
          <w:rFonts w:hint="eastAsia"/>
        </w:rPr>
        <w:t>(User)</w:t>
      </w:r>
      <w:r w:rsidR="00010AFC">
        <w:rPr>
          <w:rFonts w:hint="eastAsia"/>
        </w:rPr>
        <w:t xml:space="preserve">: </w:t>
      </w:r>
      <w:r w:rsidR="009C44C1">
        <w:rPr>
          <w:rFonts w:hint="eastAsia"/>
        </w:rPr>
        <w:t>这里指的是登录后台的用户</w:t>
      </w:r>
      <w:r w:rsidR="009C44C1">
        <w:rPr>
          <w:rFonts w:hint="eastAsia"/>
        </w:rPr>
        <w:t>,</w:t>
      </w:r>
      <w:r w:rsidR="009C44C1">
        <w:rPr>
          <w:rFonts w:hint="eastAsia"/>
        </w:rPr>
        <w:t>权限系统是以用户为中心</w:t>
      </w:r>
      <w:r w:rsidR="009C44C1">
        <w:rPr>
          <w:rFonts w:hint="eastAsia"/>
        </w:rPr>
        <w:t>,</w:t>
      </w:r>
      <w:r w:rsidR="009C44C1">
        <w:rPr>
          <w:rFonts w:hint="eastAsia"/>
        </w:rPr>
        <w:t>权限控制也是控制的“用户”</w:t>
      </w:r>
      <w:r w:rsidR="00DE58A0">
        <w:rPr>
          <w:rFonts w:hint="eastAsia"/>
        </w:rPr>
        <w:t>.</w:t>
      </w:r>
    </w:p>
    <w:p w14:paraId="686B96CC" w14:textId="214F2206" w:rsidR="005B4E8F" w:rsidRPr="00A82CA6" w:rsidRDefault="00583527" w:rsidP="005B4E8F">
      <w:pPr>
        <w:rPr>
          <w:color w:val="000000" w:themeColor="text1"/>
        </w:rPr>
      </w:pPr>
      <w:r w:rsidRPr="00A82CA6">
        <w:rPr>
          <w:rFonts w:hint="eastAsia"/>
          <w:color w:val="000000" w:themeColor="text1"/>
        </w:rPr>
        <w:t>5</w:t>
      </w:r>
      <w:r w:rsidR="003A262D" w:rsidRPr="00A82CA6">
        <w:rPr>
          <w:rFonts w:hint="eastAsia"/>
          <w:color w:val="000000" w:themeColor="text1"/>
        </w:rPr>
        <w:t>、</w:t>
      </w:r>
      <w:r w:rsidR="00E7226B" w:rsidRPr="00A82CA6">
        <w:rPr>
          <w:rFonts w:hint="eastAsia"/>
          <w:color w:val="000000" w:themeColor="text1"/>
        </w:rPr>
        <w:t>角色</w:t>
      </w:r>
      <w:r w:rsidR="00243A0D" w:rsidRPr="00A82CA6">
        <w:rPr>
          <w:rFonts w:hint="eastAsia"/>
          <w:color w:val="000000" w:themeColor="text1"/>
        </w:rPr>
        <w:t>(</w:t>
      </w:r>
      <w:r w:rsidR="004B7D7C" w:rsidRPr="00A82CA6">
        <w:rPr>
          <w:rFonts w:hint="eastAsia"/>
          <w:color w:val="000000" w:themeColor="text1"/>
        </w:rPr>
        <w:t>Role</w:t>
      </w:r>
      <w:r w:rsidR="00243A0D" w:rsidRPr="00A82CA6">
        <w:rPr>
          <w:rFonts w:hint="eastAsia"/>
          <w:color w:val="000000" w:themeColor="text1"/>
        </w:rPr>
        <w:t>)</w:t>
      </w:r>
      <w:r w:rsidR="00DE58A0" w:rsidRPr="00A82CA6">
        <w:rPr>
          <w:rFonts w:hint="eastAsia"/>
          <w:color w:val="000000" w:themeColor="text1"/>
        </w:rPr>
        <w:t xml:space="preserve">: </w:t>
      </w:r>
      <w:r w:rsidR="000A17D4" w:rsidRPr="00A82CA6">
        <w:rPr>
          <w:rFonts w:hint="eastAsia"/>
          <w:color w:val="000000" w:themeColor="text1"/>
        </w:rPr>
        <w:t>比如我在公司是个程序</w:t>
      </w:r>
      <w:r w:rsidR="000A17D4" w:rsidRPr="00A82CA6">
        <w:rPr>
          <w:color w:val="000000" w:themeColor="text1"/>
        </w:rPr>
        <w:t>员</w:t>
      </w:r>
      <w:r w:rsidR="000A17D4" w:rsidRPr="00A82CA6">
        <w:rPr>
          <w:rFonts w:hint="eastAsia"/>
          <w:color w:val="000000" w:themeColor="text1"/>
        </w:rPr>
        <w:t>,</w:t>
      </w:r>
      <w:r w:rsidR="000A17D4" w:rsidRPr="00A82CA6">
        <w:rPr>
          <w:color w:val="000000" w:themeColor="text1"/>
        </w:rPr>
        <w:t>负责</w:t>
      </w:r>
      <w:r w:rsidR="000A17D4" w:rsidRPr="00A82CA6">
        <w:rPr>
          <w:rFonts w:hint="eastAsia"/>
          <w:color w:val="000000" w:themeColor="text1"/>
        </w:rPr>
        <w:t>大促部门的后台开发</w:t>
      </w:r>
      <w:r w:rsidR="006A23D2" w:rsidRPr="00A82CA6">
        <w:rPr>
          <w:rFonts w:hint="eastAsia"/>
          <w:color w:val="000000" w:themeColor="text1"/>
        </w:rPr>
        <w:t>工程师</w:t>
      </w:r>
      <w:r w:rsidR="000A17D4" w:rsidRPr="00A82CA6">
        <w:rPr>
          <w:rFonts w:hint="eastAsia"/>
          <w:color w:val="000000" w:themeColor="text1"/>
        </w:rPr>
        <w:t>,</w:t>
      </w:r>
      <w:r w:rsidR="006A23D2" w:rsidRPr="00A82CA6">
        <w:rPr>
          <w:rFonts w:hint="eastAsia"/>
          <w:color w:val="000000" w:themeColor="text1"/>
        </w:rPr>
        <w:t>“后台开发工程师”就是我的</w:t>
      </w:r>
      <w:r w:rsidR="00164435" w:rsidRPr="00A82CA6">
        <w:rPr>
          <w:rFonts w:hint="eastAsia"/>
          <w:color w:val="000000" w:themeColor="text1"/>
        </w:rPr>
        <w:t>角色</w:t>
      </w:r>
      <w:r w:rsidR="006A23D2" w:rsidRPr="00A82CA6">
        <w:rPr>
          <w:rFonts w:hint="eastAsia"/>
          <w:color w:val="000000" w:themeColor="text1"/>
        </w:rPr>
        <w:t>,</w:t>
      </w:r>
      <w:r w:rsidR="00164435" w:rsidRPr="00A82CA6">
        <w:rPr>
          <w:rFonts w:hint="eastAsia"/>
          <w:color w:val="000000" w:themeColor="text1"/>
        </w:rPr>
        <w:t>又是我的职位</w:t>
      </w:r>
      <w:r w:rsidR="00164435" w:rsidRPr="00A82CA6">
        <w:rPr>
          <w:rFonts w:hint="eastAsia"/>
          <w:color w:val="000000" w:themeColor="text1"/>
        </w:rPr>
        <w:t>,</w:t>
      </w:r>
      <w:r w:rsidR="00164435" w:rsidRPr="00A82CA6">
        <w:rPr>
          <w:rFonts w:hint="eastAsia"/>
          <w:color w:val="000000" w:themeColor="text1"/>
        </w:rPr>
        <w:t>对于后台系统来说</w:t>
      </w:r>
      <w:r w:rsidR="00164435" w:rsidRPr="00A82CA6">
        <w:rPr>
          <w:rFonts w:hint="eastAsia"/>
          <w:color w:val="000000" w:themeColor="text1"/>
        </w:rPr>
        <w:t>,</w:t>
      </w:r>
      <w:r w:rsidR="00C11A2A" w:rsidRPr="00A82CA6">
        <w:rPr>
          <w:rFonts w:hint="eastAsia"/>
          <w:color w:val="000000" w:themeColor="text1"/>
        </w:rPr>
        <w:t>职位经常和角色是对等的</w:t>
      </w:r>
      <w:r w:rsidR="00220B2A" w:rsidRPr="00A82CA6">
        <w:rPr>
          <w:rFonts w:hint="eastAsia"/>
          <w:color w:val="000000" w:themeColor="text1"/>
        </w:rPr>
        <w:t>,</w:t>
      </w:r>
      <w:r w:rsidR="00220B2A" w:rsidRPr="00A82CA6">
        <w:rPr>
          <w:rFonts w:hint="eastAsia"/>
          <w:color w:val="000000" w:themeColor="text1"/>
        </w:rPr>
        <w:t>角色和角色之间是存在上下级关系的</w:t>
      </w:r>
      <w:r w:rsidR="00220B2A" w:rsidRPr="00A82CA6">
        <w:rPr>
          <w:rFonts w:hint="eastAsia"/>
          <w:color w:val="000000" w:themeColor="text1"/>
        </w:rPr>
        <w:t>,</w:t>
      </w:r>
      <w:r w:rsidR="00220B2A" w:rsidRPr="00A82CA6">
        <w:rPr>
          <w:rFonts w:hint="eastAsia"/>
          <w:color w:val="000000" w:themeColor="text1"/>
        </w:rPr>
        <w:t>比如“后台开发”上一级是“开发主管”</w:t>
      </w:r>
      <w:r w:rsidR="00220B2A" w:rsidRPr="00A82CA6">
        <w:rPr>
          <w:rFonts w:hint="eastAsia"/>
          <w:color w:val="000000" w:themeColor="text1"/>
        </w:rPr>
        <w:t>,</w:t>
      </w:r>
      <w:r w:rsidR="00220B2A" w:rsidRPr="00A82CA6">
        <w:rPr>
          <w:rFonts w:hint="eastAsia"/>
          <w:color w:val="000000" w:themeColor="text1"/>
        </w:rPr>
        <w:t>主管是具有</w:t>
      </w:r>
      <w:r w:rsidR="001E2006" w:rsidRPr="00A82CA6">
        <w:rPr>
          <w:rFonts w:hint="eastAsia"/>
          <w:color w:val="000000" w:themeColor="text1"/>
        </w:rPr>
        <w:t>对其下一级也就是</w:t>
      </w:r>
      <w:r w:rsidR="00DF0A50" w:rsidRPr="00A82CA6">
        <w:rPr>
          <w:rFonts w:hint="eastAsia"/>
          <w:color w:val="000000" w:themeColor="text1"/>
        </w:rPr>
        <w:t>“后台开发”</w:t>
      </w:r>
      <w:r w:rsidR="001E2006" w:rsidRPr="00A82CA6">
        <w:rPr>
          <w:rFonts w:hint="eastAsia"/>
          <w:color w:val="000000" w:themeColor="text1"/>
        </w:rPr>
        <w:t>有管理权限的</w:t>
      </w:r>
      <w:r w:rsidR="001E2006" w:rsidRPr="00A82CA6">
        <w:rPr>
          <w:rFonts w:hint="eastAsia"/>
          <w:color w:val="000000" w:themeColor="text1"/>
        </w:rPr>
        <w:t>,</w:t>
      </w:r>
      <w:r w:rsidR="001E2006" w:rsidRPr="00A82CA6">
        <w:rPr>
          <w:rFonts w:hint="eastAsia"/>
          <w:color w:val="000000" w:themeColor="text1"/>
        </w:rPr>
        <w:t>而且在其能力范围内</w:t>
      </w:r>
      <w:r w:rsidR="001E2006" w:rsidRPr="00A82CA6">
        <w:rPr>
          <w:rFonts w:hint="eastAsia"/>
          <w:color w:val="000000" w:themeColor="text1"/>
        </w:rPr>
        <w:t>,</w:t>
      </w:r>
      <w:r w:rsidR="001E2006" w:rsidRPr="00A82CA6">
        <w:rPr>
          <w:rFonts w:hint="eastAsia"/>
          <w:color w:val="000000" w:themeColor="text1"/>
        </w:rPr>
        <w:t>他可以在其级别之下创建新的</w:t>
      </w:r>
      <w:r w:rsidR="00D1348B" w:rsidRPr="00A82CA6">
        <w:rPr>
          <w:rFonts w:hint="eastAsia"/>
          <w:color w:val="000000" w:themeColor="text1"/>
        </w:rPr>
        <w:t>角色</w:t>
      </w:r>
      <w:r w:rsidR="00D1348B" w:rsidRPr="00A82CA6">
        <w:rPr>
          <w:rFonts w:hint="eastAsia"/>
          <w:color w:val="000000" w:themeColor="text1"/>
        </w:rPr>
        <w:t>,</w:t>
      </w:r>
      <w:r w:rsidR="00D1348B" w:rsidRPr="00A82CA6">
        <w:rPr>
          <w:rFonts w:hint="eastAsia"/>
          <w:color w:val="000000" w:themeColor="text1"/>
        </w:rPr>
        <w:t>比如“开发组长”</w:t>
      </w:r>
      <w:r w:rsidR="004D5386" w:rsidRPr="00A82CA6">
        <w:rPr>
          <w:rFonts w:hint="eastAsia"/>
          <w:color w:val="000000" w:themeColor="text1"/>
        </w:rPr>
        <w:t>,</w:t>
      </w:r>
      <w:r w:rsidR="00335AF0" w:rsidRPr="00A82CA6">
        <w:rPr>
          <w:rFonts w:hint="eastAsia"/>
          <w:color w:val="000000" w:themeColor="text1"/>
        </w:rPr>
        <w:t>角色是单向依赖权限的</w:t>
      </w:r>
      <w:r w:rsidR="00335AF0" w:rsidRPr="00A82CA6">
        <w:rPr>
          <w:rFonts w:hint="eastAsia"/>
          <w:color w:val="000000" w:themeColor="text1"/>
        </w:rPr>
        <w:t>,</w:t>
      </w:r>
      <w:r w:rsidR="00522338" w:rsidRPr="00A82CA6">
        <w:rPr>
          <w:rFonts w:hint="eastAsia"/>
          <w:color w:val="000000" w:themeColor="text1"/>
        </w:rPr>
        <w:t>每个角色都可以进行权限绑定</w:t>
      </w:r>
      <w:r w:rsidR="00E0310C" w:rsidRPr="00A82CA6">
        <w:rPr>
          <w:rFonts w:hint="eastAsia"/>
          <w:color w:val="000000" w:themeColor="text1"/>
        </w:rPr>
        <w:t>,</w:t>
      </w:r>
      <w:r w:rsidR="00E0310C" w:rsidRPr="00A82CA6">
        <w:rPr>
          <w:rFonts w:hint="eastAsia"/>
          <w:color w:val="000000" w:themeColor="text1"/>
        </w:rPr>
        <w:t>“开发主管”拥有其角色下“开发组长”、“后台开发”所拥有</w:t>
      </w:r>
      <w:r w:rsidR="00921C84" w:rsidRPr="00A82CA6">
        <w:rPr>
          <w:rFonts w:hint="eastAsia"/>
          <w:color w:val="000000" w:themeColor="text1"/>
        </w:rPr>
        <w:t>角色权限的并集</w:t>
      </w:r>
      <w:r w:rsidR="003B49D9" w:rsidRPr="00A82CA6">
        <w:rPr>
          <w:color w:val="000000" w:themeColor="text1"/>
        </w:rPr>
        <w:t>(</w:t>
      </w:r>
      <w:r w:rsidR="003B49D9" w:rsidRPr="004813DD">
        <w:rPr>
          <w:rFonts w:hint="eastAsia"/>
          <w:color w:val="FF0000"/>
        </w:rPr>
        <w:t>注意</w:t>
      </w:r>
      <w:r w:rsidR="003B49D9" w:rsidRPr="004813DD">
        <w:rPr>
          <w:rFonts w:hint="eastAsia"/>
          <w:color w:val="FF0000"/>
        </w:rPr>
        <w:t>:</w:t>
      </w:r>
      <w:r w:rsidR="003B49D9" w:rsidRPr="004813DD">
        <w:rPr>
          <w:rFonts w:hint="eastAsia"/>
          <w:color w:val="FF0000"/>
        </w:rPr>
        <w:t>这里并不包含临时给用户绑定的权限</w:t>
      </w:r>
      <w:r w:rsidR="003B49D9" w:rsidRPr="00A82CA6">
        <w:rPr>
          <w:color w:val="000000" w:themeColor="text1"/>
        </w:rPr>
        <w:t>)</w:t>
      </w:r>
      <w:r w:rsidR="00D91D12" w:rsidRPr="00A82CA6">
        <w:rPr>
          <w:color w:val="000000" w:themeColor="text1"/>
        </w:rPr>
        <w:t>.</w:t>
      </w:r>
    </w:p>
    <w:p w14:paraId="5C974020" w14:textId="36E26C9B" w:rsidR="00192AA8" w:rsidRDefault="00192AA8" w:rsidP="005B4E8F">
      <w:pPr>
        <w:rPr>
          <w:color w:val="000000" w:themeColor="text1"/>
        </w:rPr>
      </w:pPr>
      <w:r w:rsidRPr="00A82CA6">
        <w:rPr>
          <w:rFonts w:hint="eastAsia"/>
          <w:color w:val="000000" w:themeColor="text1"/>
        </w:rPr>
        <w:t>6</w:t>
      </w:r>
      <w:r w:rsidRPr="00A82CA6">
        <w:rPr>
          <w:rFonts w:hint="eastAsia"/>
          <w:color w:val="000000" w:themeColor="text1"/>
        </w:rPr>
        <w:t>、大、小权限</w:t>
      </w:r>
      <w:r w:rsidRPr="00A82CA6">
        <w:rPr>
          <w:rFonts w:hint="eastAsia"/>
          <w:color w:val="000000" w:themeColor="text1"/>
        </w:rPr>
        <w:t xml:space="preserve">: </w:t>
      </w:r>
      <w:r w:rsidRPr="00A82CA6">
        <w:rPr>
          <w:rFonts w:hint="eastAsia"/>
          <w:color w:val="000000" w:themeColor="text1"/>
        </w:rPr>
        <w:t>大权限指的是对接口的操作权限</w:t>
      </w:r>
      <w:r w:rsidRPr="00A82CA6">
        <w:rPr>
          <w:rFonts w:hint="eastAsia"/>
          <w:color w:val="000000" w:themeColor="text1"/>
        </w:rPr>
        <w:t>,</w:t>
      </w:r>
      <w:r w:rsidRPr="00A82CA6">
        <w:rPr>
          <w:rFonts w:hint="eastAsia"/>
          <w:color w:val="000000" w:themeColor="text1"/>
        </w:rPr>
        <w:t>是最基本的权限验证</w:t>
      </w:r>
      <w:r w:rsidRPr="00A82CA6">
        <w:rPr>
          <w:rFonts w:hint="eastAsia"/>
          <w:color w:val="000000" w:themeColor="text1"/>
        </w:rPr>
        <w:t>.</w:t>
      </w:r>
      <w:r w:rsidRPr="00A82CA6">
        <w:rPr>
          <w:rFonts w:hint="eastAsia"/>
          <w:color w:val="000000" w:themeColor="text1"/>
        </w:rPr>
        <w:t>小权限是在大权限</w:t>
      </w:r>
      <w:r w:rsidR="00E36C60" w:rsidRPr="00A82CA6">
        <w:rPr>
          <w:rFonts w:hint="eastAsia"/>
          <w:color w:val="000000" w:themeColor="text1"/>
        </w:rPr>
        <w:t>验证的</w:t>
      </w:r>
      <w:r w:rsidRPr="00A82CA6">
        <w:rPr>
          <w:rFonts w:hint="eastAsia"/>
          <w:color w:val="000000" w:themeColor="text1"/>
        </w:rPr>
        <w:t>基础上</w:t>
      </w:r>
      <w:r w:rsidRPr="00A82CA6">
        <w:rPr>
          <w:rFonts w:hint="eastAsia"/>
          <w:color w:val="000000" w:themeColor="text1"/>
        </w:rPr>
        <w:t>,</w:t>
      </w:r>
      <w:r w:rsidR="00E36C60" w:rsidRPr="00A82CA6">
        <w:rPr>
          <w:rFonts w:hint="eastAsia"/>
          <w:color w:val="000000" w:themeColor="text1"/>
        </w:rPr>
        <w:t>对角色更细粒度的验证</w:t>
      </w:r>
      <w:r w:rsidR="00E36C60" w:rsidRPr="00A82CA6">
        <w:rPr>
          <w:rFonts w:hint="eastAsia"/>
          <w:color w:val="000000" w:themeColor="text1"/>
        </w:rPr>
        <w:t>,</w:t>
      </w:r>
      <w:r w:rsidR="00E36C60" w:rsidRPr="00A82CA6">
        <w:rPr>
          <w:rFonts w:hint="eastAsia"/>
          <w:color w:val="000000" w:themeColor="text1"/>
        </w:rPr>
        <w:t>比如我的角色是后台工程师</w:t>
      </w:r>
      <w:r w:rsidR="00E36C60" w:rsidRPr="00A82CA6">
        <w:rPr>
          <w:rFonts w:hint="eastAsia"/>
          <w:color w:val="000000" w:themeColor="text1"/>
        </w:rPr>
        <w:t>,</w:t>
      </w:r>
      <w:r w:rsidR="00E36C60" w:rsidRPr="00A82CA6">
        <w:rPr>
          <w:rFonts w:hint="eastAsia"/>
          <w:color w:val="000000" w:themeColor="text1"/>
        </w:rPr>
        <w:t>不能对</w:t>
      </w:r>
      <w:proofErr w:type="spellStart"/>
      <w:r w:rsidR="00E36C60" w:rsidRPr="00A82CA6">
        <w:rPr>
          <w:rFonts w:hint="eastAsia"/>
          <w:color w:val="000000" w:themeColor="text1"/>
        </w:rPr>
        <w:t>ceo</w:t>
      </w:r>
      <w:proofErr w:type="spellEnd"/>
      <w:r w:rsidR="00E36C60" w:rsidRPr="00A82CA6">
        <w:rPr>
          <w:rFonts w:hint="eastAsia"/>
          <w:color w:val="000000" w:themeColor="text1"/>
        </w:rPr>
        <w:t>等高于当前</w:t>
      </w:r>
      <w:r w:rsidR="00787345" w:rsidRPr="00A82CA6">
        <w:rPr>
          <w:rFonts w:hint="eastAsia"/>
          <w:color w:val="000000" w:themeColor="text1"/>
        </w:rPr>
        <w:t>的角色</w:t>
      </w:r>
      <w:r w:rsidR="005B77EC" w:rsidRPr="00A82CA6">
        <w:rPr>
          <w:rFonts w:hint="eastAsia"/>
          <w:color w:val="000000" w:themeColor="text1"/>
        </w:rPr>
        <w:t>进行染指</w:t>
      </w:r>
      <w:r w:rsidR="00787345" w:rsidRPr="00A82CA6">
        <w:rPr>
          <w:color w:val="000000" w:themeColor="text1"/>
        </w:rPr>
        <w:t>.</w:t>
      </w:r>
    </w:p>
    <w:p w14:paraId="2C075A8A" w14:textId="2680C1C5" w:rsidR="0067278E" w:rsidRPr="00995979" w:rsidRDefault="0067278E" w:rsidP="005B4E8F">
      <w:pPr>
        <w:rPr>
          <w:color w:val="000000" w:themeColor="text1"/>
        </w:rPr>
      </w:pPr>
      <w:r>
        <w:rPr>
          <w:rFonts w:hint="eastAsia"/>
          <w:color w:val="000000" w:themeColor="text1"/>
        </w:rPr>
        <w:t>7</w:t>
      </w:r>
      <w:r>
        <w:rPr>
          <w:rFonts w:hint="eastAsia"/>
          <w:color w:val="000000" w:themeColor="text1"/>
        </w:rPr>
        <w:t>、接口白名单</w:t>
      </w:r>
      <w:r>
        <w:rPr>
          <w:rFonts w:hint="eastAsia"/>
          <w:color w:val="000000" w:themeColor="text1"/>
        </w:rPr>
        <w:t xml:space="preserve">: </w:t>
      </w:r>
      <w:r>
        <w:rPr>
          <w:rFonts w:hint="eastAsia"/>
          <w:color w:val="000000" w:themeColor="text1"/>
        </w:rPr>
        <w:t>有些接口不需要进行</w:t>
      </w:r>
      <w:r w:rsidR="00995979">
        <w:rPr>
          <w:rFonts w:hint="eastAsia"/>
          <w:color w:val="000000" w:themeColor="text1"/>
        </w:rPr>
        <w:t>权限</w:t>
      </w:r>
      <w:r>
        <w:rPr>
          <w:rFonts w:hint="eastAsia"/>
          <w:color w:val="000000" w:themeColor="text1"/>
        </w:rPr>
        <w:t>校验</w:t>
      </w:r>
      <w:r>
        <w:rPr>
          <w:rFonts w:hint="eastAsia"/>
          <w:color w:val="000000" w:themeColor="text1"/>
        </w:rPr>
        <w:t>,</w:t>
      </w:r>
      <w:r>
        <w:rPr>
          <w:rFonts w:hint="eastAsia"/>
          <w:color w:val="000000" w:themeColor="text1"/>
        </w:rPr>
        <w:t>因此</w:t>
      </w:r>
      <w:r w:rsidR="00995979">
        <w:rPr>
          <w:rFonts w:hint="eastAsia"/>
          <w:color w:val="000000" w:themeColor="text1"/>
        </w:rPr>
        <w:t>进行校验</w:t>
      </w:r>
      <w:r w:rsidR="00995979">
        <w:rPr>
          <w:rFonts w:hint="eastAsia"/>
          <w:color w:val="000000" w:themeColor="text1"/>
        </w:rPr>
        <w:t>,</w:t>
      </w:r>
      <w:r w:rsidR="00995979">
        <w:rPr>
          <w:rFonts w:hint="eastAsia"/>
          <w:color w:val="000000" w:themeColor="text1"/>
        </w:rPr>
        <w:t>比如后台登录用户信息接口、后台登录接口</w:t>
      </w:r>
      <w:r w:rsidR="00EA31B8">
        <w:rPr>
          <w:color w:val="000000" w:themeColor="text1"/>
        </w:rPr>
        <w:t>.</w:t>
      </w:r>
    </w:p>
    <w:p w14:paraId="3EA80BE4" w14:textId="1C2B432C" w:rsidR="00147AE7" w:rsidRDefault="00147AE7" w:rsidP="00147AE7">
      <w:pPr>
        <w:pStyle w:val="1"/>
      </w:pPr>
      <w:bookmarkStart w:id="11" w:name="_Ref149559961"/>
      <w:bookmarkStart w:id="12" w:name="_Toc150330344"/>
      <w:bookmarkStart w:id="13" w:name="_Toc25833286"/>
      <w:r>
        <w:rPr>
          <w:rFonts w:hint="eastAsia"/>
        </w:rPr>
        <w:lastRenderedPageBreak/>
        <w:t>设计目标</w:t>
      </w:r>
      <w:bookmarkEnd w:id="11"/>
      <w:bookmarkEnd w:id="12"/>
      <w:bookmarkEnd w:id="13"/>
    </w:p>
    <w:p w14:paraId="39577CC1" w14:textId="3FD007CC" w:rsidR="008251F3" w:rsidRDefault="008251F3" w:rsidP="009C5F46">
      <w:pPr>
        <w:pStyle w:val="a0"/>
      </w:pPr>
      <w:r>
        <w:rPr>
          <w:rFonts w:hint="eastAsia"/>
        </w:rPr>
        <w:t>1</w:t>
      </w:r>
      <w:r>
        <w:rPr>
          <w:rFonts w:hint="eastAsia"/>
        </w:rPr>
        <w:t>、立足于企业级权限系统</w:t>
      </w:r>
    </w:p>
    <w:p w14:paraId="2AC7F4B4" w14:textId="15A8BCC9" w:rsidR="003727FD" w:rsidRPr="003727FD" w:rsidRDefault="0073666A" w:rsidP="009C5F46">
      <w:pPr>
        <w:pStyle w:val="a0"/>
      </w:pPr>
      <w:r>
        <w:rPr>
          <w:rFonts w:hint="eastAsia"/>
        </w:rPr>
        <w:t>2</w:t>
      </w:r>
      <w:r w:rsidR="00E8190B">
        <w:rPr>
          <w:rFonts w:hint="eastAsia"/>
        </w:rPr>
        <w:t>、灵活性、可移植性高</w:t>
      </w:r>
    </w:p>
    <w:p w14:paraId="6C58EFC3" w14:textId="5739221A" w:rsidR="00EC07B7" w:rsidRDefault="00C2445F" w:rsidP="006B6FB8">
      <w:pPr>
        <w:pStyle w:val="2"/>
      </w:pPr>
      <w:bookmarkStart w:id="14" w:name="_Toc25833287"/>
      <w:r>
        <w:rPr>
          <w:rFonts w:hint="eastAsia"/>
        </w:rPr>
        <w:t>功能目标</w:t>
      </w:r>
      <w:bookmarkEnd w:id="14"/>
    </w:p>
    <w:p w14:paraId="5ED5DB0D" w14:textId="5A5E2430" w:rsidR="00BF14FA" w:rsidRDefault="00F952FE" w:rsidP="009C5F46">
      <w:pPr>
        <w:pStyle w:val="a0"/>
      </w:pPr>
      <w:r>
        <w:rPr>
          <w:rFonts w:hint="eastAsia"/>
        </w:rPr>
        <w:t>要实现的功能点</w:t>
      </w:r>
    </w:p>
    <w:tbl>
      <w:tblPr>
        <w:tblStyle w:val="a7"/>
        <w:tblW w:w="0" w:type="auto"/>
        <w:tblLook w:val="04A0" w:firstRow="1" w:lastRow="0" w:firstColumn="1" w:lastColumn="0" w:noHBand="0" w:noVBand="1"/>
      </w:tblPr>
      <w:tblGrid>
        <w:gridCol w:w="4643"/>
        <w:gridCol w:w="4643"/>
      </w:tblGrid>
      <w:tr w:rsidR="00BA46F5" w14:paraId="54D01E94" w14:textId="77777777" w:rsidTr="00BA46F5">
        <w:tc>
          <w:tcPr>
            <w:tcW w:w="4643" w:type="dxa"/>
          </w:tcPr>
          <w:p w14:paraId="1E643548" w14:textId="2B5E3D42" w:rsidR="00BA46F5" w:rsidRDefault="00165576" w:rsidP="009C5F46">
            <w:pPr>
              <w:pStyle w:val="a0"/>
            </w:pPr>
            <w:r>
              <w:rPr>
                <w:rFonts w:hint="eastAsia"/>
              </w:rPr>
              <w:t>实体</w:t>
            </w:r>
          </w:p>
        </w:tc>
        <w:tc>
          <w:tcPr>
            <w:tcW w:w="4643" w:type="dxa"/>
          </w:tcPr>
          <w:p w14:paraId="055CD125" w14:textId="624C7B7A" w:rsidR="00BA46F5" w:rsidRDefault="00165576" w:rsidP="009C5F46">
            <w:pPr>
              <w:pStyle w:val="a0"/>
            </w:pPr>
            <w:r>
              <w:rPr>
                <w:rFonts w:hint="eastAsia"/>
              </w:rPr>
              <w:t>功能点</w:t>
            </w:r>
          </w:p>
        </w:tc>
      </w:tr>
      <w:tr w:rsidR="00BA46F5" w14:paraId="0C2EEB1A" w14:textId="77777777" w:rsidTr="00BA46F5">
        <w:tc>
          <w:tcPr>
            <w:tcW w:w="4643" w:type="dxa"/>
          </w:tcPr>
          <w:p w14:paraId="4F31FF10" w14:textId="1458AC7C" w:rsidR="00BA46F5" w:rsidRDefault="00520F24" w:rsidP="009C5F46">
            <w:pPr>
              <w:pStyle w:val="a0"/>
            </w:pPr>
            <w:r>
              <w:rPr>
                <w:rFonts w:hint="eastAsia"/>
              </w:rPr>
              <w:t>用户</w:t>
            </w:r>
          </w:p>
        </w:tc>
        <w:tc>
          <w:tcPr>
            <w:tcW w:w="4643" w:type="dxa"/>
          </w:tcPr>
          <w:p w14:paraId="5552C434" w14:textId="13C85FA4" w:rsidR="00BA46F5" w:rsidRDefault="00610F4A" w:rsidP="009C5F46">
            <w:pPr>
              <w:pStyle w:val="a0"/>
            </w:pPr>
            <w:r>
              <w:rPr>
                <w:rFonts w:hint="eastAsia"/>
              </w:rPr>
              <w:t>用户信息</w:t>
            </w:r>
            <w:r>
              <w:rPr>
                <w:rFonts w:hint="eastAsia"/>
              </w:rPr>
              <w:t>(</w:t>
            </w:r>
            <w:r>
              <w:rPr>
                <w:rFonts w:hint="eastAsia"/>
              </w:rPr>
              <w:t>用户</w:t>
            </w:r>
            <w:r>
              <w:rPr>
                <w:rFonts w:hint="eastAsia"/>
              </w:rPr>
              <w:t>ID</w:t>
            </w:r>
            <w:r>
              <w:rPr>
                <w:rFonts w:hint="eastAsia"/>
              </w:rPr>
              <w:t>、用户名</w:t>
            </w:r>
            <w:r>
              <w:rPr>
                <w:rFonts w:hint="eastAsia"/>
              </w:rPr>
              <w:t>)</w:t>
            </w:r>
          </w:p>
          <w:p w14:paraId="25547A80" w14:textId="35D39D86" w:rsidR="00610F4A" w:rsidRDefault="00610F4A" w:rsidP="009C5F46">
            <w:pPr>
              <w:pStyle w:val="a0"/>
            </w:pPr>
            <w:r>
              <w:rPr>
                <w:rFonts w:hint="eastAsia"/>
              </w:rPr>
              <w:t>所属角色</w:t>
            </w:r>
            <w:r w:rsidR="00251493">
              <w:rPr>
                <w:rFonts w:hint="eastAsia"/>
              </w:rPr>
              <w:t>(</w:t>
            </w:r>
            <w:r w:rsidR="00251493">
              <w:rPr>
                <w:rFonts w:hint="eastAsia"/>
              </w:rPr>
              <w:t>用户角色列表、</w:t>
            </w:r>
            <w:r w:rsidR="00C62B98">
              <w:rPr>
                <w:rFonts w:hint="eastAsia"/>
              </w:rPr>
              <w:t>注销角色</w:t>
            </w:r>
            <w:r w:rsidR="00251493">
              <w:rPr>
                <w:rFonts w:hint="eastAsia"/>
              </w:rPr>
              <w:t>)</w:t>
            </w:r>
          </w:p>
          <w:p w14:paraId="14EEC69D" w14:textId="77777777" w:rsidR="00D57DAD" w:rsidRDefault="00D57DAD" w:rsidP="009C5F46">
            <w:pPr>
              <w:pStyle w:val="a0"/>
            </w:pPr>
            <w:r>
              <w:rPr>
                <w:rFonts w:hint="eastAsia"/>
              </w:rPr>
              <w:t>拥有权限</w:t>
            </w:r>
            <w:r>
              <w:rPr>
                <w:rFonts w:hint="eastAsia"/>
              </w:rPr>
              <w:t>(</w:t>
            </w:r>
            <w:r>
              <w:rPr>
                <w:rFonts w:hint="eastAsia"/>
              </w:rPr>
              <w:t>角色权限、临时权限</w:t>
            </w:r>
            <w:r>
              <w:rPr>
                <w:rFonts w:hint="eastAsia"/>
              </w:rPr>
              <w:t>[</w:t>
            </w:r>
            <w:r>
              <w:rPr>
                <w:rFonts w:hint="eastAsia"/>
              </w:rPr>
              <w:t>时效性</w:t>
            </w:r>
            <w:r>
              <w:rPr>
                <w:rFonts w:hint="eastAsia"/>
              </w:rPr>
              <w:t>])</w:t>
            </w:r>
          </w:p>
          <w:p w14:paraId="6FDB1DBB" w14:textId="77777777" w:rsidR="00D57DAD" w:rsidRDefault="000B431E" w:rsidP="009C5F46">
            <w:pPr>
              <w:pStyle w:val="a0"/>
            </w:pPr>
            <w:r>
              <w:rPr>
                <w:rFonts w:hint="eastAsia"/>
              </w:rPr>
              <w:t>用户列表</w:t>
            </w:r>
          </w:p>
          <w:p w14:paraId="68968BDD" w14:textId="77777777" w:rsidR="000B431E" w:rsidRDefault="00384C48" w:rsidP="009C5F46">
            <w:pPr>
              <w:pStyle w:val="a0"/>
            </w:pPr>
            <w:r>
              <w:rPr>
                <w:rFonts w:hint="eastAsia"/>
              </w:rPr>
              <w:t>设置角色</w:t>
            </w:r>
          </w:p>
          <w:p w14:paraId="4C12E6D9" w14:textId="2F5A714A" w:rsidR="00384C48" w:rsidRDefault="0014229A" w:rsidP="009C5F46">
            <w:pPr>
              <w:pStyle w:val="a0"/>
            </w:pPr>
            <w:r>
              <w:rPr>
                <w:rFonts w:hint="eastAsia"/>
              </w:rPr>
              <w:t>设置临时权限</w:t>
            </w:r>
          </w:p>
        </w:tc>
      </w:tr>
      <w:tr w:rsidR="00BA46F5" w14:paraId="187FA6B4" w14:textId="77777777" w:rsidTr="00BA46F5">
        <w:tc>
          <w:tcPr>
            <w:tcW w:w="4643" w:type="dxa"/>
          </w:tcPr>
          <w:p w14:paraId="7EFDF6DE" w14:textId="28DDCFD7" w:rsidR="00BA46F5" w:rsidRDefault="00520F24" w:rsidP="009C5F46">
            <w:pPr>
              <w:pStyle w:val="a0"/>
            </w:pPr>
            <w:r>
              <w:rPr>
                <w:rFonts w:hint="eastAsia"/>
              </w:rPr>
              <w:t>角色</w:t>
            </w:r>
          </w:p>
        </w:tc>
        <w:tc>
          <w:tcPr>
            <w:tcW w:w="4643" w:type="dxa"/>
          </w:tcPr>
          <w:p w14:paraId="563F81A5" w14:textId="77777777" w:rsidR="00BA46F5" w:rsidRDefault="00E157D0" w:rsidP="009C5F46">
            <w:pPr>
              <w:pStyle w:val="a0"/>
            </w:pPr>
            <w:r>
              <w:rPr>
                <w:rFonts w:hint="eastAsia"/>
              </w:rPr>
              <w:t>创建</w:t>
            </w:r>
          </w:p>
          <w:p w14:paraId="63974784" w14:textId="77777777" w:rsidR="00E157D0" w:rsidRDefault="00E157D0" w:rsidP="009C5F46">
            <w:pPr>
              <w:pStyle w:val="a0"/>
            </w:pPr>
            <w:r>
              <w:rPr>
                <w:rFonts w:hint="eastAsia"/>
              </w:rPr>
              <w:t>修改</w:t>
            </w:r>
          </w:p>
          <w:p w14:paraId="563AFEB7" w14:textId="304AA0A0" w:rsidR="00DC341F" w:rsidRDefault="00DC341F" w:rsidP="009C5F46">
            <w:pPr>
              <w:pStyle w:val="a0"/>
            </w:pPr>
            <w:r>
              <w:rPr>
                <w:rFonts w:hint="eastAsia"/>
              </w:rPr>
              <w:t>列表</w:t>
            </w:r>
          </w:p>
          <w:p w14:paraId="02E195B5" w14:textId="77777777" w:rsidR="00E157D0" w:rsidRDefault="00E157D0" w:rsidP="009C5F46">
            <w:pPr>
              <w:pStyle w:val="a0"/>
            </w:pPr>
            <w:r>
              <w:rPr>
                <w:rFonts w:hint="eastAsia"/>
              </w:rPr>
              <w:t>删除</w:t>
            </w:r>
          </w:p>
          <w:p w14:paraId="31C56075" w14:textId="50151E8A" w:rsidR="00765A98" w:rsidRDefault="00E157D0" w:rsidP="009C5F46">
            <w:pPr>
              <w:pStyle w:val="a0"/>
            </w:pPr>
            <w:r>
              <w:rPr>
                <w:rFonts w:hint="eastAsia"/>
              </w:rPr>
              <w:t>用户列表</w:t>
            </w:r>
          </w:p>
          <w:p w14:paraId="2120F13C" w14:textId="77777777" w:rsidR="00E157D0" w:rsidRDefault="00A21068" w:rsidP="009C5F46">
            <w:pPr>
              <w:pStyle w:val="a0"/>
            </w:pPr>
            <w:r>
              <w:rPr>
                <w:rFonts w:hint="eastAsia"/>
              </w:rPr>
              <w:t>权限列表</w:t>
            </w:r>
            <w:r>
              <w:rPr>
                <w:rFonts w:hint="eastAsia"/>
              </w:rPr>
              <w:t>(</w:t>
            </w:r>
            <w:r w:rsidR="00314354">
              <w:rPr>
                <w:rFonts w:hint="eastAsia"/>
              </w:rPr>
              <w:t>取消</w:t>
            </w:r>
            <w:r w:rsidR="000378E1">
              <w:rPr>
                <w:rFonts w:hint="eastAsia"/>
              </w:rPr>
              <w:t>权限</w:t>
            </w:r>
            <w:r w:rsidR="00314354">
              <w:rPr>
                <w:rFonts w:hint="eastAsia"/>
              </w:rPr>
              <w:t>绑定</w:t>
            </w:r>
            <w:r w:rsidR="003F1EF4">
              <w:rPr>
                <w:rFonts w:hint="eastAsia"/>
              </w:rPr>
              <w:t>、权限绑定</w:t>
            </w:r>
            <w:r>
              <w:rPr>
                <w:rFonts w:hint="eastAsia"/>
              </w:rPr>
              <w:t>)</w:t>
            </w:r>
          </w:p>
          <w:p w14:paraId="6FF4AC37" w14:textId="39C619FB" w:rsidR="008707EC" w:rsidRDefault="008707EC" w:rsidP="009C5F46">
            <w:pPr>
              <w:pStyle w:val="a0"/>
            </w:pPr>
            <w:r w:rsidRPr="007C4BDF">
              <w:rPr>
                <w:rFonts w:hint="eastAsia"/>
              </w:rPr>
              <w:t>角色树重新整理</w:t>
            </w:r>
          </w:p>
        </w:tc>
      </w:tr>
      <w:tr w:rsidR="00BA46F5" w14:paraId="57A28BD7" w14:textId="77777777" w:rsidTr="00BA46F5">
        <w:tc>
          <w:tcPr>
            <w:tcW w:w="4643" w:type="dxa"/>
          </w:tcPr>
          <w:p w14:paraId="742B1071" w14:textId="607B26D2" w:rsidR="00BA46F5" w:rsidRDefault="00520F24" w:rsidP="009C5F46">
            <w:pPr>
              <w:pStyle w:val="a0"/>
            </w:pPr>
            <w:r>
              <w:rPr>
                <w:rFonts w:hint="eastAsia"/>
              </w:rPr>
              <w:t>权限</w:t>
            </w:r>
          </w:p>
        </w:tc>
        <w:tc>
          <w:tcPr>
            <w:tcW w:w="4643" w:type="dxa"/>
          </w:tcPr>
          <w:p w14:paraId="7BEB0C26" w14:textId="77777777" w:rsidR="00BA46F5" w:rsidRDefault="001C2CE5" w:rsidP="009C5F46">
            <w:pPr>
              <w:pStyle w:val="a0"/>
            </w:pPr>
            <w:r>
              <w:rPr>
                <w:rFonts w:hint="eastAsia"/>
              </w:rPr>
              <w:t>创建</w:t>
            </w:r>
          </w:p>
          <w:p w14:paraId="7F083055" w14:textId="77777777" w:rsidR="001C2CE5" w:rsidRDefault="001C2CE5" w:rsidP="009C5F46">
            <w:pPr>
              <w:pStyle w:val="a0"/>
            </w:pPr>
            <w:r>
              <w:rPr>
                <w:rFonts w:hint="eastAsia"/>
              </w:rPr>
              <w:t>修改</w:t>
            </w:r>
          </w:p>
          <w:p w14:paraId="5CCB9918" w14:textId="77777777" w:rsidR="001C2CE5" w:rsidRDefault="001C2CE5" w:rsidP="009C5F46">
            <w:pPr>
              <w:pStyle w:val="a0"/>
            </w:pPr>
            <w:r>
              <w:rPr>
                <w:rFonts w:hint="eastAsia"/>
              </w:rPr>
              <w:t>删除</w:t>
            </w:r>
          </w:p>
          <w:p w14:paraId="3797DF6D" w14:textId="77777777" w:rsidR="001C2CE5" w:rsidRDefault="001C2CE5" w:rsidP="009C5F46">
            <w:pPr>
              <w:pStyle w:val="a0"/>
            </w:pPr>
            <w:r>
              <w:rPr>
                <w:rFonts w:hint="eastAsia"/>
              </w:rPr>
              <w:t>列表</w:t>
            </w:r>
          </w:p>
          <w:p w14:paraId="3322C313" w14:textId="1A864338" w:rsidR="001C2CE5" w:rsidRDefault="001C2CE5" w:rsidP="009C5F46">
            <w:pPr>
              <w:pStyle w:val="a0"/>
            </w:pPr>
            <w:r>
              <w:rPr>
                <w:rFonts w:hint="eastAsia"/>
              </w:rPr>
              <w:t>验权</w:t>
            </w:r>
          </w:p>
        </w:tc>
      </w:tr>
    </w:tbl>
    <w:p w14:paraId="57FA8293" w14:textId="26425A2E" w:rsidR="002C4D3D" w:rsidRDefault="002C4D3D" w:rsidP="009C5F46">
      <w:pPr>
        <w:pStyle w:val="a0"/>
      </w:pPr>
    </w:p>
    <w:p w14:paraId="4205BCEE" w14:textId="14994C4F" w:rsidR="005F6ECE" w:rsidRDefault="00FB15E6" w:rsidP="00FD4522">
      <w:pPr>
        <w:pStyle w:val="1"/>
      </w:pPr>
      <w:bookmarkStart w:id="15" w:name="_Toc25833288"/>
      <w:r>
        <w:rPr>
          <w:rFonts w:hint="eastAsia"/>
        </w:rPr>
        <w:lastRenderedPageBreak/>
        <w:t>设计思路及折衷</w:t>
      </w:r>
      <w:bookmarkEnd w:id="15"/>
    </w:p>
    <w:p w14:paraId="4FD66AF3" w14:textId="01B1D98C" w:rsidR="00DE7BEC" w:rsidRDefault="00DE7BEC" w:rsidP="009C5F46">
      <w:pPr>
        <w:pStyle w:val="a0"/>
      </w:pPr>
      <w:r>
        <w:rPr>
          <w:rFonts w:hint="eastAsia"/>
        </w:rPr>
        <w:t>列举可行的方案并能给出方案之间的对比。</w:t>
      </w:r>
    </w:p>
    <w:p w14:paraId="43F07DAC" w14:textId="2A18A57E" w:rsidR="0077717F" w:rsidRPr="001B7A4F" w:rsidRDefault="00286AEF" w:rsidP="009C5F46">
      <w:pPr>
        <w:pStyle w:val="a0"/>
      </w:pPr>
      <w:r>
        <w:rPr>
          <w:rFonts w:hint="eastAsia"/>
        </w:rPr>
        <w:t>系统</w:t>
      </w:r>
      <w:r w:rsidR="00DE03EE">
        <w:rPr>
          <w:rFonts w:hint="eastAsia"/>
        </w:rPr>
        <w:t>主要是基于角色的权限控制方案</w:t>
      </w:r>
      <w:r w:rsidR="00DE03EE">
        <w:rPr>
          <w:rFonts w:hint="eastAsia"/>
        </w:rPr>
        <w:t>,</w:t>
      </w:r>
      <w:r w:rsidR="00DE03EE">
        <w:rPr>
          <w:rFonts w:hint="eastAsia"/>
        </w:rPr>
        <w:t>角色是与权限紧密挂钩的</w:t>
      </w:r>
      <w:r w:rsidR="00DE03EE">
        <w:rPr>
          <w:rFonts w:hint="eastAsia"/>
        </w:rPr>
        <w:t>,</w:t>
      </w:r>
      <w:r w:rsidR="00DE03EE">
        <w:rPr>
          <w:rFonts w:hint="eastAsia"/>
        </w:rPr>
        <w:t>但是角色只是单方面的依赖权限</w:t>
      </w:r>
      <w:r w:rsidR="00DE03EE">
        <w:rPr>
          <w:rFonts w:hint="eastAsia"/>
        </w:rPr>
        <w:t>,</w:t>
      </w:r>
      <w:r w:rsidR="00DE03EE">
        <w:rPr>
          <w:rFonts w:hint="eastAsia"/>
        </w:rPr>
        <w:t>权限也可以跟用户直接绑定</w:t>
      </w:r>
      <w:r w:rsidR="00DE03EE">
        <w:rPr>
          <w:rFonts w:hint="eastAsia"/>
        </w:rPr>
        <w:t>,</w:t>
      </w:r>
      <w:r w:rsidR="00DE03EE">
        <w:rPr>
          <w:rFonts w:hint="eastAsia"/>
        </w:rPr>
        <w:t>这里的设计</w:t>
      </w:r>
      <w:r w:rsidR="007A7F17">
        <w:rPr>
          <w:rFonts w:hint="eastAsia"/>
        </w:rPr>
        <w:t>目的</w:t>
      </w:r>
      <w:r w:rsidR="00DE03EE">
        <w:rPr>
          <w:rFonts w:hint="eastAsia"/>
        </w:rPr>
        <w:t>是增加系统的灵活性</w:t>
      </w:r>
      <w:r w:rsidR="0077717F">
        <w:rPr>
          <w:rFonts w:hint="eastAsia"/>
        </w:rPr>
        <w:t>.</w:t>
      </w:r>
      <w:r w:rsidR="0077717F">
        <w:rPr>
          <w:rFonts w:hint="eastAsia"/>
        </w:rPr>
        <w:t>而</w:t>
      </w:r>
      <w:r w:rsidR="00F12C62">
        <w:rPr>
          <w:rFonts w:hint="eastAsia"/>
        </w:rPr>
        <w:t>并不是每个角色都需要绑定权限的</w:t>
      </w:r>
      <w:r w:rsidR="00F12C62">
        <w:rPr>
          <w:rFonts w:hint="eastAsia"/>
        </w:rPr>
        <w:t>,</w:t>
      </w:r>
      <w:r w:rsidR="00F12C62">
        <w:rPr>
          <w:rFonts w:hint="eastAsia"/>
        </w:rPr>
        <w:t>因为高级别的角色拥有其角色下所有子角色</w:t>
      </w:r>
      <w:r w:rsidR="00D5768C">
        <w:rPr>
          <w:rFonts w:hint="eastAsia"/>
        </w:rPr>
        <w:t>权限的并集</w:t>
      </w:r>
      <w:r w:rsidR="00F12C62">
        <w:rPr>
          <w:rFonts w:hint="eastAsia"/>
        </w:rPr>
        <w:t>,</w:t>
      </w:r>
      <w:r w:rsidR="00F12C62">
        <w:rPr>
          <w:rFonts w:hint="eastAsia"/>
        </w:rPr>
        <w:t>也正是这个特性</w:t>
      </w:r>
      <w:r w:rsidR="00F12C62">
        <w:rPr>
          <w:rFonts w:hint="eastAsia"/>
        </w:rPr>
        <w:t>,</w:t>
      </w:r>
      <w:r w:rsidR="00282EBC">
        <w:rPr>
          <w:rFonts w:hint="eastAsia"/>
        </w:rPr>
        <w:t>节省了</w:t>
      </w:r>
      <w:r w:rsidR="00CB5AA7">
        <w:rPr>
          <w:rFonts w:hint="eastAsia"/>
        </w:rPr>
        <w:t>一部分</w:t>
      </w:r>
      <w:r w:rsidR="00F12C62">
        <w:rPr>
          <w:rFonts w:hint="eastAsia"/>
        </w:rPr>
        <w:t>角色绑定</w:t>
      </w:r>
      <w:r w:rsidR="00A40655">
        <w:rPr>
          <w:rFonts w:hint="eastAsia"/>
        </w:rPr>
        <w:t>的“体力”</w:t>
      </w:r>
      <w:r w:rsidR="00282EBC">
        <w:rPr>
          <w:rFonts w:hint="eastAsia"/>
        </w:rPr>
        <w:t>工作</w:t>
      </w:r>
      <w:r w:rsidR="00342B6A">
        <w:rPr>
          <w:rFonts w:hint="eastAsia"/>
        </w:rPr>
        <w:t>.</w:t>
      </w:r>
      <w:r w:rsidR="00342B6A">
        <w:rPr>
          <w:rFonts w:hint="eastAsia"/>
        </w:rPr>
        <w:t>因此“角色”</w:t>
      </w:r>
      <w:r w:rsidR="00C4755D">
        <w:rPr>
          <w:rFonts w:hint="eastAsia"/>
        </w:rPr>
        <w:t>表查询</w:t>
      </w:r>
      <w:r w:rsidR="00CE4C03">
        <w:rPr>
          <w:rFonts w:hint="eastAsia"/>
        </w:rPr>
        <w:t>部分比较复杂</w:t>
      </w:r>
      <w:r w:rsidR="00021280">
        <w:rPr>
          <w:rFonts w:hint="eastAsia"/>
        </w:rPr>
        <w:t>,</w:t>
      </w:r>
      <w:r w:rsidR="00C4755D">
        <w:rPr>
          <w:rFonts w:hint="eastAsia"/>
        </w:rPr>
        <w:t>这里有两个方案</w:t>
      </w:r>
      <w:r w:rsidR="006210D0">
        <w:rPr>
          <w:rFonts w:hint="eastAsia"/>
        </w:rPr>
        <w:t>:</w:t>
      </w:r>
      <w:r w:rsidR="00963BAC">
        <w:rPr>
          <w:rFonts w:hint="eastAsia"/>
        </w:rPr>
        <w:t xml:space="preserve"> </w:t>
      </w:r>
      <w:r w:rsidR="00963BAC">
        <w:rPr>
          <w:rFonts w:hint="eastAsia"/>
        </w:rPr>
        <w:t>临接表、预排序遍历树</w:t>
      </w:r>
      <w:r w:rsidR="00963BAC">
        <w:rPr>
          <w:rFonts w:hint="eastAsia"/>
        </w:rPr>
        <w:t>,</w:t>
      </w:r>
      <w:r w:rsidR="00963BAC">
        <w:rPr>
          <w:rFonts w:hint="eastAsia"/>
        </w:rPr>
        <w:t>前者是利用</w:t>
      </w:r>
      <w:proofErr w:type="spellStart"/>
      <w:r w:rsidR="00963BAC">
        <w:t>p</w:t>
      </w:r>
      <w:r w:rsidR="00EF2B3A">
        <w:t>arentI</w:t>
      </w:r>
      <w:r w:rsidR="00963BAC">
        <w:t>d</w:t>
      </w:r>
      <w:proofErr w:type="spellEnd"/>
      <w:r w:rsidR="00963BAC">
        <w:rPr>
          <w:rFonts w:hint="eastAsia"/>
        </w:rPr>
        <w:t>,</w:t>
      </w:r>
      <w:r w:rsidR="00963BAC">
        <w:rPr>
          <w:rFonts w:hint="eastAsia"/>
        </w:rPr>
        <w:t>将</w:t>
      </w:r>
      <w:r w:rsidR="00641ADC">
        <w:rPr>
          <w:rFonts w:hint="eastAsia"/>
        </w:rPr>
        <w:t>角色和角色之间的层级关系记录下来</w:t>
      </w:r>
      <w:r w:rsidR="00641ADC">
        <w:rPr>
          <w:rFonts w:hint="eastAsia"/>
        </w:rPr>
        <w:t>,</w:t>
      </w:r>
      <w:r w:rsidR="00EF2B3A">
        <w:rPr>
          <w:rFonts w:hint="eastAsia"/>
        </w:rPr>
        <w:t>但是这个方案貌似必须得用“递归”</w:t>
      </w:r>
      <w:r w:rsidR="00EF2B3A">
        <w:rPr>
          <w:rFonts w:hint="eastAsia"/>
        </w:rPr>
        <w:t>,</w:t>
      </w:r>
      <w:r w:rsidR="00A93745">
        <w:rPr>
          <w:rFonts w:hint="eastAsia"/>
        </w:rPr>
        <w:t xml:space="preserve"> </w:t>
      </w:r>
      <w:r w:rsidR="007B17B0">
        <w:rPr>
          <w:rFonts w:hint="eastAsia"/>
        </w:rPr>
        <w:t>第二个</w:t>
      </w:r>
      <w:r w:rsidR="00A93745">
        <w:rPr>
          <w:rFonts w:hint="eastAsia"/>
        </w:rPr>
        <w:t>方案是</w:t>
      </w:r>
      <w:r w:rsidR="007B17B0">
        <w:rPr>
          <w:rFonts w:hint="eastAsia"/>
        </w:rPr>
        <w:t>利用左右值来提高查询</w:t>
      </w:r>
      <w:r w:rsidR="007B17B0">
        <w:rPr>
          <w:rFonts w:hint="eastAsia"/>
        </w:rPr>
        <w:t>,</w:t>
      </w:r>
      <w:r w:rsidR="007B17B0">
        <w:rPr>
          <w:rFonts w:hint="eastAsia"/>
        </w:rPr>
        <w:t>但是这个方案较苦逼</w:t>
      </w:r>
      <w:r w:rsidR="007B17B0">
        <w:rPr>
          <w:rFonts w:hint="eastAsia"/>
        </w:rPr>
        <w:t>,</w:t>
      </w:r>
      <w:r w:rsidR="007B17B0">
        <w:rPr>
          <w:rFonts w:hint="eastAsia"/>
        </w:rPr>
        <w:t>需要在创、修改、删除的时候对角色“树”维护左右值</w:t>
      </w:r>
      <w:r w:rsidR="007B17B0">
        <w:rPr>
          <w:rFonts w:hint="eastAsia"/>
        </w:rPr>
        <w:t>,</w:t>
      </w:r>
      <w:r w:rsidR="00383E57">
        <w:rPr>
          <w:rFonts w:hint="eastAsia"/>
        </w:rPr>
        <w:t>因此需要锁全表</w:t>
      </w:r>
      <w:r w:rsidR="00383E57">
        <w:rPr>
          <w:rFonts w:hint="eastAsia"/>
        </w:rPr>
        <w:t>,</w:t>
      </w:r>
      <w:r w:rsidR="00383E57">
        <w:rPr>
          <w:rFonts w:hint="eastAsia"/>
        </w:rPr>
        <w:t>但是权限控制其实是一个“查询”多于修改的场景</w:t>
      </w:r>
      <w:r w:rsidR="00383E57">
        <w:rPr>
          <w:rFonts w:hint="eastAsia"/>
        </w:rPr>
        <w:t>,</w:t>
      </w:r>
      <w:r w:rsidR="00383E57">
        <w:rPr>
          <w:rFonts w:hint="eastAsia"/>
        </w:rPr>
        <w:t>因此决定采用第二个</w:t>
      </w:r>
      <w:r w:rsidR="00383E57">
        <w:rPr>
          <w:rFonts w:hint="eastAsia"/>
        </w:rPr>
        <w:t>,</w:t>
      </w:r>
      <w:r w:rsidR="00383E57">
        <w:rPr>
          <w:rFonts w:hint="eastAsia"/>
        </w:rPr>
        <w:t>试运营一段时间看看</w:t>
      </w:r>
      <w:r w:rsidR="00383E57">
        <w:rPr>
          <w:rFonts w:hint="eastAsia"/>
        </w:rPr>
        <w:t>,</w:t>
      </w:r>
      <w:r w:rsidR="001B7A4F">
        <w:rPr>
          <w:rFonts w:hint="eastAsia"/>
        </w:rPr>
        <w:t>第一个方案中</w:t>
      </w:r>
      <w:proofErr w:type="spellStart"/>
      <w:r w:rsidR="001B7A4F">
        <w:t>parentId</w:t>
      </w:r>
      <w:proofErr w:type="spellEnd"/>
      <w:r w:rsidR="001B7A4F">
        <w:rPr>
          <w:rFonts w:hint="eastAsia"/>
        </w:rPr>
        <w:t>也会在查询中用到</w:t>
      </w:r>
      <w:r w:rsidR="001B7A4F">
        <w:rPr>
          <w:rFonts w:hint="eastAsia"/>
        </w:rPr>
        <w:t>,</w:t>
      </w:r>
      <w:r w:rsidR="001B7A4F">
        <w:rPr>
          <w:rFonts w:hint="eastAsia"/>
        </w:rPr>
        <w:t>因此两个方案都可以借鉴</w:t>
      </w:r>
    </w:p>
    <w:p w14:paraId="42F257B9" w14:textId="5B4CA007" w:rsidR="00807A8A" w:rsidRDefault="00245C32" w:rsidP="00807A8A">
      <w:pPr>
        <w:pStyle w:val="2"/>
      </w:pPr>
      <w:bookmarkStart w:id="16" w:name="_Toc25833289"/>
      <w:r>
        <w:rPr>
          <w:rFonts w:hint="eastAsia"/>
        </w:rPr>
        <w:t>功能</w:t>
      </w:r>
      <w:r w:rsidR="00807A8A">
        <w:rPr>
          <w:rFonts w:hint="eastAsia"/>
        </w:rPr>
        <w:t>划分</w:t>
      </w:r>
      <w:bookmarkEnd w:id="16"/>
    </w:p>
    <w:p w14:paraId="4F9D16EE" w14:textId="086438D0" w:rsidR="00DB1A58" w:rsidRDefault="004A0F1F" w:rsidP="009C5F46">
      <w:pPr>
        <w:pStyle w:val="a0"/>
      </w:pPr>
      <w:r>
        <w:rPr>
          <w:rFonts w:hint="eastAsia"/>
        </w:rPr>
        <w:t>权限</w:t>
      </w:r>
      <w:r w:rsidR="00245C32">
        <w:rPr>
          <w:rFonts w:hint="eastAsia"/>
        </w:rPr>
        <w:t>模块</w:t>
      </w:r>
      <w:r>
        <w:rPr>
          <w:rFonts w:hint="eastAsia"/>
        </w:rPr>
        <w:t>分为</w:t>
      </w:r>
      <w:r>
        <w:rPr>
          <w:rFonts w:hint="eastAsia"/>
        </w:rPr>
        <w:t xml:space="preserve">: </w:t>
      </w:r>
      <w:r w:rsidR="00E47D1D">
        <w:rPr>
          <w:rFonts w:hint="eastAsia"/>
        </w:rPr>
        <w:t>用户</w:t>
      </w:r>
      <w:r w:rsidR="00E47D1D">
        <w:rPr>
          <w:rFonts w:hint="eastAsia"/>
        </w:rPr>
        <w:t>Service</w:t>
      </w:r>
      <w:r w:rsidR="00E47D1D">
        <w:rPr>
          <w:rFonts w:hint="eastAsia"/>
        </w:rPr>
        <w:t>、</w:t>
      </w:r>
      <w:r>
        <w:rPr>
          <w:rFonts w:hint="eastAsia"/>
        </w:rPr>
        <w:t>角色</w:t>
      </w:r>
      <w:r w:rsidR="00B14928">
        <w:rPr>
          <w:rFonts w:hint="eastAsia"/>
        </w:rPr>
        <w:t>Service</w:t>
      </w:r>
      <w:r>
        <w:rPr>
          <w:rFonts w:hint="eastAsia"/>
        </w:rPr>
        <w:t>、权限</w:t>
      </w:r>
      <w:r w:rsidR="00B14928">
        <w:rPr>
          <w:rFonts w:hint="eastAsia"/>
        </w:rPr>
        <w:t>Service</w:t>
      </w:r>
      <w:r w:rsidR="001E7E2E">
        <w:rPr>
          <w:rFonts w:hint="eastAsia"/>
        </w:rPr>
        <w:t>、</w:t>
      </w:r>
      <w:r w:rsidR="00283F12">
        <w:rPr>
          <w:rFonts w:hint="eastAsia"/>
        </w:rPr>
        <w:t>登录用户上下文</w:t>
      </w:r>
      <w:r w:rsidR="00691A52">
        <w:rPr>
          <w:rFonts w:hint="eastAsia"/>
        </w:rPr>
        <w:t>、其四者的关系如下</w:t>
      </w:r>
      <w:r w:rsidR="00691A52">
        <w:rPr>
          <w:rFonts w:hint="eastAsia"/>
        </w:rPr>
        <w:t>:</w:t>
      </w:r>
      <w:r w:rsidR="00577C1A">
        <w:rPr>
          <w:rFonts w:hint="eastAsia"/>
        </w:rPr>
        <w:t xml:space="preserve"> </w:t>
      </w:r>
    </w:p>
    <w:p w14:paraId="3048AB20" w14:textId="0092DE9F" w:rsidR="00DB1A58" w:rsidRPr="004A0F1F" w:rsidRDefault="00633261" w:rsidP="009C5F46">
      <w:pPr>
        <w:pStyle w:val="a0"/>
      </w:pPr>
      <w:r w:rsidRPr="00633261">
        <w:rPr>
          <w:noProof/>
        </w:rPr>
        <w:drawing>
          <wp:inline distT="0" distB="0" distL="0" distR="0" wp14:anchorId="1D7319AF" wp14:editId="5DEB4379">
            <wp:extent cx="5759450" cy="379984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799840"/>
                    </a:xfrm>
                    <a:prstGeom prst="rect">
                      <a:avLst/>
                    </a:prstGeom>
                  </pic:spPr>
                </pic:pic>
              </a:graphicData>
            </a:graphic>
          </wp:inline>
        </w:drawing>
      </w:r>
    </w:p>
    <w:p w14:paraId="001D998F" w14:textId="58A90F1F" w:rsidR="00807A8A" w:rsidRDefault="00807A8A" w:rsidP="00807A8A">
      <w:pPr>
        <w:pStyle w:val="2"/>
      </w:pPr>
      <w:bookmarkStart w:id="17" w:name="_Toc25833290"/>
      <w:r>
        <w:rPr>
          <w:rFonts w:hint="eastAsia"/>
        </w:rPr>
        <w:lastRenderedPageBreak/>
        <w:t>框架选择</w:t>
      </w:r>
      <w:bookmarkEnd w:id="17"/>
    </w:p>
    <w:p w14:paraId="4D02F98D" w14:textId="32B82483" w:rsidR="00602268" w:rsidRPr="00602268" w:rsidRDefault="00DE5D32" w:rsidP="009C5F46">
      <w:pPr>
        <w:pStyle w:val="a0"/>
      </w:pPr>
      <w:r>
        <w:rPr>
          <w:rFonts w:hint="eastAsia"/>
        </w:rPr>
        <w:t>服务端采用</w:t>
      </w:r>
      <w:proofErr w:type="spellStart"/>
      <w:r w:rsidR="00D51C7A">
        <w:t>Laravel</w:t>
      </w:r>
      <w:proofErr w:type="spellEnd"/>
      <w:r w:rsidR="00602268">
        <w:rPr>
          <w:rFonts w:hint="eastAsia"/>
        </w:rPr>
        <w:t xml:space="preserve"> </w:t>
      </w:r>
      <w:r w:rsidR="002F619C">
        <w:rPr>
          <w:rFonts w:hint="eastAsia"/>
        </w:rPr>
        <w:t>5.5</w:t>
      </w:r>
      <w:r w:rsidR="00602268">
        <w:rPr>
          <w:rFonts w:hint="eastAsia"/>
        </w:rPr>
        <w:t>框架</w:t>
      </w:r>
    </w:p>
    <w:p w14:paraId="1C6D8A71" w14:textId="59B30B33" w:rsidR="00840BD2" w:rsidRDefault="00840BD2" w:rsidP="00840BD2">
      <w:pPr>
        <w:pStyle w:val="2"/>
      </w:pPr>
      <w:bookmarkStart w:id="18" w:name="_Toc25833291"/>
      <w:r>
        <w:rPr>
          <w:rFonts w:hint="eastAsia"/>
        </w:rPr>
        <w:t>已有数据梳理</w:t>
      </w:r>
      <w:bookmarkEnd w:id="18"/>
    </w:p>
    <w:tbl>
      <w:tblPr>
        <w:tblStyle w:val="15"/>
        <w:tblW w:w="0" w:type="auto"/>
        <w:tblLook w:val="04A0" w:firstRow="1" w:lastRow="0" w:firstColumn="1" w:lastColumn="0" w:noHBand="0" w:noVBand="1"/>
      </w:tblPr>
      <w:tblGrid>
        <w:gridCol w:w="4643"/>
        <w:gridCol w:w="4643"/>
      </w:tblGrid>
      <w:tr w:rsidR="00D0179C" w14:paraId="25790A13" w14:textId="77777777" w:rsidTr="00D3155D">
        <w:trPr>
          <w:cnfStyle w:val="100000000000" w:firstRow="1" w:lastRow="0" w:firstColumn="0" w:lastColumn="0" w:oddVBand="0" w:evenVBand="0" w:oddHBand="0" w:evenHBand="0" w:firstRowFirstColumn="0" w:firstRowLastColumn="0" w:lastRowFirstColumn="0" w:lastRowLastColumn="0"/>
        </w:trPr>
        <w:tc>
          <w:tcPr>
            <w:tcW w:w="4643" w:type="dxa"/>
          </w:tcPr>
          <w:p w14:paraId="5EE74F9F" w14:textId="70A7EF5C" w:rsidR="00D0179C" w:rsidRPr="00E25CAD" w:rsidRDefault="00D0179C" w:rsidP="009C5F46">
            <w:pPr>
              <w:pStyle w:val="a0"/>
            </w:pPr>
            <w:r w:rsidRPr="00E25CAD">
              <w:rPr>
                <w:rFonts w:hint="eastAsia"/>
              </w:rPr>
              <w:t>数据</w:t>
            </w:r>
          </w:p>
        </w:tc>
        <w:tc>
          <w:tcPr>
            <w:tcW w:w="4643" w:type="dxa"/>
          </w:tcPr>
          <w:p w14:paraId="6AE6708F" w14:textId="7596858B" w:rsidR="00D0179C" w:rsidRPr="00E25CAD" w:rsidRDefault="00D0179C" w:rsidP="009C5F46">
            <w:pPr>
              <w:pStyle w:val="a0"/>
            </w:pPr>
            <w:r w:rsidRPr="00E25CAD">
              <w:rPr>
                <w:rFonts w:hint="eastAsia"/>
              </w:rPr>
              <w:t>表</w:t>
            </w:r>
          </w:p>
        </w:tc>
      </w:tr>
      <w:tr w:rsidR="00D0179C" w14:paraId="59A0BDE9" w14:textId="77777777" w:rsidTr="0068698E">
        <w:trPr>
          <w:cnfStyle w:val="000000100000" w:firstRow="0" w:lastRow="0" w:firstColumn="0" w:lastColumn="0" w:oddVBand="0" w:evenVBand="0" w:oddHBand="1" w:evenHBand="0" w:firstRowFirstColumn="0" w:firstRowLastColumn="0" w:lastRowFirstColumn="0" w:lastRowLastColumn="0"/>
        </w:trPr>
        <w:tc>
          <w:tcPr>
            <w:tcW w:w="4643" w:type="dxa"/>
            <w:shd w:val="clear" w:color="C0C0C0" w:fill="auto"/>
          </w:tcPr>
          <w:p w14:paraId="2F843293" w14:textId="1FEC7F8A" w:rsidR="00D0179C" w:rsidRPr="00ED43B6" w:rsidRDefault="00EB0E79" w:rsidP="009C5F46">
            <w:pPr>
              <w:pStyle w:val="a0"/>
            </w:pPr>
            <w:r w:rsidRPr="00ED43B6">
              <w:rPr>
                <w:rFonts w:hint="eastAsia"/>
              </w:rPr>
              <w:t>后台登录用户</w:t>
            </w:r>
            <w:r w:rsidR="00424483" w:rsidRPr="00ED43B6">
              <w:rPr>
                <w:rFonts w:hint="eastAsia"/>
              </w:rPr>
              <w:t>表</w:t>
            </w:r>
          </w:p>
        </w:tc>
        <w:tc>
          <w:tcPr>
            <w:tcW w:w="4643" w:type="dxa"/>
            <w:shd w:val="clear" w:color="C0C0C0" w:fill="auto"/>
          </w:tcPr>
          <w:p w14:paraId="1C714D41" w14:textId="58433BE7" w:rsidR="00D0179C" w:rsidRPr="00ED43B6" w:rsidRDefault="00EB0E79" w:rsidP="009C5F46">
            <w:pPr>
              <w:pStyle w:val="a0"/>
            </w:pPr>
            <w:proofErr w:type="spellStart"/>
            <w:r w:rsidRPr="00ED43B6">
              <w:t>audit_user</w:t>
            </w:r>
            <w:proofErr w:type="spellEnd"/>
          </w:p>
          <w:p w14:paraId="2D9CA1BE" w14:textId="77777777" w:rsidR="0097711E" w:rsidRPr="00ED43B6" w:rsidRDefault="0097711E" w:rsidP="009C5F46">
            <w:pPr>
              <w:pStyle w:val="a0"/>
            </w:pPr>
            <w:r w:rsidRPr="00ED43B6">
              <w:t>id</w:t>
            </w:r>
            <w:r w:rsidRPr="00ED43B6">
              <w:rPr>
                <w:rFonts w:hint="eastAsia"/>
              </w:rPr>
              <w:t>用户</w:t>
            </w:r>
            <w:r w:rsidRPr="00ED43B6">
              <w:rPr>
                <w:rFonts w:hint="eastAsia"/>
              </w:rPr>
              <w:t>ID</w:t>
            </w:r>
          </w:p>
          <w:p w14:paraId="58E15E91" w14:textId="77777777" w:rsidR="0097711E" w:rsidRPr="00ED43B6" w:rsidRDefault="00872CCD" w:rsidP="009C5F46">
            <w:pPr>
              <w:pStyle w:val="a0"/>
            </w:pPr>
            <w:proofErr w:type="spellStart"/>
            <w:r w:rsidRPr="00ED43B6">
              <w:rPr>
                <w:rFonts w:hint="eastAsia"/>
              </w:rPr>
              <w:t>audit</w:t>
            </w:r>
            <w:r w:rsidRPr="00ED43B6">
              <w:t>_name</w:t>
            </w:r>
            <w:proofErr w:type="spellEnd"/>
            <w:r w:rsidRPr="00ED43B6">
              <w:t xml:space="preserve"> </w:t>
            </w:r>
            <w:r w:rsidR="0023502A" w:rsidRPr="00ED43B6">
              <w:rPr>
                <w:rFonts w:hint="eastAsia"/>
              </w:rPr>
              <w:t>登录用户名</w:t>
            </w:r>
          </w:p>
          <w:p w14:paraId="7D9509AA" w14:textId="7D77BA88" w:rsidR="0023502A" w:rsidRPr="00ED43B6" w:rsidRDefault="0023502A" w:rsidP="009C5F46">
            <w:pPr>
              <w:pStyle w:val="a0"/>
            </w:pPr>
            <w:r w:rsidRPr="00ED43B6">
              <w:t xml:space="preserve">name </w:t>
            </w:r>
            <w:r w:rsidRPr="00ED43B6">
              <w:rPr>
                <w:rFonts w:hint="eastAsia"/>
              </w:rPr>
              <w:t>登录用户</w:t>
            </w:r>
            <w:r w:rsidR="009E43E3" w:rsidRPr="00ED43B6">
              <w:rPr>
                <w:rFonts w:hint="eastAsia"/>
              </w:rPr>
              <w:t>中文名</w:t>
            </w:r>
            <w:r w:rsidR="00AB7AD9" w:rsidRPr="00ED43B6">
              <w:t>(</w:t>
            </w:r>
            <w:r w:rsidR="00AB7AD9" w:rsidRPr="00ED43B6">
              <w:rPr>
                <w:rFonts w:hint="eastAsia"/>
              </w:rPr>
              <w:t>可能</w:t>
            </w:r>
            <w:r w:rsidR="007041E0" w:rsidRPr="00ED43B6">
              <w:rPr>
                <w:rFonts w:hint="eastAsia"/>
              </w:rPr>
              <w:t>为空</w:t>
            </w:r>
            <w:r w:rsidR="00AB7AD9" w:rsidRPr="00ED43B6">
              <w:t>)</w:t>
            </w:r>
          </w:p>
        </w:tc>
      </w:tr>
    </w:tbl>
    <w:p w14:paraId="586E3124" w14:textId="77777777" w:rsidR="00572D9F" w:rsidRPr="00572D9F" w:rsidRDefault="00572D9F" w:rsidP="009C5F46">
      <w:pPr>
        <w:pStyle w:val="a0"/>
      </w:pPr>
    </w:p>
    <w:p w14:paraId="34558F36" w14:textId="0B1B65BD" w:rsidR="00245582" w:rsidRDefault="00055D41" w:rsidP="00B70070">
      <w:pPr>
        <w:pStyle w:val="2"/>
      </w:pPr>
      <w:bookmarkStart w:id="19" w:name="_Toc25833292"/>
      <w:r>
        <w:rPr>
          <w:rFonts w:hint="eastAsia"/>
        </w:rPr>
        <w:t>存储引擎选择</w:t>
      </w:r>
      <w:bookmarkEnd w:id="19"/>
    </w:p>
    <w:p w14:paraId="731F09F9" w14:textId="36114646" w:rsidR="00731C55" w:rsidRPr="00731C55" w:rsidRDefault="00731C55" w:rsidP="009C5F46">
      <w:pPr>
        <w:pStyle w:val="a0"/>
      </w:pPr>
      <w:r>
        <w:rPr>
          <w:rFonts w:hint="eastAsia"/>
        </w:rPr>
        <w:t xml:space="preserve">MySQL </w:t>
      </w:r>
      <w:proofErr w:type="spellStart"/>
      <w:r>
        <w:rPr>
          <w:rFonts w:hint="eastAsia"/>
        </w:rPr>
        <w:t>InnoDB</w:t>
      </w:r>
      <w:r w:rsidR="00314354">
        <w:t>s</w:t>
      </w:r>
      <w:proofErr w:type="spellEnd"/>
    </w:p>
    <w:p w14:paraId="79F21D27" w14:textId="52403D43" w:rsidR="00032B12" w:rsidRDefault="00E453CB" w:rsidP="00032B12">
      <w:pPr>
        <w:pStyle w:val="2"/>
      </w:pPr>
      <w:bookmarkStart w:id="20" w:name="_Toc25833293"/>
      <w:r>
        <w:rPr>
          <w:rFonts w:hint="eastAsia"/>
        </w:rPr>
        <w:t>详细的表结构</w:t>
      </w:r>
      <w:r w:rsidR="00032B12">
        <w:rPr>
          <w:rFonts w:hint="eastAsia"/>
        </w:rPr>
        <w:t>设计</w:t>
      </w:r>
      <w:bookmarkEnd w:id="20"/>
    </w:p>
    <w:p w14:paraId="0AAA58E6" w14:textId="1FE0DDB2" w:rsidR="00067ABA" w:rsidRDefault="005770EE" w:rsidP="00A001DE">
      <w:pPr>
        <w:pStyle w:val="3"/>
      </w:pPr>
      <w:bookmarkStart w:id="21" w:name="_Toc25833294"/>
      <w:r>
        <w:rPr>
          <w:rFonts w:hint="eastAsia"/>
        </w:rPr>
        <w:t>用户角色</w:t>
      </w:r>
      <w:r w:rsidR="005C07F5">
        <w:rPr>
          <w:rFonts w:hint="eastAsia"/>
        </w:rPr>
        <w:t>表</w:t>
      </w:r>
      <w:r w:rsidR="00C065CE">
        <w:rPr>
          <w:rFonts w:hint="eastAsia"/>
        </w:rPr>
        <w:t>(</w:t>
      </w:r>
      <w:proofErr w:type="spellStart"/>
      <w:r w:rsidR="00B65DF7">
        <w:t>yunying_</w:t>
      </w:r>
      <w:r w:rsidR="00C065CE">
        <w:t>user_roles</w:t>
      </w:r>
      <w:proofErr w:type="spellEnd"/>
      <w:r w:rsidR="00C065CE">
        <w:rPr>
          <w:rFonts w:hint="eastAsia"/>
        </w:rPr>
        <w:t>)</w:t>
      </w:r>
      <w:bookmarkEnd w:id="21"/>
    </w:p>
    <w:p w14:paraId="085AA637" w14:textId="010FE297" w:rsidR="004E128E" w:rsidRPr="004E128E" w:rsidRDefault="004E128E" w:rsidP="009C5F46">
      <w:pPr>
        <w:pStyle w:val="a0"/>
      </w:pPr>
      <w:r>
        <w:rPr>
          <w:rFonts w:hint="eastAsia"/>
        </w:rPr>
        <w:t>该表主要是</w:t>
      </w:r>
      <w:r w:rsidR="00EE2DF3">
        <w:rPr>
          <w:rFonts w:hint="eastAsia"/>
        </w:rPr>
        <w:t>用于</w:t>
      </w:r>
      <w:r>
        <w:rPr>
          <w:rFonts w:hint="eastAsia"/>
        </w:rPr>
        <w:t>存储用户和角色之间绑定关系</w:t>
      </w:r>
    </w:p>
    <w:p w14:paraId="476FA4E7" w14:textId="1A5228AE" w:rsidR="00296C83" w:rsidRPr="00FF53C8" w:rsidRDefault="008C1877" w:rsidP="009C5F46">
      <w:pPr>
        <w:pStyle w:val="a0"/>
      </w:pPr>
      <w:r w:rsidRPr="008C1877">
        <w:rPr>
          <w:noProof/>
        </w:rPr>
        <w:drawing>
          <wp:inline distT="0" distB="0" distL="0" distR="0" wp14:anchorId="5CEF4E63" wp14:editId="5BD8FEE8">
            <wp:extent cx="5759450" cy="125603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1256030"/>
                    </a:xfrm>
                    <a:prstGeom prst="rect">
                      <a:avLst/>
                    </a:prstGeom>
                  </pic:spPr>
                </pic:pic>
              </a:graphicData>
            </a:graphic>
          </wp:inline>
        </w:drawing>
      </w:r>
    </w:p>
    <w:p w14:paraId="7720A4EF" w14:textId="46CB97AD" w:rsidR="00A97F61" w:rsidRDefault="00A97F61" w:rsidP="00A97F61">
      <w:pPr>
        <w:pStyle w:val="3"/>
      </w:pPr>
      <w:bookmarkStart w:id="22" w:name="_Toc25833295"/>
      <w:r>
        <w:rPr>
          <w:rFonts w:hint="eastAsia"/>
        </w:rPr>
        <w:t>角色表</w:t>
      </w:r>
      <w:r>
        <w:rPr>
          <w:rFonts w:hint="eastAsia"/>
        </w:rPr>
        <w:t>(</w:t>
      </w:r>
      <w:proofErr w:type="spellStart"/>
      <w:r w:rsidR="00036237">
        <w:t>yunying_</w:t>
      </w:r>
      <w:r>
        <w:t>roles</w:t>
      </w:r>
      <w:proofErr w:type="spellEnd"/>
      <w:r>
        <w:rPr>
          <w:rFonts w:hint="eastAsia"/>
        </w:rPr>
        <w:t>)</w:t>
      </w:r>
      <w:bookmarkEnd w:id="22"/>
    </w:p>
    <w:p w14:paraId="729D5E68" w14:textId="7AAD0673" w:rsidR="00802D41" w:rsidRDefault="00871765" w:rsidP="009C5F46">
      <w:pPr>
        <w:pStyle w:val="a0"/>
      </w:pPr>
      <w:r w:rsidRPr="00871765">
        <w:rPr>
          <w:noProof/>
        </w:rPr>
        <w:lastRenderedPageBreak/>
        <w:drawing>
          <wp:inline distT="0" distB="0" distL="0" distR="0" wp14:anchorId="5ADD596B" wp14:editId="77604549">
            <wp:extent cx="5759450" cy="221361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213610"/>
                    </a:xfrm>
                    <a:prstGeom prst="rect">
                      <a:avLst/>
                    </a:prstGeom>
                  </pic:spPr>
                </pic:pic>
              </a:graphicData>
            </a:graphic>
          </wp:inline>
        </w:drawing>
      </w:r>
    </w:p>
    <w:p w14:paraId="7D0F711C" w14:textId="71B087CF" w:rsidR="00EF7039" w:rsidRDefault="00EF7039" w:rsidP="009C5F46">
      <w:pPr>
        <w:pStyle w:val="a0"/>
      </w:pPr>
      <w:r>
        <w:rPr>
          <w:rFonts w:hint="eastAsia"/>
        </w:rPr>
        <w:t>角色表多了很多冗余字段</w:t>
      </w:r>
      <w:r w:rsidR="00962F15">
        <w:rPr>
          <w:rFonts w:hint="eastAsia"/>
        </w:rPr>
        <w:t>如</w:t>
      </w:r>
      <w:r w:rsidR="00962F15">
        <w:rPr>
          <w:rFonts w:hint="eastAsia"/>
        </w:rPr>
        <w:t xml:space="preserve">: </w:t>
      </w:r>
      <w:proofErr w:type="spellStart"/>
      <w:r w:rsidR="00962F15">
        <w:t>pid</w:t>
      </w:r>
      <w:proofErr w:type="spellEnd"/>
      <w:r w:rsidR="00962F15">
        <w:t xml:space="preserve">, </w:t>
      </w:r>
      <w:proofErr w:type="spellStart"/>
      <w:r w:rsidR="00962F15">
        <w:t>lft</w:t>
      </w:r>
      <w:proofErr w:type="spellEnd"/>
      <w:r w:rsidR="00962F15">
        <w:t xml:space="preserve">, </w:t>
      </w:r>
      <w:proofErr w:type="spellStart"/>
      <w:r w:rsidR="00962F15">
        <w:t>rgt</w:t>
      </w:r>
      <w:proofErr w:type="spellEnd"/>
      <w:r w:rsidR="00962F15">
        <w:t>, level</w:t>
      </w:r>
      <w:r>
        <w:rPr>
          <w:rFonts w:hint="eastAsia"/>
        </w:rPr>
        <w:t>,</w:t>
      </w:r>
      <w:r>
        <w:rPr>
          <w:rFonts w:hint="eastAsia"/>
        </w:rPr>
        <w:t>主要是便于查询</w:t>
      </w:r>
    </w:p>
    <w:p w14:paraId="619E028B" w14:textId="37D5F430" w:rsidR="00CB0602" w:rsidRDefault="00CB0602" w:rsidP="00CB0602">
      <w:pPr>
        <w:pStyle w:val="3"/>
      </w:pPr>
      <w:bookmarkStart w:id="23" w:name="_Toc25833296"/>
      <w:r>
        <w:rPr>
          <w:rFonts w:hint="eastAsia"/>
        </w:rPr>
        <w:t>角色</w:t>
      </w:r>
      <w:r w:rsidR="002D6162">
        <w:rPr>
          <w:rFonts w:hint="eastAsia"/>
        </w:rPr>
        <w:t>权限</w:t>
      </w:r>
      <w:r>
        <w:rPr>
          <w:rFonts w:hint="eastAsia"/>
        </w:rPr>
        <w:t>表</w:t>
      </w:r>
      <w:r>
        <w:rPr>
          <w:rFonts w:hint="eastAsia"/>
        </w:rPr>
        <w:t>(</w:t>
      </w:r>
      <w:proofErr w:type="spellStart"/>
      <w:r>
        <w:t>yunying_</w:t>
      </w:r>
      <w:r w:rsidR="005A5882">
        <w:t>role_</w:t>
      </w:r>
      <w:r w:rsidR="008F146E">
        <w:rPr>
          <w:rFonts w:hint="eastAsia"/>
        </w:rPr>
        <w:t>per</w:t>
      </w:r>
      <w:r w:rsidR="008F146E">
        <w:t>missions</w:t>
      </w:r>
      <w:proofErr w:type="spellEnd"/>
      <w:r>
        <w:rPr>
          <w:rFonts w:hint="eastAsia"/>
        </w:rPr>
        <w:t>)</w:t>
      </w:r>
      <w:bookmarkEnd w:id="23"/>
    </w:p>
    <w:p w14:paraId="60FA9C05" w14:textId="1728D4D0" w:rsidR="00CF35D8" w:rsidRDefault="00203730" w:rsidP="009C5F46">
      <w:pPr>
        <w:pStyle w:val="a0"/>
      </w:pPr>
      <w:r w:rsidRPr="00203730">
        <w:rPr>
          <w:noProof/>
        </w:rPr>
        <w:drawing>
          <wp:inline distT="0" distB="0" distL="0" distR="0" wp14:anchorId="56D7616A" wp14:editId="2D1D4E1C">
            <wp:extent cx="5759450" cy="132905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329055"/>
                    </a:xfrm>
                    <a:prstGeom prst="rect">
                      <a:avLst/>
                    </a:prstGeom>
                  </pic:spPr>
                </pic:pic>
              </a:graphicData>
            </a:graphic>
          </wp:inline>
        </w:drawing>
      </w:r>
    </w:p>
    <w:p w14:paraId="47AE8504" w14:textId="49697424" w:rsidR="008B03AA" w:rsidRDefault="008B03AA" w:rsidP="009C5F46">
      <w:pPr>
        <w:pStyle w:val="a0"/>
      </w:pPr>
      <w:r>
        <w:rPr>
          <w:rFonts w:hint="eastAsia"/>
        </w:rPr>
        <w:t>角色跟权限的关联表</w:t>
      </w:r>
    </w:p>
    <w:p w14:paraId="361AFBBB" w14:textId="2D6D56FE" w:rsidR="00CD029F" w:rsidRDefault="00CD029F" w:rsidP="00CD029F">
      <w:pPr>
        <w:pStyle w:val="3"/>
      </w:pPr>
      <w:bookmarkStart w:id="24" w:name="_Toc25833297"/>
      <w:r>
        <w:rPr>
          <w:rFonts w:hint="eastAsia"/>
        </w:rPr>
        <w:t>权限表</w:t>
      </w:r>
      <w:r>
        <w:rPr>
          <w:rFonts w:hint="eastAsia"/>
        </w:rPr>
        <w:t>(</w:t>
      </w:r>
      <w:proofErr w:type="spellStart"/>
      <w:r w:rsidR="00837551">
        <w:t>yunying</w:t>
      </w:r>
      <w:r>
        <w:t>_</w:t>
      </w:r>
      <w:r>
        <w:rPr>
          <w:rFonts w:hint="eastAsia"/>
        </w:rPr>
        <w:t>per</w:t>
      </w:r>
      <w:r>
        <w:t>missions</w:t>
      </w:r>
      <w:proofErr w:type="spellEnd"/>
      <w:r>
        <w:rPr>
          <w:rFonts w:hint="eastAsia"/>
        </w:rPr>
        <w:t>)</w:t>
      </w:r>
      <w:bookmarkEnd w:id="24"/>
    </w:p>
    <w:p w14:paraId="584A513A" w14:textId="77397A2F" w:rsidR="00CD029F" w:rsidRDefault="00C03B66" w:rsidP="009C5F46">
      <w:pPr>
        <w:pStyle w:val="a0"/>
      </w:pPr>
      <w:r w:rsidRPr="00C03B66">
        <w:rPr>
          <w:noProof/>
        </w:rPr>
        <w:drawing>
          <wp:inline distT="0" distB="0" distL="0" distR="0" wp14:anchorId="731150D6" wp14:editId="27B2F973">
            <wp:extent cx="5759450" cy="168592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685925"/>
                    </a:xfrm>
                    <a:prstGeom prst="rect">
                      <a:avLst/>
                    </a:prstGeom>
                  </pic:spPr>
                </pic:pic>
              </a:graphicData>
            </a:graphic>
          </wp:inline>
        </w:drawing>
      </w:r>
    </w:p>
    <w:p w14:paraId="0A643995" w14:textId="29709208" w:rsidR="00026CA0" w:rsidRDefault="00533950" w:rsidP="009C5F46">
      <w:pPr>
        <w:pStyle w:val="a0"/>
      </w:pPr>
      <w:r>
        <w:t>project</w:t>
      </w:r>
      <w:r>
        <w:rPr>
          <w:rFonts w:hint="eastAsia"/>
        </w:rPr>
        <w:t>用于区分项目</w:t>
      </w:r>
      <w:r>
        <w:rPr>
          <w:rFonts w:hint="eastAsia"/>
        </w:rPr>
        <w:t>,</w:t>
      </w:r>
      <w:r>
        <w:rPr>
          <w:rFonts w:hint="eastAsia"/>
        </w:rPr>
        <w:t>例如</w:t>
      </w:r>
      <w:r>
        <w:rPr>
          <w:rFonts w:hint="eastAsia"/>
        </w:rPr>
        <w:t>EMS</w:t>
      </w:r>
      <w:r>
        <w:rPr>
          <w:rFonts w:hint="eastAsia"/>
        </w:rPr>
        <w:t>、</w:t>
      </w:r>
      <w:r>
        <w:rPr>
          <w:rFonts w:hint="eastAsia"/>
        </w:rPr>
        <w:t>CMS</w:t>
      </w:r>
      <w:r>
        <w:rPr>
          <w:rFonts w:hint="eastAsia"/>
        </w:rPr>
        <w:t>等</w:t>
      </w:r>
    </w:p>
    <w:p w14:paraId="5E9EF626" w14:textId="353310EB" w:rsidR="00533950" w:rsidRDefault="00533950" w:rsidP="009C5F46">
      <w:pPr>
        <w:pStyle w:val="a0"/>
      </w:pPr>
      <w:r>
        <w:rPr>
          <w:rFonts w:hint="eastAsia"/>
        </w:rPr>
        <w:t>根据</w:t>
      </w:r>
      <w:r w:rsidRPr="002D1502">
        <w:rPr>
          <w:rFonts w:hint="eastAsia"/>
          <w:color w:val="FF0000"/>
        </w:rPr>
        <w:t>路由</w:t>
      </w:r>
      <w:r>
        <w:rPr>
          <w:rFonts w:hint="eastAsia"/>
        </w:rPr>
        <w:t>、</w:t>
      </w:r>
      <w:r w:rsidRPr="002D1502">
        <w:rPr>
          <w:color w:val="FF0000"/>
        </w:rPr>
        <w:t>http</w:t>
      </w:r>
      <w:r w:rsidRPr="002D1502">
        <w:rPr>
          <w:rFonts w:hint="eastAsia"/>
          <w:color w:val="FF0000"/>
        </w:rPr>
        <w:t>请求方法</w:t>
      </w:r>
      <w:r>
        <w:rPr>
          <w:rFonts w:hint="eastAsia"/>
        </w:rPr>
        <w:t>来判断用户是否有操作权限</w:t>
      </w:r>
    </w:p>
    <w:p w14:paraId="0A01737B" w14:textId="2DF34AEA" w:rsidR="00C86DF8" w:rsidRDefault="00E007AD" w:rsidP="00E50A0F">
      <w:pPr>
        <w:pStyle w:val="3"/>
      </w:pPr>
      <w:bookmarkStart w:id="25" w:name="_Toc25833298"/>
      <w:r>
        <w:rPr>
          <w:rFonts w:hint="eastAsia"/>
        </w:rPr>
        <w:t>用户</w:t>
      </w:r>
      <w:r w:rsidR="007537A7">
        <w:rPr>
          <w:rFonts w:hint="eastAsia"/>
        </w:rPr>
        <w:t>临时</w:t>
      </w:r>
      <w:r>
        <w:rPr>
          <w:rFonts w:hint="eastAsia"/>
        </w:rPr>
        <w:t>权限表</w:t>
      </w:r>
      <w:r w:rsidR="00C86DF8">
        <w:rPr>
          <w:rFonts w:hint="eastAsia"/>
        </w:rPr>
        <w:t>(</w:t>
      </w:r>
      <w:proofErr w:type="spellStart"/>
      <w:r w:rsidR="00C86DF8">
        <w:t>yunying</w:t>
      </w:r>
      <w:r w:rsidR="00AD42B7">
        <w:t>_user_temporary</w:t>
      </w:r>
      <w:r w:rsidR="00C86DF8">
        <w:t>_</w:t>
      </w:r>
      <w:r w:rsidR="00C86DF8">
        <w:rPr>
          <w:rFonts w:hint="eastAsia"/>
        </w:rPr>
        <w:t>per</w:t>
      </w:r>
      <w:r w:rsidR="00C86DF8">
        <w:t>missions</w:t>
      </w:r>
      <w:proofErr w:type="spellEnd"/>
      <w:r w:rsidR="00C86DF8">
        <w:rPr>
          <w:rFonts w:hint="eastAsia"/>
        </w:rPr>
        <w:t>)</w:t>
      </w:r>
      <w:bookmarkEnd w:id="25"/>
    </w:p>
    <w:p w14:paraId="28CBE1C1" w14:textId="0BD99675" w:rsidR="00C62ECD" w:rsidRDefault="001B6724" w:rsidP="009C5F46">
      <w:pPr>
        <w:pStyle w:val="a0"/>
      </w:pPr>
      <w:r w:rsidRPr="001B6724">
        <w:rPr>
          <w:noProof/>
        </w:rPr>
        <w:lastRenderedPageBreak/>
        <w:drawing>
          <wp:inline distT="0" distB="0" distL="0" distR="0" wp14:anchorId="356DBEC7" wp14:editId="51D2F93B">
            <wp:extent cx="5759450" cy="148399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483995"/>
                    </a:xfrm>
                    <a:prstGeom prst="rect">
                      <a:avLst/>
                    </a:prstGeom>
                  </pic:spPr>
                </pic:pic>
              </a:graphicData>
            </a:graphic>
          </wp:inline>
        </w:drawing>
      </w:r>
    </w:p>
    <w:p w14:paraId="20754953" w14:textId="15A01FB1" w:rsidR="00A77CF2" w:rsidRDefault="00680097" w:rsidP="00A77CF2">
      <w:pPr>
        <w:pStyle w:val="1"/>
      </w:pPr>
      <w:bookmarkStart w:id="26" w:name="_Toc25833299"/>
      <w:r>
        <w:rPr>
          <w:rFonts w:hint="eastAsia"/>
        </w:rPr>
        <w:t>功能</w:t>
      </w:r>
      <w:r w:rsidR="00B36388">
        <w:rPr>
          <w:rFonts w:hint="eastAsia"/>
        </w:rPr>
        <w:t>设计</w:t>
      </w:r>
      <w:bookmarkEnd w:id="26"/>
    </w:p>
    <w:p w14:paraId="1DC81802" w14:textId="2C190209" w:rsidR="00626663" w:rsidRDefault="00680097" w:rsidP="008550AF">
      <w:pPr>
        <w:pStyle w:val="2"/>
      </w:pPr>
      <w:bookmarkStart w:id="27" w:name="_Toc25833300"/>
      <w:r>
        <w:rPr>
          <w:rFonts w:hint="eastAsia"/>
        </w:rPr>
        <w:t>角色</w:t>
      </w:r>
      <w:r w:rsidR="005A45CD">
        <w:rPr>
          <w:rFonts w:hint="eastAsia"/>
        </w:rPr>
        <w:t>Service</w:t>
      </w:r>
      <w:bookmarkEnd w:id="27"/>
    </w:p>
    <w:tbl>
      <w:tblPr>
        <w:tblStyle w:val="a7"/>
        <w:tblW w:w="0" w:type="auto"/>
        <w:tblLook w:val="04A0" w:firstRow="1" w:lastRow="0" w:firstColumn="1" w:lastColumn="0" w:noHBand="0" w:noVBand="1"/>
      </w:tblPr>
      <w:tblGrid>
        <w:gridCol w:w="4643"/>
        <w:gridCol w:w="4643"/>
      </w:tblGrid>
      <w:tr w:rsidR="0085202D" w14:paraId="756F7EFE" w14:textId="77777777" w:rsidTr="00935D3D">
        <w:tc>
          <w:tcPr>
            <w:tcW w:w="4643" w:type="dxa"/>
          </w:tcPr>
          <w:p w14:paraId="29B2F52B" w14:textId="0927510F" w:rsidR="0085202D" w:rsidRDefault="0085202D" w:rsidP="009C5F46">
            <w:pPr>
              <w:pStyle w:val="a0"/>
            </w:pPr>
            <w:r>
              <w:rPr>
                <w:rFonts w:hint="eastAsia"/>
              </w:rPr>
              <w:t>创建</w:t>
            </w:r>
          </w:p>
        </w:tc>
        <w:tc>
          <w:tcPr>
            <w:tcW w:w="4643" w:type="dxa"/>
          </w:tcPr>
          <w:p w14:paraId="484E9035" w14:textId="77777777" w:rsidR="001661CE" w:rsidRDefault="00E54968" w:rsidP="009C5F46">
            <w:pPr>
              <w:pStyle w:val="a0"/>
            </w:pPr>
            <w:proofErr w:type="gramStart"/>
            <w:r>
              <w:t>Create(</w:t>
            </w:r>
            <w:proofErr w:type="gramEnd"/>
            <w:r>
              <w:t>$</w:t>
            </w:r>
            <w:proofErr w:type="spellStart"/>
            <w:r>
              <w:t>referenceId</w:t>
            </w:r>
            <w:proofErr w:type="spellEnd"/>
            <w:r>
              <w:t>, $type, $name, $</w:t>
            </w:r>
            <w:proofErr w:type="spellStart"/>
            <w:r>
              <w:t>desc</w:t>
            </w:r>
            <w:proofErr w:type="spellEnd"/>
            <w:r>
              <w:t>)</w:t>
            </w:r>
          </w:p>
          <w:p w14:paraId="51744B09" w14:textId="75F04A1F" w:rsidR="00DF7F77" w:rsidRPr="00447931" w:rsidRDefault="00DF7F77" w:rsidP="009C5F46">
            <w:pPr>
              <w:pStyle w:val="a0"/>
            </w:pPr>
            <w:r>
              <w:rPr>
                <w:rFonts w:hint="eastAsia"/>
              </w:rPr>
              <w:t>创建角色分为三类</w:t>
            </w:r>
            <w:r>
              <w:rPr>
                <w:rFonts w:hint="eastAsia"/>
              </w:rPr>
              <w:t xml:space="preserve">: </w:t>
            </w:r>
            <w:r>
              <w:rPr>
                <w:rFonts w:hint="eastAsia"/>
              </w:rPr>
              <w:t>子角色、兄弟角色、</w:t>
            </w:r>
            <w:r w:rsidR="006E3BF0">
              <w:rPr>
                <w:rFonts w:hint="eastAsia"/>
              </w:rPr>
              <w:t>ROOT</w:t>
            </w:r>
            <w:r w:rsidR="006E3BF0">
              <w:rPr>
                <w:rFonts w:hint="eastAsia"/>
              </w:rPr>
              <w:t>下一层的角色</w:t>
            </w:r>
            <w:r w:rsidR="006E3BF0">
              <w:rPr>
                <w:rFonts w:hint="eastAsia"/>
              </w:rPr>
              <w:t>(ROOT</w:t>
            </w:r>
            <w:r w:rsidR="006E3BF0">
              <w:rPr>
                <w:rFonts w:hint="eastAsia"/>
              </w:rPr>
              <w:t>为保留角色</w:t>
            </w:r>
            <w:r w:rsidR="006E3BF0">
              <w:rPr>
                <w:rFonts w:hint="eastAsia"/>
              </w:rPr>
              <w:t>)</w:t>
            </w:r>
          </w:p>
        </w:tc>
      </w:tr>
      <w:tr w:rsidR="0085202D" w14:paraId="46DFF8C4" w14:textId="77777777" w:rsidTr="00935D3D">
        <w:tc>
          <w:tcPr>
            <w:tcW w:w="4643" w:type="dxa"/>
          </w:tcPr>
          <w:p w14:paraId="5167D799" w14:textId="2C48FA59" w:rsidR="0085202D" w:rsidRDefault="00793485" w:rsidP="009C5F46">
            <w:pPr>
              <w:pStyle w:val="a0"/>
            </w:pPr>
            <w:r>
              <w:rPr>
                <w:rFonts w:hint="eastAsia"/>
              </w:rPr>
              <w:t>删除</w:t>
            </w:r>
          </w:p>
        </w:tc>
        <w:tc>
          <w:tcPr>
            <w:tcW w:w="4643" w:type="dxa"/>
          </w:tcPr>
          <w:p w14:paraId="26B71B21" w14:textId="77777777" w:rsidR="00754C92" w:rsidRPr="00C232AF" w:rsidRDefault="00754C92" w:rsidP="00C232AF">
            <w:pPr>
              <w:pStyle w:val="a0"/>
            </w:pPr>
            <w:r w:rsidRPr="00C232AF">
              <w:t>// 1</w:t>
            </w:r>
            <w:r w:rsidRPr="00C232AF">
              <w:t>、拿到关联的角色</w:t>
            </w:r>
            <w:r w:rsidRPr="00C232AF">
              <w:t>IDs</w:t>
            </w:r>
            <w:r w:rsidRPr="00C232AF">
              <w:t>（自己以及其下所有子角色）</w:t>
            </w:r>
            <w:r w:rsidRPr="00C232AF">
              <w:br/>
              <w:t xml:space="preserve">// </w:t>
            </w:r>
            <w:r w:rsidRPr="00C232AF">
              <w:t>放到这里主要是下面重建角色之后就拿不到关联角色</w:t>
            </w:r>
            <w:r w:rsidRPr="00C232AF">
              <w:t>IDs</w:t>
            </w:r>
            <w:r w:rsidRPr="00C232AF">
              <w:t>了</w:t>
            </w:r>
          </w:p>
          <w:p w14:paraId="7A17CB15" w14:textId="77777777" w:rsidR="00754C92" w:rsidRPr="00C232AF" w:rsidRDefault="00754C92" w:rsidP="00C232AF">
            <w:pPr>
              <w:pStyle w:val="a0"/>
            </w:pPr>
            <w:r w:rsidRPr="00C232AF">
              <w:t>// 2</w:t>
            </w:r>
            <w:r w:rsidRPr="00C232AF">
              <w:t>、锁表、删除角色</w:t>
            </w:r>
            <w:r w:rsidRPr="00C232AF">
              <w:t>,</w:t>
            </w:r>
            <w:r w:rsidRPr="00C232AF">
              <w:t>以及被删除角色的全部子角色、并对当前角色所在树位置以后的角色变更</w:t>
            </w:r>
            <w:proofErr w:type="spellStart"/>
            <w:r w:rsidRPr="00C232AF">
              <w:t>lft</w:t>
            </w:r>
            <w:proofErr w:type="spellEnd"/>
            <w:r w:rsidRPr="00C232AF">
              <w:t>、</w:t>
            </w:r>
            <w:proofErr w:type="spellStart"/>
            <w:r w:rsidRPr="00C232AF">
              <w:t>rgt</w:t>
            </w:r>
            <w:proofErr w:type="spellEnd"/>
            <w:r w:rsidRPr="00C232AF">
              <w:t>值</w:t>
            </w:r>
            <w:r w:rsidRPr="00C232AF">
              <w:t>,</w:t>
            </w:r>
            <w:r w:rsidRPr="00C232AF">
              <w:t>解锁</w:t>
            </w:r>
          </w:p>
          <w:p w14:paraId="358E5606" w14:textId="77777777" w:rsidR="00DC5438" w:rsidRPr="00C232AF" w:rsidRDefault="00754C92" w:rsidP="00C232AF">
            <w:pPr>
              <w:pStyle w:val="a0"/>
            </w:pPr>
            <w:r w:rsidRPr="00C232AF">
              <w:t>// 3</w:t>
            </w:r>
            <w:r w:rsidRPr="00C232AF">
              <w:t>、开启事务、根据待删除角色全部子角色</w:t>
            </w:r>
            <w:r w:rsidRPr="00C232AF">
              <w:t>ID</w:t>
            </w:r>
            <w:r w:rsidRPr="00C232AF">
              <w:t>（包括自己）</w:t>
            </w:r>
            <w:r w:rsidRPr="00C232AF">
              <w:t>,</w:t>
            </w:r>
            <w:r w:rsidRPr="00C232AF">
              <w:t>删除角色关联的权限记录、用户关联的角色记录、提交事务</w:t>
            </w:r>
          </w:p>
          <w:p w14:paraId="6A096E23" w14:textId="77777777" w:rsidR="00757157" w:rsidRPr="00C232AF" w:rsidRDefault="00757157" w:rsidP="00C232AF">
            <w:pPr>
              <w:pStyle w:val="a0"/>
            </w:pPr>
          </w:p>
          <w:p w14:paraId="17C6F634" w14:textId="224FE4A7" w:rsidR="00935D3D" w:rsidRPr="00C232AF" w:rsidRDefault="00935D3D" w:rsidP="00C232AF">
            <w:pPr>
              <w:pStyle w:val="a0"/>
            </w:pPr>
            <w:r w:rsidRPr="00C232AF">
              <w:t>delete($</w:t>
            </w:r>
            <w:proofErr w:type="spellStart"/>
            <w:r w:rsidRPr="00C232AF">
              <w:t>roleId</w:t>
            </w:r>
            <w:proofErr w:type="spellEnd"/>
            <w:r w:rsidRPr="00C232AF">
              <w:t>)</w:t>
            </w:r>
          </w:p>
        </w:tc>
      </w:tr>
      <w:tr w:rsidR="0085202D" w14:paraId="082AB64A" w14:textId="77777777" w:rsidTr="00935D3D">
        <w:tc>
          <w:tcPr>
            <w:tcW w:w="4643" w:type="dxa"/>
          </w:tcPr>
          <w:p w14:paraId="195742CF" w14:textId="62D74FEF" w:rsidR="0085202D" w:rsidRDefault="00263007" w:rsidP="009C5F46">
            <w:pPr>
              <w:pStyle w:val="a0"/>
            </w:pPr>
            <w:r>
              <w:rPr>
                <w:rFonts w:hint="eastAsia"/>
              </w:rPr>
              <w:t>根据用户</w:t>
            </w:r>
            <w:r>
              <w:rPr>
                <w:rFonts w:hint="eastAsia"/>
              </w:rPr>
              <w:t>ID</w:t>
            </w:r>
            <w:r>
              <w:rPr>
                <w:rFonts w:hint="eastAsia"/>
              </w:rPr>
              <w:t>获取角色信息</w:t>
            </w:r>
          </w:p>
        </w:tc>
        <w:tc>
          <w:tcPr>
            <w:tcW w:w="4643" w:type="dxa"/>
          </w:tcPr>
          <w:p w14:paraId="43AABD3D" w14:textId="243C7AAB" w:rsidR="006078D5" w:rsidRPr="00447931" w:rsidRDefault="006078D5" w:rsidP="009C5F46">
            <w:pPr>
              <w:pStyle w:val="a0"/>
            </w:pPr>
          </w:p>
        </w:tc>
      </w:tr>
      <w:tr w:rsidR="0085202D" w14:paraId="174A67F8" w14:textId="77777777" w:rsidTr="00935D3D">
        <w:tc>
          <w:tcPr>
            <w:tcW w:w="4643" w:type="dxa"/>
          </w:tcPr>
          <w:p w14:paraId="699FE24A" w14:textId="639E577B" w:rsidR="0085202D" w:rsidRDefault="008542B3" w:rsidP="009C5F46">
            <w:pPr>
              <w:pStyle w:val="a0"/>
            </w:pPr>
            <w:r>
              <w:rPr>
                <w:rFonts w:hint="eastAsia"/>
              </w:rPr>
              <w:t>重建角色树</w:t>
            </w:r>
          </w:p>
        </w:tc>
        <w:tc>
          <w:tcPr>
            <w:tcW w:w="4643" w:type="dxa"/>
          </w:tcPr>
          <w:p w14:paraId="35B90D92" w14:textId="467988F4" w:rsidR="0085202D" w:rsidRPr="00447931" w:rsidRDefault="00F0704E" w:rsidP="00030F65">
            <w:pPr>
              <w:pStyle w:val="a0"/>
            </w:pPr>
            <w:proofErr w:type="gramStart"/>
            <w:r>
              <w:t>R</w:t>
            </w:r>
            <w:r>
              <w:rPr>
                <w:rFonts w:hint="eastAsia"/>
              </w:rPr>
              <w:t>ebuild</w:t>
            </w:r>
            <w:r>
              <w:t>(</w:t>
            </w:r>
            <w:proofErr w:type="gramEnd"/>
            <w:r>
              <w:t>)</w:t>
            </w:r>
          </w:p>
        </w:tc>
      </w:tr>
      <w:tr w:rsidR="0085202D" w14:paraId="773676C0" w14:textId="77777777" w:rsidTr="00935D3D">
        <w:tc>
          <w:tcPr>
            <w:tcW w:w="4643" w:type="dxa"/>
          </w:tcPr>
          <w:p w14:paraId="1C8344FA" w14:textId="65A19342" w:rsidR="0085202D" w:rsidRDefault="00E640EC" w:rsidP="009C5F46">
            <w:pPr>
              <w:pStyle w:val="a0"/>
            </w:pPr>
            <w:r>
              <w:rPr>
                <w:rFonts w:hint="eastAsia"/>
              </w:rPr>
              <w:t>更新</w:t>
            </w:r>
          </w:p>
        </w:tc>
        <w:tc>
          <w:tcPr>
            <w:tcW w:w="4643" w:type="dxa"/>
          </w:tcPr>
          <w:p w14:paraId="72F9E0EA" w14:textId="539A29B6" w:rsidR="0085202D" w:rsidRPr="00447931" w:rsidRDefault="00E640EC" w:rsidP="009C5F46">
            <w:pPr>
              <w:pStyle w:val="a0"/>
            </w:pPr>
            <w:proofErr w:type="gramStart"/>
            <w:r>
              <w:t>Update(</w:t>
            </w:r>
            <w:proofErr w:type="gramEnd"/>
            <w:r>
              <w:t>$</w:t>
            </w:r>
            <w:proofErr w:type="spellStart"/>
            <w:r>
              <w:t>roleId</w:t>
            </w:r>
            <w:proofErr w:type="spellEnd"/>
            <w:r>
              <w:t>, $name, $</w:t>
            </w:r>
            <w:proofErr w:type="spellStart"/>
            <w:r>
              <w:t>desc</w:t>
            </w:r>
            <w:proofErr w:type="spellEnd"/>
            <w:r>
              <w:t xml:space="preserve"> = ‘’)</w:t>
            </w:r>
          </w:p>
        </w:tc>
      </w:tr>
      <w:tr w:rsidR="0085202D" w14:paraId="6C8A1A7E" w14:textId="77777777" w:rsidTr="00935D3D">
        <w:tc>
          <w:tcPr>
            <w:tcW w:w="4643" w:type="dxa"/>
          </w:tcPr>
          <w:p w14:paraId="7F76ACCA" w14:textId="5B321206" w:rsidR="0085202D" w:rsidRDefault="005B7731" w:rsidP="009C5F46">
            <w:pPr>
              <w:pStyle w:val="a0"/>
            </w:pPr>
            <w:r>
              <w:rPr>
                <w:rFonts w:hint="eastAsia"/>
              </w:rPr>
              <w:lastRenderedPageBreak/>
              <w:t>获取角色详情</w:t>
            </w:r>
          </w:p>
        </w:tc>
        <w:tc>
          <w:tcPr>
            <w:tcW w:w="4643" w:type="dxa"/>
          </w:tcPr>
          <w:p w14:paraId="06CFCA21" w14:textId="238400DF" w:rsidR="001F57A7" w:rsidRPr="00447931" w:rsidRDefault="005B7731" w:rsidP="009C5F46">
            <w:pPr>
              <w:pStyle w:val="a0"/>
            </w:pPr>
            <w:proofErr w:type="spellStart"/>
            <w:proofErr w:type="gramStart"/>
            <w:r>
              <w:t>getDetail</w:t>
            </w:r>
            <w:proofErr w:type="spellEnd"/>
            <w:r>
              <w:t>(</w:t>
            </w:r>
            <w:proofErr w:type="spellStart"/>
            <w:proofErr w:type="gramEnd"/>
            <w:r>
              <w:t>int</w:t>
            </w:r>
            <w:proofErr w:type="spellEnd"/>
            <w:r>
              <w:t xml:space="preserve"> $</w:t>
            </w:r>
            <w:proofErr w:type="spellStart"/>
            <w:r>
              <w:t>roleId</w:t>
            </w:r>
            <w:proofErr w:type="spellEnd"/>
            <w:r>
              <w:t>)</w:t>
            </w:r>
          </w:p>
        </w:tc>
      </w:tr>
      <w:tr w:rsidR="009C1AF0" w14:paraId="5278AB11" w14:textId="77777777" w:rsidTr="00935D3D">
        <w:tc>
          <w:tcPr>
            <w:tcW w:w="4643" w:type="dxa"/>
          </w:tcPr>
          <w:p w14:paraId="5D8C0BDB" w14:textId="1E72043F" w:rsidR="009C1AF0" w:rsidRDefault="009C1AF0" w:rsidP="009C5F46">
            <w:pPr>
              <w:pStyle w:val="a0"/>
            </w:pPr>
            <w:r>
              <w:rPr>
                <w:rFonts w:hint="eastAsia"/>
              </w:rPr>
              <w:t>角色列表</w:t>
            </w:r>
          </w:p>
        </w:tc>
        <w:tc>
          <w:tcPr>
            <w:tcW w:w="4643" w:type="dxa"/>
          </w:tcPr>
          <w:p w14:paraId="60AFC72B" w14:textId="4FA5CF0A" w:rsidR="009C1AF0" w:rsidRPr="00447931" w:rsidRDefault="009C1AF0" w:rsidP="009C5F46">
            <w:pPr>
              <w:pStyle w:val="a0"/>
            </w:pPr>
            <w:proofErr w:type="spellStart"/>
            <w:proofErr w:type="gramStart"/>
            <w:r>
              <w:t>getList</w:t>
            </w:r>
            <w:proofErr w:type="spellEnd"/>
            <w:r>
              <w:t>(</w:t>
            </w:r>
            <w:proofErr w:type="gramEnd"/>
            <w:r>
              <w:t xml:space="preserve">page, </w:t>
            </w:r>
            <w:proofErr w:type="spellStart"/>
            <w:r>
              <w:t>pageSize</w:t>
            </w:r>
            <w:proofErr w:type="spellEnd"/>
            <w:r>
              <w:t>, &amp; total)</w:t>
            </w:r>
          </w:p>
        </w:tc>
      </w:tr>
      <w:tr w:rsidR="00192219" w14:paraId="373D7835" w14:textId="77777777" w:rsidTr="00935D3D">
        <w:tc>
          <w:tcPr>
            <w:tcW w:w="4643" w:type="dxa"/>
          </w:tcPr>
          <w:p w14:paraId="1FE407EB" w14:textId="06897FD2" w:rsidR="00192219" w:rsidRDefault="00192219" w:rsidP="009C5F46">
            <w:pPr>
              <w:pStyle w:val="a0"/>
            </w:pPr>
            <w:r>
              <w:rPr>
                <w:rFonts w:hint="eastAsia"/>
              </w:rPr>
              <w:t>指定角色下的用户列表</w:t>
            </w:r>
          </w:p>
        </w:tc>
        <w:tc>
          <w:tcPr>
            <w:tcW w:w="4643" w:type="dxa"/>
          </w:tcPr>
          <w:p w14:paraId="0A1087FC" w14:textId="77777777" w:rsidR="00192219" w:rsidRDefault="00192219" w:rsidP="009C5F46">
            <w:pPr>
              <w:pStyle w:val="a0"/>
            </w:pPr>
          </w:p>
        </w:tc>
      </w:tr>
      <w:tr w:rsidR="00192219" w14:paraId="5592C57E" w14:textId="77777777" w:rsidTr="00935D3D">
        <w:tc>
          <w:tcPr>
            <w:tcW w:w="4643" w:type="dxa"/>
          </w:tcPr>
          <w:p w14:paraId="07FB02B0" w14:textId="57693130" w:rsidR="00192219" w:rsidRPr="00F744E7" w:rsidRDefault="00F744E7" w:rsidP="009C5F46">
            <w:pPr>
              <w:pStyle w:val="a0"/>
            </w:pPr>
            <w:r>
              <w:rPr>
                <w:rFonts w:hint="eastAsia"/>
              </w:rPr>
              <w:t>获取用户所有基于角色的权限</w:t>
            </w:r>
            <w:r>
              <w:rPr>
                <w:rFonts w:hint="eastAsia"/>
              </w:rPr>
              <w:t>IDs</w:t>
            </w:r>
          </w:p>
        </w:tc>
        <w:tc>
          <w:tcPr>
            <w:tcW w:w="4643" w:type="dxa"/>
          </w:tcPr>
          <w:p w14:paraId="43A2BF54" w14:textId="0BD5C369" w:rsidR="00192219" w:rsidRPr="00497844" w:rsidRDefault="00F744E7" w:rsidP="00497844">
            <w:pPr>
              <w:pStyle w:val="a0"/>
            </w:pPr>
            <w:r w:rsidRPr="00497844">
              <w:t xml:space="preserve">@TODO </w:t>
            </w:r>
            <w:r w:rsidRPr="00497844">
              <w:t>这里如果权限很多，如</w:t>
            </w:r>
            <w:r w:rsidRPr="00497844">
              <w:t xml:space="preserve"> root </w:t>
            </w:r>
            <w:r w:rsidRPr="00497844">
              <w:t>角色，会有查询性能问题</w:t>
            </w:r>
          </w:p>
        </w:tc>
      </w:tr>
      <w:tr w:rsidR="00192219" w14:paraId="5A741A8F" w14:textId="77777777" w:rsidTr="00935D3D">
        <w:tc>
          <w:tcPr>
            <w:tcW w:w="4643" w:type="dxa"/>
          </w:tcPr>
          <w:p w14:paraId="4D057EDD" w14:textId="2D2BD36E" w:rsidR="00192219" w:rsidRDefault="00CD79CB" w:rsidP="009C5F46">
            <w:pPr>
              <w:pStyle w:val="a0"/>
            </w:pPr>
            <w:r>
              <w:rPr>
                <w:rFonts w:hint="eastAsia"/>
              </w:rPr>
              <w:t>指定角色下的权限列表</w:t>
            </w:r>
          </w:p>
        </w:tc>
        <w:tc>
          <w:tcPr>
            <w:tcW w:w="4643" w:type="dxa"/>
          </w:tcPr>
          <w:p w14:paraId="66E0D5B9" w14:textId="7676C090" w:rsidR="00192219" w:rsidRPr="00497844" w:rsidRDefault="000F7477" w:rsidP="00497844">
            <w:pPr>
              <w:pStyle w:val="a0"/>
            </w:pPr>
            <w:proofErr w:type="spellStart"/>
            <w:proofErr w:type="gramStart"/>
            <w:r w:rsidRPr="00497844">
              <w:t>getPermissionList</w:t>
            </w:r>
            <w:proofErr w:type="spellEnd"/>
            <w:r w:rsidRPr="00497844">
              <w:t>(</w:t>
            </w:r>
            <w:proofErr w:type="gramEnd"/>
            <w:r w:rsidRPr="00497844">
              <w:t>$</w:t>
            </w:r>
            <w:proofErr w:type="spellStart"/>
            <w:r w:rsidRPr="00497844">
              <w:t>roleId</w:t>
            </w:r>
            <w:proofErr w:type="spellEnd"/>
            <w:r w:rsidRPr="00497844">
              <w:t xml:space="preserve">, </w:t>
            </w:r>
            <w:proofErr w:type="spellStart"/>
            <w:r w:rsidRPr="00497844">
              <w:t>int</w:t>
            </w:r>
            <w:proofErr w:type="spellEnd"/>
            <w:r w:rsidRPr="00497844">
              <w:t xml:space="preserve"> $page, </w:t>
            </w:r>
            <w:proofErr w:type="spellStart"/>
            <w:r w:rsidRPr="00497844">
              <w:t>int</w:t>
            </w:r>
            <w:proofErr w:type="spellEnd"/>
            <w:r w:rsidRPr="00497844">
              <w:t xml:space="preserve"> $</w:t>
            </w:r>
            <w:proofErr w:type="spellStart"/>
            <w:r w:rsidRPr="00497844">
              <w:t>pageSize</w:t>
            </w:r>
            <w:proofErr w:type="spellEnd"/>
            <w:r w:rsidRPr="00497844">
              <w:t>)</w:t>
            </w:r>
          </w:p>
        </w:tc>
      </w:tr>
      <w:tr w:rsidR="00AD7BFF" w14:paraId="23F60518" w14:textId="77777777" w:rsidTr="00935D3D">
        <w:tc>
          <w:tcPr>
            <w:tcW w:w="4643" w:type="dxa"/>
          </w:tcPr>
          <w:p w14:paraId="70479B1C" w14:textId="6C807884" w:rsidR="00AD7BFF" w:rsidRDefault="00AD7BFF" w:rsidP="009C5F46">
            <w:pPr>
              <w:pStyle w:val="a0"/>
            </w:pPr>
            <w:r>
              <w:rPr>
                <w:rFonts w:hint="eastAsia"/>
              </w:rPr>
              <w:t>获取用户主角色</w:t>
            </w:r>
            <w:r>
              <w:rPr>
                <w:rFonts w:hint="eastAsia"/>
              </w:rPr>
              <w:t>ID</w:t>
            </w:r>
            <w:r>
              <w:rPr>
                <w:rFonts w:hint="eastAsia"/>
              </w:rPr>
              <w:t>集合</w:t>
            </w:r>
          </w:p>
        </w:tc>
        <w:tc>
          <w:tcPr>
            <w:tcW w:w="4643" w:type="dxa"/>
          </w:tcPr>
          <w:p w14:paraId="0616638E" w14:textId="2FB8A080" w:rsidR="00AD7BFF" w:rsidRPr="00497844" w:rsidRDefault="00AD7BFF" w:rsidP="00497844">
            <w:pPr>
              <w:pStyle w:val="a0"/>
            </w:pPr>
            <w:proofErr w:type="spellStart"/>
            <w:r w:rsidRPr="00497844">
              <w:t>getMainRoleIdsByUserId</w:t>
            </w:r>
            <w:proofErr w:type="spellEnd"/>
            <w:r w:rsidRPr="00497844">
              <w:t>($</w:t>
            </w:r>
            <w:proofErr w:type="spellStart"/>
            <w:r w:rsidRPr="00497844">
              <w:t>userId</w:t>
            </w:r>
            <w:proofErr w:type="spellEnd"/>
            <w:r w:rsidRPr="00497844">
              <w:t>)</w:t>
            </w:r>
          </w:p>
        </w:tc>
      </w:tr>
      <w:tr w:rsidR="000277DB" w14:paraId="79B5492C" w14:textId="77777777" w:rsidTr="00935D3D">
        <w:tc>
          <w:tcPr>
            <w:tcW w:w="4643" w:type="dxa"/>
          </w:tcPr>
          <w:p w14:paraId="105B481F" w14:textId="590ECC48" w:rsidR="000277DB" w:rsidRDefault="000277DB" w:rsidP="009C5F46">
            <w:pPr>
              <w:pStyle w:val="a0"/>
            </w:pPr>
            <w:r>
              <w:rPr>
                <w:rFonts w:hint="eastAsia"/>
              </w:rPr>
              <w:t>获取用户所属所有角色</w:t>
            </w:r>
            <w:r>
              <w:rPr>
                <w:rFonts w:hint="eastAsia"/>
              </w:rPr>
              <w:t>ID(</w:t>
            </w:r>
            <w:r>
              <w:rPr>
                <w:rFonts w:hint="eastAsia"/>
              </w:rPr>
              <w:t>包括其下的所有子角色</w:t>
            </w:r>
            <w:r>
              <w:rPr>
                <w:rFonts w:hint="eastAsia"/>
              </w:rPr>
              <w:t>)</w:t>
            </w:r>
          </w:p>
        </w:tc>
        <w:tc>
          <w:tcPr>
            <w:tcW w:w="4643" w:type="dxa"/>
          </w:tcPr>
          <w:p w14:paraId="26476C35" w14:textId="77777777" w:rsidR="00CE7F4E" w:rsidRPr="00497844" w:rsidRDefault="00CE7F4E" w:rsidP="00497844">
            <w:pPr>
              <w:pStyle w:val="a0"/>
            </w:pPr>
            <w:proofErr w:type="spellStart"/>
            <w:proofErr w:type="gramStart"/>
            <w:r w:rsidRPr="00497844">
              <w:t>getAllRoleIdsByLoginId</w:t>
            </w:r>
            <w:proofErr w:type="spellEnd"/>
            <w:r w:rsidRPr="00497844">
              <w:t>(</w:t>
            </w:r>
            <w:proofErr w:type="spellStart"/>
            <w:proofErr w:type="gramEnd"/>
            <w:r w:rsidRPr="00497844">
              <w:t>int</w:t>
            </w:r>
            <w:proofErr w:type="spellEnd"/>
            <w:r w:rsidRPr="00497844">
              <w:t xml:space="preserve"> $</w:t>
            </w:r>
            <w:proofErr w:type="spellStart"/>
            <w:r w:rsidRPr="00497844">
              <w:t>loginUserId</w:t>
            </w:r>
            <w:proofErr w:type="spellEnd"/>
            <w:r w:rsidRPr="00497844">
              <w:t>)</w:t>
            </w:r>
          </w:p>
          <w:p w14:paraId="0EF07399" w14:textId="77777777" w:rsidR="000277DB" w:rsidRPr="00497844" w:rsidRDefault="00CE7F4E" w:rsidP="00497844">
            <w:pPr>
              <w:pStyle w:val="a0"/>
            </w:pPr>
            <w:r w:rsidRPr="00497844">
              <w:rPr>
                <w:rFonts w:hint="eastAsia"/>
              </w:rPr>
              <w:t>return</w:t>
            </w:r>
            <w:r w:rsidRPr="00497844">
              <w:t xml:space="preserve"> [main</w:t>
            </w:r>
            <w:r w:rsidRPr="00497844">
              <w:rPr>
                <w:rFonts w:hint="eastAsia"/>
              </w:rPr>
              <w:t>、</w:t>
            </w:r>
            <w:r w:rsidRPr="00497844">
              <w:t>son</w:t>
            </w:r>
            <w:r w:rsidRPr="00497844">
              <w:rPr>
                <w:rFonts w:hint="eastAsia"/>
              </w:rPr>
              <w:t>、</w:t>
            </w:r>
            <w:r w:rsidRPr="00497844">
              <w:t>all]</w:t>
            </w:r>
          </w:p>
          <w:p w14:paraId="18EA907A" w14:textId="2C508BC1" w:rsidR="00021FC9" w:rsidRPr="00497844" w:rsidRDefault="00021FC9" w:rsidP="00497844">
            <w:pPr>
              <w:pStyle w:val="a0"/>
            </w:pPr>
            <w:r w:rsidRPr="00497844">
              <w:t xml:space="preserve">@TODO </w:t>
            </w:r>
            <w:r w:rsidRPr="00497844">
              <w:t>这样的聚合后续要拆分开</w:t>
            </w:r>
          </w:p>
        </w:tc>
      </w:tr>
      <w:tr w:rsidR="00971E3F" w14:paraId="7E8F90EB" w14:textId="77777777" w:rsidTr="00935D3D">
        <w:tc>
          <w:tcPr>
            <w:tcW w:w="4643" w:type="dxa"/>
          </w:tcPr>
          <w:p w14:paraId="0FE63D35" w14:textId="502E39CE" w:rsidR="00971E3F" w:rsidRPr="00971E3F" w:rsidRDefault="00971E3F" w:rsidP="009C5F46">
            <w:pPr>
              <w:pStyle w:val="a0"/>
            </w:pPr>
            <w:r>
              <w:rPr>
                <w:rFonts w:hint="eastAsia"/>
              </w:rPr>
              <w:t>获取指定角色</w:t>
            </w:r>
            <w:r>
              <w:rPr>
                <w:rFonts w:hint="eastAsia"/>
              </w:rPr>
              <w:t>ID</w:t>
            </w:r>
            <w:r>
              <w:rPr>
                <w:rFonts w:hint="eastAsia"/>
              </w:rPr>
              <w:t>集合的所有子角色</w:t>
            </w:r>
            <w:r>
              <w:rPr>
                <w:rFonts w:hint="eastAsia"/>
              </w:rPr>
              <w:t>ID</w:t>
            </w:r>
            <w:r>
              <w:rPr>
                <w:rFonts w:hint="eastAsia"/>
              </w:rPr>
              <w:t>集合</w:t>
            </w:r>
          </w:p>
        </w:tc>
        <w:tc>
          <w:tcPr>
            <w:tcW w:w="4643" w:type="dxa"/>
          </w:tcPr>
          <w:p w14:paraId="0EC6E017" w14:textId="09EAF73C" w:rsidR="00971E3F" w:rsidRPr="00497844" w:rsidRDefault="0041195B" w:rsidP="00497844">
            <w:pPr>
              <w:pStyle w:val="a0"/>
            </w:pPr>
            <w:proofErr w:type="spellStart"/>
            <w:proofErr w:type="gramStart"/>
            <w:r w:rsidRPr="00497844">
              <w:t>getSonRoleIds</w:t>
            </w:r>
            <w:proofErr w:type="spellEnd"/>
            <w:r w:rsidRPr="00497844">
              <w:t>(</w:t>
            </w:r>
            <w:proofErr w:type="gramEnd"/>
            <w:r w:rsidRPr="00497844">
              <w:t>array $</w:t>
            </w:r>
            <w:proofErr w:type="spellStart"/>
            <w:r w:rsidRPr="00497844">
              <w:t>mainRoleIds</w:t>
            </w:r>
            <w:proofErr w:type="spellEnd"/>
            <w:r w:rsidRPr="00497844">
              <w:t>)</w:t>
            </w:r>
          </w:p>
        </w:tc>
      </w:tr>
      <w:tr w:rsidR="00E06063" w14:paraId="23F9F5A3" w14:textId="77777777" w:rsidTr="00935D3D">
        <w:tc>
          <w:tcPr>
            <w:tcW w:w="4643" w:type="dxa"/>
          </w:tcPr>
          <w:p w14:paraId="112846DA" w14:textId="25E2465E" w:rsidR="00E06063" w:rsidRDefault="00E06063" w:rsidP="009C5F46">
            <w:pPr>
              <w:pStyle w:val="a0"/>
            </w:pPr>
            <w:r>
              <w:rPr>
                <w:rFonts w:hint="eastAsia"/>
              </w:rPr>
              <w:t>根据角色</w:t>
            </w:r>
            <w:r>
              <w:rPr>
                <w:rFonts w:hint="eastAsia"/>
              </w:rPr>
              <w:t>IDs</w:t>
            </w:r>
            <w:r>
              <w:rPr>
                <w:rFonts w:hint="eastAsia"/>
              </w:rPr>
              <w:t>获取角色集合</w:t>
            </w:r>
          </w:p>
        </w:tc>
        <w:tc>
          <w:tcPr>
            <w:tcW w:w="4643" w:type="dxa"/>
          </w:tcPr>
          <w:p w14:paraId="5132C69A" w14:textId="28C0EC33" w:rsidR="00E06063" w:rsidRPr="00497844" w:rsidRDefault="002444AC" w:rsidP="00497844">
            <w:pPr>
              <w:pStyle w:val="a0"/>
            </w:pPr>
            <w:proofErr w:type="spellStart"/>
            <w:proofErr w:type="gramStart"/>
            <w:r w:rsidRPr="00497844">
              <w:t>getListByIds</w:t>
            </w:r>
            <w:proofErr w:type="spellEnd"/>
            <w:r w:rsidRPr="00497844">
              <w:t>(</w:t>
            </w:r>
            <w:proofErr w:type="gramEnd"/>
            <w:r w:rsidRPr="00497844">
              <w:t>array $</w:t>
            </w:r>
            <w:proofErr w:type="spellStart"/>
            <w:r w:rsidRPr="00497844">
              <w:t>roleIds</w:t>
            </w:r>
            <w:proofErr w:type="spellEnd"/>
            <w:r w:rsidRPr="00497844">
              <w:t>, $</w:t>
            </w:r>
            <w:proofErr w:type="spellStart"/>
            <w:r w:rsidRPr="00497844">
              <w:t>validRequired</w:t>
            </w:r>
            <w:proofErr w:type="spellEnd"/>
            <w:r w:rsidRPr="00497844">
              <w:t xml:space="preserve"> = false)</w:t>
            </w:r>
          </w:p>
        </w:tc>
      </w:tr>
      <w:tr w:rsidR="00741DAF" w14:paraId="3911B9E4" w14:textId="77777777" w:rsidTr="00935D3D">
        <w:tc>
          <w:tcPr>
            <w:tcW w:w="4643" w:type="dxa"/>
          </w:tcPr>
          <w:p w14:paraId="5E0A9788" w14:textId="6290F7A2" w:rsidR="00741DAF" w:rsidRDefault="00741DAF" w:rsidP="009C5F46">
            <w:pPr>
              <w:pStyle w:val="a0"/>
            </w:pPr>
            <w:r>
              <w:rPr>
                <w:rFonts w:hint="eastAsia"/>
              </w:rPr>
              <w:t>给角色绑定权限</w:t>
            </w:r>
          </w:p>
        </w:tc>
        <w:tc>
          <w:tcPr>
            <w:tcW w:w="4643" w:type="dxa"/>
          </w:tcPr>
          <w:p w14:paraId="57642CA6" w14:textId="73702095" w:rsidR="00741DAF" w:rsidRPr="00497844" w:rsidRDefault="00DB399C" w:rsidP="00497844">
            <w:pPr>
              <w:pStyle w:val="a0"/>
            </w:pPr>
            <w:proofErr w:type="spellStart"/>
            <w:proofErr w:type="gramStart"/>
            <w:r w:rsidRPr="00497844">
              <w:t>bindPermission</w:t>
            </w:r>
            <w:proofErr w:type="spellEnd"/>
            <w:r w:rsidRPr="00497844">
              <w:t>(</w:t>
            </w:r>
            <w:proofErr w:type="gramEnd"/>
            <w:r w:rsidRPr="00497844">
              <w:t>$</w:t>
            </w:r>
            <w:proofErr w:type="spellStart"/>
            <w:r w:rsidRPr="00497844">
              <w:t>roleId</w:t>
            </w:r>
            <w:proofErr w:type="spellEnd"/>
            <w:r w:rsidRPr="00497844">
              <w:t>, $</w:t>
            </w:r>
            <w:proofErr w:type="spellStart"/>
            <w:r w:rsidRPr="00497844">
              <w:t>permissionIds</w:t>
            </w:r>
            <w:proofErr w:type="spellEnd"/>
            <w:r w:rsidRPr="00497844">
              <w:t>)</w:t>
            </w:r>
          </w:p>
        </w:tc>
      </w:tr>
      <w:tr w:rsidR="004C5205" w14:paraId="2B735241" w14:textId="77777777" w:rsidTr="00935D3D">
        <w:tc>
          <w:tcPr>
            <w:tcW w:w="4643" w:type="dxa"/>
          </w:tcPr>
          <w:p w14:paraId="52CD5524" w14:textId="46450CDD" w:rsidR="004C5205" w:rsidRDefault="00870F7F" w:rsidP="009C5F46">
            <w:pPr>
              <w:pStyle w:val="a0"/>
            </w:pPr>
            <w:r>
              <w:rPr>
                <w:rFonts w:hint="eastAsia"/>
              </w:rPr>
              <w:t>给角色取消绑定权限</w:t>
            </w:r>
          </w:p>
        </w:tc>
        <w:tc>
          <w:tcPr>
            <w:tcW w:w="4643" w:type="dxa"/>
          </w:tcPr>
          <w:p w14:paraId="2A481C52" w14:textId="4BE38F48" w:rsidR="004C5205" w:rsidRPr="00497844" w:rsidRDefault="00870F7F" w:rsidP="00497844">
            <w:pPr>
              <w:pStyle w:val="a0"/>
            </w:pPr>
            <w:proofErr w:type="spellStart"/>
            <w:proofErr w:type="gramStart"/>
            <w:r w:rsidRPr="00497844">
              <w:t>unbindPermission</w:t>
            </w:r>
            <w:proofErr w:type="spellEnd"/>
            <w:r w:rsidRPr="00497844">
              <w:t>(</w:t>
            </w:r>
            <w:proofErr w:type="gramEnd"/>
            <w:r w:rsidRPr="00497844">
              <w:t>$</w:t>
            </w:r>
            <w:proofErr w:type="spellStart"/>
            <w:r w:rsidRPr="00497844">
              <w:t>roleId</w:t>
            </w:r>
            <w:proofErr w:type="spellEnd"/>
            <w:r w:rsidRPr="00497844">
              <w:t>, $</w:t>
            </w:r>
            <w:proofErr w:type="spellStart"/>
            <w:r w:rsidRPr="00497844">
              <w:t>permissionIds</w:t>
            </w:r>
            <w:proofErr w:type="spellEnd"/>
            <w:r w:rsidRPr="00497844">
              <w:t>)</w:t>
            </w:r>
          </w:p>
        </w:tc>
      </w:tr>
      <w:tr w:rsidR="00E27850" w14:paraId="6C0BD502" w14:textId="77777777" w:rsidTr="00935D3D">
        <w:tc>
          <w:tcPr>
            <w:tcW w:w="4643" w:type="dxa"/>
          </w:tcPr>
          <w:p w14:paraId="72945361" w14:textId="11A503D8" w:rsidR="00E27850" w:rsidRDefault="00E27850" w:rsidP="009C5F46">
            <w:pPr>
              <w:pStyle w:val="a0"/>
            </w:pPr>
            <w:r>
              <w:rPr>
                <w:rFonts w:hint="eastAsia"/>
              </w:rPr>
              <w:t>给用户</w:t>
            </w:r>
            <w:r w:rsidR="000B3048">
              <w:rPr>
                <w:rFonts w:hint="eastAsia"/>
              </w:rPr>
              <w:t>设置角色</w:t>
            </w:r>
          </w:p>
        </w:tc>
        <w:tc>
          <w:tcPr>
            <w:tcW w:w="4643" w:type="dxa"/>
          </w:tcPr>
          <w:p w14:paraId="3F4F9B76" w14:textId="79AC74EB" w:rsidR="00E27850" w:rsidRPr="00497844" w:rsidRDefault="00DB5F81" w:rsidP="00497844">
            <w:pPr>
              <w:pStyle w:val="a0"/>
            </w:pPr>
            <w:proofErr w:type="spellStart"/>
            <w:proofErr w:type="gramStart"/>
            <w:r w:rsidRPr="00497844">
              <w:t>setRoles</w:t>
            </w:r>
            <w:proofErr w:type="spellEnd"/>
            <w:r w:rsidRPr="00497844">
              <w:t>(</w:t>
            </w:r>
            <w:proofErr w:type="gramEnd"/>
            <w:r w:rsidRPr="00497844">
              <w:t>$</w:t>
            </w:r>
            <w:proofErr w:type="spellStart"/>
            <w:r w:rsidRPr="00497844">
              <w:t>userId</w:t>
            </w:r>
            <w:proofErr w:type="spellEnd"/>
            <w:r w:rsidRPr="00497844">
              <w:t>, $</w:t>
            </w:r>
            <w:proofErr w:type="spellStart"/>
            <w:r w:rsidRPr="00497844">
              <w:t>roleIds</w:t>
            </w:r>
            <w:proofErr w:type="spellEnd"/>
            <w:r w:rsidRPr="00497844">
              <w:t>)</w:t>
            </w:r>
          </w:p>
        </w:tc>
      </w:tr>
      <w:tr w:rsidR="00D62AF3" w14:paraId="69EE722E" w14:textId="77777777" w:rsidTr="00935D3D">
        <w:tc>
          <w:tcPr>
            <w:tcW w:w="4643" w:type="dxa"/>
          </w:tcPr>
          <w:p w14:paraId="4F612FF2" w14:textId="7881A893" w:rsidR="00D62AF3" w:rsidRDefault="00D62AF3" w:rsidP="009C5F46">
            <w:pPr>
              <w:pStyle w:val="a0"/>
            </w:pPr>
            <w:r>
              <w:rPr>
                <w:rFonts w:hint="eastAsia"/>
              </w:rPr>
              <w:t>取消角色绑定</w:t>
            </w:r>
          </w:p>
        </w:tc>
        <w:tc>
          <w:tcPr>
            <w:tcW w:w="4643" w:type="dxa"/>
          </w:tcPr>
          <w:p w14:paraId="5E792E34" w14:textId="4C255231" w:rsidR="00D62AF3" w:rsidRPr="00497844" w:rsidRDefault="00D62AF3" w:rsidP="00497844">
            <w:pPr>
              <w:pStyle w:val="a0"/>
            </w:pPr>
            <w:proofErr w:type="spellStart"/>
            <w:proofErr w:type="gramStart"/>
            <w:r w:rsidRPr="00497844">
              <w:t>unBindRole</w:t>
            </w:r>
            <w:proofErr w:type="spellEnd"/>
            <w:r w:rsidRPr="00497844">
              <w:t>(</w:t>
            </w:r>
            <w:proofErr w:type="gramEnd"/>
            <w:r w:rsidRPr="00497844">
              <w:t>$</w:t>
            </w:r>
            <w:proofErr w:type="spellStart"/>
            <w:r w:rsidRPr="00497844">
              <w:t>userId</w:t>
            </w:r>
            <w:proofErr w:type="spellEnd"/>
            <w:r w:rsidRPr="00497844">
              <w:t>, $</w:t>
            </w:r>
            <w:proofErr w:type="spellStart"/>
            <w:r w:rsidRPr="00497844">
              <w:t>roleId</w:t>
            </w:r>
            <w:proofErr w:type="spellEnd"/>
            <w:r w:rsidRPr="00497844">
              <w:t>)</w:t>
            </w:r>
          </w:p>
        </w:tc>
      </w:tr>
      <w:tr w:rsidR="00FB14DC" w14:paraId="615032C2" w14:textId="77777777" w:rsidTr="00935D3D">
        <w:tc>
          <w:tcPr>
            <w:tcW w:w="4643" w:type="dxa"/>
          </w:tcPr>
          <w:p w14:paraId="5A6DA2A6" w14:textId="3FE720AF" w:rsidR="00FB14DC" w:rsidRDefault="00510F1C" w:rsidP="009C5F46">
            <w:pPr>
              <w:pStyle w:val="a0"/>
            </w:pPr>
            <w:r>
              <w:rPr>
                <w:rFonts w:hint="eastAsia"/>
              </w:rPr>
              <w:t>根据角色</w:t>
            </w:r>
            <w:r>
              <w:rPr>
                <w:rFonts w:hint="eastAsia"/>
              </w:rPr>
              <w:t>IDs</w:t>
            </w:r>
            <w:r>
              <w:rPr>
                <w:rFonts w:hint="eastAsia"/>
              </w:rPr>
              <w:t>获取</w:t>
            </w:r>
            <w:r w:rsidR="003F5C40">
              <w:rPr>
                <w:rFonts w:hint="eastAsia"/>
              </w:rPr>
              <w:t>用户</w:t>
            </w:r>
            <w:r w:rsidR="008E6BEA">
              <w:rPr>
                <w:rFonts w:hint="eastAsia"/>
              </w:rPr>
              <w:t>信息</w:t>
            </w:r>
          </w:p>
        </w:tc>
        <w:tc>
          <w:tcPr>
            <w:tcW w:w="4643" w:type="dxa"/>
          </w:tcPr>
          <w:p w14:paraId="3B059C76" w14:textId="72D3E802" w:rsidR="00FB14DC" w:rsidRPr="00497844" w:rsidRDefault="008E6BEA" w:rsidP="00497844">
            <w:pPr>
              <w:pStyle w:val="a0"/>
            </w:pPr>
            <w:proofErr w:type="spellStart"/>
            <w:proofErr w:type="gramStart"/>
            <w:r w:rsidRPr="00497844">
              <w:t>getUserListByRoleIds</w:t>
            </w:r>
            <w:proofErr w:type="spellEnd"/>
            <w:r w:rsidRPr="00497844">
              <w:t>(</w:t>
            </w:r>
            <w:proofErr w:type="gramEnd"/>
            <w:r w:rsidRPr="00497844">
              <w:t>array $</w:t>
            </w:r>
            <w:proofErr w:type="spellStart"/>
            <w:r w:rsidRPr="00497844">
              <w:t>roleIds</w:t>
            </w:r>
            <w:proofErr w:type="spellEnd"/>
            <w:r w:rsidRPr="00497844">
              <w:t>, $limit = 3)</w:t>
            </w:r>
          </w:p>
        </w:tc>
      </w:tr>
      <w:tr w:rsidR="00BF541E" w14:paraId="439C457E" w14:textId="77777777" w:rsidTr="00935D3D">
        <w:tc>
          <w:tcPr>
            <w:tcW w:w="4643" w:type="dxa"/>
          </w:tcPr>
          <w:p w14:paraId="785CDC1F" w14:textId="2AACC4D4" w:rsidR="00BF541E" w:rsidRDefault="00BF541E" w:rsidP="009C5F46">
            <w:pPr>
              <w:pStyle w:val="a0"/>
            </w:pPr>
            <w:r>
              <w:rPr>
                <w:rFonts w:hint="eastAsia"/>
              </w:rPr>
              <w:t>获取用户在指定角色之上自己所属的所有角色</w:t>
            </w:r>
          </w:p>
        </w:tc>
        <w:tc>
          <w:tcPr>
            <w:tcW w:w="4643" w:type="dxa"/>
          </w:tcPr>
          <w:p w14:paraId="1D7599DC" w14:textId="66EE2567" w:rsidR="00BF541E" w:rsidRPr="00497844" w:rsidRDefault="00CA5E5D" w:rsidP="00497844">
            <w:pPr>
              <w:pStyle w:val="a0"/>
            </w:pPr>
            <w:proofErr w:type="spellStart"/>
            <w:proofErr w:type="gramStart"/>
            <w:r w:rsidRPr="00497844">
              <w:t>getUserOwnedRoleIdsUpon</w:t>
            </w:r>
            <w:proofErr w:type="spellEnd"/>
            <w:r w:rsidRPr="00497844">
              <w:t>(</w:t>
            </w:r>
            <w:proofErr w:type="gramEnd"/>
            <w:r w:rsidRPr="00497844">
              <w:t>$</w:t>
            </w:r>
            <w:proofErr w:type="spellStart"/>
            <w:r w:rsidRPr="00497844">
              <w:t>userId</w:t>
            </w:r>
            <w:proofErr w:type="spellEnd"/>
            <w:r w:rsidRPr="00497844">
              <w:t>, $</w:t>
            </w:r>
            <w:proofErr w:type="spellStart"/>
            <w:r w:rsidRPr="00497844">
              <w:t>roleId</w:t>
            </w:r>
            <w:proofErr w:type="spellEnd"/>
            <w:r w:rsidRPr="00497844">
              <w:t>)</w:t>
            </w:r>
          </w:p>
        </w:tc>
      </w:tr>
      <w:tr w:rsidR="00143E41" w14:paraId="37BA4969" w14:textId="77777777" w:rsidTr="00143E41">
        <w:trPr>
          <w:trHeight w:val="613"/>
        </w:trPr>
        <w:tc>
          <w:tcPr>
            <w:tcW w:w="4643" w:type="dxa"/>
          </w:tcPr>
          <w:p w14:paraId="74B1EE0E" w14:textId="51CF93EF" w:rsidR="00143E41" w:rsidRDefault="00143E41" w:rsidP="009C5F46">
            <w:pPr>
              <w:pStyle w:val="a0"/>
            </w:pPr>
            <w:r>
              <w:rPr>
                <w:rFonts w:hint="eastAsia"/>
              </w:rPr>
              <w:t>获取用于判断用户类型的</w:t>
            </w:r>
            <w:r w:rsidR="00D72162">
              <w:rPr>
                <w:rFonts w:hint="eastAsia"/>
              </w:rPr>
              <w:t>角色</w:t>
            </w:r>
            <w:r w:rsidR="00D72162">
              <w:rPr>
                <w:rFonts w:hint="eastAsia"/>
              </w:rPr>
              <w:t>IDs</w:t>
            </w:r>
          </w:p>
        </w:tc>
        <w:tc>
          <w:tcPr>
            <w:tcW w:w="4643" w:type="dxa"/>
          </w:tcPr>
          <w:p w14:paraId="690674C3" w14:textId="40E8CBC8" w:rsidR="00143E41" w:rsidRPr="00497844" w:rsidRDefault="00231AAE" w:rsidP="00497844">
            <w:pPr>
              <w:pStyle w:val="a0"/>
            </w:pPr>
            <w:proofErr w:type="spellStart"/>
            <w:proofErr w:type="gramStart"/>
            <w:r w:rsidRPr="00497844">
              <w:t>getRoleIdsForUserTypeByUserId</w:t>
            </w:r>
            <w:proofErr w:type="spellEnd"/>
            <w:r w:rsidRPr="00497844">
              <w:t>(</w:t>
            </w:r>
            <w:proofErr w:type="spellStart"/>
            <w:proofErr w:type="gramEnd"/>
            <w:r w:rsidRPr="00497844">
              <w:t>int</w:t>
            </w:r>
            <w:proofErr w:type="spellEnd"/>
            <w:r w:rsidRPr="00497844">
              <w:t xml:space="preserve"> $</w:t>
            </w:r>
            <w:proofErr w:type="spellStart"/>
            <w:r w:rsidRPr="00497844">
              <w:t>userId</w:t>
            </w:r>
            <w:proofErr w:type="spellEnd"/>
            <w:r w:rsidRPr="00497844">
              <w:t>)</w:t>
            </w:r>
          </w:p>
        </w:tc>
      </w:tr>
    </w:tbl>
    <w:p w14:paraId="477C503F" w14:textId="77777777" w:rsidR="00FD4B5F" w:rsidRPr="00FD4B5F" w:rsidRDefault="00FD4B5F" w:rsidP="009C5F46">
      <w:pPr>
        <w:pStyle w:val="a0"/>
      </w:pPr>
    </w:p>
    <w:p w14:paraId="7004CA74" w14:textId="01D75428" w:rsidR="000C4C71" w:rsidRDefault="000C4C71" w:rsidP="000C4C71">
      <w:pPr>
        <w:pStyle w:val="2"/>
      </w:pPr>
      <w:bookmarkStart w:id="28" w:name="_Toc25833301"/>
      <w:r>
        <w:rPr>
          <w:rFonts w:hint="eastAsia"/>
        </w:rPr>
        <w:t>权限</w:t>
      </w:r>
      <w:r>
        <w:rPr>
          <w:rFonts w:hint="eastAsia"/>
        </w:rPr>
        <w:t>Service</w:t>
      </w:r>
      <w:bookmarkEnd w:id="28"/>
    </w:p>
    <w:tbl>
      <w:tblPr>
        <w:tblStyle w:val="a7"/>
        <w:tblW w:w="0" w:type="auto"/>
        <w:tblLook w:val="04A0" w:firstRow="1" w:lastRow="0" w:firstColumn="1" w:lastColumn="0" w:noHBand="0" w:noVBand="1"/>
      </w:tblPr>
      <w:tblGrid>
        <w:gridCol w:w="3885"/>
        <w:gridCol w:w="5401"/>
      </w:tblGrid>
      <w:tr w:rsidR="00C45BD5" w14:paraId="7AD35B15" w14:textId="77777777" w:rsidTr="00F9464E">
        <w:tc>
          <w:tcPr>
            <w:tcW w:w="3885" w:type="dxa"/>
          </w:tcPr>
          <w:p w14:paraId="2BD9AE78" w14:textId="1D4F7DA4" w:rsidR="00C45BD5" w:rsidRDefault="00C45BD5" w:rsidP="009C5F46">
            <w:pPr>
              <w:pStyle w:val="a0"/>
            </w:pPr>
            <w:r>
              <w:rPr>
                <w:rFonts w:hint="eastAsia"/>
              </w:rPr>
              <w:t>创建</w:t>
            </w:r>
          </w:p>
        </w:tc>
        <w:tc>
          <w:tcPr>
            <w:tcW w:w="5401" w:type="dxa"/>
            <w:vMerge w:val="restart"/>
          </w:tcPr>
          <w:p w14:paraId="5906F434" w14:textId="7926C4F3" w:rsidR="00C45BD5" w:rsidRPr="001D4089" w:rsidRDefault="0022185C" w:rsidP="001D4089">
            <w:pPr>
              <w:pStyle w:val="a0"/>
            </w:pPr>
            <w:proofErr w:type="gramStart"/>
            <w:r w:rsidRPr="001D4089">
              <w:t>save(</w:t>
            </w:r>
            <w:proofErr w:type="gramEnd"/>
            <w:r w:rsidRPr="001D4089">
              <w:t>$</w:t>
            </w:r>
            <w:proofErr w:type="spellStart"/>
            <w:r w:rsidRPr="001D4089">
              <w:t>permissionId</w:t>
            </w:r>
            <w:proofErr w:type="spellEnd"/>
            <w:r w:rsidRPr="001D4089">
              <w:t>, $project, $route, $method, $</w:t>
            </w:r>
            <w:proofErr w:type="spellStart"/>
            <w:r w:rsidRPr="001D4089">
              <w:t>desc</w:t>
            </w:r>
            <w:proofErr w:type="spellEnd"/>
            <w:r w:rsidRPr="001D4089">
              <w:t xml:space="preserve"> = '')</w:t>
            </w:r>
          </w:p>
        </w:tc>
      </w:tr>
      <w:tr w:rsidR="00C45BD5" w14:paraId="2B4C60CD" w14:textId="77777777" w:rsidTr="00F9464E">
        <w:tc>
          <w:tcPr>
            <w:tcW w:w="3885" w:type="dxa"/>
          </w:tcPr>
          <w:p w14:paraId="195A3FEC" w14:textId="0D93AFFB" w:rsidR="00C45BD5" w:rsidRDefault="00C45BD5" w:rsidP="009C5F46">
            <w:pPr>
              <w:pStyle w:val="a0"/>
            </w:pPr>
            <w:r>
              <w:rPr>
                <w:rFonts w:hint="eastAsia"/>
              </w:rPr>
              <w:t>修改</w:t>
            </w:r>
          </w:p>
        </w:tc>
        <w:tc>
          <w:tcPr>
            <w:tcW w:w="5401" w:type="dxa"/>
            <w:vMerge/>
          </w:tcPr>
          <w:p w14:paraId="36530DFD" w14:textId="1B1CE79E" w:rsidR="00C45BD5" w:rsidRPr="00447931" w:rsidRDefault="00C45BD5" w:rsidP="009C5F46">
            <w:pPr>
              <w:pStyle w:val="a0"/>
            </w:pPr>
          </w:p>
        </w:tc>
      </w:tr>
      <w:tr w:rsidR="00AC6EC1" w14:paraId="7430CFB7" w14:textId="77777777" w:rsidTr="00F9464E">
        <w:tc>
          <w:tcPr>
            <w:tcW w:w="3885" w:type="dxa"/>
          </w:tcPr>
          <w:p w14:paraId="2C2A73A9" w14:textId="75D2FAE2" w:rsidR="00AC6EC1" w:rsidRDefault="00AC6EC1" w:rsidP="009C5F46">
            <w:pPr>
              <w:pStyle w:val="a0"/>
            </w:pPr>
            <w:r>
              <w:rPr>
                <w:rFonts w:hint="eastAsia"/>
              </w:rPr>
              <w:t>删除</w:t>
            </w:r>
          </w:p>
        </w:tc>
        <w:tc>
          <w:tcPr>
            <w:tcW w:w="5401" w:type="dxa"/>
          </w:tcPr>
          <w:p w14:paraId="73A3F667" w14:textId="558DF788" w:rsidR="00364B6B" w:rsidRPr="001D4089" w:rsidRDefault="00FF00B1" w:rsidP="001D4089">
            <w:pPr>
              <w:pStyle w:val="a0"/>
            </w:pPr>
            <w:r w:rsidRPr="001D4089">
              <w:t>delete($</w:t>
            </w:r>
            <w:proofErr w:type="spellStart"/>
            <w:r w:rsidRPr="001D4089">
              <w:t>permissionId</w:t>
            </w:r>
            <w:proofErr w:type="spellEnd"/>
            <w:r w:rsidRPr="001D4089">
              <w:t>)</w:t>
            </w:r>
          </w:p>
        </w:tc>
      </w:tr>
      <w:tr w:rsidR="00AC6EC1" w14:paraId="74748724" w14:textId="77777777" w:rsidTr="00F9464E">
        <w:tc>
          <w:tcPr>
            <w:tcW w:w="3885" w:type="dxa"/>
          </w:tcPr>
          <w:p w14:paraId="0F9D9AE4" w14:textId="04552381" w:rsidR="00AC6EC1" w:rsidRDefault="00AC6EC1" w:rsidP="009C5F46">
            <w:pPr>
              <w:pStyle w:val="a0"/>
            </w:pPr>
            <w:r>
              <w:rPr>
                <w:rFonts w:hint="eastAsia"/>
              </w:rPr>
              <w:t>列表</w:t>
            </w:r>
          </w:p>
        </w:tc>
        <w:tc>
          <w:tcPr>
            <w:tcW w:w="5401" w:type="dxa"/>
          </w:tcPr>
          <w:p w14:paraId="2C4BD699" w14:textId="79357BBE" w:rsidR="00AC6EC1" w:rsidRPr="001D4089" w:rsidRDefault="00862D8C" w:rsidP="001D4089">
            <w:pPr>
              <w:pStyle w:val="a0"/>
            </w:pPr>
            <w:proofErr w:type="spellStart"/>
            <w:proofErr w:type="gramStart"/>
            <w:r w:rsidRPr="001D4089">
              <w:t>getList</w:t>
            </w:r>
            <w:proofErr w:type="spellEnd"/>
            <w:r w:rsidRPr="001D4089">
              <w:t>(</w:t>
            </w:r>
            <w:proofErr w:type="spellStart"/>
            <w:proofErr w:type="gramEnd"/>
            <w:r w:rsidRPr="001D4089">
              <w:t>int</w:t>
            </w:r>
            <w:proofErr w:type="spellEnd"/>
            <w:r w:rsidRPr="001D4089">
              <w:t xml:space="preserve"> $page, </w:t>
            </w:r>
            <w:proofErr w:type="spellStart"/>
            <w:r w:rsidRPr="001D4089">
              <w:t>int</w:t>
            </w:r>
            <w:proofErr w:type="spellEnd"/>
            <w:r w:rsidRPr="001D4089">
              <w:t xml:space="preserve"> $</w:t>
            </w:r>
            <w:proofErr w:type="spellStart"/>
            <w:r w:rsidRPr="001D4089">
              <w:t>pageSize</w:t>
            </w:r>
            <w:proofErr w:type="spellEnd"/>
            <w:r w:rsidRPr="001D4089">
              <w:t>)</w:t>
            </w:r>
          </w:p>
        </w:tc>
      </w:tr>
      <w:tr w:rsidR="00AC6EC1" w14:paraId="78924B3E" w14:textId="77777777" w:rsidTr="00F9464E">
        <w:tc>
          <w:tcPr>
            <w:tcW w:w="3885" w:type="dxa"/>
          </w:tcPr>
          <w:p w14:paraId="35716EEF" w14:textId="685C7646" w:rsidR="00AC6EC1" w:rsidRDefault="00F8319B" w:rsidP="009C5F46">
            <w:pPr>
              <w:pStyle w:val="a0"/>
            </w:pPr>
            <w:r>
              <w:rPr>
                <w:rFonts w:hint="eastAsia"/>
              </w:rPr>
              <w:t>根据权限</w:t>
            </w:r>
            <w:r>
              <w:rPr>
                <w:rFonts w:hint="eastAsia"/>
              </w:rPr>
              <w:t>ID</w:t>
            </w:r>
            <w:r>
              <w:rPr>
                <w:rFonts w:hint="eastAsia"/>
              </w:rPr>
              <w:t>撤销绑定角色</w:t>
            </w:r>
          </w:p>
        </w:tc>
        <w:tc>
          <w:tcPr>
            <w:tcW w:w="5401" w:type="dxa"/>
          </w:tcPr>
          <w:p w14:paraId="5BB98E3B" w14:textId="6C949D1C" w:rsidR="00AC6EC1" w:rsidRPr="001D4089" w:rsidRDefault="007643EC" w:rsidP="001D4089">
            <w:pPr>
              <w:pStyle w:val="a0"/>
            </w:pPr>
            <w:proofErr w:type="spellStart"/>
            <w:r w:rsidRPr="001D4089">
              <w:t>revokeRolePermissions</w:t>
            </w:r>
            <w:proofErr w:type="spellEnd"/>
            <w:r w:rsidRPr="001D4089">
              <w:t>($</w:t>
            </w:r>
            <w:proofErr w:type="spellStart"/>
            <w:r w:rsidRPr="001D4089">
              <w:t>permissionId</w:t>
            </w:r>
            <w:proofErr w:type="spellEnd"/>
            <w:r w:rsidRPr="001D4089">
              <w:t>)</w:t>
            </w:r>
          </w:p>
        </w:tc>
      </w:tr>
      <w:tr w:rsidR="007A5016" w14:paraId="49CA58F7" w14:textId="77777777" w:rsidTr="00F9464E">
        <w:tc>
          <w:tcPr>
            <w:tcW w:w="3885" w:type="dxa"/>
          </w:tcPr>
          <w:p w14:paraId="3A5307FB" w14:textId="7E3B7272" w:rsidR="007A5016" w:rsidRPr="001D4089" w:rsidRDefault="001E10C1" w:rsidP="001D4089">
            <w:pPr>
              <w:pStyle w:val="a0"/>
            </w:pPr>
            <w:r w:rsidRPr="001D4089">
              <w:t>根据权限</w:t>
            </w:r>
            <w:r w:rsidRPr="001D4089">
              <w:t>ID</w:t>
            </w:r>
            <w:r w:rsidRPr="001D4089">
              <w:t>撤销用户临时权限</w:t>
            </w:r>
          </w:p>
        </w:tc>
        <w:tc>
          <w:tcPr>
            <w:tcW w:w="5401" w:type="dxa"/>
          </w:tcPr>
          <w:p w14:paraId="1E65FDE7" w14:textId="1C867560" w:rsidR="007A5016" w:rsidRPr="001D4089" w:rsidRDefault="00A227DA" w:rsidP="001D4089">
            <w:pPr>
              <w:pStyle w:val="a0"/>
            </w:pPr>
            <w:proofErr w:type="spellStart"/>
            <w:r w:rsidRPr="001D4089">
              <w:t>revokeUserPermissions</w:t>
            </w:r>
            <w:proofErr w:type="spellEnd"/>
            <w:r w:rsidRPr="001D4089">
              <w:t>($</w:t>
            </w:r>
            <w:proofErr w:type="spellStart"/>
            <w:r w:rsidRPr="001D4089">
              <w:t>permissionId</w:t>
            </w:r>
            <w:proofErr w:type="spellEnd"/>
            <w:r w:rsidRPr="001D4089">
              <w:t>)</w:t>
            </w:r>
          </w:p>
        </w:tc>
      </w:tr>
      <w:tr w:rsidR="006E2063" w14:paraId="0E20B7CB" w14:textId="77777777" w:rsidTr="00F9464E">
        <w:tc>
          <w:tcPr>
            <w:tcW w:w="3885" w:type="dxa"/>
          </w:tcPr>
          <w:p w14:paraId="0F705E9D" w14:textId="31285591" w:rsidR="006E2063" w:rsidRPr="001D4089" w:rsidRDefault="00E53EEA" w:rsidP="001D4089">
            <w:pPr>
              <w:pStyle w:val="a0"/>
            </w:pPr>
            <w:r w:rsidRPr="001D4089">
              <w:t>根据权限</w:t>
            </w:r>
            <w:r w:rsidRPr="001D4089">
              <w:t>ID</w:t>
            </w:r>
            <w:r w:rsidRPr="001D4089">
              <w:t>获取权限详情列表</w:t>
            </w:r>
          </w:p>
        </w:tc>
        <w:tc>
          <w:tcPr>
            <w:tcW w:w="5401" w:type="dxa"/>
          </w:tcPr>
          <w:p w14:paraId="64EA5DE3" w14:textId="4723A52E" w:rsidR="006E2063" w:rsidRPr="001D4089" w:rsidRDefault="00646C1A" w:rsidP="001D4089">
            <w:pPr>
              <w:pStyle w:val="a0"/>
            </w:pPr>
            <w:proofErr w:type="spellStart"/>
            <w:proofErr w:type="gramStart"/>
            <w:r w:rsidRPr="001D4089">
              <w:t>getListByIds</w:t>
            </w:r>
            <w:proofErr w:type="spellEnd"/>
            <w:r w:rsidRPr="001D4089">
              <w:t>(</w:t>
            </w:r>
            <w:proofErr w:type="gramEnd"/>
            <w:r w:rsidRPr="001D4089">
              <w:t>array $</w:t>
            </w:r>
            <w:proofErr w:type="spellStart"/>
            <w:r w:rsidRPr="001D4089">
              <w:t>permissionIds</w:t>
            </w:r>
            <w:proofErr w:type="spellEnd"/>
            <w:r w:rsidRPr="001D4089">
              <w:t>, $</w:t>
            </w:r>
            <w:proofErr w:type="spellStart"/>
            <w:r w:rsidRPr="001D4089">
              <w:t>validRequired</w:t>
            </w:r>
            <w:proofErr w:type="spellEnd"/>
            <w:r w:rsidRPr="001D4089">
              <w:t xml:space="preserve"> = false)</w:t>
            </w:r>
          </w:p>
        </w:tc>
      </w:tr>
      <w:tr w:rsidR="00F9464E" w14:paraId="4936500F" w14:textId="77777777" w:rsidTr="00F9464E">
        <w:tc>
          <w:tcPr>
            <w:tcW w:w="3885" w:type="dxa"/>
          </w:tcPr>
          <w:p w14:paraId="1A696145" w14:textId="701772AD" w:rsidR="00F9464E" w:rsidRPr="001D4089" w:rsidRDefault="00F9464E" w:rsidP="001D4089">
            <w:pPr>
              <w:pStyle w:val="a0"/>
            </w:pPr>
            <w:r w:rsidRPr="001D4089">
              <w:rPr>
                <w:rFonts w:hint="eastAsia"/>
              </w:rPr>
              <w:t>根据用户</w:t>
            </w:r>
            <w:r w:rsidRPr="001D4089">
              <w:rPr>
                <w:rFonts w:hint="eastAsia"/>
              </w:rPr>
              <w:t>ID</w:t>
            </w:r>
            <w:r w:rsidRPr="001D4089">
              <w:rPr>
                <w:rFonts w:hint="eastAsia"/>
              </w:rPr>
              <w:t>获取基于用户的所有权限</w:t>
            </w:r>
            <w:r w:rsidRPr="001D4089">
              <w:rPr>
                <w:rFonts w:hint="eastAsia"/>
              </w:rPr>
              <w:t>ID</w:t>
            </w:r>
            <w:r w:rsidRPr="001D4089">
              <w:rPr>
                <w:rFonts w:hint="eastAsia"/>
              </w:rPr>
              <w:t>、失效时间信息</w:t>
            </w:r>
          </w:p>
        </w:tc>
        <w:tc>
          <w:tcPr>
            <w:tcW w:w="5401" w:type="dxa"/>
          </w:tcPr>
          <w:p w14:paraId="57C55AB9" w14:textId="0D814E57" w:rsidR="00F9464E" w:rsidRPr="001D4089" w:rsidRDefault="0023183A" w:rsidP="001D4089">
            <w:pPr>
              <w:pStyle w:val="a0"/>
            </w:pPr>
            <w:proofErr w:type="spellStart"/>
            <w:r w:rsidRPr="001D4089">
              <w:t>getTemporaryPermissionListByUserId</w:t>
            </w:r>
            <w:proofErr w:type="spellEnd"/>
            <w:r w:rsidRPr="001D4089">
              <w:t>($</w:t>
            </w:r>
            <w:proofErr w:type="spellStart"/>
            <w:r w:rsidRPr="001D4089">
              <w:t>userId</w:t>
            </w:r>
            <w:proofErr w:type="spellEnd"/>
            <w:r w:rsidRPr="001D4089">
              <w:t>)</w:t>
            </w:r>
          </w:p>
        </w:tc>
      </w:tr>
      <w:tr w:rsidR="00BC198B" w14:paraId="16CDEFCB" w14:textId="77777777" w:rsidTr="00F9464E">
        <w:tc>
          <w:tcPr>
            <w:tcW w:w="3885" w:type="dxa"/>
          </w:tcPr>
          <w:p w14:paraId="6BFEBD10" w14:textId="5204DE57" w:rsidR="00BC198B" w:rsidRPr="001D4089" w:rsidRDefault="00BC198B" w:rsidP="001D4089">
            <w:pPr>
              <w:pStyle w:val="a0"/>
            </w:pPr>
            <w:r w:rsidRPr="001D4089">
              <w:rPr>
                <w:rFonts w:hint="eastAsia"/>
              </w:rPr>
              <w:t>根据项目名称、路径、方法获取有效的权限</w:t>
            </w:r>
            <w:r w:rsidRPr="001D4089">
              <w:rPr>
                <w:rFonts w:hint="eastAsia"/>
              </w:rPr>
              <w:t>ID</w:t>
            </w:r>
            <w:r w:rsidRPr="001D4089">
              <w:rPr>
                <w:rFonts w:hint="eastAsia"/>
              </w:rPr>
              <w:t>集合</w:t>
            </w:r>
          </w:p>
        </w:tc>
        <w:tc>
          <w:tcPr>
            <w:tcW w:w="5401" w:type="dxa"/>
          </w:tcPr>
          <w:p w14:paraId="26A804D4" w14:textId="3417FB8E" w:rsidR="00BC198B" w:rsidRPr="001D4089" w:rsidRDefault="00571952" w:rsidP="001D4089">
            <w:pPr>
              <w:pStyle w:val="a0"/>
            </w:pPr>
            <w:proofErr w:type="spellStart"/>
            <w:proofErr w:type="gramStart"/>
            <w:r w:rsidRPr="001D4089">
              <w:t>getValidPermissionIds</w:t>
            </w:r>
            <w:proofErr w:type="spellEnd"/>
            <w:r w:rsidRPr="001D4089">
              <w:t>(</w:t>
            </w:r>
            <w:proofErr w:type="gramEnd"/>
            <w:r w:rsidRPr="001D4089">
              <w:t>$project, $route, $method)</w:t>
            </w:r>
          </w:p>
        </w:tc>
      </w:tr>
      <w:tr w:rsidR="00797834" w14:paraId="3934ED1F" w14:textId="77777777" w:rsidTr="00F9464E">
        <w:tc>
          <w:tcPr>
            <w:tcW w:w="3885" w:type="dxa"/>
          </w:tcPr>
          <w:p w14:paraId="2ABB2A3B" w14:textId="2DED6DAB" w:rsidR="00797834" w:rsidRPr="001D4089" w:rsidRDefault="00797834" w:rsidP="001D4089">
            <w:pPr>
              <w:pStyle w:val="a0"/>
            </w:pPr>
            <w:r w:rsidRPr="001D4089">
              <w:rPr>
                <w:rFonts w:hint="eastAsia"/>
              </w:rPr>
              <w:t>是否在基于用户的临时权限列表中</w:t>
            </w:r>
          </w:p>
        </w:tc>
        <w:tc>
          <w:tcPr>
            <w:tcW w:w="5401" w:type="dxa"/>
          </w:tcPr>
          <w:p w14:paraId="694FE5EF" w14:textId="6DEC8767" w:rsidR="00797834" w:rsidRPr="001D4089" w:rsidRDefault="00687297" w:rsidP="001D4089">
            <w:pPr>
              <w:pStyle w:val="a0"/>
            </w:pPr>
            <w:proofErr w:type="spellStart"/>
            <w:proofErr w:type="gramStart"/>
            <w:r w:rsidRPr="001D4089">
              <w:t>inUserTemporaryPermissions</w:t>
            </w:r>
            <w:proofErr w:type="spellEnd"/>
            <w:r w:rsidRPr="001D4089">
              <w:t>(</w:t>
            </w:r>
            <w:proofErr w:type="gramEnd"/>
            <w:r w:rsidRPr="001D4089">
              <w:t>$</w:t>
            </w:r>
            <w:proofErr w:type="spellStart"/>
            <w:r w:rsidRPr="001D4089">
              <w:t>userId</w:t>
            </w:r>
            <w:proofErr w:type="spellEnd"/>
            <w:r w:rsidRPr="001D4089">
              <w:t>, $</w:t>
            </w:r>
            <w:proofErr w:type="spellStart"/>
            <w:r w:rsidRPr="001D4089">
              <w:t>permissionIds</w:t>
            </w:r>
            <w:proofErr w:type="spellEnd"/>
            <w:r w:rsidRPr="001D4089">
              <w:t>)</w:t>
            </w:r>
          </w:p>
        </w:tc>
      </w:tr>
      <w:tr w:rsidR="00366905" w14:paraId="75DAA2A7" w14:textId="77777777" w:rsidTr="00F9464E">
        <w:tc>
          <w:tcPr>
            <w:tcW w:w="3885" w:type="dxa"/>
          </w:tcPr>
          <w:p w14:paraId="2F0C41A2" w14:textId="0393AA13" w:rsidR="00366905" w:rsidRPr="001D4089" w:rsidRDefault="00366905" w:rsidP="001D4089">
            <w:pPr>
              <w:pStyle w:val="a0"/>
            </w:pPr>
            <w:r w:rsidRPr="001D4089">
              <w:rPr>
                <w:rFonts w:hint="eastAsia"/>
              </w:rPr>
              <w:t>是否在基于用户角色的权限列表中</w:t>
            </w:r>
          </w:p>
        </w:tc>
        <w:tc>
          <w:tcPr>
            <w:tcW w:w="5401" w:type="dxa"/>
          </w:tcPr>
          <w:p w14:paraId="043EBCB8" w14:textId="4E01313D" w:rsidR="00366905" w:rsidRPr="001D4089" w:rsidRDefault="00104E6E" w:rsidP="001D4089">
            <w:pPr>
              <w:pStyle w:val="a0"/>
            </w:pPr>
            <w:proofErr w:type="spellStart"/>
            <w:proofErr w:type="gramStart"/>
            <w:r w:rsidRPr="001D4089">
              <w:t>inUserRolesPermissions</w:t>
            </w:r>
            <w:proofErr w:type="spellEnd"/>
            <w:r w:rsidRPr="001D4089">
              <w:t>(</w:t>
            </w:r>
            <w:proofErr w:type="gramEnd"/>
            <w:r w:rsidRPr="001D4089">
              <w:t>$</w:t>
            </w:r>
            <w:proofErr w:type="spellStart"/>
            <w:r w:rsidRPr="001D4089">
              <w:t>userId</w:t>
            </w:r>
            <w:proofErr w:type="spellEnd"/>
            <w:r w:rsidRPr="001D4089">
              <w:t>, $</w:t>
            </w:r>
            <w:proofErr w:type="spellStart"/>
            <w:r w:rsidRPr="001D4089">
              <w:t>permissionIds</w:t>
            </w:r>
            <w:proofErr w:type="spellEnd"/>
            <w:r w:rsidRPr="001D4089">
              <w:t>, $</w:t>
            </w:r>
            <w:proofErr w:type="spellStart"/>
            <w:r w:rsidRPr="001D4089">
              <w:t>mustAllIn</w:t>
            </w:r>
            <w:proofErr w:type="spellEnd"/>
            <w:r w:rsidRPr="001D4089">
              <w:t xml:space="preserve"> = false)</w:t>
            </w:r>
          </w:p>
        </w:tc>
      </w:tr>
      <w:tr w:rsidR="00CD195C" w14:paraId="06F42883" w14:textId="77777777" w:rsidTr="00F9464E">
        <w:tc>
          <w:tcPr>
            <w:tcW w:w="3885" w:type="dxa"/>
          </w:tcPr>
          <w:p w14:paraId="0787D731" w14:textId="70EF6A85" w:rsidR="00CD195C" w:rsidRPr="001D4089" w:rsidRDefault="00CD195C" w:rsidP="001D4089">
            <w:pPr>
              <w:pStyle w:val="a0"/>
            </w:pPr>
            <w:r w:rsidRPr="001D4089">
              <w:rPr>
                <w:rFonts w:hint="eastAsia"/>
              </w:rPr>
              <w:t>获取拥有下列权限之一的前几个用户</w:t>
            </w:r>
          </w:p>
        </w:tc>
        <w:tc>
          <w:tcPr>
            <w:tcW w:w="5401" w:type="dxa"/>
          </w:tcPr>
          <w:p w14:paraId="0157235C" w14:textId="7BF54D01" w:rsidR="00CD195C" w:rsidRPr="001D4089" w:rsidRDefault="00E96649" w:rsidP="001D4089">
            <w:pPr>
              <w:pStyle w:val="a0"/>
            </w:pPr>
            <w:proofErr w:type="spellStart"/>
            <w:proofErr w:type="gramStart"/>
            <w:r w:rsidRPr="001D4089">
              <w:t>getOwnersByPermissionIds</w:t>
            </w:r>
            <w:proofErr w:type="spellEnd"/>
            <w:r w:rsidRPr="001D4089">
              <w:t>(</w:t>
            </w:r>
            <w:proofErr w:type="gramEnd"/>
            <w:r w:rsidRPr="001D4089">
              <w:t>$</w:t>
            </w:r>
            <w:proofErr w:type="spellStart"/>
            <w:r w:rsidRPr="001D4089">
              <w:t>permissionIds</w:t>
            </w:r>
            <w:proofErr w:type="spellEnd"/>
            <w:r w:rsidRPr="001D4089">
              <w:t>, $limit = 3)</w:t>
            </w:r>
          </w:p>
        </w:tc>
      </w:tr>
      <w:tr w:rsidR="005D1CAC" w14:paraId="04561680" w14:textId="77777777" w:rsidTr="00F9464E">
        <w:tc>
          <w:tcPr>
            <w:tcW w:w="3885" w:type="dxa"/>
          </w:tcPr>
          <w:p w14:paraId="1DE941B2" w14:textId="4F590C60" w:rsidR="005D1CAC" w:rsidRPr="001D4089" w:rsidRDefault="00136217" w:rsidP="001D4089">
            <w:pPr>
              <w:pStyle w:val="a0"/>
            </w:pPr>
            <w:r w:rsidRPr="001D4089">
              <w:rPr>
                <w:rFonts w:hint="eastAsia"/>
              </w:rPr>
              <w:t>给用户设置临时权限</w:t>
            </w:r>
          </w:p>
        </w:tc>
        <w:tc>
          <w:tcPr>
            <w:tcW w:w="5401" w:type="dxa"/>
          </w:tcPr>
          <w:p w14:paraId="188A150B" w14:textId="664626D7" w:rsidR="005D1CAC" w:rsidRPr="001D4089" w:rsidRDefault="00375B5F" w:rsidP="001D4089">
            <w:pPr>
              <w:pStyle w:val="a0"/>
            </w:pPr>
            <w:proofErr w:type="spellStart"/>
            <w:proofErr w:type="gramStart"/>
            <w:r w:rsidRPr="001D4089">
              <w:t>setTemporaryPermission</w:t>
            </w:r>
            <w:proofErr w:type="spellEnd"/>
            <w:r w:rsidRPr="001D4089">
              <w:t>(</w:t>
            </w:r>
            <w:proofErr w:type="spellStart"/>
            <w:proofErr w:type="gramEnd"/>
            <w:r w:rsidRPr="001D4089">
              <w:t>int</w:t>
            </w:r>
            <w:proofErr w:type="spellEnd"/>
            <w:r w:rsidRPr="001D4089">
              <w:t xml:space="preserve"> $</w:t>
            </w:r>
            <w:proofErr w:type="spellStart"/>
            <w:r w:rsidRPr="001D4089">
              <w:t>userId</w:t>
            </w:r>
            <w:proofErr w:type="spellEnd"/>
            <w:r w:rsidRPr="001D4089">
              <w:t xml:space="preserve">, </w:t>
            </w:r>
            <w:proofErr w:type="spellStart"/>
            <w:r w:rsidRPr="001D4089">
              <w:t>int</w:t>
            </w:r>
            <w:proofErr w:type="spellEnd"/>
            <w:r w:rsidRPr="001D4089">
              <w:t xml:space="preserve"> $</w:t>
            </w:r>
            <w:proofErr w:type="spellStart"/>
            <w:r w:rsidRPr="001D4089">
              <w:t>permissionId</w:t>
            </w:r>
            <w:proofErr w:type="spellEnd"/>
            <w:r w:rsidRPr="001D4089">
              <w:t xml:space="preserve">, </w:t>
            </w:r>
            <w:proofErr w:type="spellStart"/>
            <w:r w:rsidRPr="001D4089">
              <w:t>int</w:t>
            </w:r>
            <w:proofErr w:type="spellEnd"/>
            <w:r w:rsidRPr="001D4089">
              <w:t xml:space="preserve"> $</w:t>
            </w:r>
            <w:proofErr w:type="spellStart"/>
            <w:r w:rsidRPr="001D4089">
              <w:t>expireAt</w:t>
            </w:r>
            <w:proofErr w:type="spellEnd"/>
            <w:r w:rsidRPr="001D4089">
              <w:t>)</w:t>
            </w:r>
          </w:p>
        </w:tc>
      </w:tr>
      <w:tr w:rsidR="0021496B" w14:paraId="470F2F01" w14:textId="77777777" w:rsidTr="00F9464E">
        <w:tc>
          <w:tcPr>
            <w:tcW w:w="3885" w:type="dxa"/>
          </w:tcPr>
          <w:p w14:paraId="57B0BFA0" w14:textId="67A9489E" w:rsidR="0021496B" w:rsidRPr="001D4089" w:rsidRDefault="00D01DF6" w:rsidP="001D4089">
            <w:pPr>
              <w:pStyle w:val="a0"/>
            </w:pPr>
            <w:r w:rsidRPr="001D4089">
              <w:rPr>
                <w:rFonts w:hint="eastAsia"/>
              </w:rPr>
              <w:t>根据角色</w:t>
            </w:r>
            <w:r w:rsidRPr="001D4089">
              <w:rPr>
                <w:rFonts w:hint="eastAsia"/>
              </w:rPr>
              <w:t>IDs</w:t>
            </w:r>
            <w:r w:rsidRPr="001D4089">
              <w:rPr>
                <w:rFonts w:hint="eastAsia"/>
              </w:rPr>
              <w:t>获取对应的权限</w:t>
            </w:r>
            <w:r w:rsidRPr="001D4089">
              <w:rPr>
                <w:rFonts w:hint="eastAsia"/>
              </w:rPr>
              <w:t>IDs</w:t>
            </w:r>
          </w:p>
        </w:tc>
        <w:tc>
          <w:tcPr>
            <w:tcW w:w="5401" w:type="dxa"/>
          </w:tcPr>
          <w:p w14:paraId="32B43983" w14:textId="1D7450C8" w:rsidR="0021496B" w:rsidRPr="001D4089" w:rsidRDefault="00A41EF6" w:rsidP="001D4089">
            <w:pPr>
              <w:pStyle w:val="a0"/>
            </w:pPr>
            <w:proofErr w:type="spellStart"/>
            <w:proofErr w:type="gramStart"/>
            <w:r w:rsidRPr="001D4089">
              <w:t>getPermissionIdsByRoleIds</w:t>
            </w:r>
            <w:proofErr w:type="spellEnd"/>
            <w:r w:rsidRPr="001D4089">
              <w:t>(</w:t>
            </w:r>
            <w:proofErr w:type="gramEnd"/>
            <w:r w:rsidRPr="001D4089">
              <w:t>array $</w:t>
            </w:r>
            <w:proofErr w:type="spellStart"/>
            <w:r w:rsidRPr="001D4089">
              <w:t>roleIds</w:t>
            </w:r>
            <w:proofErr w:type="spellEnd"/>
            <w:r w:rsidRPr="001D4089">
              <w:t>)</w:t>
            </w:r>
          </w:p>
        </w:tc>
      </w:tr>
      <w:tr w:rsidR="00E463BC" w14:paraId="726ED33C" w14:textId="77777777" w:rsidTr="00F9464E">
        <w:tc>
          <w:tcPr>
            <w:tcW w:w="3885" w:type="dxa"/>
          </w:tcPr>
          <w:p w14:paraId="77BC1C0E" w14:textId="75AAF9CF" w:rsidR="00E463BC" w:rsidRPr="00DE6D8C" w:rsidRDefault="00AA7D64" w:rsidP="00DE6D8C">
            <w:pPr>
              <w:pStyle w:val="a0"/>
            </w:pPr>
            <w:r w:rsidRPr="00DE6D8C">
              <w:rPr>
                <w:rFonts w:hint="eastAsia"/>
              </w:rPr>
              <w:t>获取所有有效的权限</w:t>
            </w:r>
            <w:r w:rsidRPr="00DE6D8C">
              <w:rPr>
                <w:rFonts w:hint="eastAsia"/>
              </w:rPr>
              <w:t>IDs</w:t>
            </w:r>
          </w:p>
        </w:tc>
        <w:tc>
          <w:tcPr>
            <w:tcW w:w="5401" w:type="dxa"/>
          </w:tcPr>
          <w:p w14:paraId="068D3675" w14:textId="6B6A463F" w:rsidR="00E463BC" w:rsidRPr="00DE6D8C" w:rsidRDefault="00341381" w:rsidP="00DE6D8C">
            <w:pPr>
              <w:pStyle w:val="a0"/>
            </w:pPr>
            <w:proofErr w:type="spellStart"/>
            <w:proofErr w:type="gramStart"/>
            <w:r w:rsidRPr="00DE6D8C">
              <w:t>getAllValidPermissionIds</w:t>
            </w:r>
            <w:proofErr w:type="spellEnd"/>
            <w:r w:rsidRPr="00DE6D8C">
              <w:t>(</w:t>
            </w:r>
            <w:proofErr w:type="gramEnd"/>
            <w:r w:rsidRPr="00DE6D8C">
              <w:t>)</w:t>
            </w:r>
          </w:p>
        </w:tc>
      </w:tr>
      <w:tr w:rsidR="0072048E" w14:paraId="3CD7F47F" w14:textId="77777777" w:rsidTr="00F9464E">
        <w:tc>
          <w:tcPr>
            <w:tcW w:w="3885" w:type="dxa"/>
          </w:tcPr>
          <w:p w14:paraId="4DF381D0" w14:textId="152BF48B" w:rsidR="0072048E" w:rsidRPr="00DE6D8C" w:rsidRDefault="0072048E" w:rsidP="00DE6D8C">
            <w:pPr>
              <w:pStyle w:val="a0"/>
            </w:pPr>
            <w:r w:rsidRPr="00DE6D8C">
              <w:rPr>
                <w:rFonts w:hint="eastAsia"/>
              </w:rPr>
              <w:lastRenderedPageBreak/>
              <w:t>用户拥有的权限</w:t>
            </w:r>
            <w:r w:rsidRPr="00DE6D8C">
              <w:rPr>
                <w:rFonts w:hint="eastAsia"/>
              </w:rPr>
              <w:t>(</w:t>
            </w:r>
            <w:r w:rsidRPr="00DE6D8C">
              <w:rPr>
                <w:rFonts w:hint="eastAsia"/>
              </w:rPr>
              <w:t>角色权限、临时权限</w:t>
            </w:r>
            <w:r w:rsidRPr="00DE6D8C">
              <w:rPr>
                <w:rFonts w:hint="eastAsia"/>
              </w:rPr>
              <w:t>[</w:t>
            </w:r>
            <w:r w:rsidRPr="00DE6D8C">
              <w:rPr>
                <w:rFonts w:hint="eastAsia"/>
              </w:rPr>
              <w:t>时效性</w:t>
            </w:r>
            <w:r w:rsidRPr="00DE6D8C">
              <w:rPr>
                <w:rFonts w:hint="eastAsia"/>
              </w:rPr>
              <w:t>])</w:t>
            </w:r>
          </w:p>
        </w:tc>
        <w:tc>
          <w:tcPr>
            <w:tcW w:w="5401" w:type="dxa"/>
          </w:tcPr>
          <w:p w14:paraId="11C7E63A" w14:textId="5C722136" w:rsidR="0072048E" w:rsidRPr="00DE6D8C" w:rsidRDefault="0085378E" w:rsidP="00DE6D8C">
            <w:pPr>
              <w:pStyle w:val="a0"/>
            </w:pPr>
            <w:r w:rsidRPr="00DE6D8C">
              <w:t>permissions($</w:t>
            </w:r>
            <w:proofErr w:type="spellStart"/>
            <w:r w:rsidRPr="00DE6D8C">
              <w:t>userId</w:t>
            </w:r>
            <w:proofErr w:type="spellEnd"/>
            <w:r w:rsidRPr="00DE6D8C">
              <w:t>)</w:t>
            </w:r>
          </w:p>
        </w:tc>
      </w:tr>
    </w:tbl>
    <w:p w14:paraId="3B52C00D" w14:textId="4619B2D0" w:rsidR="00E64EC4" w:rsidRDefault="004F2055" w:rsidP="00E64EC4">
      <w:pPr>
        <w:pStyle w:val="2"/>
      </w:pPr>
      <w:bookmarkStart w:id="29" w:name="_Toc25833302"/>
      <w:r>
        <w:rPr>
          <w:rFonts w:hint="eastAsia"/>
        </w:rPr>
        <w:t>登录上下文</w:t>
      </w:r>
      <w:r w:rsidR="0090445B">
        <w:t xml:space="preserve"> </w:t>
      </w:r>
      <w:proofErr w:type="spellStart"/>
      <w:r w:rsidR="0090445B">
        <w:t>Login</w:t>
      </w:r>
      <w:r w:rsidR="00020E0F">
        <w:t>Context</w:t>
      </w:r>
      <w:bookmarkEnd w:id="29"/>
      <w:proofErr w:type="spellEnd"/>
    </w:p>
    <w:tbl>
      <w:tblPr>
        <w:tblStyle w:val="a7"/>
        <w:tblW w:w="0" w:type="auto"/>
        <w:tblLook w:val="04A0" w:firstRow="1" w:lastRow="0" w:firstColumn="1" w:lastColumn="0" w:noHBand="0" w:noVBand="1"/>
      </w:tblPr>
      <w:tblGrid>
        <w:gridCol w:w="3991"/>
        <w:gridCol w:w="5295"/>
      </w:tblGrid>
      <w:tr w:rsidR="00D76318" w14:paraId="7BDF4FB0" w14:textId="77777777" w:rsidTr="00120159">
        <w:tc>
          <w:tcPr>
            <w:tcW w:w="3991" w:type="dxa"/>
          </w:tcPr>
          <w:p w14:paraId="3FA183A5" w14:textId="75D30B8C" w:rsidR="00D76318" w:rsidRDefault="00A45B1D" w:rsidP="009C5F46">
            <w:pPr>
              <w:pStyle w:val="a0"/>
            </w:pPr>
            <w:r>
              <w:rPr>
                <w:rFonts w:hint="eastAsia"/>
              </w:rPr>
              <w:t>用户类型</w:t>
            </w:r>
            <w:r w:rsidR="00E37010">
              <w:rPr>
                <w:rFonts w:hint="eastAsia"/>
              </w:rPr>
              <w:t>判断</w:t>
            </w:r>
          </w:p>
        </w:tc>
        <w:tc>
          <w:tcPr>
            <w:tcW w:w="5295" w:type="dxa"/>
          </w:tcPr>
          <w:p w14:paraId="2DA7F890" w14:textId="77777777" w:rsidR="00D76318" w:rsidRDefault="007262E5" w:rsidP="009C5F46">
            <w:pPr>
              <w:pStyle w:val="a0"/>
            </w:pPr>
            <w:r>
              <w:rPr>
                <w:rFonts w:hint="eastAsia"/>
              </w:rPr>
              <w:t>普通用户、角色用户、</w:t>
            </w:r>
            <w:r>
              <w:rPr>
                <w:rFonts w:hint="eastAsia"/>
              </w:rPr>
              <w:t>ROOT</w:t>
            </w:r>
            <w:r>
              <w:rPr>
                <w:rFonts w:hint="eastAsia"/>
              </w:rPr>
              <w:t>用户</w:t>
            </w:r>
          </w:p>
          <w:p w14:paraId="324428D5" w14:textId="54C06A82" w:rsidR="007262E5" w:rsidRPr="007262E5" w:rsidRDefault="007262E5" w:rsidP="009C5F46">
            <w:pPr>
              <w:pStyle w:val="a0"/>
            </w:pPr>
            <w:r>
              <w:rPr>
                <w:rFonts w:hint="eastAsia"/>
              </w:rPr>
              <w:t>注</w:t>
            </w:r>
            <w:r>
              <w:rPr>
                <w:rFonts w:hint="eastAsia"/>
              </w:rPr>
              <w:t>: ROOT</w:t>
            </w:r>
            <w:r>
              <w:rPr>
                <w:rFonts w:hint="eastAsia"/>
              </w:rPr>
              <w:t>用户其实也是角色用户</w:t>
            </w:r>
            <w:r>
              <w:rPr>
                <w:rFonts w:hint="eastAsia"/>
              </w:rPr>
              <w:t>,</w:t>
            </w:r>
            <w:r>
              <w:rPr>
                <w:rFonts w:hint="eastAsia"/>
              </w:rPr>
              <w:t>只不过</w:t>
            </w:r>
            <w:r>
              <w:rPr>
                <w:rFonts w:hint="eastAsia"/>
              </w:rPr>
              <w:t>ROOT</w:t>
            </w:r>
            <w:r>
              <w:rPr>
                <w:rFonts w:hint="eastAsia"/>
              </w:rPr>
              <w:t>是比较特殊的角色用户</w:t>
            </w:r>
            <w:r w:rsidR="009C1660">
              <w:t>,</w:t>
            </w:r>
            <w:r w:rsidR="009C1660">
              <w:rPr>
                <w:rFonts w:hint="eastAsia"/>
              </w:rPr>
              <w:t>其</w:t>
            </w:r>
            <w:r w:rsidR="009C1660">
              <w:rPr>
                <w:rFonts w:hint="eastAsia"/>
              </w:rPr>
              <w:t>ID</w:t>
            </w:r>
            <w:r w:rsidR="009C1660">
              <w:rPr>
                <w:rFonts w:hint="eastAsia"/>
              </w:rPr>
              <w:t>为</w:t>
            </w:r>
            <w:r w:rsidR="009C1660">
              <w:rPr>
                <w:rFonts w:hint="eastAsia"/>
              </w:rPr>
              <w:t>1</w:t>
            </w:r>
          </w:p>
        </w:tc>
      </w:tr>
      <w:tr w:rsidR="00390CEB" w14:paraId="5B04B435" w14:textId="77777777" w:rsidTr="00120159">
        <w:tc>
          <w:tcPr>
            <w:tcW w:w="3991" w:type="dxa"/>
          </w:tcPr>
          <w:p w14:paraId="1DECBEC8" w14:textId="6A9072E7" w:rsidR="00390CEB" w:rsidRPr="006D3DCE" w:rsidRDefault="007359D3" w:rsidP="009C5F46">
            <w:pPr>
              <w:pStyle w:val="a0"/>
            </w:pPr>
            <w:r>
              <w:rPr>
                <w:rFonts w:hint="eastAsia"/>
              </w:rPr>
              <w:t>验证</w:t>
            </w:r>
            <w:r w:rsidR="00482FA8">
              <w:rPr>
                <w:rFonts w:hint="eastAsia"/>
              </w:rPr>
              <w:t>方法</w:t>
            </w:r>
          </w:p>
        </w:tc>
        <w:tc>
          <w:tcPr>
            <w:tcW w:w="5295" w:type="dxa"/>
          </w:tcPr>
          <w:p w14:paraId="4C0AE3D9" w14:textId="77777777" w:rsidR="00C70599" w:rsidRDefault="005A6DA9" w:rsidP="009C5F46">
            <w:pPr>
              <w:pStyle w:val="a0"/>
            </w:pPr>
            <w:r>
              <w:rPr>
                <w:rFonts w:hint="eastAsia"/>
              </w:rPr>
              <w:t>1</w:t>
            </w:r>
            <w:r>
              <w:rPr>
                <w:rFonts w:hint="eastAsia"/>
              </w:rPr>
              <w:t>、是否在用户拥有的所有子角色中</w:t>
            </w:r>
          </w:p>
          <w:p w14:paraId="3B74477C" w14:textId="705FA735" w:rsidR="00D07CD1" w:rsidRDefault="00D07CD1" w:rsidP="009C5F46">
            <w:pPr>
              <w:pStyle w:val="a0"/>
            </w:pPr>
            <w:proofErr w:type="spellStart"/>
            <w:proofErr w:type="gramStart"/>
            <w:r>
              <w:t>checkIfInUserAllSonRoles</w:t>
            </w:r>
            <w:proofErr w:type="spellEnd"/>
            <w:r>
              <w:t>(</w:t>
            </w:r>
            <w:proofErr w:type="gramEnd"/>
            <w:r>
              <w:t>array $</w:t>
            </w:r>
            <w:proofErr w:type="spellStart"/>
            <w:r>
              <w:t>roleIds</w:t>
            </w:r>
            <w:proofErr w:type="spellEnd"/>
            <w:r>
              <w:t>)</w:t>
            </w:r>
          </w:p>
          <w:p w14:paraId="3322773A" w14:textId="77777777" w:rsidR="005A6DA9" w:rsidRDefault="00F304D3" w:rsidP="009C5F46">
            <w:pPr>
              <w:pStyle w:val="a0"/>
            </w:pPr>
            <w:r>
              <w:rPr>
                <w:rFonts w:hint="eastAsia"/>
              </w:rPr>
              <w:t>2</w:t>
            </w:r>
            <w:r>
              <w:rPr>
                <w:rFonts w:hint="eastAsia"/>
              </w:rPr>
              <w:t>、</w:t>
            </w:r>
            <w:r w:rsidR="00515635">
              <w:rPr>
                <w:rFonts w:hint="eastAsia"/>
              </w:rPr>
              <w:t>是否在用户主要角色中</w:t>
            </w:r>
          </w:p>
          <w:p w14:paraId="19C4C00A" w14:textId="06B2502D" w:rsidR="00057642" w:rsidRDefault="00057642" w:rsidP="009C5F46">
            <w:pPr>
              <w:pStyle w:val="a0"/>
            </w:pPr>
            <w:proofErr w:type="spellStart"/>
            <w:proofErr w:type="gramStart"/>
            <w:r>
              <w:t>checkIfInUserMainRoles</w:t>
            </w:r>
            <w:proofErr w:type="spellEnd"/>
            <w:r>
              <w:t>(</w:t>
            </w:r>
            <w:proofErr w:type="spellStart"/>
            <w:proofErr w:type="gramEnd"/>
            <w:r>
              <w:t>int</w:t>
            </w:r>
            <w:proofErr w:type="spellEnd"/>
            <w:r>
              <w:t xml:space="preserve"> $</w:t>
            </w:r>
            <w:proofErr w:type="spellStart"/>
            <w:r>
              <w:t>roleId</w:t>
            </w:r>
            <w:proofErr w:type="spellEnd"/>
            <w:r>
              <w:t>)</w:t>
            </w:r>
          </w:p>
          <w:p w14:paraId="1B151941" w14:textId="77777777" w:rsidR="00515635" w:rsidRDefault="00CF5FFA" w:rsidP="009C5F46">
            <w:pPr>
              <w:pStyle w:val="a0"/>
            </w:pPr>
            <w:r>
              <w:rPr>
                <w:rFonts w:hint="eastAsia"/>
              </w:rPr>
              <w:t>3</w:t>
            </w:r>
            <w:r>
              <w:rPr>
                <w:rFonts w:hint="eastAsia"/>
              </w:rPr>
              <w:t>、</w:t>
            </w:r>
            <w:r w:rsidR="00274EAA">
              <w:rPr>
                <w:rFonts w:hint="eastAsia"/>
              </w:rPr>
              <w:t>是否在用户拥有的所有角色中</w:t>
            </w:r>
          </w:p>
          <w:p w14:paraId="01BA8247" w14:textId="73990D48" w:rsidR="00057642" w:rsidRDefault="00681876" w:rsidP="009C5F46">
            <w:pPr>
              <w:pStyle w:val="a0"/>
            </w:pPr>
            <w:proofErr w:type="spellStart"/>
            <w:proofErr w:type="gramStart"/>
            <w:r>
              <w:t>checkIfInUserAllRoles</w:t>
            </w:r>
            <w:proofErr w:type="spellEnd"/>
            <w:r>
              <w:t>(</w:t>
            </w:r>
            <w:proofErr w:type="spellStart"/>
            <w:proofErr w:type="gramEnd"/>
            <w:r>
              <w:t>int</w:t>
            </w:r>
            <w:proofErr w:type="spellEnd"/>
            <w:r>
              <w:t xml:space="preserve"> $</w:t>
            </w:r>
            <w:proofErr w:type="spellStart"/>
            <w:r>
              <w:t>roleId</w:t>
            </w:r>
            <w:proofErr w:type="spellEnd"/>
            <w:r>
              <w:t>)</w:t>
            </w:r>
          </w:p>
          <w:p w14:paraId="6665A22D" w14:textId="77777777" w:rsidR="00274EAA" w:rsidRDefault="00274EAA" w:rsidP="009C5F46">
            <w:pPr>
              <w:pStyle w:val="a0"/>
            </w:pPr>
            <w:r>
              <w:rPr>
                <w:rFonts w:hint="eastAsia"/>
              </w:rPr>
              <w:t>4</w:t>
            </w:r>
            <w:r>
              <w:rPr>
                <w:rFonts w:hint="eastAsia"/>
              </w:rPr>
              <w:t>、</w:t>
            </w:r>
            <w:r w:rsidR="00BE15D0">
              <w:rPr>
                <w:rFonts w:hint="eastAsia"/>
              </w:rPr>
              <w:t>是否在用户基于</w:t>
            </w:r>
            <w:r w:rsidR="00AF0231">
              <w:rPr>
                <w:rFonts w:hint="eastAsia"/>
              </w:rPr>
              <w:t>角色的所有权限中</w:t>
            </w:r>
          </w:p>
          <w:p w14:paraId="396855EF" w14:textId="77777777" w:rsidR="00865AA6" w:rsidRDefault="00865AA6" w:rsidP="009C5F46">
            <w:pPr>
              <w:pStyle w:val="a0"/>
            </w:pPr>
            <w:proofErr w:type="spellStart"/>
            <w:proofErr w:type="gramStart"/>
            <w:r>
              <w:t>checkIfInUserRolesPermissions</w:t>
            </w:r>
            <w:proofErr w:type="spellEnd"/>
            <w:r>
              <w:t>(</w:t>
            </w:r>
            <w:proofErr w:type="gramEnd"/>
            <w:r w:rsidR="009F1222">
              <w:t>array $</w:t>
            </w:r>
            <w:proofErr w:type="spellStart"/>
            <w:r w:rsidR="009F1222">
              <w:t>permissionIds</w:t>
            </w:r>
            <w:proofErr w:type="spellEnd"/>
            <w:r>
              <w:t>)</w:t>
            </w:r>
          </w:p>
          <w:p w14:paraId="73DB687E" w14:textId="77777777" w:rsidR="004822F1" w:rsidRDefault="004822F1" w:rsidP="009C5F46">
            <w:pPr>
              <w:pStyle w:val="a0"/>
            </w:pPr>
            <w:r>
              <w:rPr>
                <w:rFonts w:hint="eastAsia"/>
              </w:rPr>
              <w:t>5</w:t>
            </w:r>
            <w:r>
              <w:rPr>
                <w:rFonts w:hint="eastAsia"/>
              </w:rPr>
              <w:t>、当前登录用户是否有“绑定角色权限”的权限</w:t>
            </w:r>
          </w:p>
          <w:p w14:paraId="1E5FC491" w14:textId="7AF9DD26" w:rsidR="00C457F6" w:rsidRDefault="00E25552" w:rsidP="009C5F46">
            <w:pPr>
              <w:pStyle w:val="a0"/>
            </w:pPr>
            <w:proofErr w:type="spellStart"/>
            <w:proofErr w:type="gramStart"/>
            <w:r>
              <w:t>checkIfInUserRolesPermissionsUnderTheRole</w:t>
            </w:r>
            <w:proofErr w:type="spellEnd"/>
            <w:r w:rsidR="000D253F">
              <w:t>(</w:t>
            </w:r>
            <w:proofErr w:type="gramEnd"/>
            <w:r w:rsidR="000D253F">
              <w:t>array $</w:t>
            </w:r>
            <w:proofErr w:type="spellStart"/>
            <w:r w:rsidR="000D253F">
              <w:t>permissionIds</w:t>
            </w:r>
            <w:proofErr w:type="spellEnd"/>
            <w:r w:rsidR="000D253F">
              <w:t>, $</w:t>
            </w:r>
            <w:proofErr w:type="spellStart"/>
            <w:r w:rsidR="000D253F">
              <w:t>roleId</w:t>
            </w:r>
            <w:proofErr w:type="spellEnd"/>
            <w:r w:rsidR="000D253F">
              <w:t>)</w:t>
            </w:r>
          </w:p>
        </w:tc>
      </w:tr>
      <w:tr w:rsidR="00390CEB" w14:paraId="50EF5F3A" w14:textId="77777777" w:rsidTr="00120159">
        <w:tc>
          <w:tcPr>
            <w:tcW w:w="3991" w:type="dxa"/>
          </w:tcPr>
          <w:p w14:paraId="5E8244AC" w14:textId="664B71CE" w:rsidR="00390CEB" w:rsidRDefault="008A70E7" w:rsidP="009C5F46">
            <w:pPr>
              <w:pStyle w:val="a0"/>
            </w:pPr>
            <w:r>
              <w:rPr>
                <w:rFonts w:hint="eastAsia"/>
              </w:rPr>
              <w:t>信息提取</w:t>
            </w:r>
          </w:p>
        </w:tc>
        <w:tc>
          <w:tcPr>
            <w:tcW w:w="5295" w:type="dxa"/>
          </w:tcPr>
          <w:p w14:paraId="2B1D28A0" w14:textId="76A9E56C" w:rsidR="004C0B3C" w:rsidRDefault="0036692A" w:rsidP="009C5F46">
            <w:pPr>
              <w:pStyle w:val="a0"/>
            </w:pPr>
            <w:r>
              <w:rPr>
                <w:rFonts w:hint="eastAsia"/>
              </w:rPr>
              <w:t>1</w:t>
            </w:r>
            <w:r>
              <w:rPr>
                <w:rFonts w:hint="eastAsia"/>
              </w:rPr>
              <w:t>、</w:t>
            </w:r>
            <w:r w:rsidR="00AD5FC6">
              <w:rPr>
                <w:rFonts w:hint="eastAsia"/>
              </w:rPr>
              <w:t>登录</w:t>
            </w:r>
            <w:r>
              <w:rPr>
                <w:rFonts w:hint="eastAsia"/>
              </w:rPr>
              <w:t>用户信息</w:t>
            </w:r>
          </w:p>
          <w:p w14:paraId="46915825" w14:textId="38B11911" w:rsidR="0051548E" w:rsidRDefault="0036692A" w:rsidP="009C5F46">
            <w:pPr>
              <w:pStyle w:val="a0"/>
            </w:pPr>
            <w:r>
              <w:rPr>
                <w:rFonts w:hint="eastAsia"/>
              </w:rPr>
              <w:t>2</w:t>
            </w:r>
            <w:r>
              <w:rPr>
                <w:rFonts w:hint="eastAsia"/>
              </w:rPr>
              <w:t>、</w:t>
            </w:r>
            <w:r w:rsidR="0051548E">
              <w:rPr>
                <w:rFonts w:hint="eastAsia"/>
              </w:rPr>
              <w:t>服务</w:t>
            </w:r>
            <w:r w:rsidR="0051548E">
              <w:rPr>
                <w:rFonts w:hint="eastAsia"/>
              </w:rPr>
              <w:t>(</w:t>
            </w:r>
            <w:r w:rsidR="0051548E">
              <w:rPr>
                <w:rFonts w:hint="eastAsia"/>
              </w:rPr>
              <w:t>用户、角色、权限</w:t>
            </w:r>
            <w:r w:rsidR="0051548E">
              <w:rPr>
                <w:rFonts w:hint="eastAsia"/>
              </w:rPr>
              <w:t>)</w:t>
            </w:r>
          </w:p>
        </w:tc>
      </w:tr>
      <w:tr w:rsidR="00390CEB" w14:paraId="03D27348" w14:textId="77777777" w:rsidTr="00120159">
        <w:tc>
          <w:tcPr>
            <w:tcW w:w="3991" w:type="dxa"/>
          </w:tcPr>
          <w:p w14:paraId="0A252178" w14:textId="584F76B5" w:rsidR="00390CEB" w:rsidRDefault="001C718D" w:rsidP="009C5F46">
            <w:pPr>
              <w:pStyle w:val="a0"/>
            </w:pPr>
            <w:r>
              <w:rPr>
                <w:rFonts w:hint="eastAsia"/>
              </w:rPr>
              <w:t>登录用户</w:t>
            </w:r>
            <w:r w:rsidR="00D31081">
              <w:rPr>
                <w:rFonts w:hint="eastAsia"/>
              </w:rPr>
              <w:t>操作</w:t>
            </w:r>
          </w:p>
        </w:tc>
        <w:tc>
          <w:tcPr>
            <w:tcW w:w="5295" w:type="dxa"/>
          </w:tcPr>
          <w:p w14:paraId="7ACA09B9" w14:textId="77777777" w:rsidR="00390CEB" w:rsidRDefault="006A7595" w:rsidP="009C5F46">
            <w:pPr>
              <w:pStyle w:val="a0"/>
            </w:pPr>
            <w:r>
              <w:rPr>
                <w:rFonts w:hint="eastAsia"/>
              </w:rPr>
              <w:t>1</w:t>
            </w:r>
            <w:r>
              <w:rPr>
                <w:rFonts w:hint="eastAsia"/>
              </w:rPr>
              <w:t>、</w:t>
            </w:r>
            <w:r w:rsidR="00237641">
              <w:rPr>
                <w:rFonts w:hint="eastAsia"/>
              </w:rPr>
              <w:t>注销角色</w:t>
            </w:r>
          </w:p>
          <w:p w14:paraId="28C21D5C" w14:textId="2297B58E" w:rsidR="00814ACB" w:rsidRDefault="006F3F1A" w:rsidP="009C5F46">
            <w:pPr>
              <w:pStyle w:val="a0"/>
            </w:pPr>
            <w:r>
              <w:rPr>
                <w:rFonts w:hint="eastAsia"/>
              </w:rPr>
              <w:t>2</w:t>
            </w:r>
            <w:r>
              <w:rPr>
                <w:rFonts w:hint="eastAsia"/>
              </w:rPr>
              <w:t>、</w:t>
            </w:r>
            <w:r w:rsidR="00A310C6">
              <w:rPr>
                <w:rFonts w:hint="eastAsia"/>
              </w:rPr>
              <w:t>设置角色</w:t>
            </w:r>
            <w:r w:rsidR="009C2FC1">
              <w:t xml:space="preserve"> (</w:t>
            </w:r>
            <w:r w:rsidR="009C2FC1">
              <w:rPr>
                <w:rFonts w:hint="eastAsia"/>
              </w:rPr>
              <w:t>后续放到</w:t>
            </w:r>
            <w:r w:rsidR="009C2FC1">
              <w:t>Controller</w:t>
            </w:r>
            <w:r w:rsidR="009C2FC1">
              <w:rPr>
                <w:rFonts w:hint="eastAsia"/>
              </w:rPr>
              <w:t>层</w:t>
            </w:r>
            <w:r w:rsidR="009C2FC1">
              <w:t>)</w:t>
            </w:r>
          </w:p>
          <w:p w14:paraId="4D81B390" w14:textId="53B5910F" w:rsidR="00BE3EE4" w:rsidRPr="00741035" w:rsidRDefault="00A84A33" w:rsidP="005C1F19">
            <w:pPr>
              <w:pStyle w:val="a0"/>
            </w:pPr>
            <w:r>
              <w:rPr>
                <w:rFonts w:hint="eastAsia"/>
              </w:rPr>
              <w:t>3</w:t>
            </w:r>
            <w:r>
              <w:rPr>
                <w:rFonts w:hint="eastAsia"/>
              </w:rPr>
              <w:t>、</w:t>
            </w:r>
            <w:r w:rsidR="00BE3EE4">
              <w:rPr>
                <w:rFonts w:hint="eastAsia"/>
              </w:rPr>
              <w:t>给其它用户设置临时权限</w:t>
            </w:r>
            <w:r w:rsidR="000660C2">
              <w:t xml:space="preserve"> </w:t>
            </w:r>
            <w:r w:rsidR="000660C2">
              <w:rPr>
                <w:rFonts w:hint="eastAsia"/>
              </w:rPr>
              <w:t>(</w:t>
            </w:r>
            <w:r w:rsidR="000660C2">
              <w:rPr>
                <w:rFonts w:hint="eastAsia"/>
              </w:rPr>
              <w:t>后续放到</w:t>
            </w:r>
            <w:r w:rsidR="000660C2">
              <w:t>Controller</w:t>
            </w:r>
            <w:r w:rsidR="000660C2">
              <w:rPr>
                <w:rFonts w:hint="eastAsia"/>
              </w:rPr>
              <w:t>层</w:t>
            </w:r>
            <w:r w:rsidR="000660C2">
              <w:rPr>
                <w:rFonts w:hint="eastAsia"/>
              </w:rPr>
              <w:t>)</w:t>
            </w:r>
          </w:p>
        </w:tc>
      </w:tr>
    </w:tbl>
    <w:p w14:paraId="6586E594" w14:textId="68946A2A" w:rsidR="00B13B10" w:rsidRDefault="00B13B10" w:rsidP="00B13B10">
      <w:pPr>
        <w:pStyle w:val="2"/>
      </w:pPr>
      <w:bookmarkStart w:id="30" w:name="_Toc25833303"/>
      <w:r>
        <w:rPr>
          <w:rFonts w:hint="eastAsia"/>
        </w:rPr>
        <w:t>用户</w:t>
      </w:r>
      <w:r>
        <w:t xml:space="preserve"> Service</w:t>
      </w:r>
      <w:bookmarkEnd w:id="30"/>
    </w:p>
    <w:tbl>
      <w:tblPr>
        <w:tblStyle w:val="a7"/>
        <w:tblW w:w="0" w:type="auto"/>
        <w:tblLook w:val="04A0" w:firstRow="1" w:lastRow="0" w:firstColumn="1" w:lastColumn="0" w:noHBand="0" w:noVBand="1"/>
      </w:tblPr>
      <w:tblGrid>
        <w:gridCol w:w="4643"/>
        <w:gridCol w:w="4643"/>
      </w:tblGrid>
      <w:tr w:rsidR="008F6580" w14:paraId="3FD4C9BE" w14:textId="77777777" w:rsidTr="008F6580">
        <w:tc>
          <w:tcPr>
            <w:tcW w:w="4643" w:type="dxa"/>
          </w:tcPr>
          <w:p w14:paraId="4A6FCA0A" w14:textId="19E23707" w:rsidR="008F6580" w:rsidRDefault="00704A8B" w:rsidP="009C5F46">
            <w:pPr>
              <w:pStyle w:val="a0"/>
            </w:pPr>
            <w:r>
              <w:rPr>
                <w:rFonts w:hint="eastAsia"/>
              </w:rPr>
              <w:lastRenderedPageBreak/>
              <w:t>根据用户</w:t>
            </w:r>
            <w:r>
              <w:rPr>
                <w:rFonts w:hint="eastAsia"/>
              </w:rPr>
              <w:t>ID</w:t>
            </w:r>
            <w:r>
              <w:rPr>
                <w:rFonts w:hint="eastAsia"/>
              </w:rPr>
              <w:t>获取用户信息列表</w:t>
            </w:r>
          </w:p>
        </w:tc>
        <w:tc>
          <w:tcPr>
            <w:tcW w:w="4643" w:type="dxa"/>
          </w:tcPr>
          <w:p w14:paraId="3DA6B75A" w14:textId="6AB3A8B3" w:rsidR="008F6580" w:rsidRPr="009D5182" w:rsidRDefault="00AF56A0" w:rsidP="009D5182">
            <w:pPr>
              <w:pStyle w:val="a0"/>
            </w:pPr>
            <w:proofErr w:type="spellStart"/>
            <w:proofErr w:type="gramStart"/>
            <w:r w:rsidRPr="009D5182">
              <w:t>getUserListByIds</w:t>
            </w:r>
            <w:proofErr w:type="spellEnd"/>
            <w:r w:rsidRPr="009D5182">
              <w:t>(</w:t>
            </w:r>
            <w:proofErr w:type="gramEnd"/>
            <w:r w:rsidRPr="009D5182">
              <w:t>array $</w:t>
            </w:r>
            <w:proofErr w:type="spellStart"/>
            <w:r w:rsidRPr="009D5182">
              <w:t>userIds</w:t>
            </w:r>
            <w:proofErr w:type="spellEnd"/>
            <w:r w:rsidRPr="009D5182">
              <w:t>)</w:t>
            </w:r>
          </w:p>
        </w:tc>
      </w:tr>
      <w:tr w:rsidR="008F6580" w14:paraId="21F2C631" w14:textId="77777777" w:rsidTr="008F6580">
        <w:tc>
          <w:tcPr>
            <w:tcW w:w="4643" w:type="dxa"/>
          </w:tcPr>
          <w:p w14:paraId="614C53E4" w14:textId="63D9E6DC" w:rsidR="008F6580" w:rsidRDefault="000F5067" w:rsidP="009C5F46">
            <w:pPr>
              <w:pStyle w:val="a0"/>
            </w:pPr>
            <w:r>
              <w:rPr>
                <w:rFonts w:hint="eastAsia"/>
              </w:rPr>
              <w:t>用户列表</w:t>
            </w:r>
          </w:p>
        </w:tc>
        <w:tc>
          <w:tcPr>
            <w:tcW w:w="4643" w:type="dxa"/>
          </w:tcPr>
          <w:p w14:paraId="483B31D0" w14:textId="712BB7E2" w:rsidR="008F6580" w:rsidRPr="009D5182" w:rsidRDefault="00617150" w:rsidP="009D5182">
            <w:pPr>
              <w:pStyle w:val="a0"/>
            </w:pPr>
            <w:proofErr w:type="spellStart"/>
            <w:proofErr w:type="gramStart"/>
            <w:r w:rsidRPr="009D5182">
              <w:t>getList</w:t>
            </w:r>
            <w:proofErr w:type="spellEnd"/>
            <w:r w:rsidRPr="009D5182">
              <w:t>(</w:t>
            </w:r>
            <w:proofErr w:type="gramEnd"/>
            <w:r w:rsidRPr="009D5182">
              <w:t xml:space="preserve">$keyword, </w:t>
            </w:r>
            <w:proofErr w:type="spellStart"/>
            <w:r w:rsidRPr="009D5182">
              <w:t>int</w:t>
            </w:r>
            <w:proofErr w:type="spellEnd"/>
            <w:r w:rsidRPr="009D5182">
              <w:t xml:space="preserve"> $page, </w:t>
            </w:r>
            <w:proofErr w:type="spellStart"/>
            <w:r w:rsidRPr="009D5182">
              <w:t>int</w:t>
            </w:r>
            <w:proofErr w:type="spellEnd"/>
            <w:r w:rsidRPr="009D5182">
              <w:t xml:space="preserve"> $</w:t>
            </w:r>
            <w:proofErr w:type="spellStart"/>
            <w:r w:rsidRPr="009D5182">
              <w:t>pageSize</w:t>
            </w:r>
            <w:proofErr w:type="spellEnd"/>
            <w:r w:rsidRPr="009D5182">
              <w:t>)</w:t>
            </w:r>
          </w:p>
        </w:tc>
      </w:tr>
      <w:tr w:rsidR="000C64A3" w14:paraId="62E2AA45" w14:textId="77777777" w:rsidTr="008F6580">
        <w:tc>
          <w:tcPr>
            <w:tcW w:w="4643" w:type="dxa"/>
          </w:tcPr>
          <w:p w14:paraId="4F4D10C6" w14:textId="65874247" w:rsidR="000C64A3" w:rsidRDefault="000C64A3" w:rsidP="009C5F46">
            <w:pPr>
              <w:pStyle w:val="a0"/>
            </w:pPr>
            <w:r>
              <w:rPr>
                <w:rFonts w:hint="eastAsia"/>
              </w:rPr>
              <w:t>验证用户是否合法</w:t>
            </w:r>
          </w:p>
        </w:tc>
        <w:tc>
          <w:tcPr>
            <w:tcW w:w="4643" w:type="dxa"/>
          </w:tcPr>
          <w:p w14:paraId="5A895DDC" w14:textId="628889B8" w:rsidR="000C64A3" w:rsidRPr="009D5182" w:rsidRDefault="000C64A3" w:rsidP="009D5182">
            <w:pPr>
              <w:pStyle w:val="a0"/>
            </w:pPr>
            <w:proofErr w:type="spellStart"/>
            <w:r w:rsidRPr="009D5182">
              <w:t>isValid</w:t>
            </w:r>
            <w:proofErr w:type="spellEnd"/>
            <w:r w:rsidRPr="009D5182">
              <w:t>($</w:t>
            </w:r>
            <w:proofErr w:type="spellStart"/>
            <w:r w:rsidRPr="009D5182">
              <w:t>userId</w:t>
            </w:r>
            <w:proofErr w:type="spellEnd"/>
            <w:r w:rsidRPr="009D5182">
              <w:t>)</w:t>
            </w:r>
          </w:p>
        </w:tc>
      </w:tr>
      <w:tr w:rsidR="0016311F" w14:paraId="1ED521B3" w14:textId="77777777" w:rsidTr="008F6580">
        <w:tc>
          <w:tcPr>
            <w:tcW w:w="4643" w:type="dxa"/>
          </w:tcPr>
          <w:p w14:paraId="69F50ABB" w14:textId="29AE6BE8" w:rsidR="0016311F" w:rsidRDefault="0016311F" w:rsidP="009C5F46">
            <w:pPr>
              <w:pStyle w:val="a0"/>
            </w:pPr>
            <w:r>
              <w:rPr>
                <w:rFonts w:hint="eastAsia"/>
              </w:rPr>
              <w:t>获取</w:t>
            </w:r>
            <w:r w:rsidR="002D4C52">
              <w:rPr>
                <w:rFonts w:hint="eastAsia"/>
              </w:rPr>
              <w:t>用户</w:t>
            </w:r>
            <w:r>
              <w:rPr>
                <w:rFonts w:hint="eastAsia"/>
              </w:rPr>
              <w:t>详情</w:t>
            </w:r>
          </w:p>
        </w:tc>
        <w:tc>
          <w:tcPr>
            <w:tcW w:w="4643" w:type="dxa"/>
          </w:tcPr>
          <w:p w14:paraId="78A9A2BD" w14:textId="164D524D" w:rsidR="0016311F" w:rsidRPr="009D5182" w:rsidRDefault="00047958" w:rsidP="009D5182">
            <w:pPr>
              <w:pStyle w:val="a0"/>
            </w:pPr>
            <w:proofErr w:type="spellStart"/>
            <w:proofErr w:type="gramStart"/>
            <w:r w:rsidRPr="009D5182">
              <w:t>getDetails</w:t>
            </w:r>
            <w:proofErr w:type="spellEnd"/>
            <w:r w:rsidRPr="009D5182">
              <w:t>(</w:t>
            </w:r>
            <w:proofErr w:type="gramEnd"/>
            <w:r w:rsidRPr="009D5182">
              <w:t>array $</w:t>
            </w:r>
            <w:proofErr w:type="spellStart"/>
            <w:r w:rsidRPr="009D5182">
              <w:t>userIds</w:t>
            </w:r>
            <w:proofErr w:type="spellEnd"/>
            <w:r w:rsidRPr="009D5182">
              <w:t>)</w:t>
            </w:r>
          </w:p>
        </w:tc>
      </w:tr>
    </w:tbl>
    <w:p w14:paraId="7A8E98E6" w14:textId="77777777" w:rsidR="00E64F7B" w:rsidRPr="00814ACB" w:rsidRDefault="00E64F7B" w:rsidP="009C5F46">
      <w:pPr>
        <w:pStyle w:val="a0"/>
      </w:pPr>
    </w:p>
    <w:p w14:paraId="0CD8191D" w14:textId="21310EC3" w:rsidR="00467C34" w:rsidRPr="00467C34" w:rsidRDefault="00467C34" w:rsidP="00467C34">
      <w:pPr>
        <w:pStyle w:val="2"/>
      </w:pPr>
      <w:bookmarkStart w:id="31" w:name="_Toc25833304"/>
      <w:r>
        <w:rPr>
          <w:rFonts w:hint="eastAsia"/>
        </w:rPr>
        <w:t>大</w:t>
      </w:r>
      <w:r w:rsidR="002758F5">
        <w:rPr>
          <w:rFonts w:hint="eastAsia"/>
        </w:rPr>
        <w:t>权限</w:t>
      </w:r>
      <w:bookmarkEnd w:id="31"/>
    </w:p>
    <w:p w14:paraId="6F221DD2" w14:textId="59EE7A92" w:rsidR="009C0799" w:rsidRDefault="002758F5" w:rsidP="009C5F46">
      <w:pPr>
        <w:pStyle w:val="a0"/>
      </w:pPr>
      <w:r>
        <w:rPr>
          <w:rFonts w:hint="eastAsia"/>
        </w:rPr>
        <w:t>针对接口的权限</w:t>
      </w:r>
      <w:r>
        <w:rPr>
          <w:rFonts w:hint="eastAsia"/>
        </w:rPr>
        <w:t>,</w:t>
      </w:r>
      <w:r>
        <w:rPr>
          <w:rFonts w:hint="eastAsia"/>
        </w:rPr>
        <w:t>主要针对</w:t>
      </w:r>
      <w:r>
        <w:rPr>
          <w:rFonts w:hint="eastAsia"/>
        </w:rPr>
        <w:t xml:space="preserve">: </w:t>
      </w:r>
      <w:r>
        <w:rPr>
          <w:rFonts w:hint="eastAsia"/>
        </w:rPr>
        <w:t>项目</w:t>
      </w:r>
      <w:r>
        <w:rPr>
          <w:rFonts w:hint="eastAsia"/>
        </w:rPr>
        <w:t>(</w:t>
      </w:r>
      <w:r>
        <w:rPr>
          <w:rFonts w:hint="eastAsia"/>
        </w:rPr>
        <w:t>如</w:t>
      </w:r>
      <w:r>
        <w:rPr>
          <w:rFonts w:hint="eastAsia"/>
        </w:rPr>
        <w:t>ems)</w:t>
      </w:r>
      <w:r>
        <w:rPr>
          <w:rFonts w:hint="eastAsia"/>
        </w:rPr>
        <w:t>、路径</w:t>
      </w:r>
      <w:r>
        <w:rPr>
          <w:rFonts w:hint="eastAsia"/>
        </w:rPr>
        <w:t>(</w:t>
      </w:r>
      <w:r>
        <w:rPr>
          <w:rFonts w:hint="eastAsia"/>
        </w:rPr>
        <w:t>如</w:t>
      </w:r>
      <w:r>
        <w:rPr>
          <w:rFonts w:hint="eastAsia"/>
        </w:rPr>
        <w:t xml:space="preserve"> </w:t>
      </w:r>
      <w:r>
        <w:t>/</w:t>
      </w:r>
      <w:proofErr w:type="spellStart"/>
      <w:r>
        <w:t>api</w:t>
      </w:r>
      <w:proofErr w:type="spellEnd"/>
      <w:r>
        <w:t>/user/info</w:t>
      </w:r>
      <w:r>
        <w:rPr>
          <w:rFonts w:hint="eastAsia"/>
        </w:rPr>
        <w:t>)</w:t>
      </w:r>
      <w:r>
        <w:rPr>
          <w:rFonts w:hint="eastAsia"/>
        </w:rPr>
        <w:t>、请求方法</w:t>
      </w:r>
      <w:r>
        <w:rPr>
          <w:rFonts w:hint="eastAsia"/>
        </w:rPr>
        <w:t>(</w:t>
      </w:r>
      <w:r>
        <w:rPr>
          <w:rFonts w:hint="eastAsia"/>
        </w:rPr>
        <w:t>如</w:t>
      </w:r>
      <w:r>
        <w:rPr>
          <w:rFonts w:hint="eastAsia"/>
        </w:rPr>
        <w:t>get)</w:t>
      </w:r>
      <w:r>
        <w:rPr>
          <w:rFonts w:hint="eastAsia"/>
        </w:rPr>
        <w:t>这三个标准来判断是否有大权限</w:t>
      </w:r>
    </w:p>
    <w:p w14:paraId="04015592" w14:textId="21C8F968" w:rsidR="002758F5" w:rsidRPr="00467C34" w:rsidRDefault="002758F5" w:rsidP="002758F5">
      <w:pPr>
        <w:pStyle w:val="2"/>
      </w:pPr>
      <w:bookmarkStart w:id="32" w:name="_Toc25833305"/>
      <w:r>
        <w:rPr>
          <w:rFonts w:hint="eastAsia"/>
        </w:rPr>
        <w:t>小权限</w:t>
      </w:r>
      <w:bookmarkEnd w:id="32"/>
    </w:p>
    <w:p w14:paraId="2CE12A54" w14:textId="17A2F859" w:rsidR="002758F5" w:rsidRDefault="002B065B" w:rsidP="009C5F46">
      <w:pPr>
        <w:pStyle w:val="a0"/>
      </w:pPr>
      <w:r>
        <w:rPr>
          <w:rFonts w:hint="eastAsia"/>
        </w:rPr>
        <w:t>类似于洋葱</w:t>
      </w:r>
      <w:r w:rsidR="000F4AEE">
        <w:rPr>
          <w:rFonts w:hint="eastAsia"/>
        </w:rPr>
        <w:t>的结构</w:t>
      </w:r>
      <w:r w:rsidR="009B7C2F">
        <w:rPr>
          <w:rFonts w:hint="eastAsia"/>
        </w:rPr>
        <w:t>,</w:t>
      </w:r>
      <w:r>
        <w:rPr>
          <w:rFonts w:hint="eastAsia"/>
        </w:rPr>
        <w:t>小权限是在大权限的保护下</w:t>
      </w:r>
      <w:r>
        <w:rPr>
          <w:rFonts w:hint="eastAsia"/>
        </w:rPr>
        <w:t>,</w:t>
      </w:r>
      <w:r>
        <w:rPr>
          <w:rFonts w:hint="eastAsia"/>
        </w:rPr>
        <w:t>进一步缩小范围</w:t>
      </w:r>
      <w:r>
        <w:rPr>
          <w:rFonts w:hint="eastAsia"/>
        </w:rPr>
        <w:t>,</w:t>
      </w:r>
      <w:r>
        <w:rPr>
          <w:rFonts w:hint="eastAsia"/>
        </w:rPr>
        <w:t>这里主要是针对普通用户、角色用户、</w:t>
      </w:r>
      <w:r>
        <w:rPr>
          <w:rFonts w:hint="eastAsia"/>
        </w:rPr>
        <w:t>ROOT</w:t>
      </w:r>
      <w:r>
        <w:rPr>
          <w:rFonts w:hint="eastAsia"/>
        </w:rPr>
        <w:t>用户三种用户类型来做的进一步的权限收缩</w:t>
      </w:r>
    </w:p>
    <w:tbl>
      <w:tblPr>
        <w:tblStyle w:val="a7"/>
        <w:tblW w:w="0" w:type="auto"/>
        <w:tblLook w:val="04A0" w:firstRow="1" w:lastRow="0" w:firstColumn="1" w:lastColumn="0" w:noHBand="0" w:noVBand="1"/>
      </w:tblPr>
      <w:tblGrid>
        <w:gridCol w:w="456"/>
        <w:gridCol w:w="3367"/>
        <w:gridCol w:w="1817"/>
        <w:gridCol w:w="1817"/>
        <w:gridCol w:w="1829"/>
      </w:tblGrid>
      <w:tr w:rsidR="00E54865" w14:paraId="65DF493A" w14:textId="77777777" w:rsidTr="00D8539A">
        <w:tc>
          <w:tcPr>
            <w:tcW w:w="3823" w:type="dxa"/>
            <w:gridSpan w:val="2"/>
          </w:tcPr>
          <w:p w14:paraId="48459B8E" w14:textId="2883CF97" w:rsidR="00E54865" w:rsidRDefault="00E54865" w:rsidP="009C5F46">
            <w:pPr>
              <w:pStyle w:val="a0"/>
            </w:pPr>
            <w:r>
              <w:rPr>
                <w:rFonts w:hint="eastAsia"/>
              </w:rPr>
              <w:t>应用</w:t>
            </w:r>
          </w:p>
        </w:tc>
        <w:tc>
          <w:tcPr>
            <w:tcW w:w="1817" w:type="dxa"/>
          </w:tcPr>
          <w:p w14:paraId="316D6687" w14:textId="087AD3E7" w:rsidR="00E54865" w:rsidRDefault="00E54865" w:rsidP="009C5F46">
            <w:pPr>
              <w:pStyle w:val="a0"/>
            </w:pPr>
            <w:r>
              <w:rPr>
                <w:rFonts w:hint="eastAsia"/>
              </w:rPr>
              <w:t>普通用户</w:t>
            </w:r>
          </w:p>
        </w:tc>
        <w:tc>
          <w:tcPr>
            <w:tcW w:w="1817" w:type="dxa"/>
          </w:tcPr>
          <w:p w14:paraId="4D030C54" w14:textId="49946D10" w:rsidR="00E54865" w:rsidRDefault="00E54865" w:rsidP="009C5F46">
            <w:pPr>
              <w:pStyle w:val="a0"/>
            </w:pPr>
            <w:r>
              <w:rPr>
                <w:rFonts w:hint="eastAsia"/>
              </w:rPr>
              <w:t>角色用户</w:t>
            </w:r>
          </w:p>
        </w:tc>
        <w:tc>
          <w:tcPr>
            <w:tcW w:w="1829" w:type="dxa"/>
          </w:tcPr>
          <w:p w14:paraId="08FCD0B4" w14:textId="60400E03" w:rsidR="00E54865" w:rsidRDefault="00E54865" w:rsidP="009C5F46">
            <w:pPr>
              <w:pStyle w:val="a0"/>
            </w:pPr>
            <w:r>
              <w:rPr>
                <w:rFonts w:hint="eastAsia"/>
              </w:rPr>
              <w:t>ROOT</w:t>
            </w:r>
            <w:r>
              <w:rPr>
                <w:rFonts w:hint="eastAsia"/>
              </w:rPr>
              <w:t>用户</w:t>
            </w:r>
          </w:p>
        </w:tc>
      </w:tr>
      <w:tr w:rsidR="00D8539A" w14:paraId="4A137D2C" w14:textId="77777777" w:rsidTr="00D8539A">
        <w:tc>
          <w:tcPr>
            <w:tcW w:w="456" w:type="dxa"/>
          </w:tcPr>
          <w:p w14:paraId="42092CFB" w14:textId="7AB43FB8" w:rsidR="00E54865" w:rsidRDefault="00A55CE5" w:rsidP="009C5F46">
            <w:pPr>
              <w:pStyle w:val="a0"/>
            </w:pPr>
            <w:r>
              <w:t>1</w:t>
            </w:r>
          </w:p>
        </w:tc>
        <w:tc>
          <w:tcPr>
            <w:tcW w:w="3367" w:type="dxa"/>
          </w:tcPr>
          <w:p w14:paraId="750F7D23" w14:textId="6600A4C0" w:rsidR="00E54865" w:rsidRDefault="00A55CE5" w:rsidP="009C5F46">
            <w:pPr>
              <w:pStyle w:val="a0"/>
            </w:pPr>
            <w:r>
              <w:rPr>
                <w:rFonts w:hint="eastAsia"/>
              </w:rPr>
              <w:t>角色绑定权限</w:t>
            </w:r>
          </w:p>
        </w:tc>
        <w:tc>
          <w:tcPr>
            <w:tcW w:w="1817" w:type="dxa"/>
          </w:tcPr>
          <w:p w14:paraId="6E408D64" w14:textId="4FEAD2F7" w:rsidR="00E54865" w:rsidRDefault="00067B2D" w:rsidP="009C5F46">
            <w:pPr>
              <w:pStyle w:val="a0"/>
            </w:pPr>
            <w:r>
              <w:t>N</w:t>
            </w:r>
          </w:p>
        </w:tc>
        <w:tc>
          <w:tcPr>
            <w:tcW w:w="1817" w:type="dxa"/>
          </w:tcPr>
          <w:p w14:paraId="3D7D21E6" w14:textId="26C6ACB9" w:rsidR="00C12726" w:rsidRDefault="001657E4" w:rsidP="00A27184">
            <w:pPr>
              <w:pStyle w:val="a0"/>
            </w:pPr>
            <w:r>
              <w:rPr>
                <w:rFonts w:hint="eastAsia"/>
                <w:color w:val="FF0000"/>
              </w:rPr>
              <w:t>1</w:t>
            </w:r>
            <w:r w:rsidR="00C12726" w:rsidRPr="00F21276">
              <w:rPr>
                <w:rFonts w:hint="eastAsia"/>
                <w:color w:val="FF0000"/>
              </w:rPr>
              <w:t>、当前登录用户</w:t>
            </w:r>
            <w:r w:rsidR="00382384">
              <w:rPr>
                <w:rFonts w:hint="eastAsia"/>
                <w:color w:val="FF0000"/>
              </w:rPr>
              <w:t>对于</w:t>
            </w:r>
            <w:r w:rsidR="00523C2B">
              <w:rPr>
                <w:rFonts w:hint="eastAsia"/>
                <w:color w:val="FF0000"/>
              </w:rPr>
              <w:t>待绑定</w:t>
            </w:r>
            <w:r w:rsidR="0026022B" w:rsidRPr="00F21276">
              <w:rPr>
                <w:rFonts w:hint="eastAsia"/>
                <w:color w:val="FF0000"/>
              </w:rPr>
              <w:t>角色是否有权限</w:t>
            </w:r>
            <w:r w:rsidR="0026022B" w:rsidRPr="00F21276">
              <w:rPr>
                <w:rFonts w:hint="eastAsia"/>
                <w:color w:val="FF0000"/>
              </w:rPr>
              <w:t>(1</w:t>
            </w:r>
            <w:r w:rsidR="00EB4320" w:rsidRPr="00F21276">
              <w:rPr>
                <w:rFonts w:hint="eastAsia"/>
                <w:color w:val="FF0000"/>
              </w:rPr>
              <w:t>.</w:t>
            </w:r>
            <w:r w:rsidR="0026022B" w:rsidRPr="00F21276">
              <w:rPr>
                <w:rFonts w:hint="eastAsia"/>
                <w:color w:val="FF0000"/>
              </w:rPr>
              <w:t>获取</w:t>
            </w:r>
            <w:r w:rsidR="00FD1275">
              <w:rPr>
                <w:rFonts w:hint="eastAsia"/>
                <w:color w:val="FF0000"/>
              </w:rPr>
              <w:t>待绑定</w:t>
            </w:r>
            <w:r w:rsidR="0026022B" w:rsidRPr="00F21276">
              <w:rPr>
                <w:rFonts w:hint="eastAsia"/>
                <w:color w:val="FF0000"/>
              </w:rPr>
              <w:t>角色</w:t>
            </w:r>
            <w:r w:rsidR="00366A87">
              <w:rPr>
                <w:rFonts w:hint="eastAsia"/>
                <w:color w:val="FF0000"/>
              </w:rPr>
              <w:t>之上</w:t>
            </w:r>
            <w:r w:rsidR="00D71B4A" w:rsidRPr="00F21276">
              <w:rPr>
                <w:rFonts w:hint="eastAsia"/>
                <w:color w:val="FF0000"/>
              </w:rPr>
              <w:t>自己的所有角色</w:t>
            </w:r>
            <w:r w:rsidR="00D71B4A" w:rsidRPr="00F21276">
              <w:rPr>
                <w:color w:val="FF0000"/>
              </w:rPr>
              <w:t xml:space="preserve"> select id from </w:t>
            </w:r>
            <w:proofErr w:type="spellStart"/>
            <w:r w:rsidR="00D71B4A" w:rsidRPr="00F21276">
              <w:rPr>
                <w:color w:val="FF0000"/>
              </w:rPr>
              <w:t>yunying_roles</w:t>
            </w:r>
            <w:proofErr w:type="spellEnd"/>
            <w:r w:rsidR="00D71B4A" w:rsidRPr="00F21276">
              <w:rPr>
                <w:color w:val="FF0000"/>
              </w:rPr>
              <w:t xml:space="preserve"> where status = 1 and </w:t>
            </w:r>
            <w:proofErr w:type="spellStart"/>
            <w:r w:rsidR="00D71B4A" w:rsidRPr="00F21276">
              <w:rPr>
                <w:color w:val="FF0000"/>
              </w:rPr>
              <w:t>rgt</w:t>
            </w:r>
            <w:proofErr w:type="spellEnd"/>
            <w:r w:rsidR="00D71B4A" w:rsidRPr="00F21276">
              <w:rPr>
                <w:color w:val="FF0000"/>
              </w:rPr>
              <w:t xml:space="preserve"> &gt; </w:t>
            </w:r>
            <w:r w:rsidR="00D71B4A" w:rsidRPr="00F21276">
              <w:rPr>
                <w:rFonts w:hint="eastAsia"/>
                <w:color w:val="FF0000"/>
              </w:rPr>
              <w:t>当前角色</w:t>
            </w:r>
            <w:proofErr w:type="spellStart"/>
            <w:r w:rsidR="00D71B4A" w:rsidRPr="00F21276">
              <w:rPr>
                <w:color w:val="FF0000"/>
              </w:rPr>
              <w:t>rgt</w:t>
            </w:r>
            <w:proofErr w:type="spellEnd"/>
            <w:r w:rsidR="00D71B4A" w:rsidRPr="00F21276">
              <w:rPr>
                <w:rFonts w:hint="eastAsia"/>
                <w:color w:val="FF0000"/>
              </w:rPr>
              <w:t>值</w:t>
            </w:r>
            <w:r w:rsidR="00D71B4A" w:rsidRPr="00F21276">
              <w:rPr>
                <w:color w:val="FF0000"/>
              </w:rPr>
              <w:t xml:space="preserve"> and </w:t>
            </w:r>
            <w:proofErr w:type="spellStart"/>
            <w:r w:rsidR="00D71B4A" w:rsidRPr="00F21276">
              <w:rPr>
                <w:color w:val="FF0000"/>
              </w:rPr>
              <w:t>lft</w:t>
            </w:r>
            <w:proofErr w:type="spellEnd"/>
            <w:r w:rsidR="00D71B4A" w:rsidRPr="00F21276">
              <w:rPr>
                <w:color w:val="FF0000"/>
              </w:rPr>
              <w:t xml:space="preserve"> &lt; </w:t>
            </w:r>
            <w:r w:rsidR="00D71B4A" w:rsidRPr="00F21276">
              <w:rPr>
                <w:rFonts w:hint="eastAsia"/>
                <w:color w:val="FF0000"/>
              </w:rPr>
              <w:t>当前角色</w:t>
            </w:r>
            <w:proofErr w:type="spellStart"/>
            <w:r w:rsidR="004E139D">
              <w:rPr>
                <w:color w:val="FF0000"/>
              </w:rPr>
              <w:t>lft</w:t>
            </w:r>
            <w:proofErr w:type="spellEnd"/>
            <w:r w:rsidR="00D71B4A" w:rsidRPr="00F21276">
              <w:rPr>
                <w:rFonts w:hint="eastAsia"/>
                <w:color w:val="FF0000"/>
              </w:rPr>
              <w:t>值</w:t>
            </w:r>
            <w:r w:rsidR="0026022B" w:rsidRPr="00F21276">
              <w:rPr>
                <w:rFonts w:hint="eastAsia"/>
                <w:color w:val="FF0000"/>
              </w:rPr>
              <w:t>)</w:t>
            </w:r>
            <w:r w:rsidR="00D71B4A" w:rsidRPr="00F21276">
              <w:rPr>
                <w:color w:val="FF0000"/>
              </w:rPr>
              <w:t xml:space="preserve"> and id IN(</w:t>
            </w:r>
            <w:r w:rsidR="00D71B4A" w:rsidRPr="00F21276">
              <w:rPr>
                <w:rFonts w:hint="eastAsia"/>
                <w:color w:val="FF0000"/>
              </w:rPr>
              <w:t>当前登录用</w:t>
            </w:r>
            <w:r w:rsidR="00D71B4A" w:rsidRPr="00F21276">
              <w:rPr>
                <w:rFonts w:hint="eastAsia"/>
                <w:color w:val="FF0000"/>
              </w:rPr>
              <w:lastRenderedPageBreak/>
              <w:t>户所有主角色</w:t>
            </w:r>
            <w:r w:rsidR="00D71B4A" w:rsidRPr="00F21276">
              <w:rPr>
                <w:color w:val="FF0000"/>
              </w:rPr>
              <w:t>)</w:t>
            </w:r>
            <w:r w:rsidR="00EB4320" w:rsidRPr="00F21276">
              <w:rPr>
                <w:rFonts w:hint="eastAsia"/>
                <w:color w:val="FF0000"/>
              </w:rPr>
              <w:t>;2</w:t>
            </w:r>
            <w:r w:rsidR="00EB4320" w:rsidRPr="00F21276">
              <w:rPr>
                <w:color w:val="FF0000"/>
              </w:rPr>
              <w:t>.</w:t>
            </w:r>
            <w:r w:rsidR="00EB4320" w:rsidRPr="00F21276">
              <w:rPr>
                <w:rFonts w:hint="eastAsia"/>
                <w:color w:val="FF0000"/>
              </w:rPr>
              <w:t>根据角色</w:t>
            </w:r>
            <w:r w:rsidR="00EB4320" w:rsidRPr="00F21276">
              <w:rPr>
                <w:rFonts w:hint="eastAsia"/>
                <w:color w:val="FF0000"/>
              </w:rPr>
              <w:t>ID</w:t>
            </w:r>
            <w:r w:rsidR="00EB4320" w:rsidRPr="00F21276">
              <w:rPr>
                <w:rFonts w:hint="eastAsia"/>
                <w:color w:val="FF0000"/>
              </w:rPr>
              <w:t>获取绑定的所有权限</w:t>
            </w:r>
            <w:r w:rsidR="00EB4320" w:rsidRPr="00F21276">
              <w:rPr>
                <w:rFonts w:hint="eastAsia"/>
                <w:color w:val="FF0000"/>
              </w:rPr>
              <w:t>)</w:t>
            </w:r>
          </w:p>
        </w:tc>
        <w:tc>
          <w:tcPr>
            <w:tcW w:w="1829" w:type="dxa"/>
          </w:tcPr>
          <w:p w14:paraId="048A560A" w14:textId="4799E190" w:rsidR="00E54865" w:rsidRDefault="00067B2D" w:rsidP="009C5F46">
            <w:pPr>
              <w:pStyle w:val="a0"/>
            </w:pPr>
            <w:r>
              <w:lastRenderedPageBreak/>
              <w:t>Y</w:t>
            </w:r>
          </w:p>
        </w:tc>
      </w:tr>
      <w:tr w:rsidR="00067B2D" w14:paraId="2F38ACD9" w14:textId="77777777" w:rsidTr="00D8539A">
        <w:tc>
          <w:tcPr>
            <w:tcW w:w="456" w:type="dxa"/>
          </w:tcPr>
          <w:p w14:paraId="68B5DC05" w14:textId="6FFD7F56" w:rsidR="00067B2D" w:rsidRDefault="00067B2D" w:rsidP="009C5F46">
            <w:pPr>
              <w:pStyle w:val="a0"/>
            </w:pPr>
            <w:r>
              <w:lastRenderedPageBreak/>
              <w:t>2</w:t>
            </w:r>
          </w:p>
        </w:tc>
        <w:tc>
          <w:tcPr>
            <w:tcW w:w="3367" w:type="dxa"/>
          </w:tcPr>
          <w:p w14:paraId="23C6A042" w14:textId="73E1AB18" w:rsidR="00067B2D" w:rsidRDefault="00067B2D" w:rsidP="009C5F46">
            <w:pPr>
              <w:pStyle w:val="a0"/>
            </w:pPr>
            <w:r>
              <w:rPr>
                <w:rFonts w:hint="eastAsia"/>
              </w:rPr>
              <w:t>角色取消绑定权限</w:t>
            </w:r>
          </w:p>
        </w:tc>
        <w:tc>
          <w:tcPr>
            <w:tcW w:w="1817" w:type="dxa"/>
          </w:tcPr>
          <w:p w14:paraId="15FEC1CC" w14:textId="49B9737B" w:rsidR="00067B2D" w:rsidRDefault="00067B2D" w:rsidP="009C5F46">
            <w:pPr>
              <w:pStyle w:val="a0"/>
            </w:pPr>
            <w:r>
              <w:t>N</w:t>
            </w:r>
          </w:p>
        </w:tc>
        <w:tc>
          <w:tcPr>
            <w:tcW w:w="1817" w:type="dxa"/>
          </w:tcPr>
          <w:p w14:paraId="695D5CF7" w14:textId="0E7449BF" w:rsidR="00067B2D" w:rsidRPr="00E0089F" w:rsidRDefault="00E0089F" w:rsidP="009C5F46">
            <w:pPr>
              <w:pStyle w:val="a0"/>
            </w:pPr>
            <w:r>
              <w:t>1</w:t>
            </w:r>
            <w:r>
              <w:t>、</w:t>
            </w:r>
            <w:r>
              <w:rPr>
                <w:rFonts w:hint="eastAsia"/>
              </w:rPr>
              <w:t>角色是否在当前登录用户的所有角色中</w:t>
            </w:r>
            <w:r>
              <w:rPr>
                <w:rFonts w:hint="eastAsia"/>
              </w:rPr>
              <w:t>(</w:t>
            </w:r>
            <w:r>
              <w:rPr>
                <w:rFonts w:hint="eastAsia"/>
              </w:rPr>
              <w:t>包括自己和自己的所有子角色</w:t>
            </w:r>
            <w:r>
              <w:rPr>
                <w:rFonts w:hint="eastAsia"/>
              </w:rPr>
              <w:t>)</w:t>
            </w:r>
          </w:p>
        </w:tc>
        <w:tc>
          <w:tcPr>
            <w:tcW w:w="1829" w:type="dxa"/>
          </w:tcPr>
          <w:p w14:paraId="3DC44FDD" w14:textId="18800423" w:rsidR="00067B2D" w:rsidRDefault="00067B2D" w:rsidP="009C5F46">
            <w:pPr>
              <w:pStyle w:val="a0"/>
            </w:pPr>
            <w:r>
              <w:t>Y</w:t>
            </w:r>
          </w:p>
        </w:tc>
      </w:tr>
      <w:tr w:rsidR="00067B2D" w14:paraId="38296BD1" w14:textId="77777777" w:rsidTr="00D8539A">
        <w:tc>
          <w:tcPr>
            <w:tcW w:w="456" w:type="dxa"/>
          </w:tcPr>
          <w:p w14:paraId="2C4BD953" w14:textId="6B0AEC11" w:rsidR="00067B2D" w:rsidRDefault="00067B2D" w:rsidP="009C5F46">
            <w:pPr>
              <w:pStyle w:val="a0"/>
            </w:pPr>
            <w:r>
              <w:t>3</w:t>
            </w:r>
          </w:p>
        </w:tc>
        <w:tc>
          <w:tcPr>
            <w:tcW w:w="3367" w:type="dxa"/>
          </w:tcPr>
          <w:p w14:paraId="74DD0C7B" w14:textId="4D1F2373" w:rsidR="00067B2D" w:rsidRDefault="00067B2D" w:rsidP="009C5F46">
            <w:pPr>
              <w:pStyle w:val="a0"/>
            </w:pPr>
            <w:r>
              <w:rPr>
                <w:rFonts w:hint="eastAsia"/>
              </w:rPr>
              <w:t>给用户设置角色</w:t>
            </w:r>
          </w:p>
        </w:tc>
        <w:tc>
          <w:tcPr>
            <w:tcW w:w="1817" w:type="dxa"/>
          </w:tcPr>
          <w:p w14:paraId="5F34C7E3" w14:textId="6DD26B33" w:rsidR="00067B2D" w:rsidRDefault="00067B2D" w:rsidP="009C5F46">
            <w:pPr>
              <w:pStyle w:val="a0"/>
            </w:pPr>
            <w:r>
              <w:t>N</w:t>
            </w:r>
          </w:p>
        </w:tc>
        <w:tc>
          <w:tcPr>
            <w:tcW w:w="1817" w:type="dxa"/>
          </w:tcPr>
          <w:p w14:paraId="14955CE7" w14:textId="5AC1A481" w:rsidR="00E64F2F" w:rsidRDefault="00E64F2F" w:rsidP="009C5F46">
            <w:pPr>
              <w:pStyle w:val="a0"/>
            </w:pPr>
            <w:r>
              <w:rPr>
                <w:rFonts w:hint="eastAsia"/>
              </w:rPr>
              <w:t>1</w:t>
            </w:r>
            <w:r>
              <w:rPr>
                <w:rFonts w:hint="eastAsia"/>
              </w:rPr>
              <w:t>、检查</w:t>
            </w:r>
            <w:r w:rsidR="000B5A10">
              <w:rPr>
                <w:rFonts w:hint="eastAsia"/>
              </w:rPr>
              <w:t>待</w:t>
            </w:r>
            <w:r w:rsidR="009604E2">
              <w:rPr>
                <w:rFonts w:hint="eastAsia"/>
              </w:rPr>
              <w:t>分配角色</w:t>
            </w:r>
            <w:r w:rsidR="000B5A10">
              <w:rPr>
                <w:rFonts w:hint="eastAsia"/>
              </w:rPr>
              <w:t>用户</w:t>
            </w:r>
            <w:r>
              <w:rPr>
                <w:rFonts w:hint="eastAsia"/>
              </w:rPr>
              <w:t>是否</w:t>
            </w:r>
            <w:r w:rsidR="00755F22">
              <w:rPr>
                <w:rFonts w:hint="eastAsia"/>
              </w:rPr>
              <w:t>合法</w:t>
            </w:r>
          </w:p>
          <w:p w14:paraId="06E53D63" w14:textId="52A58EA0" w:rsidR="00067B2D" w:rsidRDefault="00F71898" w:rsidP="009C5F46">
            <w:pPr>
              <w:pStyle w:val="a0"/>
            </w:pPr>
            <w:r>
              <w:rPr>
                <w:rFonts w:hint="eastAsia"/>
              </w:rPr>
              <w:t>2</w:t>
            </w:r>
            <w:r w:rsidR="00DE76A0">
              <w:rPr>
                <w:rFonts w:hint="eastAsia"/>
              </w:rPr>
              <w:t>、</w:t>
            </w:r>
            <w:r w:rsidR="00573E31">
              <w:rPr>
                <w:rFonts w:hint="eastAsia"/>
              </w:rPr>
              <w:t>待设置角色</w:t>
            </w:r>
            <w:r w:rsidR="00104630">
              <w:rPr>
                <w:rFonts w:hint="eastAsia"/>
              </w:rPr>
              <w:t>是否在当前登录用户</w:t>
            </w:r>
            <w:r w:rsidR="00B26B2F">
              <w:rPr>
                <w:rFonts w:hint="eastAsia"/>
              </w:rPr>
              <w:t>所属角色的</w:t>
            </w:r>
            <w:r w:rsidR="00B26B2F" w:rsidRPr="00B26B2F">
              <w:rPr>
                <w:rFonts w:hint="eastAsia"/>
                <w:highlight w:val="yellow"/>
              </w:rPr>
              <w:t>所有</w:t>
            </w:r>
            <w:r w:rsidR="00DE76A0" w:rsidRPr="00AA604C">
              <w:rPr>
                <w:rFonts w:hint="eastAsia"/>
                <w:highlight w:val="yellow"/>
              </w:rPr>
              <w:t>子角色</w:t>
            </w:r>
            <w:r w:rsidR="00DE76A0">
              <w:rPr>
                <w:rFonts w:hint="eastAsia"/>
              </w:rPr>
              <w:t>中</w:t>
            </w:r>
          </w:p>
        </w:tc>
        <w:tc>
          <w:tcPr>
            <w:tcW w:w="1829" w:type="dxa"/>
          </w:tcPr>
          <w:p w14:paraId="2370C45A" w14:textId="68A704EB" w:rsidR="00067B2D" w:rsidRDefault="00067B2D" w:rsidP="009C5F46">
            <w:pPr>
              <w:pStyle w:val="a0"/>
            </w:pPr>
            <w:r>
              <w:t>Y</w:t>
            </w:r>
          </w:p>
        </w:tc>
      </w:tr>
      <w:tr w:rsidR="00067B2D" w14:paraId="6E62204C" w14:textId="77777777" w:rsidTr="00D8539A">
        <w:tc>
          <w:tcPr>
            <w:tcW w:w="456" w:type="dxa"/>
          </w:tcPr>
          <w:p w14:paraId="2819F077" w14:textId="1D0F42B0" w:rsidR="00067B2D" w:rsidRDefault="00067B2D" w:rsidP="009C5F46">
            <w:pPr>
              <w:pStyle w:val="a0"/>
            </w:pPr>
            <w:r>
              <w:t>4</w:t>
            </w:r>
          </w:p>
        </w:tc>
        <w:tc>
          <w:tcPr>
            <w:tcW w:w="3367" w:type="dxa"/>
          </w:tcPr>
          <w:p w14:paraId="062AE046" w14:textId="2373414F" w:rsidR="00067B2D" w:rsidRDefault="00067B2D" w:rsidP="009C5F46">
            <w:pPr>
              <w:pStyle w:val="a0"/>
            </w:pPr>
            <w:r>
              <w:rPr>
                <w:rFonts w:hint="eastAsia"/>
              </w:rPr>
              <w:t>用户注销角色</w:t>
            </w:r>
          </w:p>
        </w:tc>
        <w:tc>
          <w:tcPr>
            <w:tcW w:w="1817" w:type="dxa"/>
          </w:tcPr>
          <w:p w14:paraId="35EA8525" w14:textId="53CF2EBC" w:rsidR="00067B2D" w:rsidRDefault="00067B2D" w:rsidP="009C5F46">
            <w:pPr>
              <w:pStyle w:val="a0"/>
            </w:pPr>
            <w:r>
              <w:t>N</w:t>
            </w:r>
          </w:p>
        </w:tc>
        <w:tc>
          <w:tcPr>
            <w:tcW w:w="1817" w:type="dxa"/>
          </w:tcPr>
          <w:p w14:paraId="01029A43" w14:textId="752FAFEC" w:rsidR="00067B2D" w:rsidRPr="00797527" w:rsidRDefault="006924CD" w:rsidP="009C5F46">
            <w:pPr>
              <w:pStyle w:val="a0"/>
            </w:pPr>
            <w:r>
              <w:t>1</w:t>
            </w:r>
            <w:r>
              <w:t>、</w:t>
            </w:r>
            <w:r>
              <w:rPr>
                <w:rFonts w:hint="eastAsia"/>
              </w:rPr>
              <w:t>角色是否在当前登录用户的所有角色中</w:t>
            </w:r>
            <w:r>
              <w:rPr>
                <w:rFonts w:hint="eastAsia"/>
              </w:rPr>
              <w:t>(</w:t>
            </w:r>
            <w:r>
              <w:rPr>
                <w:rFonts w:hint="eastAsia"/>
              </w:rPr>
              <w:t>包括自己和自己的所有子角色</w:t>
            </w:r>
            <w:r>
              <w:rPr>
                <w:rFonts w:hint="eastAsia"/>
              </w:rPr>
              <w:t>)</w:t>
            </w:r>
          </w:p>
        </w:tc>
        <w:tc>
          <w:tcPr>
            <w:tcW w:w="1829" w:type="dxa"/>
          </w:tcPr>
          <w:p w14:paraId="5BE4AA32" w14:textId="6235FBA0" w:rsidR="00067B2D" w:rsidRDefault="00067B2D" w:rsidP="009C5F46">
            <w:pPr>
              <w:pStyle w:val="a0"/>
            </w:pPr>
            <w:r>
              <w:t>Y</w:t>
            </w:r>
          </w:p>
        </w:tc>
      </w:tr>
      <w:tr w:rsidR="00067B2D" w14:paraId="259B4360" w14:textId="77777777" w:rsidTr="00D8539A">
        <w:tc>
          <w:tcPr>
            <w:tcW w:w="456" w:type="dxa"/>
          </w:tcPr>
          <w:p w14:paraId="457DEAA3" w14:textId="6D7E0CD0" w:rsidR="00067B2D" w:rsidRDefault="00067B2D" w:rsidP="009C5F46">
            <w:pPr>
              <w:pStyle w:val="a0"/>
            </w:pPr>
            <w:r>
              <w:t>5</w:t>
            </w:r>
          </w:p>
        </w:tc>
        <w:tc>
          <w:tcPr>
            <w:tcW w:w="3367" w:type="dxa"/>
          </w:tcPr>
          <w:p w14:paraId="0A9F3FC4" w14:textId="0627F62A" w:rsidR="00067B2D" w:rsidRDefault="00067B2D" w:rsidP="009C5F46">
            <w:pPr>
              <w:pStyle w:val="a0"/>
            </w:pPr>
            <w:r>
              <w:rPr>
                <w:rFonts w:hint="eastAsia"/>
              </w:rPr>
              <w:t>角色删除</w:t>
            </w:r>
          </w:p>
        </w:tc>
        <w:tc>
          <w:tcPr>
            <w:tcW w:w="1817" w:type="dxa"/>
          </w:tcPr>
          <w:p w14:paraId="1A5DFFCC" w14:textId="498BC370" w:rsidR="00067B2D" w:rsidRDefault="00067B2D" w:rsidP="009C5F46">
            <w:pPr>
              <w:pStyle w:val="a0"/>
            </w:pPr>
            <w:r>
              <w:t>N</w:t>
            </w:r>
          </w:p>
        </w:tc>
        <w:tc>
          <w:tcPr>
            <w:tcW w:w="1817" w:type="dxa"/>
          </w:tcPr>
          <w:p w14:paraId="232AF46D" w14:textId="3FECF26E" w:rsidR="00067B2D" w:rsidRDefault="00811C85" w:rsidP="009C5F46">
            <w:pPr>
              <w:pStyle w:val="a0"/>
            </w:pPr>
            <w:r>
              <w:rPr>
                <w:rFonts w:hint="eastAsia"/>
              </w:rPr>
              <w:t>同应用</w:t>
            </w:r>
            <w:r>
              <w:rPr>
                <w:rFonts w:hint="eastAsia"/>
              </w:rPr>
              <w:t>3</w:t>
            </w:r>
            <w:r>
              <w:rPr>
                <w:rFonts w:hint="eastAsia"/>
              </w:rPr>
              <w:t>中的第一条</w:t>
            </w:r>
          </w:p>
        </w:tc>
        <w:tc>
          <w:tcPr>
            <w:tcW w:w="1829" w:type="dxa"/>
          </w:tcPr>
          <w:p w14:paraId="41EFBFBB" w14:textId="28E5E342" w:rsidR="00067B2D" w:rsidRDefault="00067B2D" w:rsidP="009C5F46">
            <w:pPr>
              <w:pStyle w:val="a0"/>
            </w:pPr>
            <w:r>
              <w:t>Y</w:t>
            </w:r>
          </w:p>
        </w:tc>
      </w:tr>
      <w:tr w:rsidR="00067B2D" w14:paraId="4FC16ED1" w14:textId="77777777" w:rsidTr="00D8539A">
        <w:tc>
          <w:tcPr>
            <w:tcW w:w="456" w:type="dxa"/>
          </w:tcPr>
          <w:p w14:paraId="50747691" w14:textId="17BE6E38" w:rsidR="00067B2D" w:rsidRDefault="00067B2D" w:rsidP="009C5F46">
            <w:pPr>
              <w:pStyle w:val="a0"/>
            </w:pPr>
            <w:r>
              <w:t>6</w:t>
            </w:r>
          </w:p>
        </w:tc>
        <w:tc>
          <w:tcPr>
            <w:tcW w:w="3367" w:type="dxa"/>
          </w:tcPr>
          <w:p w14:paraId="1EF57776" w14:textId="754CAE8C" w:rsidR="00067B2D" w:rsidRDefault="00067B2D" w:rsidP="009C5F46">
            <w:pPr>
              <w:pStyle w:val="a0"/>
            </w:pPr>
            <w:r>
              <w:rPr>
                <w:rFonts w:hint="eastAsia"/>
              </w:rPr>
              <w:t>给用户设置临时权限</w:t>
            </w:r>
          </w:p>
        </w:tc>
        <w:tc>
          <w:tcPr>
            <w:tcW w:w="1817" w:type="dxa"/>
          </w:tcPr>
          <w:p w14:paraId="49F4BB17" w14:textId="4435286C" w:rsidR="00067B2D" w:rsidRDefault="00067B2D" w:rsidP="009C5F46">
            <w:pPr>
              <w:pStyle w:val="a0"/>
            </w:pPr>
            <w:r>
              <w:t>N</w:t>
            </w:r>
          </w:p>
        </w:tc>
        <w:tc>
          <w:tcPr>
            <w:tcW w:w="1817" w:type="dxa"/>
          </w:tcPr>
          <w:p w14:paraId="4CBA374C" w14:textId="678FBC57" w:rsidR="00067B2D" w:rsidRPr="001C700B" w:rsidRDefault="001C700B" w:rsidP="009C5F46">
            <w:pPr>
              <w:pStyle w:val="a0"/>
            </w:pPr>
            <w:r>
              <w:rPr>
                <w:rFonts w:hint="eastAsia"/>
              </w:rPr>
              <w:t>判断权限是否在自己所有角</w:t>
            </w:r>
            <w:r>
              <w:rPr>
                <w:rFonts w:hint="eastAsia"/>
              </w:rPr>
              <w:lastRenderedPageBreak/>
              <w:t>色</w:t>
            </w:r>
            <w:r>
              <w:rPr>
                <w:rFonts w:hint="eastAsia"/>
              </w:rPr>
              <w:t>(</w:t>
            </w:r>
            <w:r w:rsidR="00F21276" w:rsidRPr="00F21276">
              <w:rPr>
                <w:rFonts w:hint="eastAsia"/>
                <w:color w:val="FF0000"/>
              </w:rPr>
              <w:t>不</w:t>
            </w:r>
            <w:r w:rsidRPr="00F21276">
              <w:rPr>
                <w:rFonts w:hint="eastAsia"/>
                <w:color w:val="FF0000"/>
              </w:rPr>
              <w:t>包括所有子角色</w:t>
            </w:r>
            <w:r>
              <w:rPr>
                <w:rFonts w:hint="eastAsia"/>
              </w:rPr>
              <w:t>)</w:t>
            </w:r>
            <w:r>
              <w:rPr>
                <w:rFonts w:hint="eastAsia"/>
              </w:rPr>
              <w:t>绑定的所有权限中</w:t>
            </w:r>
          </w:p>
        </w:tc>
        <w:tc>
          <w:tcPr>
            <w:tcW w:w="1829" w:type="dxa"/>
          </w:tcPr>
          <w:p w14:paraId="1EE84590" w14:textId="5D81AACB" w:rsidR="00067B2D" w:rsidRDefault="00067B2D" w:rsidP="009C5F46">
            <w:pPr>
              <w:pStyle w:val="a0"/>
            </w:pPr>
            <w:r>
              <w:lastRenderedPageBreak/>
              <w:t>Y</w:t>
            </w:r>
          </w:p>
        </w:tc>
      </w:tr>
      <w:tr w:rsidR="00067B2D" w14:paraId="009F8163" w14:textId="77777777" w:rsidTr="00D8539A">
        <w:tc>
          <w:tcPr>
            <w:tcW w:w="456" w:type="dxa"/>
          </w:tcPr>
          <w:p w14:paraId="4AC52908" w14:textId="7F97081F" w:rsidR="00067B2D" w:rsidRDefault="00067B2D" w:rsidP="009C5F46">
            <w:pPr>
              <w:pStyle w:val="a0"/>
            </w:pPr>
            <w:r>
              <w:lastRenderedPageBreak/>
              <w:t>7</w:t>
            </w:r>
          </w:p>
        </w:tc>
        <w:tc>
          <w:tcPr>
            <w:tcW w:w="3367" w:type="dxa"/>
          </w:tcPr>
          <w:p w14:paraId="08C40156" w14:textId="601BE333" w:rsidR="00067B2D" w:rsidRDefault="00067B2D" w:rsidP="009C5F46">
            <w:pPr>
              <w:pStyle w:val="a0"/>
            </w:pPr>
            <w:r>
              <w:rPr>
                <w:rFonts w:hint="eastAsia"/>
              </w:rPr>
              <w:t>权限创建</w:t>
            </w:r>
            <w:r>
              <w:t>/</w:t>
            </w:r>
            <w:r>
              <w:rPr>
                <w:rFonts w:hint="eastAsia"/>
              </w:rPr>
              <w:t>修改</w:t>
            </w:r>
          </w:p>
        </w:tc>
        <w:tc>
          <w:tcPr>
            <w:tcW w:w="1817" w:type="dxa"/>
          </w:tcPr>
          <w:p w14:paraId="6273E328" w14:textId="1BEF8C99" w:rsidR="00067B2D" w:rsidRDefault="00067B2D" w:rsidP="009C5F46">
            <w:pPr>
              <w:pStyle w:val="a0"/>
            </w:pPr>
            <w:r>
              <w:t>N</w:t>
            </w:r>
          </w:p>
        </w:tc>
        <w:tc>
          <w:tcPr>
            <w:tcW w:w="1817" w:type="dxa"/>
          </w:tcPr>
          <w:p w14:paraId="12DE681A" w14:textId="4FEA50F3" w:rsidR="00067B2D" w:rsidRDefault="00936667" w:rsidP="009C5F46">
            <w:pPr>
              <w:pStyle w:val="a0"/>
            </w:pPr>
            <w:r>
              <w:t>N root only</w:t>
            </w:r>
          </w:p>
        </w:tc>
        <w:tc>
          <w:tcPr>
            <w:tcW w:w="1829" w:type="dxa"/>
          </w:tcPr>
          <w:p w14:paraId="794C5681" w14:textId="429E1AF9" w:rsidR="00067B2D" w:rsidRDefault="00067B2D" w:rsidP="009C5F46">
            <w:pPr>
              <w:pStyle w:val="a0"/>
            </w:pPr>
            <w:r>
              <w:t>Y</w:t>
            </w:r>
          </w:p>
        </w:tc>
      </w:tr>
      <w:tr w:rsidR="00067B2D" w14:paraId="15A2B884" w14:textId="77777777" w:rsidTr="00D8539A">
        <w:tc>
          <w:tcPr>
            <w:tcW w:w="456" w:type="dxa"/>
          </w:tcPr>
          <w:p w14:paraId="75EA42C6" w14:textId="30A226AE" w:rsidR="00067B2D" w:rsidRDefault="00067B2D" w:rsidP="009C5F46">
            <w:pPr>
              <w:pStyle w:val="a0"/>
            </w:pPr>
            <w:r>
              <w:t>8</w:t>
            </w:r>
          </w:p>
        </w:tc>
        <w:tc>
          <w:tcPr>
            <w:tcW w:w="3367" w:type="dxa"/>
          </w:tcPr>
          <w:p w14:paraId="3710A888" w14:textId="50AB487D" w:rsidR="00067B2D" w:rsidRDefault="00067B2D" w:rsidP="009C5F46">
            <w:pPr>
              <w:pStyle w:val="a0"/>
            </w:pPr>
            <w:r>
              <w:rPr>
                <w:rFonts w:hint="eastAsia"/>
              </w:rPr>
              <w:t>角色创建</w:t>
            </w:r>
          </w:p>
        </w:tc>
        <w:tc>
          <w:tcPr>
            <w:tcW w:w="1817" w:type="dxa"/>
          </w:tcPr>
          <w:p w14:paraId="151E4AE4" w14:textId="4D925487" w:rsidR="00067B2D" w:rsidRDefault="00067B2D" w:rsidP="009C5F46">
            <w:pPr>
              <w:pStyle w:val="a0"/>
            </w:pPr>
            <w:r>
              <w:t>N</w:t>
            </w:r>
          </w:p>
        </w:tc>
        <w:tc>
          <w:tcPr>
            <w:tcW w:w="1817" w:type="dxa"/>
          </w:tcPr>
          <w:p w14:paraId="462BCC5E" w14:textId="060F0CE0" w:rsidR="00067B2D" w:rsidRDefault="00A04AD7" w:rsidP="009C5F46">
            <w:pPr>
              <w:pStyle w:val="a0"/>
            </w:pPr>
            <w:r>
              <w:rPr>
                <w:rFonts w:hint="eastAsia"/>
              </w:rPr>
              <w:t>引用的角色</w:t>
            </w:r>
            <w:r>
              <w:rPr>
                <w:rFonts w:hint="eastAsia"/>
              </w:rPr>
              <w:t>ID</w:t>
            </w:r>
            <w:r>
              <w:rPr>
                <w:rFonts w:hint="eastAsia"/>
              </w:rPr>
              <w:t>必须在当前登录用户所拥有的所有角色中</w:t>
            </w:r>
            <w:r>
              <w:rPr>
                <w:rFonts w:hint="eastAsia"/>
              </w:rPr>
              <w:t>(</w:t>
            </w:r>
            <w:r>
              <w:rPr>
                <w:rFonts w:hint="eastAsia"/>
              </w:rPr>
              <w:t>包括所有子角色</w:t>
            </w:r>
            <w:r>
              <w:rPr>
                <w:rFonts w:hint="eastAsia"/>
              </w:rPr>
              <w:t>)</w:t>
            </w:r>
          </w:p>
        </w:tc>
        <w:tc>
          <w:tcPr>
            <w:tcW w:w="1829" w:type="dxa"/>
          </w:tcPr>
          <w:p w14:paraId="194C0D30" w14:textId="4D699032" w:rsidR="00067B2D" w:rsidRDefault="00067B2D" w:rsidP="009C5F46">
            <w:pPr>
              <w:pStyle w:val="a0"/>
            </w:pPr>
            <w:r>
              <w:t>Y</w:t>
            </w:r>
          </w:p>
        </w:tc>
      </w:tr>
      <w:tr w:rsidR="00A04AD7" w14:paraId="446B71A0" w14:textId="77777777" w:rsidTr="00D8539A">
        <w:tc>
          <w:tcPr>
            <w:tcW w:w="456" w:type="dxa"/>
          </w:tcPr>
          <w:p w14:paraId="195B166F" w14:textId="5598DA91" w:rsidR="00A04AD7" w:rsidRDefault="00A04AD7" w:rsidP="009C5F46">
            <w:pPr>
              <w:pStyle w:val="a0"/>
            </w:pPr>
            <w:r>
              <w:t>9</w:t>
            </w:r>
          </w:p>
        </w:tc>
        <w:tc>
          <w:tcPr>
            <w:tcW w:w="3367" w:type="dxa"/>
          </w:tcPr>
          <w:p w14:paraId="56785F7D" w14:textId="2A145D9F" w:rsidR="00A04AD7" w:rsidRDefault="00A04AD7" w:rsidP="009C5F46">
            <w:pPr>
              <w:pStyle w:val="a0"/>
            </w:pPr>
            <w:r>
              <w:rPr>
                <w:rFonts w:hint="eastAsia"/>
              </w:rPr>
              <w:t>权限删除</w:t>
            </w:r>
          </w:p>
        </w:tc>
        <w:tc>
          <w:tcPr>
            <w:tcW w:w="1817" w:type="dxa"/>
          </w:tcPr>
          <w:p w14:paraId="62F41CF8" w14:textId="1664EB74" w:rsidR="00A04AD7" w:rsidRDefault="00A04AD7" w:rsidP="009C5F46">
            <w:pPr>
              <w:pStyle w:val="a0"/>
            </w:pPr>
            <w:r>
              <w:t>N</w:t>
            </w:r>
          </w:p>
        </w:tc>
        <w:tc>
          <w:tcPr>
            <w:tcW w:w="1817" w:type="dxa"/>
          </w:tcPr>
          <w:p w14:paraId="4A0838C6" w14:textId="09E7A9D6" w:rsidR="00A04AD7" w:rsidRDefault="00A04AD7" w:rsidP="009C5F46">
            <w:pPr>
              <w:pStyle w:val="a0"/>
            </w:pPr>
            <w:r>
              <w:t>N root only</w:t>
            </w:r>
          </w:p>
        </w:tc>
        <w:tc>
          <w:tcPr>
            <w:tcW w:w="1829" w:type="dxa"/>
          </w:tcPr>
          <w:p w14:paraId="3876E63D" w14:textId="15C540DF" w:rsidR="00A04AD7" w:rsidRDefault="00A04AD7" w:rsidP="009C5F46">
            <w:pPr>
              <w:pStyle w:val="a0"/>
            </w:pPr>
            <w:r>
              <w:t>Y</w:t>
            </w:r>
          </w:p>
        </w:tc>
      </w:tr>
      <w:tr w:rsidR="00A04AD7" w14:paraId="3B48A990" w14:textId="77777777" w:rsidTr="00D8539A">
        <w:tc>
          <w:tcPr>
            <w:tcW w:w="456" w:type="dxa"/>
          </w:tcPr>
          <w:p w14:paraId="3B8B7DE1" w14:textId="6405D56C" w:rsidR="00A04AD7" w:rsidRDefault="00A04AD7" w:rsidP="009C5F46">
            <w:pPr>
              <w:pStyle w:val="a0"/>
            </w:pPr>
            <w:r>
              <w:t>10</w:t>
            </w:r>
          </w:p>
        </w:tc>
        <w:tc>
          <w:tcPr>
            <w:tcW w:w="3367" w:type="dxa"/>
          </w:tcPr>
          <w:p w14:paraId="7168E479" w14:textId="3A3FA4E1" w:rsidR="00A04AD7" w:rsidRDefault="00A04AD7" w:rsidP="009C5F46">
            <w:pPr>
              <w:pStyle w:val="a0"/>
            </w:pPr>
            <w:r>
              <w:rPr>
                <w:rFonts w:hint="eastAsia"/>
              </w:rPr>
              <w:t>撤销用户角色</w:t>
            </w:r>
          </w:p>
        </w:tc>
        <w:tc>
          <w:tcPr>
            <w:tcW w:w="1817" w:type="dxa"/>
          </w:tcPr>
          <w:p w14:paraId="6011D796" w14:textId="06821630" w:rsidR="00A04AD7" w:rsidRDefault="00A04AD7" w:rsidP="009C5F46">
            <w:pPr>
              <w:pStyle w:val="a0"/>
            </w:pPr>
            <w:r>
              <w:t>N</w:t>
            </w:r>
          </w:p>
        </w:tc>
        <w:tc>
          <w:tcPr>
            <w:tcW w:w="1817" w:type="dxa"/>
          </w:tcPr>
          <w:p w14:paraId="27888968" w14:textId="62FF2E88" w:rsidR="00A04AD7" w:rsidRPr="00797527" w:rsidRDefault="00797527" w:rsidP="009C5F46">
            <w:pPr>
              <w:pStyle w:val="a0"/>
            </w:pPr>
            <w:r>
              <w:t>1</w:t>
            </w:r>
            <w:r>
              <w:t>、</w:t>
            </w:r>
            <w:r>
              <w:rPr>
                <w:rFonts w:hint="eastAsia"/>
              </w:rPr>
              <w:t>角色是否在当前登录用户的所有角色中</w:t>
            </w:r>
            <w:r>
              <w:rPr>
                <w:rFonts w:hint="eastAsia"/>
              </w:rPr>
              <w:t>(</w:t>
            </w:r>
            <w:r>
              <w:rPr>
                <w:rFonts w:hint="eastAsia"/>
              </w:rPr>
              <w:t>包括自己和自己的所有子角色</w:t>
            </w:r>
            <w:r>
              <w:rPr>
                <w:rFonts w:hint="eastAsia"/>
              </w:rPr>
              <w:t>)</w:t>
            </w:r>
          </w:p>
        </w:tc>
        <w:tc>
          <w:tcPr>
            <w:tcW w:w="1829" w:type="dxa"/>
          </w:tcPr>
          <w:p w14:paraId="3C0C348C" w14:textId="614675B2" w:rsidR="00A04AD7" w:rsidRDefault="00A04AD7" w:rsidP="009C5F46">
            <w:pPr>
              <w:pStyle w:val="a0"/>
            </w:pPr>
            <w:r>
              <w:t>Y</w:t>
            </w:r>
          </w:p>
        </w:tc>
      </w:tr>
      <w:tr w:rsidR="004770A7" w14:paraId="04CB74CF" w14:textId="77777777" w:rsidTr="00D8539A">
        <w:tc>
          <w:tcPr>
            <w:tcW w:w="456" w:type="dxa"/>
          </w:tcPr>
          <w:p w14:paraId="0B75988B" w14:textId="0C4CEA9D" w:rsidR="004770A7" w:rsidRDefault="004770A7" w:rsidP="009C5F46">
            <w:pPr>
              <w:pStyle w:val="a0"/>
            </w:pPr>
            <w:r>
              <w:t>11</w:t>
            </w:r>
          </w:p>
        </w:tc>
        <w:tc>
          <w:tcPr>
            <w:tcW w:w="3367" w:type="dxa"/>
          </w:tcPr>
          <w:p w14:paraId="3969BD80" w14:textId="198871BF" w:rsidR="004770A7" w:rsidRDefault="004770A7" w:rsidP="009C5F46">
            <w:pPr>
              <w:pStyle w:val="a0"/>
            </w:pPr>
            <w:r>
              <w:rPr>
                <w:rFonts w:hint="eastAsia"/>
              </w:rPr>
              <w:t>角色修改</w:t>
            </w:r>
            <w:r w:rsidR="00370117">
              <w:rPr>
                <w:rFonts w:hint="eastAsia"/>
              </w:rPr>
              <w:t>(</w:t>
            </w:r>
            <w:r w:rsidR="00370117" w:rsidRPr="009E7A21">
              <w:rPr>
                <w:rFonts w:hint="eastAsia"/>
                <w:highlight w:val="yellow"/>
              </w:rPr>
              <w:t>后续待添加</w:t>
            </w:r>
            <w:r w:rsidR="00370117">
              <w:rPr>
                <w:rFonts w:hint="eastAsia"/>
              </w:rPr>
              <w:t>)</w:t>
            </w:r>
          </w:p>
        </w:tc>
        <w:tc>
          <w:tcPr>
            <w:tcW w:w="1817" w:type="dxa"/>
          </w:tcPr>
          <w:p w14:paraId="2897A966" w14:textId="041DF8C6" w:rsidR="004770A7" w:rsidRDefault="004770A7" w:rsidP="009C5F46">
            <w:pPr>
              <w:pStyle w:val="a0"/>
            </w:pPr>
            <w:r>
              <w:rPr>
                <w:rFonts w:hint="eastAsia"/>
              </w:rPr>
              <w:t>N</w:t>
            </w:r>
          </w:p>
        </w:tc>
        <w:tc>
          <w:tcPr>
            <w:tcW w:w="1817" w:type="dxa"/>
          </w:tcPr>
          <w:p w14:paraId="5D4A75FC" w14:textId="211B99AF" w:rsidR="004770A7" w:rsidRDefault="00BD4CA0" w:rsidP="009C5F46">
            <w:pPr>
              <w:pStyle w:val="a0"/>
            </w:pPr>
            <w:r>
              <w:rPr>
                <w:rFonts w:hint="eastAsia"/>
              </w:rPr>
              <w:t>规则同</w:t>
            </w:r>
            <w:r>
              <w:rPr>
                <w:rFonts w:hint="eastAsia"/>
              </w:rPr>
              <w:t>2</w:t>
            </w:r>
          </w:p>
        </w:tc>
        <w:tc>
          <w:tcPr>
            <w:tcW w:w="1829" w:type="dxa"/>
          </w:tcPr>
          <w:p w14:paraId="0C9D2CC7" w14:textId="0CDD6D72" w:rsidR="004770A7" w:rsidRDefault="004770A7" w:rsidP="009C5F46">
            <w:pPr>
              <w:pStyle w:val="a0"/>
            </w:pPr>
            <w:r>
              <w:rPr>
                <w:rFonts w:hint="eastAsia"/>
              </w:rPr>
              <w:t>Y</w:t>
            </w:r>
          </w:p>
        </w:tc>
      </w:tr>
    </w:tbl>
    <w:p w14:paraId="516F6B39" w14:textId="77777777" w:rsidR="002B065B" w:rsidRPr="002B065B" w:rsidRDefault="002B065B" w:rsidP="009C5F46">
      <w:pPr>
        <w:pStyle w:val="a0"/>
      </w:pPr>
    </w:p>
    <w:p w14:paraId="5C00F408" w14:textId="43969C18" w:rsidR="00E16800" w:rsidRDefault="005902B5" w:rsidP="008668A6">
      <w:pPr>
        <w:pStyle w:val="1"/>
      </w:pPr>
      <w:bookmarkStart w:id="33" w:name="_Toc25833306"/>
      <w:r>
        <w:rPr>
          <w:rFonts w:hint="eastAsia"/>
        </w:rPr>
        <w:t>接口设计</w:t>
      </w:r>
      <w:bookmarkEnd w:id="33"/>
    </w:p>
    <w:bookmarkStart w:id="34" w:name="_Toc150330365"/>
    <w:p w14:paraId="4288A456" w14:textId="77777777" w:rsidR="00AB2A20" w:rsidRDefault="00AB2A20" w:rsidP="00561FB6">
      <w:pPr>
        <w:rPr>
          <w:rFonts w:eastAsia="Times New Roman"/>
        </w:rPr>
      </w:pPr>
      <w:r>
        <w:rPr>
          <w:rFonts w:eastAsia="Times New Roman"/>
        </w:rPr>
        <w:fldChar w:fldCharType="begin"/>
      </w:r>
      <w:r>
        <w:rPr>
          <w:rFonts w:eastAsia="Times New Roman"/>
        </w:rPr>
        <w:instrText xml:space="preserve"> HYPERLINK "http://10.81.8.30:3000/project/123/interface/api/cat_643" </w:instrText>
      </w:r>
      <w:r>
        <w:rPr>
          <w:rFonts w:eastAsia="Times New Roman"/>
        </w:rPr>
        <w:fldChar w:fldCharType="separate"/>
      </w:r>
      <w:r>
        <w:rPr>
          <w:rStyle w:val="ab"/>
          <w:rFonts w:eastAsia="Times New Roman"/>
        </w:rPr>
        <w:t>http://10.81.8.30:3000/project/123/interface/api/cat_643</w:t>
      </w:r>
      <w:r>
        <w:rPr>
          <w:rFonts w:eastAsia="Times New Roman"/>
        </w:rPr>
        <w:fldChar w:fldCharType="end"/>
      </w:r>
    </w:p>
    <w:p w14:paraId="0B565DA4" w14:textId="77777777" w:rsidR="00147AE7" w:rsidRDefault="00147AE7" w:rsidP="00147AE7">
      <w:pPr>
        <w:pStyle w:val="1"/>
      </w:pPr>
      <w:bookmarkStart w:id="35" w:name="_Toc25833307"/>
      <w:r>
        <w:rPr>
          <w:rFonts w:hint="eastAsia"/>
        </w:rPr>
        <w:t>设计评审意见</w:t>
      </w:r>
      <w:bookmarkEnd w:id="34"/>
      <w:bookmarkEnd w:id="35"/>
    </w:p>
    <w:tbl>
      <w:tblPr>
        <w:tblStyle w:val="a7"/>
        <w:tblW w:w="0" w:type="auto"/>
        <w:tblLook w:val="01E0" w:firstRow="1" w:lastRow="1" w:firstColumn="1" w:lastColumn="1" w:noHBand="0" w:noVBand="0"/>
      </w:tblPr>
      <w:tblGrid>
        <w:gridCol w:w="510"/>
        <w:gridCol w:w="4098"/>
        <w:gridCol w:w="979"/>
        <w:gridCol w:w="2801"/>
        <w:gridCol w:w="898"/>
      </w:tblGrid>
      <w:tr w:rsidR="00147AE7" w14:paraId="2CE1AAD7" w14:textId="77777777">
        <w:trPr>
          <w:trHeight w:val="454"/>
        </w:trPr>
        <w:tc>
          <w:tcPr>
            <w:tcW w:w="510" w:type="dxa"/>
            <w:shd w:val="clear" w:color="auto" w:fill="C0C0C0"/>
            <w:vAlign w:val="center"/>
          </w:tcPr>
          <w:p w14:paraId="0B531CDF" w14:textId="77777777" w:rsidR="00147AE7" w:rsidRPr="004C0C55" w:rsidRDefault="00147AE7" w:rsidP="00147AE7">
            <w:pPr>
              <w:jc w:val="center"/>
            </w:pPr>
            <w:r>
              <w:rPr>
                <w:rFonts w:hint="eastAsia"/>
              </w:rPr>
              <w:t>No</w:t>
            </w:r>
          </w:p>
        </w:tc>
        <w:tc>
          <w:tcPr>
            <w:tcW w:w="4098" w:type="dxa"/>
            <w:shd w:val="clear" w:color="auto" w:fill="C0C0C0"/>
            <w:vAlign w:val="center"/>
          </w:tcPr>
          <w:p w14:paraId="0E8744A5" w14:textId="77777777" w:rsidR="00147AE7" w:rsidRPr="004C0C55" w:rsidRDefault="00147AE7" w:rsidP="00147AE7">
            <w:pPr>
              <w:jc w:val="center"/>
            </w:pPr>
            <w:r>
              <w:rPr>
                <w:rFonts w:hint="eastAsia"/>
              </w:rPr>
              <w:t>问题描述</w:t>
            </w:r>
          </w:p>
        </w:tc>
        <w:tc>
          <w:tcPr>
            <w:tcW w:w="979" w:type="dxa"/>
            <w:shd w:val="clear" w:color="auto" w:fill="C0C0C0"/>
            <w:vAlign w:val="center"/>
          </w:tcPr>
          <w:p w14:paraId="7661392B" w14:textId="77777777" w:rsidR="00147AE7" w:rsidRPr="004C0C55" w:rsidRDefault="00147AE7" w:rsidP="00147AE7">
            <w:pPr>
              <w:jc w:val="center"/>
            </w:pPr>
            <w:r>
              <w:rPr>
                <w:rFonts w:hint="eastAsia"/>
              </w:rPr>
              <w:t>提出人</w:t>
            </w:r>
          </w:p>
        </w:tc>
        <w:tc>
          <w:tcPr>
            <w:tcW w:w="2801" w:type="dxa"/>
            <w:shd w:val="clear" w:color="auto" w:fill="C0C0C0"/>
            <w:vAlign w:val="center"/>
          </w:tcPr>
          <w:p w14:paraId="0ADB0E8D" w14:textId="77777777" w:rsidR="00147AE7" w:rsidRPr="004C0C55" w:rsidRDefault="00147AE7" w:rsidP="00147AE7">
            <w:pPr>
              <w:jc w:val="center"/>
            </w:pPr>
            <w:r>
              <w:rPr>
                <w:rFonts w:hint="eastAsia"/>
              </w:rPr>
              <w:t>处理方式</w:t>
            </w:r>
            <w:r>
              <w:rPr>
                <w:rFonts w:hint="eastAsia"/>
              </w:rPr>
              <w:t>/</w:t>
            </w:r>
            <w:r>
              <w:rPr>
                <w:rFonts w:hint="eastAsia"/>
              </w:rPr>
              <w:t>说明</w:t>
            </w:r>
          </w:p>
        </w:tc>
        <w:tc>
          <w:tcPr>
            <w:tcW w:w="898" w:type="dxa"/>
            <w:shd w:val="clear" w:color="auto" w:fill="C0C0C0"/>
            <w:vAlign w:val="center"/>
          </w:tcPr>
          <w:p w14:paraId="10C9E84E" w14:textId="77777777" w:rsidR="00147AE7" w:rsidRPr="004C0C55" w:rsidRDefault="00147AE7" w:rsidP="00147AE7">
            <w:pPr>
              <w:jc w:val="center"/>
            </w:pPr>
            <w:r>
              <w:rPr>
                <w:rFonts w:hint="eastAsia"/>
              </w:rPr>
              <w:t>状态</w:t>
            </w:r>
          </w:p>
        </w:tc>
      </w:tr>
      <w:tr w:rsidR="00147AE7" w14:paraId="2C780D8D" w14:textId="77777777">
        <w:tc>
          <w:tcPr>
            <w:tcW w:w="510" w:type="dxa"/>
            <w:vAlign w:val="center"/>
          </w:tcPr>
          <w:p w14:paraId="6863BDEA" w14:textId="77777777" w:rsidR="00147AE7" w:rsidRPr="004C0C55" w:rsidRDefault="00147AE7" w:rsidP="00147AE7"/>
        </w:tc>
        <w:tc>
          <w:tcPr>
            <w:tcW w:w="4098" w:type="dxa"/>
          </w:tcPr>
          <w:p w14:paraId="4D3187E6" w14:textId="77777777" w:rsidR="00147AE7" w:rsidRDefault="00B5708C" w:rsidP="00147AE7">
            <w:r>
              <w:rPr>
                <w:rFonts w:hint="eastAsia"/>
              </w:rPr>
              <w:t>1</w:t>
            </w:r>
            <w:r>
              <w:rPr>
                <w:rFonts w:hint="eastAsia"/>
              </w:rPr>
              <w:t>、用户列表增加条件筛选</w:t>
            </w:r>
            <w:r>
              <w:rPr>
                <w:rFonts w:hint="eastAsia"/>
              </w:rPr>
              <w:t>,</w:t>
            </w:r>
            <w:r>
              <w:rPr>
                <w:rFonts w:hint="eastAsia"/>
              </w:rPr>
              <w:t>只展示搜索出来的</w:t>
            </w:r>
          </w:p>
          <w:p w14:paraId="5579A29B" w14:textId="432527FC" w:rsidR="001665AF" w:rsidRPr="004C0C55" w:rsidRDefault="001665AF" w:rsidP="00147AE7">
            <w:r>
              <w:rPr>
                <w:rFonts w:hint="eastAsia"/>
              </w:rPr>
              <w:t>2</w:t>
            </w:r>
            <w:r>
              <w:rPr>
                <w:rFonts w:hint="eastAsia"/>
              </w:rPr>
              <w:t>、</w:t>
            </w:r>
            <w:r w:rsidR="00531515">
              <w:rPr>
                <w:rFonts w:hint="eastAsia"/>
              </w:rPr>
              <w:t>后续绑定菜单</w:t>
            </w:r>
          </w:p>
        </w:tc>
        <w:tc>
          <w:tcPr>
            <w:tcW w:w="979" w:type="dxa"/>
          </w:tcPr>
          <w:p w14:paraId="36600407" w14:textId="77777777" w:rsidR="00147AE7" w:rsidRPr="004C0C55" w:rsidRDefault="00147AE7" w:rsidP="00147AE7"/>
        </w:tc>
        <w:tc>
          <w:tcPr>
            <w:tcW w:w="2801" w:type="dxa"/>
          </w:tcPr>
          <w:p w14:paraId="1C8753B7" w14:textId="77777777" w:rsidR="00147AE7" w:rsidRPr="004C0C55" w:rsidRDefault="00147AE7" w:rsidP="00147AE7"/>
        </w:tc>
        <w:tc>
          <w:tcPr>
            <w:tcW w:w="898" w:type="dxa"/>
          </w:tcPr>
          <w:p w14:paraId="0EA35EC9" w14:textId="77777777" w:rsidR="00147AE7" w:rsidRPr="004C0C55" w:rsidRDefault="00147AE7" w:rsidP="00147AE7"/>
        </w:tc>
      </w:tr>
      <w:tr w:rsidR="00147AE7" w14:paraId="6533680C" w14:textId="77777777">
        <w:tc>
          <w:tcPr>
            <w:tcW w:w="510" w:type="dxa"/>
            <w:vAlign w:val="center"/>
          </w:tcPr>
          <w:p w14:paraId="14ACAD79" w14:textId="77777777" w:rsidR="00147AE7" w:rsidRPr="004C0C55" w:rsidRDefault="00147AE7" w:rsidP="00147AE7"/>
        </w:tc>
        <w:tc>
          <w:tcPr>
            <w:tcW w:w="4098" w:type="dxa"/>
          </w:tcPr>
          <w:p w14:paraId="3F87A6DE" w14:textId="77777777" w:rsidR="00147AE7" w:rsidRPr="004C0C55" w:rsidRDefault="00147AE7" w:rsidP="00147AE7"/>
        </w:tc>
        <w:tc>
          <w:tcPr>
            <w:tcW w:w="979" w:type="dxa"/>
          </w:tcPr>
          <w:p w14:paraId="5219570F" w14:textId="77777777" w:rsidR="00147AE7" w:rsidRPr="004C0C55" w:rsidRDefault="00147AE7" w:rsidP="00147AE7"/>
        </w:tc>
        <w:tc>
          <w:tcPr>
            <w:tcW w:w="2801" w:type="dxa"/>
          </w:tcPr>
          <w:p w14:paraId="312DAE12" w14:textId="77777777" w:rsidR="00147AE7" w:rsidRPr="004C0C55" w:rsidRDefault="00147AE7" w:rsidP="00147AE7"/>
        </w:tc>
        <w:tc>
          <w:tcPr>
            <w:tcW w:w="898" w:type="dxa"/>
          </w:tcPr>
          <w:p w14:paraId="407BB74A" w14:textId="77777777" w:rsidR="00147AE7" w:rsidRPr="004C0C55" w:rsidRDefault="00147AE7" w:rsidP="00147AE7"/>
        </w:tc>
      </w:tr>
      <w:tr w:rsidR="00147AE7" w14:paraId="5E5280C0" w14:textId="77777777">
        <w:tc>
          <w:tcPr>
            <w:tcW w:w="510" w:type="dxa"/>
            <w:vAlign w:val="center"/>
          </w:tcPr>
          <w:p w14:paraId="002B9038" w14:textId="77777777" w:rsidR="00147AE7" w:rsidRPr="004C0C55" w:rsidRDefault="00147AE7" w:rsidP="00147AE7"/>
        </w:tc>
        <w:tc>
          <w:tcPr>
            <w:tcW w:w="4098" w:type="dxa"/>
          </w:tcPr>
          <w:p w14:paraId="2248717D" w14:textId="77777777" w:rsidR="00147AE7" w:rsidRPr="004C0C55" w:rsidRDefault="00147AE7" w:rsidP="00147AE7"/>
        </w:tc>
        <w:tc>
          <w:tcPr>
            <w:tcW w:w="979" w:type="dxa"/>
          </w:tcPr>
          <w:p w14:paraId="50368447" w14:textId="77777777" w:rsidR="00147AE7" w:rsidRPr="004C0C55" w:rsidRDefault="00147AE7" w:rsidP="00147AE7"/>
        </w:tc>
        <w:tc>
          <w:tcPr>
            <w:tcW w:w="2801" w:type="dxa"/>
          </w:tcPr>
          <w:p w14:paraId="567D850A" w14:textId="77777777" w:rsidR="00147AE7" w:rsidRPr="004C0C55" w:rsidRDefault="00147AE7" w:rsidP="00147AE7"/>
        </w:tc>
        <w:tc>
          <w:tcPr>
            <w:tcW w:w="898" w:type="dxa"/>
          </w:tcPr>
          <w:p w14:paraId="2865A408" w14:textId="77777777" w:rsidR="00147AE7" w:rsidRPr="004C0C55" w:rsidRDefault="00147AE7" w:rsidP="00147AE7"/>
        </w:tc>
      </w:tr>
    </w:tbl>
    <w:p w14:paraId="1E222848" w14:textId="77777777" w:rsidR="00147AE7" w:rsidRPr="004C0C55" w:rsidRDefault="00147AE7" w:rsidP="00147AE7"/>
    <w:p w14:paraId="1F702687" w14:textId="77777777" w:rsidR="00890742" w:rsidRDefault="00147AE7" w:rsidP="00367F6A">
      <w:pPr>
        <w:pStyle w:val="1"/>
      </w:pPr>
      <w:bookmarkStart w:id="36" w:name="_Toc150330366"/>
      <w:bookmarkStart w:id="37" w:name="_Toc25833308"/>
      <w:r>
        <w:rPr>
          <w:rFonts w:hint="eastAsia"/>
        </w:rPr>
        <w:t>附件及参考资料</w:t>
      </w:r>
      <w:bookmarkEnd w:id="0"/>
      <w:bookmarkEnd w:id="1"/>
      <w:bookmarkEnd w:id="2"/>
      <w:bookmarkEnd w:id="3"/>
      <w:bookmarkEnd w:id="4"/>
      <w:bookmarkEnd w:id="5"/>
      <w:bookmarkEnd w:id="36"/>
      <w:bookmarkEnd w:id="37"/>
    </w:p>
    <w:p w14:paraId="5C47416E" w14:textId="3D319249" w:rsidR="00A35E41" w:rsidRPr="00A35E41" w:rsidRDefault="00A70501" w:rsidP="00A35E41">
      <w:pPr>
        <w:rPr>
          <w:rFonts w:eastAsia="Times New Roman"/>
        </w:rPr>
      </w:pPr>
      <w:r>
        <w:rPr>
          <w:rFonts w:ascii="SimSun" w:eastAsia="SimSun" w:hAnsi="SimSun" w:cs="SimSun"/>
        </w:rPr>
        <w:t>预</w:t>
      </w:r>
      <w:r>
        <w:rPr>
          <w:rFonts w:ascii="MS Mincho" w:eastAsia="MS Mincho" w:hAnsi="MS Mincho" w:cs="MS Mincho"/>
        </w:rPr>
        <w:t>排序</w:t>
      </w:r>
      <w:r>
        <w:rPr>
          <w:rFonts w:ascii="MS Mincho" w:eastAsia="MS Mincho" w:hAnsi="MS Mincho" w:cs="MS Mincho" w:hint="eastAsia"/>
        </w:rPr>
        <w:t>遍</w:t>
      </w:r>
      <w:r>
        <w:rPr>
          <w:rFonts w:ascii="SimSun" w:eastAsia="SimSun" w:hAnsi="SimSun" w:cs="SimSun"/>
        </w:rPr>
        <w:t>历树</w:t>
      </w:r>
      <w:hyperlink r:id="rId20" w:history="1">
        <w:r w:rsidR="00A35E41" w:rsidRPr="00A35E41">
          <w:rPr>
            <w:rFonts w:eastAsia="Times New Roman"/>
            <w:color w:val="0000FF"/>
            <w:u w:val="single"/>
          </w:rPr>
          <w:t>https://my.oschina.net/XYleung/blog/99604</w:t>
        </w:r>
      </w:hyperlink>
    </w:p>
    <w:sectPr w:rsidR="00A35E41" w:rsidRPr="00A35E41" w:rsidSect="00D643A6">
      <w:headerReference w:type="even" r:id="rId21"/>
      <w:footerReference w:type="default" r:id="rId22"/>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F2540C" w14:textId="77777777" w:rsidR="005154A7" w:rsidRDefault="005154A7">
      <w:r>
        <w:separator/>
      </w:r>
    </w:p>
    <w:p w14:paraId="498F458C" w14:textId="77777777" w:rsidR="005154A7" w:rsidRDefault="005154A7"/>
  </w:endnote>
  <w:endnote w:type="continuationSeparator" w:id="0">
    <w:p w14:paraId="7ED65001" w14:textId="77777777" w:rsidR="005154A7" w:rsidRDefault="005154A7">
      <w:r>
        <w:continuationSeparator/>
      </w:r>
    </w:p>
    <w:p w14:paraId="7EC8409A" w14:textId="77777777" w:rsidR="005154A7" w:rsidRDefault="005154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4D"/>
    <w:family w:val="modern"/>
    <w:notTrueType/>
    <w:pitch w:val="fixed"/>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62267" w14:textId="77777777" w:rsidR="005C1376" w:rsidRDefault="005C1376">
    <w:pPr>
      <w:pStyle w:val="a8"/>
      <w:spacing w:after="1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B3409" w14:textId="009DAD19" w:rsidR="005C1376" w:rsidRDefault="005C1376" w:rsidP="00944403">
    <w:pPr>
      <w:pStyle w:val="a8"/>
      <w:pBdr>
        <w:top w:val="single" w:sz="4" w:space="0" w:color="auto"/>
      </w:pBdr>
      <w:spacing w:after="120"/>
    </w:pPr>
    <w:r>
      <w:rPr>
        <w:rFonts w:hint="eastAsia"/>
      </w:rPr>
      <w:t>海豚家</w:t>
    </w:r>
    <w:r>
      <w:rPr>
        <w:rFonts w:hint="eastAsia"/>
      </w:rPr>
      <w:t xml:space="preserve">                                          </w:t>
    </w:r>
    <w:r w:rsidRPr="00FC38F7">
      <w:tab/>
      <w:t xml:space="preserve">- </w:t>
    </w:r>
    <w:r>
      <w:fldChar w:fldCharType="begin"/>
    </w:r>
    <w:r>
      <w:instrText xml:space="preserve"> PAGE </w:instrText>
    </w:r>
    <w:r>
      <w:fldChar w:fldCharType="separate"/>
    </w:r>
    <w:r w:rsidR="00E53D8C">
      <w:rPr>
        <w:noProof/>
      </w:rPr>
      <w:t>2</w:t>
    </w:r>
    <w:r>
      <w:rPr>
        <w:noProof/>
      </w:rPr>
      <w:fldChar w:fldCharType="end"/>
    </w:r>
    <w:r w:rsidRPr="00FC38F7">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BE2A8" w14:textId="77777777" w:rsidR="005C1376" w:rsidRDefault="005C1376">
    <w:pPr>
      <w:pStyle w:val="a8"/>
      <w:spacing w:after="1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8BFAE" w14:textId="229856AE" w:rsidR="005C1376" w:rsidRDefault="005C1376" w:rsidP="002E68F3">
    <w:pPr>
      <w:pStyle w:val="a8"/>
      <w:tabs>
        <w:tab w:val="clear" w:pos="4153"/>
        <w:tab w:val="clear" w:pos="8306"/>
        <w:tab w:val="left" w:pos="7405"/>
      </w:tabs>
      <w:ind w:right="198"/>
      <w:jc w:val="both"/>
    </w:pPr>
    <w:r>
      <w:rPr>
        <w:rFonts w:hint="eastAsia"/>
      </w:rPr>
      <w:t>海豚家</w:t>
    </w:r>
    <w:r>
      <w:rPr>
        <w:rFonts w:hint="eastAsia"/>
      </w:rPr>
      <w:t xml:space="preserve"> </w:t>
    </w:r>
    <w:r>
      <w:tab/>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E53D8C">
      <w:rPr>
        <w:noProof/>
        <w:kern w:val="0"/>
        <w:szCs w:val="21"/>
      </w:rPr>
      <w:t>1</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SECTIONPAGES  </w:instrText>
    </w:r>
    <w:r>
      <w:rPr>
        <w:kern w:val="0"/>
        <w:szCs w:val="21"/>
      </w:rPr>
      <w:fldChar w:fldCharType="separate"/>
    </w:r>
    <w:r w:rsidR="00E53D8C">
      <w:rPr>
        <w:noProof/>
        <w:kern w:val="0"/>
        <w:szCs w:val="21"/>
      </w:rPr>
      <w:t>13</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C6DF2F" w14:textId="77777777" w:rsidR="005154A7" w:rsidRDefault="005154A7">
      <w:r>
        <w:separator/>
      </w:r>
    </w:p>
    <w:p w14:paraId="486D02D0" w14:textId="77777777" w:rsidR="005154A7" w:rsidRDefault="005154A7"/>
  </w:footnote>
  <w:footnote w:type="continuationSeparator" w:id="0">
    <w:p w14:paraId="58E2E459" w14:textId="77777777" w:rsidR="005154A7" w:rsidRDefault="005154A7">
      <w:r>
        <w:continuationSeparator/>
      </w:r>
    </w:p>
    <w:p w14:paraId="135F0BF7" w14:textId="77777777" w:rsidR="005154A7" w:rsidRDefault="005154A7"/>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6B7E6" w14:textId="77777777" w:rsidR="005C1376" w:rsidRDefault="005C1376">
    <w:r>
      <w:rPr>
        <w:rStyle w:val="a9"/>
        <w:sz w:val="18"/>
        <w:szCs w:val="18"/>
      </w:rPr>
      <w:fldChar w:fldCharType="begin"/>
    </w:r>
    <w:r>
      <w:rPr>
        <w:rStyle w:val="a9"/>
        <w:sz w:val="18"/>
        <w:szCs w:val="18"/>
      </w:rPr>
      <w:instrText xml:space="preserve"> PAGE </w:instrText>
    </w:r>
    <w:r>
      <w:rPr>
        <w:rStyle w:val="a9"/>
        <w:sz w:val="18"/>
        <w:szCs w:val="18"/>
      </w:rPr>
      <w:fldChar w:fldCharType="separate"/>
    </w:r>
    <w:r>
      <w:rPr>
        <w:rStyle w:val="a9"/>
        <w:noProof/>
        <w:sz w:val="18"/>
        <w:szCs w:val="18"/>
      </w:rPr>
      <w:t>6</w:t>
    </w:r>
    <w:r>
      <w:rPr>
        <w:rStyle w:val="a9"/>
        <w:sz w:val="18"/>
        <w:szCs w:val="18"/>
      </w:rPr>
      <w:fldChar w:fldCharType="end"/>
    </w:r>
    <w:r>
      <w:rPr>
        <w:rStyle w:val="a9"/>
        <w:sz w:val="18"/>
        <w:szCs w:val="18"/>
      </w:rPr>
      <w:fldChar w:fldCharType="begin"/>
    </w:r>
    <w:r>
      <w:rPr>
        <w:rStyle w:val="a9"/>
        <w:sz w:val="18"/>
        <w:szCs w:val="18"/>
      </w:rPr>
      <w:instrText xml:space="preserve"> NUMPAGES </w:instrText>
    </w:r>
    <w:r>
      <w:rPr>
        <w:rStyle w:val="a9"/>
        <w:sz w:val="18"/>
        <w:szCs w:val="18"/>
      </w:rPr>
      <w:fldChar w:fldCharType="separate"/>
    </w:r>
    <w:r>
      <w:rPr>
        <w:rStyle w:val="a9"/>
        <w:noProof/>
        <w:sz w:val="18"/>
        <w:szCs w:val="18"/>
      </w:rPr>
      <w:t>8</w:t>
    </w:r>
    <w:r>
      <w:rPr>
        <w:rStyle w:val="a9"/>
        <w:sz w:val="18"/>
        <w:szCs w:val="18"/>
      </w:rPr>
      <w:fldChar w:fldCharType="end"/>
    </w:r>
  </w:p>
  <w:p w14:paraId="31199E17" w14:textId="77777777" w:rsidR="005C1376" w:rsidRDefault="005C1376"/>
  <w:p w14:paraId="3ED2A04A" w14:textId="77777777" w:rsidR="005C1376" w:rsidRDefault="005C137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1BC073" w14:textId="1D45E03C" w:rsidR="005C1376" w:rsidRPr="004E69C1" w:rsidRDefault="005C1376" w:rsidP="00C87539">
    <w:pPr>
      <w:pStyle w:val="a4"/>
      <w:tabs>
        <w:tab w:val="clear" w:pos="4153"/>
        <w:tab w:val="clear" w:pos="8306"/>
        <w:tab w:val="left" w:pos="6390"/>
      </w:tabs>
      <w:jc w:val="both"/>
    </w:pPr>
    <w:r>
      <w:rPr>
        <w:rFonts w:hint="eastAsia"/>
      </w:rPr>
      <w:t>文档名称：</w:t>
    </w:r>
    <w:r>
      <w:rPr>
        <w:rFonts w:hint="eastAsia"/>
      </w:rPr>
      <w:t>EMS</w:t>
    </w:r>
    <w:r>
      <w:rPr>
        <w:rFonts w:hint="eastAsia"/>
      </w:rPr>
      <w:t>权限系统</w:t>
    </w:r>
    <w:r>
      <w:rPr>
        <w:kern w:val="0"/>
        <w:szCs w:val="21"/>
      </w:rPr>
      <w:fldChar w:fldCharType="begin"/>
    </w:r>
    <w:r>
      <w:rPr>
        <w:kern w:val="0"/>
        <w:szCs w:val="21"/>
      </w:rPr>
      <w:instrText xml:space="preserve"> FILENAME </w:instrText>
    </w:r>
    <w:r>
      <w:rPr>
        <w:kern w:val="0"/>
        <w:szCs w:val="21"/>
      </w:rPr>
      <w:fldChar w:fldCharType="separate"/>
    </w:r>
    <w:r>
      <w:rPr>
        <w:rFonts w:hint="eastAsia"/>
        <w:noProof/>
        <w:kern w:val="0"/>
        <w:szCs w:val="21"/>
      </w:rPr>
      <w:t>设计文档</w:t>
    </w:r>
    <w:r>
      <w:rPr>
        <w:kern w:val="0"/>
        <w:szCs w:val="21"/>
      </w:rPr>
      <w:fldChar w:fldCharType="end"/>
    </w:r>
    <w:r>
      <w:rPr>
        <w:kern w:val="0"/>
        <w:szCs w:val="21"/>
      </w:rP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84838" w14:textId="77777777" w:rsidR="005C1376" w:rsidRDefault="005C1376">
    <w:pPr>
      <w:pStyle w:val="a4"/>
      <w:spacing w:after="1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12D8D" w14:textId="77777777" w:rsidR="005C1376" w:rsidRDefault="005C137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96367"/>
    <w:multiLevelType w:val="hybridMultilevel"/>
    <w:tmpl w:val="47D07036"/>
    <w:lvl w:ilvl="0" w:tplc="8EB667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E423A2E"/>
    <w:multiLevelType w:val="hybridMultilevel"/>
    <w:tmpl w:val="16CAA640"/>
    <w:lvl w:ilvl="0" w:tplc="65281A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51E4919"/>
    <w:multiLevelType w:val="hybridMultilevel"/>
    <w:tmpl w:val="E556D7D4"/>
    <w:lvl w:ilvl="0" w:tplc="8A7675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619644A"/>
    <w:multiLevelType w:val="hybridMultilevel"/>
    <w:tmpl w:val="5B5E7966"/>
    <w:lvl w:ilvl="0" w:tplc="87CE62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7A70CCB"/>
    <w:multiLevelType w:val="hybridMultilevel"/>
    <w:tmpl w:val="6A744068"/>
    <w:lvl w:ilvl="0" w:tplc="5B040C3E">
      <w:start w:val="1"/>
      <w:numFmt w:val="bullet"/>
      <w:lvlText w:val=""/>
      <w:lvlJc w:val="left"/>
      <w:pPr>
        <w:tabs>
          <w:tab w:val="num" w:pos="820"/>
        </w:tabs>
        <w:ind w:left="82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AC76D9A"/>
    <w:multiLevelType w:val="hybridMultilevel"/>
    <w:tmpl w:val="863C4FB2"/>
    <w:lvl w:ilvl="0" w:tplc="039CDE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3A951DC"/>
    <w:multiLevelType w:val="multilevel"/>
    <w:tmpl w:val="40627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E662C"/>
    <w:multiLevelType w:val="hybridMultilevel"/>
    <w:tmpl w:val="9300CEEE"/>
    <w:lvl w:ilvl="0" w:tplc="19F89050">
      <w:start w:val="1"/>
      <w:numFmt w:val="bullet"/>
      <w:lvlText w:val=""/>
      <w:lvlJc w:val="left"/>
      <w:pPr>
        <w:tabs>
          <w:tab w:val="num" w:pos="820"/>
        </w:tabs>
        <w:ind w:left="403" w:hanging="3"/>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6C620C9"/>
    <w:multiLevelType w:val="hybridMultilevel"/>
    <w:tmpl w:val="232E2098"/>
    <w:lvl w:ilvl="0" w:tplc="FBD852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ABA5402"/>
    <w:multiLevelType w:val="hybridMultilevel"/>
    <w:tmpl w:val="12127A8C"/>
    <w:lvl w:ilvl="0" w:tplc="7398EF3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2AE847CE"/>
    <w:multiLevelType w:val="hybridMultilevel"/>
    <w:tmpl w:val="4A981212"/>
    <w:lvl w:ilvl="0" w:tplc="9408997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1C57CF9"/>
    <w:multiLevelType w:val="hybridMultilevel"/>
    <w:tmpl w:val="BA12FA3C"/>
    <w:lvl w:ilvl="0" w:tplc="274A96D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nsid w:val="32D66C2C"/>
    <w:multiLevelType w:val="hybridMultilevel"/>
    <w:tmpl w:val="49884E9A"/>
    <w:lvl w:ilvl="0" w:tplc="A170C72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331E346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642"/>
        </w:tabs>
        <w:ind w:left="5102" w:hanging="1700"/>
      </w:pPr>
    </w:lvl>
  </w:abstractNum>
  <w:abstractNum w:abstractNumId="14">
    <w:nsid w:val="353D1D29"/>
    <w:multiLevelType w:val="hybridMultilevel"/>
    <w:tmpl w:val="926225D6"/>
    <w:lvl w:ilvl="0" w:tplc="28FED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043EC"/>
    <w:multiLevelType w:val="hybridMultilevel"/>
    <w:tmpl w:val="93349E92"/>
    <w:lvl w:ilvl="0" w:tplc="E702B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DF60B8"/>
    <w:multiLevelType w:val="hybridMultilevel"/>
    <w:tmpl w:val="FABEE982"/>
    <w:lvl w:ilvl="0" w:tplc="85EC31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7D071DF"/>
    <w:multiLevelType w:val="hybridMultilevel"/>
    <w:tmpl w:val="FF9CB404"/>
    <w:lvl w:ilvl="0" w:tplc="5D24C1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8DC1C91"/>
    <w:multiLevelType w:val="hybridMultilevel"/>
    <w:tmpl w:val="537E8E40"/>
    <w:lvl w:ilvl="0" w:tplc="DD9C2636">
      <w:start w:val="1"/>
      <w:numFmt w:val="decimal"/>
      <w:lvlText w:val="%1."/>
      <w:lvlJc w:val="left"/>
      <w:pPr>
        <w:ind w:left="810" w:hanging="360"/>
      </w:pPr>
      <w:rPr>
        <w:rFonts w:hint="default"/>
      </w:r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19">
    <w:nsid w:val="3B8B7AC7"/>
    <w:multiLevelType w:val="multilevel"/>
    <w:tmpl w:val="5F1623DE"/>
    <w:lvl w:ilvl="0">
      <w:start w:val="1"/>
      <w:numFmt w:val="decimal"/>
      <w:suff w:val="nothing"/>
      <w:lvlText w:val="%1 "/>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lvlText w:val="%7） "/>
      <w:lvlJc w:val="left"/>
      <w:pPr>
        <w:tabs>
          <w:tab w:val="num" w:pos="408"/>
        </w:tabs>
        <w:ind w:left="408" w:firstLine="0"/>
      </w:pPr>
      <w:rPr>
        <w:rFonts w:hint="eastAsia"/>
      </w:rPr>
    </w:lvl>
    <w:lvl w:ilvl="7">
      <w:start w:val="1"/>
      <w:numFmt w:val="bullet"/>
      <w:lvlText w:val=""/>
      <w:lvlJc w:val="left"/>
      <w:pPr>
        <w:tabs>
          <w:tab w:val="num" w:pos="816"/>
        </w:tabs>
        <w:ind w:left="816" w:firstLine="0"/>
      </w:pPr>
      <w:rPr>
        <w:rFonts w:ascii="Wingdings" w:hAnsi="Wingdings" w:hint="default"/>
      </w:rPr>
    </w:lvl>
    <w:lvl w:ilvl="8">
      <w:start w:val="1"/>
      <w:numFmt w:val="bullet"/>
      <w:lvlText w:val=""/>
      <w:lvlJc w:val="left"/>
      <w:pPr>
        <w:tabs>
          <w:tab w:val="num" w:pos="1225"/>
        </w:tabs>
        <w:ind w:left="1225" w:firstLine="0"/>
      </w:pPr>
      <w:rPr>
        <w:rFonts w:ascii="Wingdings" w:hAnsi="Wingdings" w:hint="default"/>
      </w:rPr>
    </w:lvl>
  </w:abstractNum>
  <w:abstractNum w:abstractNumId="20">
    <w:nsid w:val="424873D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nsid w:val="45B0304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2">
    <w:nsid w:val="47D7342D"/>
    <w:multiLevelType w:val="multilevel"/>
    <w:tmpl w:val="BB06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9905699"/>
    <w:multiLevelType w:val="multilevel"/>
    <w:tmpl w:val="CA301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E7107F0"/>
    <w:multiLevelType w:val="multilevel"/>
    <w:tmpl w:val="3DE271E8"/>
    <w:lvl w:ilvl="0">
      <w:start w:val="1"/>
      <w:numFmt w:val="decimal"/>
      <w:lvlText w:val="%1）"/>
      <w:lvlJc w:val="left"/>
      <w:pPr>
        <w:tabs>
          <w:tab w:val="num" w:pos="408"/>
        </w:tabs>
        <w:ind w:left="408" w:firstLine="0"/>
      </w:pPr>
      <w:rPr>
        <w:rFonts w:hint="eastAsia"/>
      </w:rPr>
    </w:lvl>
    <w:lvl w:ilvl="1">
      <w:start w:val="1"/>
      <w:numFmt w:val="bullet"/>
      <w:lvlText w:val=""/>
      <w:lvlJc w:val="left"/>
      <w:pPr>
        <w:tabs>
          <w:tab w:val="num" w:pos="0"/>
        </w:tabs>
        <w:ind w:left="816" w:firstLine="0"/>
      </w:pPr>
      <w:rPr>
        <w:rFonts w:ascii="Wingdings" w:hAnsi="Wingdings" w:hint="default"/>
      </w:rPr>
    </w:lvl>
    <w:lvl w:ilvl="2">
      <w:start w:val="1"/>
      <w:numFmt w:val="bullet"/>
      <w:lvlText w:val=""/>
      <w:lvlJc w:val="left"/>
      <w:pPr>
        <w:tabs>
          <w:tab w:val="num" w:pos="0"/>
        </w:tabs>
        <w:ind w:left="1225" w:firstLine="0"/>
      </w:pPr>
      <w:rPr>
        <w:rFonts w:ascii="Wingdings" w:hAnsi="Wingdings" w:hint="default"/>
      </w:rPr>
    </w:lvl>
    <w:lvl w:ilvl="3">
      <w:start w:val="1"/>
      <w:numFmt w:val="bullet"/>
      <w:lvlText w:val=""/>
      <w:lvlJc w:val="left"/>
      <w:pPr>
        <w:tabs>
          <w:tab w:val="num" w:pos="0"/>
        </w:tabs>
        <w:ind w:left="1633" w:firstLine="0"/>
      </w:pPr>
      <w:rPr>
        <w:rFonts w:ascii="Wingdings" w:hAnsi="Wingdings" w:hint="default"/>
      </w:rPr>
    </w:lvl>
    <w:lvl w:ilvl="4">
      <w:start w:val="1"/>
      <w:numFmt w:val="decimal"/>
      <w:suff w:val="nothing"/>
      <w:lvlText w:val="%1.%2.%3.%4.%5 "/>
      <w:lvlJc w:val="left"/>
      <w:pPr>
        <w:ind w:left="520" w:firstLine="0"/>
      </w:pPr>
      <w:rPr>
        <w:rFonts w:hint="eastAsia"/>
      </w:rPr>
    </w:lvl>
    <w:lvl w:ilvl="5">
      <w:start w:val="1"/>
      <w:numFmt w:val="decimal"/>
      <w:suff w:val="nothing"/>
      <w:lvlText w:val="%1.%2.%3.%4.%5.%6 "/>
      <w:lvlJc w:val="left"/>
      <w:pPr>
        <w:ind w:left="520" w:firstLine="0"/>
      </w:pPr>
      <w:rPr>
        <w:rFonts w:hint="eastAsia"/>
      </w:rPr>
    </w:lvl>
    <w:lvl w:ilvl="6">
      <w:start w:val="1"/>
      <w:numFmt w:val="decimal"/>
      <w:suff w:val="nothing"/>
      <w:lvlText w:val="%7."/>
      <w:lvlJc w:val="left"/>
      <w:pPr>
        <w:ind w:left="520" w:firstLine="0"/>
      </w:pPr>
      <w:rPr>
        <w:rFonts w:hint="eastAsia"/>
      </w:rPr>
    </w:lvl>
    <w:lvl w:ilvl="7">
      <w:start w:val="1"/>
      <w:numFmt w:val="none"/>
      <w:suff w:val="nothing"/>
      <w:lvlText w:val=""/>
      <w:lvlJc w:val="left"/>
      <w:pPr>
        <w:ind w:left="520" w:firstLine="0"/>
      </w:pPr>
      <w:rPr>
        <w:rFonts w:hint="eastAsia"/>
      </w:rPr>
    </w:lvl>
    <w:lvl w:ilvl="8">
      <w:start w:val="1"/>
      <w:numFmt w:val="none"/>
      <w:suff w:val="nothing"/>
      <w:lvlText w:val=""/>
      <w:lvlJc w:val="left"/>
      <w:pPr>
        <w:ind w:left="520" w:firstLine="0"/>
      </w:pPr>
      <w:rPr>
        <w:rFonts w:hint="eastAsia"/>
      </w:rPr>
    </w:lvl>
  </w:abstractNum>
  <w:abstractNum w:abstractNumId="25">
    <w:nsid w:val="4FC467CD"/>
    <w:multiLevelType w:val="hybridMultilevel"/>
    <w:tmpl w:val="743451E6"/>
    <w:lvl w:ilvl="0" w:tplc="E35280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3081FD7"/>
    <w:multiLevelType w:val="hybridMultilevel"/>
    <w:tmpl w:val="47142958"/>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495164A"/>
    <w:multiLevelType w:val="hybridMultilevel"/>
    <w:tmpl w:val="D3589436"/>
    <w:lvl w:ilvl="0" w:tplc="454E0D2A">
      <w:start w:val="1"/>
      <w:numFmt w:val="bullet"/>
      <w:lvlText w:val=""/>
      <w:lvlJc w:val="left"/>
      <w:pPr>
        <w:tabs>
          <w:tab w:val="num" w:pos="820"/>
        </w:tabs>
        <w:ind w:left="82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56C578F4"/>
    <w:multiLevelType w:val="hybridMultilevel"/>
    <w:tmpl w:val="E4EA8D64"/>
    <w:lvl w:ilvl="0" w:tplc="3E42F04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9">
    <w:nsid w:val="591F3896"/>
    <w:multiLevelType w:val="multilevel"/>
    <w:tmpl w:val="2ACE87B8"/>
    <w:lvl w:ilvl="0">
      <w:start w:val="1"/>
      <w:numFmt w:val="decimal"/>
      <w:suff w:val="nothing"/>
      <w:lvlText w:val="%1 "/>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7. "/>
      <w:lvlJc w:val="left"/>
      <w:pPr>
        <w:ind w:left="0" w:firstLine="0"/>
      </w:pPr>
      <w:rPr>
        <w:rFonts w:hint="eastAsia"/>
      </w:rPr>
    </w:lvl>
    <w:lvl w:ilvl="7">
      <w:start w:val="1"/>
      <w:numFmt w:val="decimal"/>
      <w:suff w:val="nothing"/>
      <w:lvlText w:val="%8). "/>
      <w:lvlJc w:val="left"/>
      <w:pPr>
        <w:ind w:left="0" w:firstLine="0"/>
      </w:pPr>
      <w:rPr>
        <w:rFonts w:hint="eastAsia"/>
      </w:rPr>
    </w:lvl>
    <w:lvl w:ilvl="8">
      <w:start w:val="1"/>
      <w:numFmt w:val="upperLetter"/>
      <w:suff w:val="nothing"/>
      <w:lvlText w:val="%9. "/>
      <w:lvlJc w:val="left"/>
      <w:pPr>
        <w:ind w:left="0" w:firstLine="0"/>
      </w:pPr>
      <w:rPr>
        <w:rFonts w:hint="eastAsia"/>
      </w:rPr>
    </w:lvl>
  </w:abstractNum>
  <w:abstractNum w:abstractNumId="30">
    <w:nsid w:val="599E5A22"/>
    <w:multiLevelType w:val="hybridMultilevel"/>
    <w:tmpl w:val="2BEEADE4"/>
    <w:lvl w:ilvl="0" w:tplc="1A6ACB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A3F7E7A"/>
    <w:multiLevelType w:val="multilevel"/>
    <w:tmpl w:val="B784EA80"/>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decimal"/>
      <w:pStyle w:val="4"/>
      <w:suff w:val="nothing"/>
      <w:lvlText w:val="%1.%2.%3.%4 "/>
      <w:lvlJc w:val="left"/>
      <w:pPr>
        <w:ind w:left="0"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10"/>
      <w:lvlText w:val="%7） "/>
      <w:lvlJc w:val="left"/>
      <w:pPr>
        <w:tabs>
          <w:tab w:val="num" w:pos="408"/>
        </w:tabs>
        <w:ind w:left="408" w:firstLine="0"/>
      </w:pPr>
      <w:rPr>
        <w:rFonts w:hint="eastAsia"/>
      </w:rPr>
    </w:lvl>
    <w:lvl w:ilvl="7">
      <w:start w:val="1"/>
      <w:numFmt w:val="bullet"/>
      <w:lvlText w:val=""/>
      <w:lvlJc w:val="left"/>
      <w:pPr>
        <w:tabs>
          <w:tab w:val="num" w:pos="816"/>
        </w:tabs>
        <w:ind w:left="816" w:firstLine="0"/>
      </w:pPr>
      <w:rPr>
        <w:rFonts w:ascii="Wingdings" w:hAnsi="Wingdings" w:hint="default"/>
      </w:rPr>
    </w:lvl>
    <w:lvl w:ilvl="8">
      <w:start w:val="1"/>
      <w:numFmt w:val="bullet"/>
      <w:lvlText w:val=""/>
      <w:lvlJc w:val="left"/>
      <w:pPr>
        <w:tabs>
          <w:tab w:val="num" w:pos="1225"/>
        </w:tabs>
        <w:ind w:left="1225" w:firstLine="0"/>
      </w:pPr>
      <w:rPr>
        <w:rFonts w:ascii="Wingdings" w:hAnsi="Wingdings" w:hint="default"/>
      </w:rPr>
    </w:lvl>
  </w:abstractNum>
  <w:abstractNum w:abstractNumId="32">
    <w:nsid w:val="5C130886"/>
    <w:multiLevelType w:val="hybridMultilevel"/>
    <w:tmpl w:val="BD0AAE4C"/>
    <w:lvl w:ilvl="0" w:tplc="66B6C4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0126ADC"/>
    <w:multiLevelType w:val="hybridMultilevel"/>
    <w:tmpl w:val="323EE1D6"/>
    <w:lvl w:ilvl="0" w:tplc="B23078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21D3DF3"/>
    <w:multiLevelType w:val="hybridMultilevel"/>
    <w:tmpl w:val="0F4E8872"/>
    <w:lvl w:ilvl="0" w:tplc="92949A18">
      <w:start w:val="1"/>
      <w:numFmt w:val="bullet"/>
      <w:lvlText w:val=""/>
      <w:lvlJc w:val="left"/>
      <w:pPr>
        <w:tabs>
          <w:tab w:val="num" w:pos="851"/>
        </w:tabs>
        <w:ind w:left="499" w:firstLine="1"/>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68624DB5"/>
    <w:multiLevelType w:val="hybridMultilevel"/>
    <w:tmpl w:val="E7E87682"/>
    <w:lvl w:ilvl="0" w:tplc="23B06C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B3B7A06"/>
    <w:multiLevelType w:val="hybridMultilevel"/>
    <w:tmpl w:val="38C07918"/>
    <w:lvl w:ilvl="0" w:tplc="661A66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D453AD4"/>
    <w:multiLevelType w:val="multilevel"/>
    <w:tmpl w:val="686695FE"/>
    <w:lvl w:ilvl="0">
      <w:start w:val="1"/>
      <w:numFmt w:val="decimal"/>
      <w:suff w:val="nothing"/>
      <w:lvlText w:val="%1 "/>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lvlText w:val="%7） "/>
      <w:lvlJc w:val="left"/>
      <w:pPr>
        <w:tabs>
          <w:tab w:val="num" w:pos="408"/>
        </w:tabs>
        <w:ind w:left="408" w:firstLine="0"/>
      </w:pPr>
      <w:rPr>
        <w:rFonts w:hint="eastAsia"/>
      </w:rPr>
    </w:lvl>
    <w:lvl w:ilvl="7">
      <w:start w:val="1"/>
      <w:numFmt w:val="decimal"/>
      <w:suff w:val="nothing"/>
      <w:lvlText w:val="%8). "/>
      <w:lvlJc w:val="left"/>
      <w:pPr>
        <w:ind w:left="0" w:firstLine="0"/>
      </w:pPr>
      <w:rPr>
        <w:rFonts w:hint="eastAsia"/>
      </w:rPr>
    </w:lvl>
    <w:lvl w:ilvl="8">
      <w:start w:val="1"/>
      <w:numFmt w:val="upperLetter"/>
      <w:suff w:val="nothing"/>
      <w:lvlText w:val="%9. "/>
      <w:lvlJc w:val="left"/>
      <w:pPr>
        <w:ind w:left="0" w:firstLine="0"/>
      </w:pPr>
      <w:rPr>
        <w:rFonts w:hint="eastAsia"/>
      </w:rPr>
    </w:lvl>
  </w:abstractNum>
  <w:abstractNum w:abstractNumId="38">
    <w:nsid w:val="747923EE"/>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9">
    <w:nsid w:val="77414009"/>
    <w:multiLevelType w:val="hybridMultilevel"/>
    <w:tmpl w:val="D2940AD8"/>
    <w:lvl w:ilvl="0" w:tplc="5AE67E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FFE17E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642"/>
        </w:tabs>
        <w:ind w:left="5102" w:hanging="1700"/>
      </w:pPr>
    </w:lvl>
  </w:abstractNum>
  <w:num w:numId="1">
    <w:abstractNumId w:val="19"/>
  </w:num>
  <w:num w:numId="2">
    <w:abstractNumId w:val="24"/>
  </w:num>
  <w:num w:numId="3">
    <w:abstractNumId w:val="4"/>
  </w:num>
  <w:num w:numId="4">
    <w:abstractNumId w:val="34"/>
  </w:num>
  <w:num w:numId="5">
    <w:abstractNumId w:val="27"/>
  </w:num>
  <w:num w:numId="6">
    <w:abstractNumId w:val="7"/>
  </w:num>
  <w:num w:numId="7">
    <w:abstractNumId w:val="20"/>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21"/>
  </w:num>
  <w:num w:numId="11">
    <w:abstractNumId w:val="29"/>
  </w:num>
  <w:num w:numId="12">
    <w:abstractNumId w:val="40"/>
  </w:num>
  <w:num w:numId="13">
    <w:abstractNumId w:val="13"/>
  </w:num>
  <w:num w:numId="14">
    <w:abstractNumId w:val="37"/>
  </w:num>
  <w:num w:numId="15">
    <w:abstractNumId w:val="31"/>
  </w:num>
  <w:num w:numId="16">
    <w:abstractNumId w:val="31"/>
  </w:num>
  <w:num w:numId="17">
    <w:abstractNumId w:val="0"/>
  </w:num>
  <w:num w:numId="18">
    <w:abstractNumId w:val="5"/>
  </w:num>
  <w:num w:numId="19">
    <w:abstractNumId w:val="31"/>
  </w:num>
  <w:num w:numId="20">
    <w:abstractNumId w:val="31"/>
  </w:num>
  <w:num w:numId="21">
    <w:abstractNumId w:val="31"/>
  </w:num>
  <w:num w:numId="22">
    <w:abstractNumId w:val="31"/>
  </w:num>
  <w:num w:numId="23">
    <w:abstractNumId w:val="31"/>
  </w:num>
  <w:num w:numId="24">
    <w:abstractNumId w:val="31"/>
  </w:num>
  <w:num w:numId="25">
    <w:abstractNumId w:val="31"/>
  </w:num>
  <w:num w:numId="26">
    <w:abstractNumId w:val="26"/>
  </w:num>
  <w:num w:numId="27">
    <w:abstractNumId w:val="36"/>
  </w:num>
  <w:num w:numId="28">
    <w:abstractNumId w:val="1"/>
  </w:num>
  <w:num w:numId="29">
    <w:abstractNumId w:val="14"/>
  </w:num>
  <w:num w:numId="30">
    <w:abstractNumId w:val="33"/>
  </w:num>
  <w:num w:numId="31">
    <w:abstractNumId w:val="3"/>
  </w:num>
  <w:num w:numId="32">
    <w:abstractNumId w:val="15"/>
  </w:num>
  <w:num w:numId="33">
    <w:abstractNumId w:val="16"/>
  </w:num>
  <w:num w:numId="34">
    <w:abstractNumId w:val="30"/>
  </w:num>
  <w:num w:numId="35">
    <w:abstractNumId w:val="8"/>
  </w:num>
  <w:num w:numId="36">
    <w:abstractNumId w:val="2"/>
  </w:num>
  <w:num w:numId="37">
    <w:abstractNumId w:val="39"/>
  </w:num>
  <w:num w:numId="38">
    <w:abstractNumId w:val="22"/>
  </w:num>
  <w:num w:numId="39">
    <w:abstractNumId w:val="25"/>
  </w:num>
  <w:num w:numId="40">
    <w:abstractNumId w:val="6"/>
  </w:num>
  <w:num w:numId="41">
    <w:abstractNumId w:val="18"/>
  </w:num>
  <w:num w:numId="42">
    <w:abstractNumId w:val="35"/>
  </w:num>
  <w:num w:numId="43">
    <w:abstractNumId w:val="32"/>
  </w:num>
  <w:num w:numId="44">
    <w:abstractNumId w:val="17"/>
  </w:num>
  <w:num w:numId="45">
    <w:abstractNumId w:val="9"/>
  </w:num>
  <w:num w:numId="46">
    <w:abstractNumId w:val="23"/>
  </w:num>
  <w:num w:numId="47">
    <w:abstractNumId w:val="28"/>
  </w:num>
  <w:num w:numId="48">
    <w:abstractNumId w:val="10"/>
  </w:num>
  <w:num w:numId="49">
    <w:abstractNumId w:val="11"/>
  </w:num>
  <w:num w:numId="50">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56C"/>
    <w:rsid w:val="0000014B"/>
    <w:rsid w:val="000006F7"/>
    <w:rsid w:val="00000A2C"/>
    <w:rsid w:val="00000FAE"/>
    <w:rsid w:val="00001DE9"/>
    <w:rsid w:val="000030DA"/>
    <w:rsid w:val="00003A5D"/>
    <w:rsid w:val="00004EA2"/>
    <w:rsid w:val="00004F73"/>
    <w:rsid w:val="000053C2"/>
    <w:rsid w:val="0000540E"/>
    <w:rsid w:val="00005FE1"/>
    <w:rsid w:val="00006521"/>
    <w:rsid w:val="00006792"/>
    <w:rsid w:val="00006876"/>
    <w:rsid w:val="000068A8"/>
    <w:rsid w:val="00006AA9"/>
    <w:rsid w:val="0000705B"/>
    <w:rsid w:val="0000726C"/>
    <w:rsid w:val="000073CB"/>
    <w:rsid w:val="000075A6"/>
    <w:rsid w:val="00007C91"/>
    <w:rsid w:val="00007DF2"/>
    <w:rsid w:val="000101DA"/>
    <w:rsid w:val="00010470"/>
    <w:rsid w:val="00010AFC"/>
    <w:rsid w:val="0001113E"/>
    <w:rsid w:val="000112B1"/>
    <w:rsid w:val="000119A5"/>
    <w:rsid w:val="00011E7D"/>
    <w:rsid w:val="00012A85"/>
    <w:rsid w:val="00012D96"/>
    <w:rsid w:val="00012DB3"/>
    <w:rsid w:val="00012EDC"/>
    <w:rsid w:val="00014192"/>
    <w:rsid w:val="00014197"/>
    <w:rsid w:val="0001453D"/>
    <w:rsid w:val="00014706"/>
    <w:rsid w:val="000149BC"/>
    <w:rsid w:val="00014C26"/>
    <w:rsid w:val="00015208"/>
    <w:rsid w:val="00015343"/>
    <w:rsid w:val="000153AD"/>
    <w:rsid w:val="000155F2"/>
    <w:rsid w:val="00015B21"/>
    <w:rsid w:val="00015D60"/>
    <w:rsid w:val="00016914"/>
    <w:rsid w:val="00016BA9"/>
    <w:rsid w:val="00016C64"/>
    <w:rsid w:val="000172A6"/>
    <w:rsid w:val="0002099C"/>
    <w:rsid w:val="00020AB9"/>
    <w:rsid w:val="00020DF1"/>
    <w:rsid w:val="00020E0F"/>
    <w:rsid w:val="00021280"/>
    <w:rsid w:val="000215A8"/>
    <w:rsid w:val="00021FC9"/>
    <w:rsid w:val="000222CA"/>
    <w:rsid w:val="00022EBD"/>
    <w:rsid w:val="000230A2"/>
    <w:rsid w:val="0002311A"/>
    <w:rsid w:val="000237A8"/>
    <w:rsid w:val="00023B7B"/>
    <w:rsid w:val="00023C22"/>
    <w:rsid w:val="000240BE"/>
    <w:rsid w:val="00024681"/>
    <w:rsid w:val="00024EA4"/>
    <w:rsid w:val="00025093"/>
    <w:rsid w:val="000251A9"/>
    <w:rsid w:val="00025278"/>
    <w:rsid w:val="00025BC2"/>
    <w:rsid w:val="00026364"/>
    <w:rsid w:val="00026CA0"/>
    <w:rsid w:val="00026EE1"/>
    <w:rsid w:val="00027506"/>
    <w:rsid w:val="000277DB"/>
    <w:rsid w:val="000278B8"/>
    <w:rsid w:val="000304AA"/>
    <w:rsid w:val="0003053A"/>
    <w:rsid w:val="00030ABD"/>
    <w:rsid w:val="00030B66"/>
    <w:rsid w:val="00030D2C"/>
    <w:rsid w:val="00030F65"/>
    <w:rsid w:val="0003108C"/>
    <w:rsid w:val="00031199"/>
    <w:rsid w:val="000317D6"/>
    <w:rsid w:val="00031A90"/>
    <w:rsid w:val="0003267D"/>
    <w:rsid w:val="0003269C"/>
    <w:rsid w:val="00032A26"/>
    <w:rsid w:val="00032A2A"/>
    <w:rsid w:val="00032B12"/>
    <w:rsid w:val="000333C3"/>
    <w:rsid w:val="00033BDA"/>
    <w:rsid w:val="0003440E"/>
    <w:rsid w:val="0003554D"/>
    <w:rsid w:val="00035B41"/>
    <w:rsid w:val="00036237"/>
    <w:rsid w:val="0003623A"/>
    <w:rsid w:val="00036883"/>
    <w:rsid w:val="000368C2"/>
    <w:rsid w:val="00036A80"/>
    <w:rsid w:val="00036E72"/>
    <w:rsid w:val="0003714A"/>
    <w:rsid w:val="00037542"/>
    <w:rsid w:val="00037871"/>
    <w:rsid w:val="000378A4"/>
    <w:rsid w:val="000378E1"/>
    <w:rsid w:val="00040648"/>
    <w:rsid w:val="000406FB"/>
    <w:rsid w:val="00040820"/>
    <w:rsid w:val="00040852"/>
    <w:rsid w:val="00041134"/>
    <w:rsid w:val="00041504"/>
    <w:rsid w:val="00041FB7"/>
    <w:rsid w:val="00042215"/>
    <w:rsid w:val="0004235C"/>
    <w:rsid w:val="000426EF"/>
    <w:rsid w:val="0004301C"/>
    <w:rsid w:val="000433ED"/>
    <w:rsid w:val="0004344C"/>
    <w:rsid w:val="00044234"/>
    <w:rsid w:val="00044379"/>
    <w:rsid w:val="0004444D"/>
    <w:rsid w:val="000446FF"/>
    <w:rsid w:val="00044D13"/>
    <w:rsid w:val="00044FC4"/>
    <w:rsid w:val="000451F5"/>
    <w:rsid w:val="000458A3"/>
    <w:rsid w:val="00045CC0"/>
    <w:rsid w:val="00046016"/>
    <w:rsid w:val="00046299"/>
    <w:rsid w:val="00046C60"/>
    <w:rsid w:val="0004708D"/>
    <w:rsid w:val="0004725A"/>
    <w:rsid w:val="00047958"/>
    <w:rsid w:val="00050521"/>
    <w:rsid w:val="00050BC9"/>
    <w:rsid w:val="00050D7C"/>
    <w:rsid w:val="00051096"/>
    <w:rsid w:val="0005173A"/>
    <w:rsid w:val="00053027"/>
    <w:rsid w:val="000530B2"/>
    <w:rsid w:val="00053543"/>
    <w:rsid w:val="00053FE0"/>
    <w:rsid w:val="0005464B"/>
    <w:rsid w:val="00054D47"/>
    <w:rsid w:val="00055923"/>
    <w:rsid w:val="00055A95"/>
    <w:rsid w:val="00055D41"/>
    <w:rsid w:val="00056134"/>
    <w:rsid w:val="0005616E"/>
    <w:rsid w:val="00056596"/>
    <w:rsid w:val="00056F39"/>
    <w:rsid w:val="000575EC"/>
    <w:rsid w:val="00057642"/>
    <w:rsid w:val="00057B25"/>
    <w:rsid w:val="00057CF5"/>
    <w:rsid w:val="0006025C"/>
    <w:rsid w:val="00060395"/>
    <w:rsid w:val="00060743"/>
    <w:rsid w:val="00060770"/>
    <w:rsid w:val="00060CA1"/>
    <w:rsid w:val="00060CF7"/>
    <w:rsid w:val="00060D24"/>
    <w:rsid w:val="00060FBD"/>
    <w:rsid w:val="0006111E"/>
    <w:rsid w:val="00061432"/>
    <w:rsid w:val="000615BC"/>
    <w:rsid w:val="0006201D"/>
    <w:rsid w:val="000631A7"/>
    <w:rsid w:val="0006320C"/>
    <w:rsid w:val="00063E66"/>
    <w:rsid w:val="0006471F"/>
    <w:rsid w:val="00064CEB"/>
    <w:rsid w:val="000650CF"/>
    <w:rsid w:val="0006598F"/>
    <w:rsid w:val="00065EB0"/>
    <w:rsid w:val="000660A4"/>
    <w:rsid w:val="000660C2"/>
    <w:rsid w:val="0006610C"/>
    <w:rsid w:val="000667E1"/>
    <w:rsid w:val="00066FFC"/>
    <w:rsid w:val="00067535"/>
    <w:rsid w:val="00067ABA"/>
    <w:rsid w:val="00067B04"/>
    <w:rsid w:val="00067B2D"/>
    <w:rsid w:val="00067BC4"/>
    <w:rsid w:val="00067C40"/>
    <w:rsid w:val="00070546"/>
    <w:rsid w:val="0007073F"/>
    <w:rsid w:val="00070AB5"/>
    <w:rsid w:val="00070AF3"/>
    <w:rsid w:val="00070C13"/>
    <w:rsid w:val="00072430"/>
    <w:rsid w:val="0007258F"/>
    <w:rsid w:val="00072DD8"/>
    <w:rsid w:val="00073F67"/>
    <w:rsid w:val="00074B8C"/>
    <w:rsid w:val="000751BD"/>
    <w:rsid w:val="00075596"/>
    <w:rsid w:val="000757DB"/>
    <w:rsid w:val="00076163"/>
    <w:rsid w:val="00076760"/>
    <w:rsid w:val="00076C1B"/>
    <w:rsid w:val="00076C28"/>
    <w:rsid w:val="00077067"/>
    <w:rsid w:val="000773D6"/>
    <w:rsid w:val="000802AE"/>
    <w:rsid w:val="000802FE"/>
    <w:rsid w:val="0008070B"/>
    <w:rsid w:val="00081559"/>
    <w:rsid w:val="00081808"/>
    <w:rsid w:val="00082394"/>
    <w:rsid w:val="00082702"/>
    <w:rsid w:val="00082728"/>
    <w:rsid w:val="00082933"/>
    <w:rsid w:val="00082F6D"/>
    <w:rsid w:val="00082FEC"/>
    <w:rsid w:val="00083D46"/>
    <w:rsid w:val="000843B5"/>
    <w:rsid w:val="00084411"/>
    <w:rsid w:val="000848CD"/>
    <w:rsid w:val="00084E62"/>
    <w:rsid w:val="00084EED"/>
    <w:rsid w:val="000851F0"/>
    <w:rsid w:val="000852A9"/>
    <w:rsid w:val="00085A83"/>
    <w:rsid w:val="0008646B"/>
    <w:rsid w:val="000865B3"/>
    <w:rsid w:val="000869FD"/>
    <w:rsid w:val="00086CB7"/>
    <w:rsid w:val="0008761B"/>
    <w:rsid w:val="000876A6"/>
    <w:rsid w:val="00087BE3"/>
    <w:rsid w:val="00087FAF"/>
    <w:rsid w:val="000902A8"/>
    <w:rsid w:val="00090852"/>
    <w:rsid w:val="0009094D"/>
    <w:rsid w:val="00090E50"/>
    <w:rsid w:val="00090EF7"/>
    <w:rsid w:val="00091040"/>
    <w:rsid w:val="000910EB"/>
    <w:rsid w:val="00091B70"/>
    <w:rsid w:val="00091EED"/>
    <w:rsid w:val="000920B6"/>
    <w:rsid w:val="000923B8"/>
    <w:rsid w:val="0009245C"/>
    <w:rsid w:val="0009248A"/>
    <w:rsid w:val="00093128"/>
    <w:rsid w:val="00093282"/>
    <w:rsid w:val="00093503"/>
    <w:rsid w:val="00093847"/>
    <w:rsid w:val="000941AC"/>
    <w:rsid w:val="00094A0E"/>
    <w:rsid w:val="00095408"/>
    <w:rsid w:val="00095871"/>
    <w:rsid w:val="000962D3"/>
    <w:rsid w:val="00096CF8"/>
    <w:rsid w:val="000A0690"/>
    <w:rsid w:val="000A0A38"/>
    <w:rsid w:val="000A0BF8"/>
    <w:rsid w:val="000A0E67"/>
    <w:rsid w:val="000A0FE3"/>
    <w:rsid w:val="000A165B"/>
    <w:rsid w:val="000A17CA"/>
    <w:rsid w:val="000A17D4"/>
    <w:rsid w:val="000A18CA"/>
    <w:rsid w:val="000A19A2"/>
    <w:rsid w:val="000A1EE7"/>
    <w:rsid w:val="000A21B7"/>
    <w:rsid w:val="000A2930"/>
    <w:rsid w:val="000A2B38"/>
    <w:rsid w:val="000A2EFE"/>
    <w:rsid w:val="000A3100"/>
    <w:rsid w:val="000A34D1"/>
    <w:rsid w:val="000A36B4"/>
    <w:rsid w:val="000A3B69"/>
    <w:rsid w:val="000A43AB"/>
    <w:rsid w:val="000A46F4"/>
    <w:rsid w:val="000A4C20"/>
    <w:rsid w:val="000A5149"/>
    <w:rsid w:val="000A7092"/>
    <w:rsid w:val="000A7263"/>
    <w:rsid w:val="000A77A8"/>
    <w:rsid w:val="000A7ACF"/>
    <w:rsid w:val="000A7B4B"/>
    <w:rsid w:val="000A7C57"/>
    <w:rsid w:val="000B01E8"/>
    <w:rsid w:val="000B0324"/>
    <w:rsid w:val="000B0C55"/>
    <w:rsid w:val="000B1561"/>
    <w:rsid w:val="000B2C06"/>
    <w:rsid w:val="000B2D0C"/>
    <w:rsid w:val="000B3048"/>
    <w:rsid w:val="000B30C3"/>
    <w:rsid w:val="000B31F8"/>
    <w:rsid w:val="000B3227"/>
    <w:rsid w:val="000B3707"/>
    <w:rsid w:val="000B3994"/>
    <w:rsid w:val="000B431E"/>
    <w:rsid w:val="000B49A4"/>
    <w:rsid w:val="000B51AE"/>
    <w:rsid w:val="000B53E3"/>
    <w:rsid w:val="000B5A10"/>
    <w:rsid w:val="000B5F25"/>
    <w:rsid w:val="000B68E9"/>
    <w:rsid w:val="000B7BD9"/>
    <w:rsid w:val="000B7F24"/>
    <w:rsid w:val="000B7F33"/>
    <w:rsid w:val="000C0514"/>
    <w:rsid w:val="000C051C"/>
    <w:rsid w:val="000C08EC"/>
    <w:rsid w:val="000C0D62"/>
    <w:rsid w:val="000C0E53"/>
    <w:rsid w:val="000C1EA3"/>
    <w:rsid w:val="000C2214"/>
    <w:rsid w:val="000C2241"/>
    <w:rsid w:val="000C2319"/>
    <w:rsid w:val="000C29B5"/>
    <w:rsid w:val="000C438B"/>
    <w:rsid w:val="000C498B"/>
    <w:rsid w:val="000C4C10"/>
    <w:rsid w:val="000C4C71"/>
    <w:rsid w:val="000C505F"/>
    <w:rsid w:val="000C5AAE"/>
    <w:rsid w:val="000C5DF0"/>
    <w:rsid w:val="000C5EED"/>
    <w:rsid w:val="000C6473"/>
    <w:rsid w:val="000C64A3"/>
    <w:rsid w:val="000C663E"/>
    <w:rsid w:val="000C6653"/>
    <w:rsid w:val="000C7092"/>
    <w:rsid w:val="000C70D7"/>
    <w:rsid w:val="000C7879"/>
    <w:rsid w:val="000C7915"/>
    <w:rsid w:val="000C7FCF"/>
    <w:rsid w:val="000D074F"/>
    <w:rsid w:val="000D0D56"/>
    <w:rsid w:val="000D1374"/>
    <w:rsid w:val="000D19A2"/>
    <w:rsid w:val="000D253F"/>
    <w:rsid w:val="000D2EF2"/>
    <w:rsid w:val="000D430C"/>
    <w:rsid w:val="000D48EC"/>
    <w:rsid w:val="000D4C42"/>
    <w:rsid w:val="000D548D"/>
    <w:rsid w:val="000D5598"/>
    <w:rsid w:val="000D56CD"/>
    <w:rsid w:val="000D56D8"/>
    <w:rsid w:val="000D593C"/>
    <w:rsid w:val="000D59FD"/>
    <w:rsid w:val="000D5C72"/>
    <w:rsid w:val="000D6334"/>
    <w:rsid w:val="000D662B"/>
    <w:rsid w:val="000D684F"/>
    <w:rsid w:val="000D692C"/>
    <w:rsid w:val="000D6939"/>
    <w:rsid w:val="000D6B7F"/>
    <w:rsid w:val="000D6DC1"/>
    <w:rsid w:val="000D7737"/>
    <w:rsid w:val="000D7B5B"/>
    <w:rsid w:val="000D7DF2"/>
    <w:rsid w:val="000D7EB1"/>
    <w:rsid w:val="000E0826"/>
    <w:rsid w:val="000E0C74"/>
    <w:rsid w:val="000E0D26"/>
    <w:rsid w:val="000E14A5"/>
    <w:rsid w:val="000E1790"/>
    <w:rsid w:val="000E29D6"/>
    <w:rsid w:val="000E2BBA"/>
    <w:rsid w:val="000E2D42"/>
    <w:rsid w:val="000E2F30"/>
    <w:rsid w:val="000E3119"/>
    <w:rsid w:val="000E390C"/>
    <w:rsid w:val="000E40AD"/>
    <w:rsid w:val="000E4AF1"/>
    <w:rsid w:val="000E4D8D"/>
    <w:rsid w:val="000E5260"/>
    <w:rsid w:val="000E5522"/>
    <w:rsid w:val="000E57AF"/>
    <w:rsid w:val="000E59B0"/>
    <w:rsid w:val="000E6A17"/>
    <w:rsid w:val="000E6EEE"/>
    <w:rsid w:val="000E72DA"/>
    <w:rsid w:val="000E7524"/>
    <w:rsid w:val="000E778C"/>
    <w:rsid w:val="000E7964"/>
    <w:rsid w:val="000F0740"/>
    <w:rsid w:val="000F14B5"/>
    <w:rsid w:val="000F14EB"/>
    <w:rsid w:val="000F1FC7"/>
    <w:rsid w:val="000F27D2"/>
    <w:rsid w:val="000F2B5C"/>
    <w:rsid w:val="000F2BAC"/>
    <w:rsid w:val="000F2D00"/>
    <w:rsid w:val="000F3111"/>
    <w:rsid w:val="000F3699"/>
    <w:rsid w:val="000F3C47"/>
    <w:rsid w:val="000F4415"/>
    <w:rsid w:val="000F4448"/>
    <w:rsid w:val="000F4451"/>
    <w:rsid w:val="000F44AC"/>
    <w:rsid w:val="000F44BC"/>
    <w:rsid w:val="000F4601"/>
    <w:rsid w:val="000F493D"/>
    <w:rsid w:val="000F4A14"/>
    <w:rsid w:val="000F4AD2"/>
    <w:rsid w:val="000F4AEE"/>
    <w:rsid w:val="000F5067"/>
    <w:rsid w:val="000F57DD"/>
    <w:rsid w:val="000F5AE3"/>
    <w:rsid w:val="000F5B2C"/>
    <w:rsid w:val="000F5CEF"/>
    <w:rsid w:val="000F6274"/>
    <w:rsid w:val="000F73CF"/>
    <w:rsid w:val="000F7477"/>
    <w:rsid w:val="001002BB"/>
    <w:rsid w:val="00101EB8"/>
    <w:rsid w:val="001024A1"/>
    <w:rsid w:val="0010256E"/>
    <w:rsid w:val="00102D40"/>
    <w:rsid w:val="00103032"/>
    <w:rsid w:val="001038A1"/>
    <w:rsid w:val="00103D88"/>
    <w:rsid w:val="00103F8B"/>
    <w:rsid w:val="00104630"/>
    <w:rsid w:val="001047E0"/>
    <w:rsid w:val="00104E6E"/>
    <w:rsid w:val="0010532C"/>
    <w:rsid w:val="0010595A"/>
    <w:rsid w:val="00106250"/>
    <w:rsid w:val="00106C1F"/>
    <w:rsid w:val="0010724A"/>
    <w:rsid w:val="001075E5"/>
    <w:rsid w:val="001076D6"/>
    <w:rsid w:val="00110423"/>
    <w:rsid w:val="0011096E"/>
    <w:rsid w:val="00110DB8"/>
    <w:rsid w:val="001110C1"/>
    <w:rsid w:val="00111EDE"/>
    <w:rsid w:val="0011276B"/>
    <w:rsid w:val="00112A6E"/>
    <w:rsid w:val="00112AEF"/>
    <w:rsid w:val="00112D93"/>
    <w:rsid w:val="0011436C"/>
    <w:rsid w:val="001149B6"/>
    <w:rsid w:val="00114D07"/>
    <w:rsid w:val="00114E94"/>
    <w:rsid w:val="001151EB"/>
    <w:rsid w:val="00115473"/>
    <w:rsid w:val="0011578D"/>
    <w:rsid w:val="0011607E"/>
    <w:rsid w:val="00116C98"/>
    <w:rsid w:val="001177D3"/>
    <w:rsid w:val="001178C8"/>
    <w:rsid w:val="00120159"/>
    <w:rsid w:val="001205FF"/>
    <w:rsid w:val="00120D86"/>
    <w:rsid w:val="00121008"/>
    <w:rsid w:val="001219FF"/>
    <w:rsid w:val="00121E18"/>
    <w:rsid w:val="00122B4B"/>
    <w:rsid w:val="0012430A"/>
    <w:rsid w:val="00124447"/>
    <w:rsid w:val="00124501"/>
    <w:rsid w:val="00124658"/>
    <w:rsid w:val="00125A04"/>
    <w:rsid w:val="00125AA3"/>
    <w:rsid w:val="00125D9E"/>
    <w:rsid w:val="00126341"/>
    <w:rsid w:val="001265B3"/>
    <w:rsid w:val="00126B2D"/>
    <w:rsid w:val="00126D7D"/>
    <w:rsid w:val="001273F5"/>
    <w:rsid w:val="001274A5"/>
    <w:rsid w:val="00127E59"/>
    <w:rsid w:val="00127E62"/>
    <w:rsid w:val="001302BA"/>
    <w:rsid w:val="00130C82"/>
    <w:rsid w:val="001319E3"/>
    <w:rsid w:val="00132509"/>
    <w:rsid w:val="00132548"/>
    <w:rsid w:val="00132641"/>
    <w:rsid w:val="00132848"/>
    <w:rsid w:val="00132B5E"/>
    <w:rsid w:val="0013302D"/>
    <w:rsid w:val="001336B7"/>
    <w:rsid w:val="0013479D"/>
    <w:rsid w:val="001348B4"/>
    <w:rsid w:val="001356DA"/>
    <w:rsid w:val="0013606A"/>
    <w:rsid w:val="00136217"/>
    <w:rsid w:val="00137030"/>
    <w:rsid w:val="001375E3"/>
    <w:rsid w:val="00137ABB"/>
    <w:rsid w:val="00140034"/>
    <w:rsid w:val="00140AC8"/>
    <w:rsid w:val="0014229A"/>
    <w:rsid w:val="001422E0"/>
    <w:rsid w:val="0014246E"/>
    <w:rsid w:val="00143994"/>
    <w:rsid w:val="00143B2C"/>
    <w:rsid w:val="00143B80"/>
    <w:rsid w:val="00143DEB"/>
    <w:rsid w:val="00143E41"/>
    <w:rsid w:val="001442AB"/>
    <w:rsid w:val="0014438E"/>
    <w:rsid w:val="00144A89"/>
    <w:rsid w:val="00144B97"/>
    <w:rsid w:val="00144C37"/>
    <w:rsid w:val="00144EF7"/>
    <w:rsid w:val="00144FF5"/>
    <w:rsid w:val="001453FD"/>
    <w:rsid w:val="001459FE"/>
    <w:rsid w:val="00145BFF"/>
    <w:rsid w:val="00145F19"/>
    <w:rsid w:val="00146716"/>
    <w:rsid w:val="00146B6A"/>
    <w:rsid w:val="0014775A"/>
    <w:rsid w:val="00147AE7"/>
    <w:rsid w:val="0015002B"/>
    <w:rsid w:val="001507ED"/>
    <w:rsid w:val="00150D4D"/>
    <w:rsid w:val="00150F5D"/>
    <w:rsid w:val="0015153E"/>
    <w:rsid w:val="001516C6"/>
    <w:rsid w:val="00151855"/>
    <w:rsid w:val="00151915"/>
    <w:rsid w:val="00151C53"/>
    <w:rsid w:val="00151F56"/>
    <w:rsid w:val="00152CA1"/>
    <w:rsid w:val="00153166"/>
    <w:rsid w:val="00153FF6"/>
    <w:rsid w:val="00154001"/>
    <w:rsid w:val="00154419"/>
    <w:rsid w:val="001548FC"/>
    <w:rsid w:val="00154D3B"/>
    <w:rsid w:val="00154EBD"/>
    <w:rsid w:val="00154EE0"/>
    <w:rsid w:val="0015556D"/>
    <w:rsid w:val="00155C26"/>
    <w:rsid w:val="00155C6D"/>
    <w:rsid w:val="0015682C"/>
    <w:rsid w:val="00156A1B"/>
    <w:rsid w:val="00156CF1"/>
    <w:rsid w:val="00156D14"/>
    <w:rsid w:val="00156EFB"/>
    <w:rsid w:val="00157163"/>
    <w:rsid w:val="001574CF"/>
    <w:rsid w:val="00157780"/>
    <w:rsid w:val="00157BE9"/>
    <w:rsid w:val="00157C60"/>
    <w:rsid w:val="00157CFC"/>
    <w:rsid w:val="0016033E"/>
    <w:rsid w:val="00160B52"/>
    <w:rsid w:val="001612D4"/>
    <w:rsid w:val="00161E85"/>
    <w:rsid w:val="00161F36"/>
    <w:rsid w:val="0016217D"/>
    <w:rsid w:val="001624AC"/>
    <w:rsid w:val="001626B0"/>
    <w:rsid w:val="00162A49"/>
    <w:rsid w:val="00162B20"/>
    <w:rsid w:val="00162CB9"/>
    <w:rsid w:val="0016311F"/>
    <w:rsid w:val="001639C9"/>
    <w:rsid w:val="00163F41"/>
    <w:rsid w:val="001643D0"/>
    <w:rsid w:val="00164435"/>
    <w:rsid w:val="00164A2A"/>
    <w:rsid w:val="00164A2B"/>
    <w:rsid w:val="00164DBB"/>
    <w:rsid w:val="00164E5F"/>
    <w:rsid w:val="00165445"/>
    <w:rsid w:val="00165576"/>
    <w:rsid w:val="00165795"/>
    <w:rsid w:val="001657E4"/>
    <w:rsid w:val="001658CF"/>
    <w:rsid w:val="00165AB5"/>
    <w:rsid w:val="00165AF9"/>
    <w:rsid w:val="001661CE"/>
    <w:rsid w:val="001663F6"/>
    <w:rsid w:val="001664E9"/>
    <w:rsid w:val="001665AF"/>
    <w:rsid w:val="0016728F"/>
    <w:rsid w:val="0016729B"/>
    <w:rsid w:val="00167420"/>
    <w:rsid w:val="00167569"/>
    <w:rsid w:val="00167684"/>
    <w:rsid w:val="00172483"/>
    <w:rsid w:val="00172BDF"/>
    <w:rsid w:val="00172E39"/>
    <w:rsid w:val="00173106"/>
    <w:rsid w:val="00173280"/>
    <w:rsid w:val="001736E3"/>
    <w:rsid w:val="00173AFC"/>
    <w:rsid w:val="00173FA5"/>
    <w:rsid w:val="001747E1"/>
    <w:rsid w:val="0017510D"/>
    <w:rsid w:val="001751E7"/>
    <w:rsid w:val="00175D8C"/>
    <w:rsid w:val="00175EDF"/>
    <w:rsid w:val="00175EEF"/>
    <w:rsid w:val="001760B8"/>
    <w:rsid w:val="001763FE"/>
    <w:rsid w:val="00176616"/>
    <w:rsid w:val="00177B8A"/>
    <w:rsid w:val="0018054E"/>
    <w:rsid w:val="00180A20"/>
    <w:rsid w:val="00180DFA"/>
    <w:rsid w:val="001811C3"/>
    <w:rsid w:val="0018120E"/>
    <w:rsid w:val="001812CD"/>
    <w:rsid w:val="00182083"/>
    <w:rsid w:val="001823D3"/>
    <w:rsid w:val="001836F9"/>
    <w:rsid w:val="001843C0"/>
    <w:rsid w:val="00185479"/>
    <w:rsid w:val="0018594C"/>
    <w:rsid w:val="00185F9A"/>
    <w:rsid w:val="00186207"/>
    <w:rsid w:val="00186579"/>
    <w:rsid w:val="00186AFC"/>
    <w:rsid w:val="00187141"/>
    <w:rsid w:val="00187A35"/>
    <w:rsid w:val="00187AAA"/>
    <w:rsid w:val="00187CE5"/>
    <w:rsid w:val="00187FDC"/>
    <w:rsid w:val="00190377"/>
    <w:rsid w:val="0019058C"/>
    <w:rsid w:val="0019075D"/>
    <w:rsid w:val="00190BBB"/>
    <w:rsid w:val="00190D53"/>
    <w:rsid w:val="00190DC5"/>
    <w:rsid w:val="00190E1D"/>
    <w:rsid w:val="00190F96"/>
    <w:rsid w:val="00191002"/>
    <w:rsid w:val="0019101D"/>
    <w:rsid w:val="001911F3"/>
    <w:rsid w:val="001915A5"/>
    <w:rsid w:val="0019181C"/>
    <w:rsid w:val="00191ACB"/>
    <w:rsid w:val="00192219"/>
    <w:rsid w:val="00192978"/>
    <w:rsid w:val="00192AA8"/>
    <w:rsid w:val="00192F4A"/>
    <w:rsid w:val="00193BEE"/>
    <w:rsid w:val="00193D27"/>
    <w:rsid w:val="0019493C"/>
    <w:rsid w:val="00194D7D"/>
    <w:rsid w:val="00194FD3"/>
    <w:rsid w:val="001958AD"/>
    <w:rsid w:val="001958E3"/>
    <w:rsid w:val="00195A85"/>
    <w:rsid w:val="00195E90"/>
    <w:rsid w:val="0019631E"/>
    <w:rsid w:val="001967A1"/>
    <w:rsid w:val="001970BB"/>
    <w:rsid w:val="0019794B"/>
    <w:rsid w:val="001979E7"/>
    <w:rsid w:val="00197BBE"/>
    <w:rsid w:val="00197E92"/>
    <w:rsid w:val="001A0669"/>
    <w:rsid w:val="001A0CE1"/>
    <w:rsid w:val="001A1FD0"/>
    <w:rsid w:val="001A22E4"/>
    <w:rsid w:val="001A2428"/>
    <w:rsid w:val="001A2B95"/>
    <w:rsid w:val="001A32AF"/>
    <w:rsid w:val="001A3775"/>
    <w:rsid w:val="001A3EC1"/>
    <w:rsid w:val="001A40AF"/>
    <w:rsid w:val="001A43E2"/>
    <w:rsid w:val="001A442C"/>
    <w:rsid w:val="001A4DB8"/>
    <w:rsid w:val="001A535F"/>
    <w:rsid w:val="001A568C"/>
    <w:rsid w:val="001A5B06"/>
    <w:rsid w:val="001A5C33"/>
    <w:rsid w:val="001A5F35"/>
    <w:rsid w:val="001A6393"/>
    <w:rsid w:val="001A65D7"/>
    <w:rsid w:val="001B0847"/>
    <w:rsid w:val="001B0930"/>
    <w:rsid w:val="001B1623"/>
    <w:rsid w:val="001B167F"/>
    <w:rsid w:val="001B1CB4"/>
    <w:rsid w:val="001B1DB5"/>
    <w:rsid w:val="001B1FC1"/>
    <w:rsid w:val="001B2CBF"/>
    <w:rsid w:val="001B31AA"/>
    <w:rsid w:val="001B31DC"/>
    <w:rsid w:val="001B3E8B"/>
    <w:rsid w:val="001B46D6"/>
    <w:rsid w:val="001B472F"/>
    <w:rsid w:val="001B4C19"/>
    <w:rsid w:val="001B5838"/>
    <w:rsid w:val="001B59AC"/>
    <w:rsid w:val="001B5D46"/>
    <w:rsid w:val="001B5E32"/>
    <w:rsid w:val="001B6724"/>
    <w:rsid w:val="001B69C4"/>
    <w:rsid w:val="001B7A4F"/>
    <w:rsid w:val="001C0D43"/>
    <w:rsid w:val="001C0F80"/>
    <w:rsid w:val="001C114B"/>
    <w:rsid w:val="001C174F"/>
    <w:rsid w:val="001C2144"/>
    <w:rsid w:val="001C22AD"/>
    <w:rsid w:val="001C29C6"/>
    <w:rsid w:val="001C2CE5"/>
    <w:rsid w:val="001C4626"/>
    <w:rsid w:val="001C4AA7"/>
    <w:rsid w:val="001C5622"/>
    <w:rsid w:val="001C58FE"/>
    <w:rsid w:val="001C69D7"/>
    <w:rsid w:val="001C6C36"/>
    <w:rsid w:val="001C6D50"/>
    <w:rsid w:val="001C6F37"/>
    <w:rsid w:val="001C700B"/>
    <w:rsid w:val="001C718D"/>
    <w:rsid w:val="001C71CC"/>
    <w:rsid w:val="001C725E"/>
    <w:rsid w:val="001C7946"/>
    <w:rsid w:val="001D01A4"/>
    <w:rsid w:val="001D0310"/>
    <w:rsid w:val="001D05BC"/>
    <w:rsid w:val="001D094E"/>
    <w:rsid w:val="001D0C28"/>
    <w:rsid w:val="001D0D9A"/>
    <w:rsid w:val="001D0F08"/>
    <w:rsid w:val="001D16C5"/>
    <w:rsid w:val="001D16E1"/>
    <w:rsid w:val="001D2C32"/>
    <w:rsid w:val="001D2C80"/>
    <w:rsid w:val="001D3253"/>
    <w:rsid w:val="001D38EE"/>
    <w:rsid w:val="001D3BCD"/>
    <w:rsid w:val="001D3BF4"/>
    <w:rsid w:val="001D4089"/>
    <w:rsid w:val="001D42BF"/>
    <w:rsid w:val="001D4951"/>
    <w:rsid w:val="001D49ED"/>
    <w:rsid w:val="001D533C"/>
    <w:rsid w:val="001D53A8"/>
    <w:rsid w:val="001D58A1"/>
    <w:rsid w:val="001D5B2D"/>
    <w:rsid w:val="001D5E7C"/>
    <w:rsid w:val="001D64F8"/>
    <w:rsid w:val="001D665F"/>
    <w:rsid w:val="001D66A0"/>
    <w:rsid w:val="001D6A9C"/>
    <w:rsid w:val="001D72E3"/>
    <w:rsid w:val="001D7975"/>
    <w:rsid w:val="001D7F10"/>
    <w:rsid w:val="001E02A1"/>
    <w:rsid w:val="001E10C1"/>
    <w:rsid w:val="001E1A1B"/>
    <w:rsid w:val="001E1F87"/>
    <w:rsid w:val="001E2006"/>
    <w:rsid w:val="001E223E"/>
    <w:rsid w:val="001E22BB"/>
    <w:rsid w:val="001E2E05"/>
    <w:rsid w:val="001E2E83"/>
    <w:rsid w:val="001E2F4E"/>
    <w:rsid w:val="001E3100"/>
    <w:rsid w:val="001E3242"/>
    <w:rsid w:val="001E341F"/>
    <w:rsid w:val="001E3435"/>
    <w:rsid w:val="001E366F"/>
    <w:rsid w:val="001E3CDF"/>
    <w:rsid w:val="001E3F73"/>
    <w:rsid w:val="001E4149"/>
    <w:rsid w:val="001E47D9"/>
    <w:rsid w:val="001E4819"/>
    <w:rsid w:val="001E5114"/>
    <w:rsid w:val="001E58E1"/>
    <w:rsid w:val="001E6BE8"/>
    <w:rsid w:val="001E6E77"/>
    <w:rsid w:val="001E71D7"/>
    <w:rsid w:val="001E736B"/>
    <w:rsid w:val="001E73BB"/>
    <w:rsid w:val="001E73E8"/>
    <w:rsid w:val="001E76BF"/>
    <w:rsid w:val="001E772E"/>
    <w:rsid w:val="001E7937"/>
    <w:rsid w:val="001E7D66"/>
    <w:rsid w:val="001E7E2E"/>
    <w:rsid w:val="001F1246"/>
    <w:rsid w:val="001F1300"/>
    <w:rsid w:val="001F146B"/>
    <w:rsid w:val="001F1A24"/>
    <w:rsid w:val="001F28D4"/>
    <w:rsid w:val="001F3498"/>
    <w:rsid w:val="001F3FD3"/>
    <w:rsid w:val="001F4242"/>
    <w:rsid w:val="001F49A8"/>
    <w:rsid w:val="001F5368"/>
    <w:rsid w:val="001F54FD"/>
    <w:rsid w:val="001F57A7"/>
    <w:rsid w:val="001F5F2C"/>
    <w:rsid w:val="001F609B"/>
    <w:rsid w:val="001F693B"/>
    <w:rsid w:val="001F6F3D"/>
    <w:rsid w:val="001F71CD"/>
    <w:rsid w:val="001F7408"/>
    <w:rsid w:val="001F756C"/>
    <w:rsid w:val="001F7719"/>
    <w:rsid w:val="001F788E"/>
    <w:rsid w:val="001F7CED"/>
    <w:rsid w:val="002007D1"/>
    <w:rsid w:val="00200804"/>
    <w:rsid w:val="00200880"/>
    <w:rsid w:val="00200D9B"/>
    <w:rsid w:val="0020123A"/>
    <w:rsid w:val="0020196E"/>
    <w:rsid w:val="0020206C"/>
    <w:rsid w:val="0020230C"/>
    <w:rsid w:val="0020281F"/>
    <w:rsid w:val="00202967"/>
    <w:rsid w:val="00203730"/>
    <w:rsid w:val="002038A3"/>
    <w:rsid w:val="00205C83"/>
    <w:rsid w:val="002065B9"/>
    <w:rsid w:val="00207172"/>
    <w:rsid w:val="002077C6"/>
    <w:rsid w:val="00207A63"/>
    <w:rsid w:val="00207AE2"/>
    <w:rsid w:val="002101B7"/>
    <w:rsid w:val="00212047"/>
    <w:rsid w:val="00212159"/>
    <w:rsid w:val="00212C5E"/>
    <w:rsid w:val="00213757"/>
    <w:rsid w:val="00213DA5"/>
    <w:rsid w:val="002147A9"/>
    <w:rsid w:val="0021496B"/>
    <w:rsid w:val="00214B85"/>
    <w:rsid w:val="00215722"/>
    <w:rsid w:val="00216722"/>
    <w:rsid w:val="00217013"/>
    <w:rsid w:val="002173B7"/>
    <w:rsid w:val="00217C68"/>
    <w:rsid w:val="00220182"/>
    <w:rsid w:val="0022029F"/>
    <w:rsid w:val="002204DB"/>
    <w:rsid w:val="002206EB"/>
    <w:rsid w:val="00220B2A"/>
    <w:rsid w:val="00221326"/>
    <w:rsid w:val="0022185C"/>
    <w:rsid w:val="002227A3"/>
    <w:rsid w:val="00222912"/>
    <w:rsid w:val="00223AE4"/>
    <w:rsid w:val="00225351"/>
    <w:rsid w:val="00225879"/>
    <w:rsid w:val="00225D9C"/>
    <w:rsid w:val="0022630D"/>
    <w:rsid w:val="0022669B"/>
    <w:rsid w:val="002266D7"/>
    <w:rsid w:val="00226CC1"/>
    <w:rsid w:val="002270AE"/>
    <w:rsid w:val="002271F6"/>
    <w:rsid w:val="00227383"/>
    <w:rsid w:val="00227713"/>
    <w:rsid w:val="00227B88"/>
    <w:rsid w:val="002313A2"/>
    <w:rsid w:val="002316B9"/>
    <w:rsid w:val="002316E8"/>
    <w:rsid w:val="0023183A"/>
    <w:rsid w:val="00231987"/>
    <w:rsid w:val="002319C2"/>
    <w:rsid w:val="00231AAE"/>
    <w:rsid w:val="00231BA0"/>
    <w:rsid w:val="0023306F"/>
    <w:rsid w:val="00233BCD"/>
    <w:rsid w:val="00234DC6"/>
    <w:rsid w:val="0023502A"/>
    <w:rsid w:val="0023546F"/>
    <w:rsid w:val="002356D5"/>
    <w:rsid w:val="00235903"/>
    <w:rsid w:val="00235C21"/>
    <w:rsid w:val="002366FC"/>
    <w:rsid w:val="00236BF6"/>
    <w:rsid w:val="00236C76"/>
    <w:rsid w:val="00237641"/>
    <w:rsid w:val="00237961"/>
    <w:rsid w:val="0023796D"/>
    <w:rsid w:val="00237C69"/>
    <w:rsid w:val="00237FEF"/>
    <w:rsid w:val="00240061"/>
    <w:rsid w:val="00240874"/>
    <w:rsid w:val="00240AD2"/>
    <w:rsid w:val="00240D40"/>
    <w:rsid w:val="00241909"/>
    <w:rsid w:val="00242843"/>
    <w:rsid w:val="00242B03"/>
    <w:rsid w:val="00242EA1"/>
    <w:rsid w:val="00243281"/>
    <w:rsid w:val="00243A0D"/>
    <w:rsid w:val="00243CEB"/>
    <w:rsid w:val="0024445C"/>
    <w:rsid w:val="002444AC"/>
    <w:rsid w:val="002445D1"/>
    <w:rsid w:val="00244742"/>
    <w:rsid w:val="002449DD"/>
    <w:rsid w:val="00244DAC"/>
    <w:rsid w:val="00244FEA"/>
    <w:rsid w:val="00245582"/>
    <w:rsid w:val="0024594F"/>
    <w:rsid w:val="00245C32"/>
    <w:rsid w:val="00245EEB"/>
    <w:rsid w:val="00245F7C"/>
    <w:rsid w:val="0024604E"/>
    <w:rsid w:val="00246275"/>
    <w:rsid w:val="002467B0"/>
    <w:rsid w:val="00246EBF"/>
    <w:rsid w:val="00247BBA"/>
    <w:rsid w:val="00247C72"/>
    <w:rsid w:val="00247E63"/>
    <w:rsid w:val="00247EA0"/>
    <w:rsid w:val="00250342"/>
    <w:rsid w:val="00250410"/>
    <w:rsid w:val="00250684"/>
    <w:rsid w:val="002506C7"/>
    <w:rsid w:val="00250DC0"/>
    <w:rsid w:val="00250F45"/>
    <w:rsid w:val="0025144C"/>
    <w:rsid w:val="00251493"/>
    <w:rsid w:val="002520DB"/>
    <w:rsid w:val="00252DEA"/>
    <w:rsid w:val="00253650"/>
    <w:rsid w:val="00253A12"/>
    <w:rsid w:val="00253D46"/>
    <w:rsid w:val="00253FBE"/>
    <w:rsid w:val="0025407D"/>
    <w:rsid w:val="0025426B"/>
    <w:rsid w:val="00254FDF"/>
    <w:rsid w:val="002550B9"/>
    <w:rsid w:val="0025512A"/>
    <w:rsid w:val="00255697"/>
    <w:rsid w:val="002558D5"/>
    <w:rsid w:val="00255ECD"/>
    <w:rsid w:val="002578BB"/>
    <w:rsid w:val="00257C56"/>
    <w:rsid w:val="00257DE2"/>
    <w:rsid w:val="00257FB1"/>
    <w:rsid w:val="0026022B"/>
    <w:rsid w:val="0026022E"/>
    <w:rsid w:val="00260595"/>
    <w:rsid w:val="00262494"/>
    <w:rsid w:val="002626AD"/>
    <w:rsid w:val="00262704"/>
    <w:rsid w:val="0026279D"/>
    <w:rsid w:val="00263007"/>
    <w:rsid w:val="00263D72"/>
    <w:rsid w:val="002642FD"/>
    <w:rsid w:val="00264694"/>
    <w:rsid w:val="002646C3"/>
    <w:rsid w:val="00264A64"/>
    <w:rsid w:val="00265256"/>
    <w:rsid w:val="00265779"/>
    <w:rsid w:val="00265DF6"/>
    <w:rsid w:val="00266518"/>
    <w:rsid w:val="00267017"/>
    <w:rsid w:val="00267145"/>
    <w:rsid w:val="002674E5"/>
    <w:rsid w:val="002675B9"/>
    <w:rsid w:val="00267856"/>
    <w:rsid w:val="002678C6"/>
    <w:rsid w:val="00267F86"/>
    <w:rsid w:val="00270016"/>
    <w:rsid w:val="002700D5"/>
    <w:rsid w:val="002706CC"/>
    <w:rsid w:val="00270CB6"/>
    <w:rsid w:val="00270F44"/>
    <w:rsid w:val="0027110B"/>
    <w:rsid w:val="00271B21"/>
    <w:rsid w:val="00271F01"/>
    <w:rsid w:val="00272259"/>
    <w:rsid w:val="002724A9"/>
    <w:rsid w:val="00272B04"/>
    <w:rsid w:val="00274118"/>
    <w:rsid w:val="00274128"/>
    <w:rsid w:val="00274EAA"/>
    <w:rsid w:val="002751C1"/>
    <w:rsid w:val="002758F5"/>
    <w:rsid w:val="00276453"/>
    <w:rsid w:val="00276786"/>
    <w:rsid w:val="002768E7"/>
    <w:rsid w:val="0027704B"/>
    <w:rsid w:val="00277106"/>
    <w:rsid w:val="0027717D"/>
    <w:rsid w:val="00277959"/>
    <w:rsid w:val="00277ACB"/>
    <w:rsid w:val="00277FF3"/>
    <w:rsid w:val="002801D9"/>
    <w:rsid w:val="00280DD8"/>
    <w:rsid w:val="002810DB"/>
    <w:rsid w:val="002812DB"/>
    <w:rsid w:val="002818C7"/>
    <w:rsid w:val="002818CF"/>
    <w:rsid w:val="00282197"/>
    <w:rsid w:val="00282468"/>
    <w:rsid w:val="002829F1"/>
    <w:rsid w:val="00282B91"/>
    <w:rsid w:val="00282DA7"/>
    <w:rsid w:val="00282EBC"/>
    <w:rsid w:val="00283306"/>
    <w:rsid w:val="00283A13"/>
    <w:rsid w:val="00283C28"/>
    <w:rsid w:val="00283C83"/>
    <w:rsid w:val="00283F12"/>
    <w:rsid w:val="00284960"/>
    <w:rsid w:val="00284B1A"/>
    <w:rsid w:val="00284F95"/>
    <w:rsid w:val="00285070"/>
    <w:rsid w:val="00285382"/>
    <w:rsid w:val="002853BB"/>
    <w:rsid w:val="00285AA2"/>
    <w:rsid w:val="00285F9A"/>
    <w:rsid w:val="00286AEF"/>
    <w:rsid w:val="00286E44"/>
    <w:rsid w:val="00287162"/>
    <w:rsid w:val="00287671"/>
    <w:rsid w:val="00287F27"/>
    <w:rsid w:val="002907C3"/>
    <w:rsid w:val="002915BE"/>
    <w:rsid w:val="00291B73"/>
    <w:rsid w:val="002920C1"/>
    <w:rsid w:val="002925F0"/>
    <w:rsid w:val="00292B24"/>
    <w:rsid w:val="00292B52"/>
    <w:rsid w:val="00292FDF"/>
    <w:rsid w:val="00293238"/>
    <w:rsid w:val="002932FA"/>
    <w:rsid w:val="00293676"/>
    <w:rsid w:val="002938B9"/>
    <w:rsid w:val="00293BFD"/>
    <w:rsid w:val="00293DC7"/>
    <w:rsid w:val="002942DC"/>
    <w:rsid w:val="002947B9"/>
    <w:rsid w:val="002949B4"/>
    <w:rsid w:val="00294ED0"/>
    <w:rsid w:val="0029554D"/>
    <w:rsid w:val="002963FD"/>
    <w:rsid w:val="00296C83"/>
    <w:rsid w:val="0029740D"/>
    <w:rsid w:val="002976F2"/>
    <w:rsid w:val="002A037E"/>
    <w:rsid w:val="002A0D16"/>
    <w:rsid w:val="002A0E02"/>
    <w:rsid w:val="002A1016"/>
    <w:rsid w:val="002A1086"/>
    <w:rsid w:val="002A2645"/>
    <w:rsid w:val="002A3C3E"/>
    <w:rsid w:val="002A3E44"/>
    <w:rsid w:val="002A3EF4"/>
    <w:rsid w:val="002A426C"/>
    <w:rsid w:val="002A50AC"/>
    <w:rsid w:val="002A51DA"/>
    <w:rsid w:val="002A54DD"/>
    <w:rsid w:val="002A580F"/>
    <w:rsid w:val="002A5CE8"/>
    <w:rsid w:val="002A6F1D"/>
    <w:rsid w:val="002A76C7"/>
    <w:rsid w:val="002B03C6"/>
    <w:rsid w:val="002B0413"/>
    <w:rsid w:val="002B065B"/>
    <w:rsid w:val="002B07D6"/>
    <w:rsid w:val="002B08CF"/>
    <w:rsid w:val="002B19DB"/>
    <w:rsid w:val="002B1F8B"/>
    <w:rsid w:val="002B2301"/>
    <w:rsid w:val="002B24F7"/>
    <w:rsid w:val="002B28E1"/>
    <w:rsid w:val="002B3F62"/>
    <w:rsid w:val="002B40F7"/>
    <w:rsid w:val="002B4619"/>
    <w:rsid w:val="002B4DB9"/>
    <w:rsid w:val="002B501F"/>
    <w:rsid w:val="002B5D01"/>
    <w:rsid w:val="002B5EF0"/>
    <w:rsid w:val="002B5F50"/>
    <w:rsid w:val="002B5FF8"/>
    <w:rsid w:val="002B609F"/>
    <w:rsid w:val="002B6524"/>
    <w:rsid w:val="002B749A"/>
    <w:rsid w:val="002C0158"/>
    <w:rsid w:val="002C05DF"/>
    <w:rsid w:val="002C0AB3"/>
    <w:rsid w:val="002C0B6B"/>
    <w:rsid w:val="002C11D4"/>
    <w:rsid w:val="002C1957"/>
    <w:rsid w:val="002C1B10"/>
    <w:rsid w:val="002C1D73"/>
    <w:rsid w:val="002C21C1"/>
    <w:rsid w:val="002C23B6"/>
    <w:rsid w:val="002C2656"/>
    <w:rsid w:val="002C26F3"/>
    <w:rsid w:val="002C2D84"/>
    <w:rsid w:val="002C2FA2"/>
    <w:rsid w:val="002C362A"/>
    <w:rsid w:val="002C3CB5"/>
    <w:rsid w:val="002C4371"/>
    <w:rsid w:val="002C4A36"/>
    <w:rsid w:val="002C4B22"/>
    <w:rsid w:val="002C4BAD"/>
    <w:rsid w:val="002C4D3D"/>
    <w:rsid w:val="002C546E"/>
    <w:rsid w:val="002C58AF"/>
    <w:rsid w:val="002C5B00"/>
    <w:rsid w:val="002C616A"/>
    <w:rsid w:val="002C618B"/>
    <w:rsid w:val="002C636E"/>
    <w:rsid w:val="002C6992"/>
    <w:rsid w:val="002C6CED"/>
    <w:rsid w:val="002C6D69"/>
    <w:rsid w:val="002C7250"/>
    <w:rsid w:val="002C7258"/>
    <w:rsid w:val="002C72BF"/>
    <w:rsid w:val="002C773D"/>
    <w:rsid w:val="002D00BC"/>
    <w:rsid w:val="002D05E0"/>
    <w:rsid w:val="002D1045"/>
    <w:rsid w:val="002D1502"/>
    <w:rsid w:val="002D250C"/>
    <w:rsid w:val="002D2F12"/>
    <w:rsid w:val="002D3075"/>
    <w:rsid w:val="002D3747"/>
    <w:rsid w:val="002D3BFA"/>
    <w:rsid w:val="002D447A"/>
    <w:rsid w:val="002D4799"/>
    <w:rsid w:val="002D49AD"/>
    <w:rsid w:val="002D4BB3"/>
    <w:rsid w:val="002D4C52"/>
    <w:rsid w:val="002D59D6"/>
    <w:rsid w:val="002D5D00"/>
    <w:rsid w:val="002D6162"/>
    <w:rsid w:val="002D6341"/>
    <w:rsid w:val="002D6800"/>
    <w:rsid w:val="002D6C28"/>
    <w:rsid w:val="002D70B2"/>
    <w:rsid w:val="002D70D6"/>
    <w:rsid w:val="002D72BB"/>
    <w:rsid w:val="002D7767"/>
    <w:rsid w:val="002E00AA"/>
    <w:rsid w:val="002E01DF"/>
    <w:rsid w:val="002E023C"/>
    <w:rsid w:val="002E0504"/>
    <w:rsid w:val="002E09E4"/>
    <w:rsid w:val="002E0ED0"/>
    <w:rsid w:val="002E198F"/>
    <w:rsid w:val="002E1CA0"/>
    <w:rsid w:val="002E2018"/>
    <w:rsid w:val="002E248B"/>
    <w:rsid w:val="002E30B0"/>
    <w:rsid w:val="002E366B"/>
    <w:rsid w:val="002E375C"/>
    <w:rsid w:val="002E3774"/>
    <w:rsid w:val="002E389C"/>
    <w:rsid w:val="002E3DB3"/>
    <w:rsid w:val="002E46C9"/>
    <w:rsid w:val="002E47D0"/>
    <w:rsid w:val="002E49CF"/>
    <w:rsid w:val="002E5654"/>
    <w:rsid w:val="002E5F10"/>
    <w:rsid w:val="002E5FD0"/>
    <w:rsid w:val="002E68F3"/>
    <w:rsid w:val="002E711B"/>
    <w:rsid w:val="002E71E8"/>
    <w:rsid w:val="002E734C"/>
    <w:rsid w:val="002E751C"/>
    <w:rsid w:val="002E798C"/>
    <w:rsid w:val="002F01E3"/>
    <w:rsid w:val="002F04E6"/>
    <w:rsid w:val="002F0684"/>
    <w:rsid w:val="002F0A78"/>
    <w:rsid w:val="002F0F3C"/>
    <w:rsid w:val="002F1302"/>
    <w:rsid w:val="002F13C4"/>
    <w:rsid w:val="002F164B"/>
    <w:rsid w:val="002F1A15"/>
    <w:rsid w:val="002F2D80"/>
    <w:rsid w:val="002F2E61"/>
    <w:rsid w:val="002F3237"/>
    <w:rsid w:val="002F3E1A"/>
    <w:rsid w:val="002F4153"/>
    <w:rsid w:val="002F42DE"/>
    <w:rsid w:val="002F4680"/>
    <w:rsid w:val="002F4DE8"/>
    <w:rsid w:val="002F5C93"/>
    <w:rsid w:val="002F5DAF"/>
    <w:rsid w:val="002F5FDF"/>
    <w:rsid w:val="002F6054"/>
    <w:rsid w:val="002F619C"/>
    <w:rsid w:val="002F7D3F"/>
    <w:rsid w:val="002F7DC6"/>
    <w:rsid w:val="00300527"/>
    <w:rsid w:val="00300DB9"/>
    <w:rsid w:val="00300F12"/>
    <w:rsid w:val="00301B0B"/>
    <w:rsid w:val="00301B34"/>
    <w:rsid w:val="00301B5D"/>
    <w:rsid w:val="003022F3"/>
    <w:rsid w:val="003023AF"/>
    <w:rsid w:val="00302729"/>
    <w:rsid w:val="0030322D"/>
    <w:rsid w:val="003033DA"/>
    <w:rsid w:val="0030414B"/>
    <w:rsid w:val="003057E1"/>
    <w:rsid w:val="003062CE"/>
    <w:rsid w:val="00306363"/>
    <w:rsid w:val="00307371"/>
    <w:rsid w:val="00307E78"/>
    <w:rsid w:val="00307F5B"/>
    <w:rsid w:val="003104EB"/>
    <w:rsid w:val="0031075B"/>
    <w:rsid w:val="00310C38"/>
    <w:rsid w:val="00311704"/>
    <w:rsid w:val="00311A44"/>
    <w:rsid w:val="00311B92"/>
    <w:rsid w:val="00312132"/>
    <w:rsid w:val="003121C9"/>
    <w:rsid w:val="00312D6D"/>
    <w:rsid w:val="0031367D"/>
    <w:rsid w:val="00313A04"/>
    <w:rsid w:val="00313B32"/>
    <w:rsid w:val="00314354"/>
    <w:rsid w:val="00314475"/>
    <w:rsid w:val="00314B36"/>
    <w:rsid w:val="00314BE4"/>
    <w:rsid w:val="00316364"/>
    <w:rsid w:val="003163D2"/>
    <w:rsid w:val="003166C0"/>
    <w:rsid w:val="00316897"/>
    <w:rsid w:val="00317345"/>
    <w:rsid w:val="0031767F"/>
    <w:rsid w:val="0032061E"/>
    <w:rsid w:val="0032064B"/>
    <w:rsid w:val="003207CA"/>
    <w:rsid w:val="00320ED3"/>
    <w:rsid w:val="003211BA"/>
    <w:rsid w:val="003214BA"/>
    <w:rsid w:val="00321671"/>
    <w:rsid w:val="00322363"/>
    <w:rsid w:val="00322BAD"/>
    <w:rsid w:val="00322D0E"/>
    <w:rsid w:val="003233C3"/>
    <w:rsid w:val="00323844"/>
    <w:rsid w:val="00323C22"/>
    <w:rsid w:val="00323DF8"/>
    <w:rsid w:val="00324305"/>
    <w:rsid w:val="00325306"/>
    <w:rsid w:val="003254E9"/>
    <w:rsid w:val="00325722"/>
    <w:rsid w:val="00325898"/>
    <w:rsid w:val="00326559"/>
    <w:rsid w:val="00327212"/>
    <w:rsid w:val="003277F6"/>
    <w:rsid w:val="00327970"/>
    <w:rsid w:val="00327B52"/>
    <w:rsid w:val="00327E80"/>
    <w:rsid w:val="003302A5"/>
    <w:rsid w:val="00330493"/>
    <w:rsid w:val="003306F5"/>
    <w:rsid w:val="00330DD9"/>
    <w:rsid w:val="00330E4B"/>
    <w:rsid w:val="00330FAE"/>
    <w:rsid w:val="0033156B"/>
    <w:rsid w:val="00331647"/>
    <w:rsid w:val="00331E52"/>
    <w:rsid w:val="003323CA"/>
    <w:rsid w:val="00332A3C"/>
    <w:rsid w:val="00332F69"/>
    <w:rsid w:val="00334ED4"/>
    <w:rsid w:val="00334F94"/>
    <w:rsid w:val="0033527B"/>
    <w:rsid w:val="00335852"/>
    <w:rsid w:val="00335AF0"/>
    <w:rsid w:val="003362FE"/>
    <w:rsid w:val="003368AD"/>
    <w:rsid w:val="00337046"/>
    <w:rsid w:val="00337C00"/>
    <w:rsid w:val="00337D7A"/>
    <w:rsid w:val="00337E6D"/>
    <w:rsid w:val="00340609"/>
    <w:rsid w:val="00340C15"/>
    <w:rsid w:val="00341381"/>
    <w:rsid w:val="00341826"/>
    <w:rsid w:val="00341E93"/>
    <w:rsid w:val="00342B6A"/>
    <w:rsid w:val="00343151"/>
    <w:rsid w:val="00343997"/>
    <w:rsid w:val="0034431E"/>
    <w:rsid w:val="003448FE"/>
    <w:rsid w:val="00344D21"/>
    <w:rsid w:val="00345129"/>
    <w:rsid w:val="00345EC4"/>
    <w:rsid w:val="003460BF"/>
    <w:rsid w:val="0034617D"/>
    <w:rsid w:val="00346271"/>
    <w:rsid w:val="00346524"/>
    <w:rsid w:val="003469A8"/>
    <w:rsid w:val="00346F9F"/>
    <w:rsid w:val="003473C0"/>
    <w:rsid w:val="0034778B"/>
    <w:rsid w:val="00347D80"/>
    <w:rsid w:val="00347ED9"/>
    <w:rsid w:val="0035010E"/>
    <w:rsid w:val="003501F1"/>
    <w:rsid w:val="00350760"/>
    <w:rsid w:val="00350DF5"/>
    <w:rsid w:val="00350EC9"/>
    <w:rsid w:val="00351001"/>
    <w:rsid w:val="003510F8"/>
    <w:rsid w:val="003511A0"/>
    <w:rsid w:val="003518B9"/>
    <w:rsid w:val="00351CA8"/>
    <w:rsid w:val="003525CE"/>
    <w:rsid w:val="00352A92"/>
    <w:rsid w:val="0035315E"/>
    <w:rsid w:val="003531CC"/>
    <w:rsid w:val="003537A6"/>
    <w:rsid w:val="00353E40"/>
    <w:rsid w:val="003540EA"/>
    <w:rsid w:val="00354121"/>
    <w:rsid w:val="0035468A"/>
    <w:rsid w:val="00354717"/>
    <w:rsid w:val="003553B0"/>
    <w:rsid w:val="0035541D"/>
    <w:rsid w:val="0035574D"/>
    <w:rsid w:val="00355DAA"/>
    <w:rsid w:val="00356AB3"/>
    <w:rsid w:val="0035724E"/>
    <w:rsid w:val="00357444"/>
    <w:rsid w:val="00357582"/>
    <w:rsid w:val="0035774E"/>
    <w:rsid w:val="003602F1"/>
    <w:rsid w:val="0036057C"/>
    <w:rsid w:val="003614B1"/>
    <w:rsid w:val="00361666"/>
    <w:rsid w:val="00361BED"/>
    <w:rsid w:val="0036224F"/>
    <w:rsid w:val="003626BE"/>
    <w:rsid w:val="00363073"/>
    <w:rsid w:val="00363978"/>
    <w:rsid w:val="00364346"/>
    <w:rsid w:val="00364566"/>
    <w:rsid w:val="00364992"/>
    <w:rsid w:val="00364B6B"/>
    <w:rsid w:val="003658D5"/>
    <w:rsid w:val="003659B5"/>
    <w:rsid w:val="00365B03"/>
    <w:rsid w:val="00366154"/>
    <w:rsid w:val="00366905"/>
    <w:rsid w:val="0036692A"/>
    <w:rsid w:val="00366962"/>
    <w:rsid w:val="00366A87"/>
    <w:rsid w:val="00366B4A"/>
    <w:rsid w:val="00366C70"/>
    <w:rsid w:val="00366E33"/>
    <w:rsid w:val="003676D4"/>
    <w:rsid w:val="0036778B"/>
    <w:rsid w:val="0036778C"/>
    <w:rsid w:val="0036790E"/>
    <w:rsid w:val="00367F6A"/>
    <w:rsid w:val="00370117"/>
    <w:rsid w:val="00370522"/>
    <w:rsid w:val="0037073C"/>
    <w:rsid w:val="00371477"/>
    <w:rsid w:val="003714EC"/>
    <w:rsid w:val="003715A6"/>
    <w:rsid w:val="0037183F"/>
    <w:rsid w:val="00371F66"/>
    <w:rsid w:val="0037213F"/>
    <w:rsid w:val="003727FD"/>
    <w:rsid w:val="00372B2F"/>
    <w:rsid w:val="00372B48"/>
    <w:rsid w:val="003733C6"/>
    <w:rsid w:val="003738A9"/>
    <w:rsid w:val="00373AD0"/>
    <w:rsid w:val="00373DB8"/>
    <w:rsid w:val="003744D2"/>
    <w:rsid w:val="003744F4"/>
    <w:rsid w:val="00374739"/>
    <w:rsid w:val="003749D5"/>
    <w:rsid w:val="00374E56"/>
    <w:rsid w:val="00375786"/>
    <w:rsid w:val="00375B02"/>
    <w:rsid w:val="00375B5F"/>
    <w:rsid w:val="00375FFC"/>
    <w:rsid w:val="003768CE"/>
    <w:rsid w:val="00376A78"/>
    <w:rsid w:val="00376B7D"/>
    <w:rsid w:val="0037777D"/>
    <w:rsid w:val="00377D3E"/>
    <w:rsid w:val="00377D50"/>
    <w:rsid w:val="00377FDA"/>
    <w:rsid w:val="003801D6"/>
    <w:rsid w:val="00380FB0"/>
    <w:rsid w:val="00380FF2"/>
    <w:rsid w:val="00381773"/>
    <w:rsid w:val="00381C16"/>
    <w:rsid w:val="00382384"/>
    <w:rsid w:val="003823F9"/>
    <w:rsid w:val="0038244B"/>
    <w:rsid w:val="003826D4"/>
    <w:rsid w:val="00382962"/>
    <w:rsid w:val="00383063"/>
    <w:rsid w:val="00383249"/>
    <w:rsid w:val="00383700"/>
    <w:rsid w:val="00383E57"/>
    <w:rsid w:val="00384C48"/>
    <w:rsid w:val="00384CD1"/>
    <w:rsid w:val="00385395"/>
    <w:rsid w:val="003859CC"/>
    <w:rsid w:val="00385A40"/>
    <w:rsid w:val="00385E18"/>
    <w:rsid w:val="00385FAB"/>
    <w:rsid w:val="003863F1"/>
    <w:rsid w:val="0038663B"/>
    <w:rsid w:val="00386975"/>
    <w:rsid w:val="00386FF7"/>
    <w:rsid w:val="0038719F"/>
    <w:rsid w:val="003872B1"/>
    <w:rsid w:val="0038764F"/>
    <w:rsid w:val="003878E0"/>
    <w:rsid w:val="00387EC3"/>
    <w:rsid w:val="00390597"/>
    <w:rsid w:val="00390B2E"/>
    <w:rsid w:val="00390CEB"/>
    <w:rsid w:val="00390D7D"/>
    <w:rsid w:val="003912CA"/>
    <w:rsid w:val="0039157B"/>
    <w:rsid w:val="00391B20"/>
    <w:rsid w:val="003923F1"/>
    <w:rsid w:val="0039276B"/>
    <w:rsid w:val="00392B15"/>
    <w:rsid w:val="003931A4"/>
    <w:rsid w:val="003932D2"/>
    <w:rsid w:val="003935D1"/>
    <w:rsid w:val="0039476E"/>
    <w:rsid w:val="00394E6D"/>
    <w:rsid w:val="003950FD"/>
    <w:rsid w:val="00395161"/>
    <w:rsid w:val="003955DE"/>
    <w:rsid w:val="00395712"/>
    <w:rsid w:val="003958DE"/>
    <w:rsid w:val="00395A8E"/>
    <w:rsid w:val="003964DD"/>
    <w:rsid w:val="003966A7"/>
    <w:rsid w:val="003971FA"/>
    <w:rsid w:val="00397235"/>
    <w:rsid w:val="003978A0"/>
    <w:rsid w:val="003A000F"/>
    <w:rsid w:val="003A0E7C"/>
    <w:rsid w:val="003A152D"/>
    <w:rsid w:val="003A16C2"/>
    <w:rsid w:val="003A1B91"/>
    <w:rsid w:val="003A1FA3"/>
    <w:rsid w:val="003A262D"/>
    <w:rsid w:val="003A2872"/>
    <w:rsid w:val="003A2D48"/>
    <w:rsid w:val="003A320F"/>
    <w:rsid w:val="003A367D"/>
    <w:rsid w:val="003A477C"/>
    <w:rsid w:val="003A47D1"/>
    <w:rsid w:val="003A4C95"/>
    <w:rsid w:val="003A4E3A"/>
    <w:rsid w:val="003A5416"/>
    <w:rsid w:val="003A551C"/>
    <w:rsid w:val="003A60CA"/>
    <w:rsid w:val="003A684D"/>
    <w:rsid w:val="003A6F29"/>
    <w:rsid w:val="003A7A83"/>
    <w:rsid w:val="003B0096"/>
    <w:rsid w:val="003B05C2"/>
    <w:rsid w:val="003B06A1"/>
    <w:rsid w:val="003B08EA"/>
    <w:rsid w:val="003B0CD3"/>
    <w:rsid w:val="003B0E6E"/>
    <w:rsid w:val="003B104E"/>
    <w:rsid w:val="003B167B"/>
    <w:rsid w:val="003B1A17"/>
    <w:rsid w:val="003B1A77"/>
    <w:rsid w:val="003B1DDE"/>
    <w:rsid w:val="003B1E17"/>
    <w:rsid w:val="003B1EB2"/>
    <w:rsid w:val="003B27D0"/>
    <w:rsid w:val="003B2AD5"/>
    <w:rsid w:val="003B2B43"/>
    <w:rsid w:val="003B2E52"/>
    <w:rsid w:val="003B2FE6"/>
    <w:rsid w:val="003B31B7"/>
    <w:rsid w:val="003B328F"/>
    <w:rsid w:val="003B368C"/>
    <w:rsid w:val="003B414C"/>
    <w:rsid w:val="003B42FE"/>
    <w:rsid w:val="003B468C"/>
    <w:rsid w:val="003B49D9"/>
    <w:rsid w:val="003B49F9"/>
    <w:rsid w:val="003B4FA9"/>
    <w:rsid w:val="003B570B"/>
    <w:rsid w:val="003B5BA0"/>
    <w:rsid w:val="003B5BCA"/>
    <w:rsid w:val="003B6118"/>
    <w:rsid w:val="003B62FE"/>
    <w:rsid w:val="003B63A3"/>
    <w:rsid w:val="003B6D37"/>
    <w:rsid w:val="003C043E"/>
    <w:rsid w:val="003C06C3"/>
    <w:rsid w:val="003C074B"/>
    <w:rsid w:val="003C09F1"/>
    <w:rsid w:val="003C0F52"/>
    <w:rsid w:val="003C1555"/>
    <w:rsid w:val="003C16E0"/>
    <w:rsid w:val="003C1832"/>
    <w:rsid w:val="003C1B06"/>
    <w:rsid w:val="003C2112"/>
    <w:rsid w:val="003C2586"/>
    <w:rsid w:val="003C2D98"/>
    <w:rsid w:val="003C2E96"/>
    <w:rsid w:val="003C38A2"/>
    <w:rsid w:val="003C3FD5"/>
    <w:rsid w:val="003C4161"/>
    <w:rsid w:val="003C454F"/>
    <w:rsid w:val="003C4B94"/>
    <w:rsid w:val="003C536A"/>
    <w:rsid w:val="003C539C"/>
    <w:rsid w:val="003C5DEA"/>
    <w:rsid w:val="003C65BE"/>
    <w:rsid w:val="003C6910"/>
    <w:rsid w:val="003C6FF7"/>
    <w:rsid w:val="003C7148"/>
    <w:rsid w:val="003D032B"/>
    <w:rsid w:val="003D036A"/>
    <w:rsid w:val="003D03F0"/>
    <w:rsid w:val="003D04A4"/>
    <w:rsid w:val="003D0937"/>
    <w:rsid w:val="003D0A3E"/>
    <w:rsid w:val="003D0A59"/>
    <w:rsid w:val="003D0A6C"/>
    <w:rsid w:val="003D0AE3"/>
    <w:rsid w:val="003D0D8C"/>
    <w:rsid w:val="003D0F72"/>
    <w:rsid w:val="003D1106"/>
    <w:rsid w:val="003D1237"/>
    <w:rsid w:val="003D1D93"/>
    <w:rsid w:val="003D277D"/>
    <w:rsid w:val="003D2B90"/>
    <w:rsid w:val="003D2D31"/>
    <w:rsid w:val="003D36D0"/>
    <w:rsid w:val="003D40A4"/>
    <w:rsid w:val="003D4443"/>
    <w:rsid w:val="003D449F"/>
    <w:rsid w:val="003D47B1"/>
    <w:rsid w:val="003D4F7C"/>
    <w:rsid w:val="003D5277"/>
    <w:rsid w:val="003D5425"/>
    <w:rsid w:val="003D578F"/>
    <w:rsid w:val="003D5F72"/>
    <w:rsid w:val="003D62BA"/>
    <w:rsid w:val="003D6467"/>
    <w:rsid w:val="003D6C89"/>
    <w:rsid w:val="003D6FAF"/>
    <w:rsid w:val="003D76AF"/>
    <w:rsid w:val="003D7B59"/>
    <w:rsid w:val="003D7D60"/>
    <w:rsid w:val="003E0607"/>
    <w:rsid w:val="003E1610"/>
    <w:rsid w:val="003E1A0C"/>
    <w:rsid w:val="003E1C05"/>
    <w:rsid w:val="003E259E"/>
    <w:rsid w:val="003E3153"/>
    <w:rsid w:val="003E3201"/>
    <w:rsid w:val="003E3616"/>
    <w:rsid w:val="003E3FE9"/>
    <w:rsid w:val="003E42FB"/>
    <w:rsid w:val="003E48E1"/>
    <w:rsid w:val="003E4D87"/>
    <w:rsid w:val="003E4F08"/>
    <w:rsid w:val="003E54CA"/>
    <w:rsid w:val="003E5897"/>
    <w:rsid w:val="003E5C19"/>
    <w:rsid w:val="003E6B01"/>
    <w:rsid w:val="003E7AC2"/>
    <w:rsid w:val="003E7C89"/>
    <w:rsid w:val="003F05F6"/>
    <w:rsid w:val="003F0B04"/>
    <w:rsid w:val="003F0CEC"/>
    <w:rsid w:val="003F191F"/>
    <w:rsid w:val="003F1E71"/>
    <w:rsid w:val="003F1EF4"/>
    <w:rsid w:val="003F22D1"/>
    <w:rsid w:val="003F22F9"/>
    <w:rsid w:val="003F26F7"/>
    <w:rsid w:val="003F29CE"/>
    <w:rsid w:val="003F3372"/>
    <w:rsid w:val="003F3C2B"/>
    <w:rsid w:val="003F3D45"/>
    <w:rsid w:val="003F3DBD"/>
    <w:rsid w:val="003F3E91"/>
    <w:rsid w:val="003F3F95"/>
    <w:rsid w:val="003F413F"/>
    <w:rsid w:val="003F4642"/>
    <w:rsid w:val="003F47EC"/>
    <w:rsid w:val="003F4D65"/>
    <w:rsid w:val="003F507B"/>
    <w:rsid w:val="003F59BB"/>
    <w:rsid w:val="003F5C40"/>
    <w:rsid w:val="003F5F76"/>
    <w:rsid w:val="003F65BA"/>
    <w:rsid w:val="003F67F4"/>
    <w:rsid w:val="003F6A89"/>
    <w:rsid w:val="003F7B23"/>
    <w:rsid w:val="003F7C0A"/>
    <w:rsid w:val="003F7E55"/>
    <w:rsid w:val="0040083D"/>
    <w:rsid w:val="00401730"/>
    <w:rsid w:val="00401784"/>
    <w:rsid w:val="00401D14"/>
    <w:rsid w:val="0040267B"/>
    <w:rsid w:val="00402D92"/>
    <w:rsid w:val="00402EB0"/>
    <w:rsid w:val="00402F60"/>
    <w:rsid w:val="00403154"/>
    <w:rsid w:val="0040316D"/>
    <w:rsid w:val="004037E6"/>
    <w:rsid w:val="00404666"/>
    <w:rsid w:val="004046A8"/>
    <w:rsid w:val="00404C19"/>
    <w:rsid w:val="00404ED3"/>
    <w:rsid w:val="00405574"/>
    <w:rsid w:val="00405D10"/>
    <w:rsid w:val="004063B2"/>
    <w:rsid w:val="00406830"/>
    <w:rsid w:val="00406954"/>
    <w:rsid w:val="00406E4B"/>
    <w:rsid w:val="004074FF"/>
    <w:rsid w:val="00407B58"/>
    <w:rsid w:val="00410337"/>
    <w:rsid w:val="0041086B"/>
    <w:rsid w:val="0041101C"/>
    <w:rsid w:val="0041146F"/>
    <w:rsid w:val="0041168F"/>
    <w:rsid w:val="0041195B"/>
    <w:rsid w:val="00411A9B"/>
    <w:rsid w:val="00411CCB"/>
    <w:rsid w:val="00412510"/>
    <w:rsid w:val="0041276D"/>
    <w:rsid w:val="00412EFF"/>
    <w:rsid w:val="004135CD"/>
    <w:rsid w:val="00413860"/>
    <w:rsid w:val="0041486C"/>
    <w:rsid w:val="00414A93"/>
    <w:rsid w:val="00414C30"/>
    <w:rsid w:val="00415BB5"/>
    <w:rsid w:val="00416A21"/>
    <w:rsid w:val="00416DDA"/>
    <w:rsid w:val="004175C3"/>
    <w:rsid w:val="004179C7"/>
    <w:rsid w:val="004202DB"/>
    <w:rsid w:val="00420468"/>
    <w:rsid w:val="00420AA4"/>
    <w:rsid w:val="00422103"/>
    <w:rsid w:val="00422933"/>
    <w:rsid w:val="00423300"/>
    <w:rsid w:val="0042368E"/>
    <w:rsid w:val="00423725"/>
    <w:rsid w:val="00423D7D"/>
    <w:rsid w:val="0042404F"/>
    <w:rsid w:val="004242A4"/>
    <w:rsid w:val="00424483"/>
    <w:rsid w:val="00424D1A"/>
    <w:rsid w:val="00424D80"/>
    <w:rsid w:val="00425071"/>
    <w:rsid w:val="004255E1"/>
    <w:rsid w:val="004275DB"/>
    <w:rsid w:val="00427D79"/>
    <w:rsid w:val="00427D88"/>
    <w:rsid w:val="00427E4A"/>
    <w:rsid w:val="00430145"/>
    <w:rsid w:val="0043051C"/>
    <w:rsid w:val="004306A8"/>
    <w:rsid w:val="00430880"/>
    <w:rsid w:val="00430D7D"/>
    <w:rsid w:val="004319C1"/>
    <w:rsid w:val="00431B44"/>
    <w:rsid w:val="00431FAE"/>
    <w:rsid w:val="00432620"/>
    <w:rsid w:val="00432A2E"/>
    <w:rsid w:val="00433279"/>
    <w:rsid w:val="00433B2F"/>
    <w:rsid w:val="004341E6"/>
    <w:rsid w:val="00434532"/>
    <w:rsid w:val="00434A57"/>
    <w:rsid w:val="00434D60"/>
    <w:rsid w:val="00435591"/>
    <w:rsid w:val="004355C0"/>
    <w:rsid w:val="00435F8D"/>
    <w:rsid w:val="00436470"/>
    <w:rsid w:val="004372FA"/>
    <w:rsid w:val="0043767F"/>
    <w:rsid w:val="004376B7"/>
    <w:rsid w:val="00437CDD"/>
    <w:rsid w:val="0044026D"/>
    <w:rsid w:val="00440619"/>
    <w:rsid w:val="0044081B"/>
    <w:rsid w:val="00440912"/>
    <w:rsid w:val="00440D7B"/>
    <w:rsid w:val="00440F2F"/>
    <w:rsid w:val="00440FF4"/>
    <w:rsid w:val="004412E9"/>
    <w:rsid w:val="0044142F"/>
    <w:rsid w:val="0044177E"/>
    <w:rsid w:val="00441B4F"/>
    <w:rsid w:val="00442A27"/>
    <w:rsid w:val="004430BB"/>
    <w:rsid w:val="004437CA"/>
    <w:rsid w:val="00443F58"/>
    <w:rsid w:val="00444012"/>
    <w:rsid w:val="004441B9"/>
    <w:rsid w:val="00444419"/>
    <w:rsid w:val="004446C0"/>
    <w:rsid w:val="00444951"/>
    <w:rsid w:val="004450B3"/>
    <w:rsid w:val="0044527E"/>
    <w:rsid w:val="00445334"/>
    <w:rsid w:val="0044588E"/>
    <w:rsid w:val="00445AA2"/>
    <w:rsid w:val="0044672A"/>
    <w:rsid w:val="00446E79"/>
    <w:rsid w:val="00446F7D"/>
    <w:rsid w:val="00447436"/>
    <w:rsid w:val="00447548"/>
    <w:rsid w:val="00447607"/>
    <w:rsid w:val="00447931"/>
    <w:rsid w:val="00447B09"/>
    <w:rsid w:val="00450080"/>
    <w:rsid w:val="00450151"/>
    <w:rsid w:val="004501AE"/>
    <w:rsid w:val="004504CA"/>
    <w:rsid w:val="00450734"/>
    <w:rsid w:val="00450CE9"/>
    <w:rsid w:val="0045128D"/>
    <w:rsid w:val="004512BA"/>
    <w:rsid w:val="0045163C"/>
    <w:rsid w:val="004517BC"/>
    <w:rsid w:val="00452B61"/>
    <w:rsid w:val="00452FAF"/>
    <w:rsid w:val="00453A0B"/>
    <w:rsid w:val="0045407C"/>
    <w:rsid w:val="00454529"/>
    <w:rsid w:val="00454790"/>
    <w:rsid w:val="00455111"/>
    <w:rsid w:val="00455177"/>
    <w:rsid w:val="004556AD"/>
    <w:rsid w:val="0045584C"/>
    <w:rsid w:val="00455BBD"/>
    <w:rsid w:val="00455EB3"/>
    <w:rsid w:val="00455F86"/>
    <w:rsid w:val="0045674D"/>
    <w:rsid w:val="004569D1"/>
    <w:rsid w:val="00456F29"/>
    <w:rsid w:val="0045707B"/>
    <w:rsid w:val="00457A64"/>
    <w:rsid w:val="00457C0A"/>
    <w:rsid w:val="00457C18"/>
    <w:rsid w:val="00461EF4"/>
    <w:rsid w:val="00461F6B"/>
    <w:rsid w:val="00462098"/>
    <w:rsid w:val="00462157"/>
    <w:rsid w:val="00462521"/>
    <w:rsid w:val="0046260A"/>
    <w:rsid w:val="0046291D"/>
    <w:rsid w:val="00462DA1"/>
    <w:rsid w:val="00463026"/>
    <w:rsid w:val="00463C26"/>
    <w:rsid w:val="00464AAD"/>
    <w:rsid w:val="00465496"/>
    <w:rsid w:val="0046590D"/>
    <w:rsid w:val="00465B36"/>
    <w:rsid w:val="00465B7F"/>
    <w:rsid w:val="00465F6F"/>
    <w:rsid w:val="004661EA"/>
    <w:rsid w:val="004668BC"/>
    <w:rsid w:val="00466AB0"/>
    <w:rsid w:val="00466CA6"/>
    <w:rsid w:val="00466F34"/>
    <w:rsid w:val="004674DE"/>
    <w:rsid w:val="00467C34"/>
    <w:rsid w:val="00467DFD"/>
    <w:rsid w:val="00470060"/>
    <w:rsid w:val="00470A41"/>
    <w:rsid w:val="00470BBC"/>
    <w:rsid w:val="00470E72"/>
    <w:rsid w:val="00471325"/>
    <w:rsid w:val="00471597"/>
    <w:rsid w:val="00471985"/>
    <w:rsid w:val="00471AEF"/>
    <w:rsid w:val="00474BB3"/>
    <w:rsid w:val="00475ABD"/>
    <w:rsid w:val="00475CE2"/>
    <w:rsid w:val="004760B7"/>
    <w:rsid w:val="004762F6"/>
    <w:rsid w:val="004764B3"/>
    <w:rsid w:val="004764F3"/>
    <w:rsid w:val="004769B3"/>
    <w:rsid w:val="004770A7"/>
    <w:rsid w:val="004770CA"/>
    <w:rsid w:val="00477A85"/>
    <w:rsid w:val="00477BCA"/>
    <w:rsid w:val="00477F27"/>
    <w:rsid w:val="00480088"/>
    <w:rsid w:val="0048041F"/>
    <w:rsid w:val="004806C9"/>
    <w:rsid w:val="004812F9"/>
    <w:rsid w:val="004813DD"/>
    <w:rsid w:val="004814C3"/>
    <w:rsid w:val="00481ECD"/>
    <w:rsid w:val="0048224B"/>
    <w:rsid w:val="004822F1"/>
    <w:rsid w:val="00482FA8"/>
    <w:rsid w:val="00483529"/>
    <w:rsid w:val="00483DB1"/>
    <w:rsid w:val="00483FB1"/>
    <w:rsid w:val="004843E3"/>
    <w:rsid w:val="004848FF"/>
    <w:rsid w:val="00484B7B"/>
    <w:rsid w:val="004852E1"/>
    <w:rsid w:val="00485DD4"/>
    <w:rsid w:val="0048645D"/>
    <w:rsid w:val="0048791A"/>
    <w:rsid w:val="004879A8"/>
    <w:rsid w:val="004900D7"/>
    <w:rsid w:val="00490B60"/>
    <w:rsid w:val="0049121C"/>
    <w:rsid w:val="004913CD"/>
    <w:rsid w:val="00491546"/>
    <w:rsid w:val="004916B0"/>
    <w:rsid w:val="00492392"/>
    <w:rsid w:val="00492469"/>
    <w:rsid w:val="004929C9"/>
    <w:rsid w:val="00492D45"/>
    <w:rsid w:val="0049333B"/>
    <w:rsid w:val="004933FF"/>
    <w:rsid w:val="004935D2"/>
    <w:rsid w:val="00493B65"/>
    <w:rsid w:val="00494B25"/>
    <w:rsid w:val="00494DA4"/>
    <w:rsid w:val="0049513E"/>
    <w:rsid w:val="004951D9"/>
    <w:rsid w:val="004955CB"/>
    <w:rsid w:val="00495A2B"/>
    <w:rsid w:val="00495BBD"/>
    <w:rsid w:val="00495D3F"/>
    <w:rsid w:val="00496103"/>
    <w:rsid w:val="004961FC"/>
    <w:rsid w:val="0049678C"/>
    <w:rsid w:val="00496C4D"/>
    <w:rsid w:val="0049708C"/>
    <w:rsid w:val="0049744C"/>
    <w:rsid w:val="00497844"/>
    <w:rsid w:val="0049786A"/>
    <w:rsid w:val="00497CDB"/>
    <w:rsid w:val="004A0A69"/>
    <w:rsid w:val="004A0F1F"/>
    <w:rsid w:val="004A15F3"/>
    <w:rsid w:val="004A1BAB"/>
    <w:rsid w:val="004A1DCB"/>
    <w:rsid w:val="004A236D"/>
    <w:rsid w:val="004A2A9B"/>
    <w:rsid w:val="004A3263"/>
    <w:rsid w:val="004A3657"/>
    <w:rsid w:val="004A39EE"/>
    <w:rsid w:val="004A3C4E"/>
    <w:rsid w:val="004A4660"/>
    <w:rsid w:val="004A4D32"/>
    <w:rsid w:val="004A5013"/>
    <w:rsid w:val="004A52F2"/>
    <w:rsid w:val="004A5495"/>
    <w:rsid w:val="004A55C3"/>
    <w:rsid w:val="004A5857"/>
    <w:rsid w:val="004A6291"/>
    <w:rsid w:val="004A6770"/>
    <w:rsid w:val="004A6D35"/>
    <w:rsid w:val="004A6F88"/>
    <w:rsid w:val="004A7B18"/>
    <w:rsid w:val="004B0076"/>
    <w:rsid w:val="004B022C"/>
    <w:rsid w:val="004B078C"/>
    <w:rsid w:val="004B22E3"/>
    <w:rsid w:val="004B2357"/>
    <w:rsid w:val="004B30C5"/>
    <w:rsid w:val="004B33A3"/>
    <w:rsid w:val="004B354B"/>
    <w:rsid w:val="004B3751"/>
    <w:rsid w:val="004B3803"/>
    <w:rsid w:val="004B39C3"/>
    <w:rsid w:val="004B467C"/>
    <w:rsid w:val="004B5ACA"/>
    <w:rsid w:val="004B5D4B"/>
    <w:rsid w:val="004B5E3F"/>
    <w:rsid w:val="004B6644"/>
    <w:rsid w:val="004B7154"/>
    <w:rsid w:val="004B7240"/>
    <w:rsid w:val="004B7768"/>
    <w:rsid w:val="004B7D7C"/>
    <w:rsid w:val="004C073D"/>
    <w:rsid w:val="004C0A73"/>
    <w:rsid w:val="004C0B3C"/>
    <w:rsid w:val="004C0BB2"/>
    <w:rsid w:val="004C0C55"/>
    <w:rsid w:val="004C1449"/>
    <w:rsid w:val="004C15CF"/>
    <w:rsid w:val="004C1A42"/>
    <w:rsid w:val="004C1D44"/>
    <w:rsid w:val="004C2BF1"/>
    <w:rsid w:val="004C2C95"/>
    <w:rsid w:val="004C2DDA"/>
    <w:rsid w:val="004C2EFD"/>
    <w:rsid w:val="004C3252"/>
    <w:rsid w:val="004C3597"/>
    <w:rsid w:val="004C36E3"/>
    <w:rsid w:val="004C39DC"/>
    <w:rsid w:val="004C3F2A"/>
    <w:rsid w:val="004C3F93"/>
    <w:rsid w:val="004C4A5A"/>
    <w:rsid w:val="004C4AA8"/>
    <w:rsid w:val="004C4CA5"/>
    <w:rsid w:val="004C5205"/>
    <w:rsid w:val="004C5E26"/>
    <w:rsid w:val="004C6416"/>
    <w:rsid w:val="004C6E65"/>
    <w:rsid w:val="004C6FDB"/>
    <w:rsid w:val="004D0914"/>
    <w:rsid w:val="004D0D1C"/>
    <w:rsid w:val="004D0E19"/>
    <w:rsid w:val="004D1706"/>
    <w:rsid w:val="004D17F7"/>
    <w:rsid w:val="004D18B5"/>
    <w:rsid w:val="004D1AC0"/>
    <w:rsid w:val="004D21DA"/>
    <w:rsid w:val="004D3AEB"/>
    <w:rsid w:val="004D3BDA"/>
    <w:rsid w:val="004D4057"/>
    <w:rsid w:val="004D4196"/>
    <w:rsid w:val="004D41A6"/>
    <w:rsid w:val="004D450E"/>
    <w:rsid w:val="004D46D1"/>
    <w:rsid w:val="004D4876"/>
    <w:rsid w:val="004D4E09"/>
    <w:rsid w:val="004D5386"/>
    <w:rsid w:val="004D5417"/>
    <w:rsid w:val="004D5FF1"/>
    <w:rsid w:val="004D63E7"/>
    <w:rsid w:val="004D69FD"/>
    <w:rsid w:val="004D6DC2"/>
    <w:rsid w:val="004D6EAA"/>
    <w:rsid w:val="004D6FD2"/>
    <w:rsid w:val="004D7254"/>
    <w:rsid w:val="004D7393"/>
    <w:rsid w:val="004E09D6"/>
    <w:rsid w:val="004E0BCE"/>
    <w:rsid w:val="004E0D04"/>
    <w:rsid w:val="004E0EDE"/>
    <w:rsid w:val="004E128E"/>
    <w:rsid w:val="004E1310"/>
    <w:rsid w:val="004E139D"/>
    <w:rsid w:val="004E1E77"/>
    <w:rsid w:val="004E27DB"/>
    <w:rsid w:val="004E2AC1"/>
    <w:rsid w:val="004E2F47"/>
    <w:rsid w:val="004E2FE9"/>
    <w:rsid w:val="004E301A"/>
    <w:rsid w:val="004E3093"/>
    <w:rsid w:val="004E405A"/>
    <w:rsid w:val="004E47CB"/>
    <w:rsid w:val="004E50D6"/>
    <w:rsid w:val="004E535C"/>
    <w:rsid w:val="004E5CB9"/>
    <w:rsid w:val="004E69C1"/>
    <w:rsid w:val="004E6D1C"/>
    <w:rsid w:val="004E6DA5"/>
    <w:rsid w:val="004E6FC7"/>
    <w:rsid w:val="004E71EA"/>
    <w:rsid w:val="004E7AD3"/>
    <w:rsid w:val="004F1001"/>
    <w:rsid w:val="004F1409"/>
    <w:rsid w:val="004F176F"/>
    <w:rsid w:val="004F1C31"/>
    <w:rsid w:val="004F2055"/>
    <w:rsid w:val="004F3521"/>
    <w:rsid w:val="004F3642"/>
    <w:rsid w:val="004F44C1"/>
    <w:rsid w:val="004F515E"/>
    <w:rsid w:val="004F69BB"/>
    <w:rsid w:val="004F6B13"/>
    <w:rsid w:val="004F74A0"/>
    <w:rsid w:val="004F74EB"/>
    <w:rsid w:val="004F7506"/>
    <w:rsid w:val="004F771E"/>
    <w:rsid w:val="004F77A3"/>
    <w:rsid w:val="004F7BF2"/>
    <w:rsid w:val="00500E9E"/>
    <w:rsid w:val="0050164E"/>
    <w:rsid w:val="00501C5C"/>
    <w:rsid w:val="00501F46"/>
    <w:rsid w:val="005022BB"/>
    <w:rsid w:val="0050243A"/>
    <w:rsid w:val="005028E6"/>
    <w:rsid w:val="00502BD6"/>
    <w:rsid w:val="00502E40"/>
    <w:rsid w:val="005040A9"/>
    <w:rsid w:val="00504432"/>
    <w:rsid w:val="005046B0"/>
    <w:rsid w:val="00504994"/>
    <w:rsid w:val="00504B57"/>
    <w:rsid w:val="00504F98"/>
    <w:rsid w:val="00505054"/>
    <w:rsid w:val="00505261"/>
    <w:rsid w:val="005053ED"/>
    <w:rsid w:val="00505DE2"/>
    <w:rsid w:val="0050611C"/>
    <w:rsid w:val="0050638E"/>
    <w:rsid w:val="005063F2"/>
    <w:rsid w:val="00506706"/>
    <w:rsid w:val="00507407"/>
    <w:rsid w:val="00510653"/>
    <w:rsid w:val="005109C3"/>
    <w:rsid w:val="00510F1C"/>
    <w:rsid w:val="00510FD0"/>
    <w:rsid w:val="00511A47"/>
    <w:rsid w:val="00512194"/>
    <w:rsid w:val="0051247C"/>
    <w:rsid w:val="00512627"/>
    <w:rsid w:val="0051283F"/>
    <w:rsid w:val="005128FF"/>
    <w:rsid w:val="00512E27"/>
    <w:rsid w:val="0051336A"/>
    <w:rsid w:val="00513D3B"/>
    <w:rsid w:val="0051468B"/>
    <w:rsid w:val="0051489F"/>
    <w:rsid w:val="005148FC"/>
    <w:rsid w:val="00514DE4"/>
    <w:rsid w:val="0051548E"/>
    <w:rsid w:val="005154A7"/>
    <w:rsid w:val="00515635"/>
    <w:rsid w:val="00515DFF"/>
    <w:rsid w:val="00516818"/>
    <w:rsid w:val="00516D31"/>
    <w:rsid w:val="00516E9A"/>
    <w:rsid w:val="00520535"/>
    <w:rsid w:val="00520AF5"/>
    <w:rsid w:val="00520D86"/>
    <w:rsid w:val="00520F24"/>
    <w:rsid w:val="0052161F"/>
    <w:rsid w:val="00522109"/>
    <w:rsid w:val="00522331"/>
    <w:rsid w:val="00522338"/>
    <w:rsid w:val="00522C12"/>
    <w:rsid w:val="00522D5A"/>
    <w:rsid w:val="00522F30"/>
    <w:rsid w:val="005232D2"/>
    <w:rsid w:val="005236E9"/>
    <w:rsid w:val="005239A2"/>
    <w:rsid w:val="00523C2B"/>
    <w:rsid w:val="00524ADB"/>
    <w:rsid w:val="00524DA6"/>
    <w:rsid w:val="005256F4"/>
    <w:rsid w:val="00525B3F"/>
    <w:rsid w:val="00525D7D"/>
    <w:rsid w:val="00526B20"/>
    <w:rsid w:val="005274E1"/>
    <w:rsid w:val="0052779B"/>
    <w:rsid w:val="00530CBB"/>
    <w:rsid w:val="005310BC"/>
    <w:rsid w:val="00531211"/>
    <w:rsid w:val="00531515"/>
    <w:rsid w:val="00531610"/>
    <w:rsid w:val="00531A4B"/>
    <w:rsid w:val="00532443"/>
    <w:rsid w:val="005327BA"/>
    <w:rsid w:val="00532869"/>
    <w:rsid w:val="005330B2"/>
    <w:rsid w:val="005330BA"/>
    <w:rsid w:val="0053376E"/>
    <w:rsid w:val="00533950"/>
    <w:rsid w:val="0053412D"/>
    <w:rsid w:val="005342A8"/>
    <w:rsid w:val="0053432B"/>
    <w:rsid w:val="0053440E"/>
    <w:rsid w:val="005345C0"/>
    <w:rsid w:val="00534EF5"/>
    <w:rsid w:val="005363A4"/>
    <w:rsid w:val="00536435"/>
    <w:rsid w:val="00536A4E"/>
    <w:rsid w:val="00537163"/>
    <w:rsid w:val="00537B1F"/>
    <w:rsid w:val="00537B56"/>
    <w:rsid w:val="005404E3"/>
    <w:rsid w:val="00540A28"/>
    <w:rsid w:val="00540C3A"/>
    <w:rsid w:val="0054173D"/>
    <w:rsid w:val="00541AA3"/>
    <w:rsid w:val="00541DD3"/>
    <w:rsid w:val="005424F5"/>
    <w:rsid w:val="0054272F"/>
    <w:rsid w:val="005433CC"/>
    <w:rsid w:val="00543508"/>
    <w:rsid w:val="00543BE2"/>
    <w:rsid w:val="00543C9E"/>
    <w:rsid w:val="00544FF7"/>
    <w:rsid w:val="0054512D"/>
    <w:rsid w:val="005453BE"/>
    <w:rsid w:val="00545AB7"/>
    <w:rsid w:val="00545E47"/>
    <w:rsid w:val="00546163"/>
    <w:rsid w:val="0054628C"/>
    <w:rsid w:val="00546857"/>
    <w:rsid w:val="005468B0"/>
    <w:rsid w:val="005472B4"/>
    <w:rsid w:val="005475EA"/>
    <w:rsid w:val="00547D64"/>
    <w:rsid w:val="00550226"/>
    <w:rsid w:val="00550A09"/>
    <w:rsid w:val="00550C9B"/>
    <w:rsid w:val="00551122"/>
    <w:rsid w:val="005514DE"/>
    <w:rsid w:val="005517C1"/>
    <w:rsid w:val="00551FAE"/>
    <w:rsid w:val="005526D6"/>
    <w:rsid w:val="005529A8"/>
    <w:rsid w:val="005529E4"/>
    <w:rsid w:val="00552E12"/>
    <w:rsid w:val="00553305"/>
    <w:rsid w:val="005534BE"/>
    <w:rsid w:val="0055377A"/>
    <w:rsid w:val="00553AB7"/>
    <w:rsid w:val="00553D84"/>
    <w:rsid w:val="00554256"/>
    <w:rsid w:val="005545AE"/>
    <w:rsid w:val="00554663"/>
    <w:rsid w:val="005554CC"/>
    <w:rsid w:val="00555592"/>
    <w:rsid w:val="0055598E"/>
    <w:rsid w:val="00555BA1"/>
    <w:rsid w:val="00556278"/>
    <w:rsid w:val="005566DB"/>
    <w:rsid w:val="00556894"/>
    <w:rsid w:val="00556E4D"/>
    <w:rsid w:val="00557869"/>
    <w:rsid w:val="00560145"/>
    <w:rsid w:val="005605CF"/>
    <w:rsid w:val="0056065D"/>
    <w:rsid w:val="00560FCF"/>
    <w:rsid w:val="005614F0"/>
    <w:rsid w:val="00561A69"/>
    <w:rsid w:val="00561F32"/>
    <w:rsid w:val="00561FB6"/>
    <w:rsid w:val="005625CA"/>
    <w:rsid w:val="005629F9"/>
    <w:rsid w:val="00562B2C"/>
    <w:rsid w:val="00562D30"/>
    <w:rsid w:val="00562E4C"/>
    <w:rsid w:val="0056345C"/>
    <w:rsid w:val="00563890"/>
    <w:rsid w:val="00565166"/>
    <w:rsid w:val="00565183"/>
    <w:rsid w:val="00565199"/>
    <w:rsid w:val="0056542E"/>
    <w:rsid w:val="00565B38"/>
    <w:rsid w:val="0056647C"/>
    <w:rsid w:val="005669F9"/>
    <w:rsid w:val="00566AEB"/>
    <w:rsid w:val="00566CB0"/>
    <w:rsid w:val="00567FFE"/>
    <w:rsid w:val="00570026"/>
    <w:rsid w:val="00570030"/>
    <w:rsid w:val="0057025E"/>
    <w:rsid w:val="00571952"/>
    <w:rsid w:val="00572231"/>
    <w:rsid w:val="00572411"/>
    <w:rsid w:val="00572D9F"/>
    <w:rsid w:val="00573359"/>
    <w:rsid w:val="005737B5"/>
    <w:rsid w:val="00573E31"/>
    <w:rsid w:val="00574233"/>
    <w:rsid w:val="0057427B"/>
    <w:rsid w:val="005746BE"/>
    <w:rsid w:val="0057553C"/>
    <w:rsid w:val="00575816"/>
    <w:rsid w:val="00575E78"/>
    <w:rsid w:val="005769E1"/>
    <w:rsid w:val="005770EE"/>
    <w:rsid w:val="00577B68"/>
    <w:rsid w:val="00577C1A"/>
    <w:rsid w:val="00577E7E"/>
    <w:rsid w:val="00577FDF"/>
    <w:rsid w:val="00580291"/>
    <w:rsid w:val="00581844"/>
    <w:rsid w:val="00581848"/>
    <w:rsid w:val="0058250A"/>
    <w:rsid w:val="00582768"/>
    <w:rsid w:val="00582981"/>
    <w:rsid w:val="005829C1"/>
    <w:rsid w:val="00582BE7"/>
    <w:rsid w:val="00583527"/>
    <w:rsid w:val="00583D4D"/>
    <w:rsid w:val="00583E02"/>
    <w:rsid w:val="0058440A"/>
    <w:rsid w:val="0058472A"/>
    <w:rsid w:val="005850F6"/>
    <w:rsid w:val="005855E7"/>
    <w:rsid w:val="00585606"/>
    <w:rsid w:val="00585686"/>
    <w:rsid w:val="005866B9"/>
    <w:rsid w:val="00586A09"/>
    <w:rsid w:val="00587339"/>
    <w:rsid w:val="005902B5"/>
    <w:rsid w:val="005902BB"/>
    <w:rsid w:val="00591450"/>
    <w:rsid w:val="00591B2C"/>
    <w:rsid w:val="00591F8F"/>
    <w:rsid w:val="00594115"/>
    <w:rsid w:val="005944DB"/>
    <w:rsid w:val="00594929"/>
    <w:rsid w:val="0059499F"/>
    <w:rsid w:val="00594B4F"/>
    <w:rsid w:val="00594C0B"/>
    <w:rsid w:val="00595609"/>
    <w:rsid w:val="00595C38"/>
    <w:rsid w:val="00595DAD"/>
    <w:rsid w:val="00595E2A"/>
    <w:rsid w:val="0059689F"/>
    <w:rsid w:val="00596B03"/>
    <w:rsid w:val="00596E41"/>
    <w:rsid w:val="00597117"/>
    <w:rsid w:val="00597222"/>
    <w:rsid w:val="00597451"/>
    <w:rsid w:val="00597C66"/>
    <w:rsid w:val="00597DE7"/>
    <w:rsid w:val="005A0A0D"/>
    <w:rsid w:val="005A1387"/>
    <w:rsid w:val="005A1AB3"/>
    <w:rsid w:val="005A2272"/>
    <w:rsid w:val="005A22A6"/>
    <w:rsid w:val="005A30A5"/>
    <w:rsid w:val="005A3225"/>
    <w:rsid w:val="005A322B"/>
    <w:rsid w:val="005A32D9"/>
    <w:rsid w:val="005A3A30"/>
    <w:rsid w:val="005A400B"/>
    <w:rsid w:val="005A45CD"/>
    <w:rsid w:val="005A46BF"/>
    <w:rsid w:val="005A4791"/>
    <w:rsid w:val="005A48D7"/>
    <w:rsid w:val="005A4939"/>
    <w:rsid w:val="005A4C4E"/>
    <w:rsid w:val="005A5882"/>
    <w:rsid w:val="005A5E33"/>
    <w:rsid w:val="005A6C4C"/>
    <w:rsid w:val="005A6DA9"/>
    <w:rsid w:val="005A6FDA"/>
    <w:rsid w:val="005A7807"/>
    <w:rsid w:val="005A7DDC"/>
    <w:rsid w:val="005B01F0"/>
    <w:rsid w:val="005B0356"/>
    <w:rsid w:val="005B049F"/>
    <w:rsid w:val="005B0A79"/>
    <w:rsid w:val="005B109D"/>
    <w:rsid w:val="005B10E4"/>
    <w:rsid w:val="005B1324"/>
    <w:rsid w:val="005B1870"/>
    <w:rsid w:val="005B1B2B"/>
    <w:rsid w:val="005B2047"/>
    <w:rsid w:val="005B21B6"/>
    <w:rsid w:val="005B2497"/>
    <w:rsid w:val="005B2582"/>
    <w:rsid w:val="005B2594"/>
    <w:rsid w:val="005B2A9A"/>
    <w:rsid w:val="005B2AD8"/>
    <w:rsid w:val="005B3087"/>
    <w:rsid w:val="005B3D5A"/>
    <w:rsid w:val="005B4428"/>
    <w:rsid w:val="005B47B5"/>
    <w:rsid w:val="005B4E8F"/>
    <w:rsid w:val="005B53E8"/>
    <w:rsid w:val="005B56B9"/>
    <w:rsid w:val="005B6697"/>
    <w:rsid w:val="005B6A56"/>
    <w:rsid w:val="005B7731"/>
    <w:rsid w:val="005B77EC"/>
    <w:rsid w:val="005B7D55"/>
    <w:rsid w:val="005B7E2C"/>
    <w:rsid w:val="005C0083"/>
    <w:rsid w:val="005C07F5"/>
    <w:rsid w:val="005C09C7"/>
    <w:rsid w:val="005C0F05"/>
    <w:rsid w:val="005C1131"/>
    <w:rsid w:val="005C1249"/>
    <w:rsid w:val="005C1376"/>
    <w:rsid w:val="005C1BEC"/>
    <w:rsid w:val="005C1F19"/>
    <w:rsid w:val="005C2382"/>
    <w:rsid w:val="005C245D"/>
    <w:rsid w:val="005C2A33"/>
    <w:rsid w:val="005C2E32"/>
    <w:rsid w:val="005C389E"/>
    <w:rsid w:val="005C39CF"/>
    <w:rsid w:val="005C3A4F"/>
    <w:rsid w:val="005C49E6"/>
    <w:rsid w:val="005C4BF1"/>
    <w:rsid w:val="005C4DE1"/>
    <w:rsid w:val="005C547C"/>
    <w:rsid w:val="005C54B7"/>
    <w:rsid w:val="005C55C3"/>
    <w:rsid w:val="005C566E"/>
    <w:rsid w:val="005C5DFF"/>
    <w:rsid w:val="005C5EA8"/>
    <w:rsid w:val="005C6473"/>
    <w:rsid w:val="005C66D9"/>
    <w:rsid w:val="005C68C5"/>
    <w:rsid w:val="005C698C"/>
    <w:rsid w:val="005C6F1F"/>
    <w:rsid w:val="005C79F0"/>
    <w:rsid w:val="005D0A4F"/>
    <w:rsid w:val="005D1CAC"/>
    <w:rsid w:val="005D2185"/>
    <w:rsid w:val="005D3AC2"/>
    <w:rsid w:val="005D42DE"/>
    <w:rsid w:val="005D4F7C"/>
    <w:rsid w:val="005D51AC"/>
    <w:rsid w:val="005D57E1"/>
    <w:rsid w:val="005D5BE6"/>
    <w:rsid w:val="005D5C41"/>
    <w:rsid w:val="005D5E81"/>
    <w:rsid w:val="005D6137"/>
    <w:rsid w:val="005D6300"/>
    <w:rsid w:val="005D64F8"/>
    <w:rsid w:val="005D6987"/>
    <w:rsid w:val="005D76AC"/>
    <w:rsid w:val="005E0DE0"/>
    <w:rsid w:val="005E1BF5"/>
    <w:rsid w:val="005E1D65"/>
    <w:rsid w:val="005E1F9B"/>
    <w:rsid w:val="005E27E8"/>
    <w:rsid w:val="005E296B"/>
    <w:rsid w:val="005E321A"/>
    <w:rsid w:val="005E3351"/>
    <w:rsid w:val="005E349A"/>
    <w:rsid w:val="005E3567"/>
    <w:rsid w:val="005E383B"/>
    <w:rsid w:val="005E390E"/>
    <w:rsid w:val="005E462E"/>
    <w:rsid w:val="005E4C08"/>
    <w:rsid w:val="005E574C"/>
    <w:rsid w:val="005E57E8"/>
    <w:rsid w:val="005E5DAF"/>
    <w:rsid w:val="005E6F7D"/>
    <w:rsid w:val="005E7061"/>
    <w:rsid w:val="005F016A"/>
    <w:rsid w:val="005F0989"/>
    <w:rsid w:val="005F10A8"/>
    <w:rsid w:val="005F116F"/>
    <w:rsid w:val="005F1997"/>
    <w:rsid w:val="005F1A45"/>
    <w:rsid w:val="005F1E36"/>
    <w:rsid w:val="005F21C3"/>
    <w:rsid w:val="005F27F2"/>
    <w:rsid w:val="005F2B7D"/>
    <w:rsid w:val="005F2D33"/>
    <w:rsid w:val="005F2E71"/>
    <w:rsid w:val="005F3665"/>
    <w:rsid w:val="005F3DAC"/>
    <w:rsid w:val="005F4080"/>
    <w:rsid w:val="005F5501"/>
    <w:rsid w:val="005F5581"/>
    <w:rsid w:val="005F5D63"/>
    <w:rsid w:val="005F61C4"/>
    <w:rsid w:val="005F61F7"/>
    <w:rsid w:val="005F631A"/>
    <w:rsid w:val="005F6424"/>
    <w:rsid w:val="005F6514"/>
    <w:rsid w:val="005F6ECE"/>
    <w:rsid w:val="005F6F3A"/>
    <w:rsid w:val="005F73E5"/>
    <w:rsid w:val="005F7698"/>
    <w:rsid w:val="005F7978"/>
    <w:rsid w:val="005F7BF7"/>
    <w:rsid w:val="005F7DB4"/>
    <w:rsid w:val="006001CA"/>
    <w:rsid w:val="00600278"/>
    <w:rsid w:val="00600B4B"/>
    <w:rsid w:val="00600B79"/>
    <w:rsid w:val="00600D40"/>
    <w:rsid w:val="00601C88"/>
    <w:rsid w:val="00602268"/>
    <w:rsid w:val="00602435"/>
    <w:rsid w:val="00602483"/>
    <w:rsid w:val="00602779"/>
    <w:rsid w:val="006033D5"/>
    <w:rsid w:val="00603D28"/>
    <w:rsid w:val="00603DFB"/>
    <w:rsid w:val="006040F0"/>
    <w:rsid w:val="00604235"/>
    <w:rsid w:val="00604524"/>
    <w:rsid w:val="00604894"/>
    <w:rsid w:val="00604BB0"/>
    <w:rsid w:val="00604DFE"/>
    <w:rsid w:val="006053B0"/>
    <w:rsid w:val="006058F9"/>
    <w:rsid w:val="00606217"/>
    <w:rsid w:val="0060775C"/>
    <w:rsid w:val="006078D5"/>
    <w:rsid w:val="00607E0A"/>
    <w:rsid w:val="0061005D"/>
    <w:rsid w:val="006102D8"/>
    <w:rsid w:val="006107BA"/>
    <w:rsid w:val="0061098C"/>
    <w:rsid w:val="00610BE4"/>
    <w:rsid w:val="00610C3A"/>
    <w:rsid w:val="00610F1A"/>
    <w:rsid w:val="00610F4A"/>
    <w:rsid w:val="00611063"/>
    <w:rsid w:val="00611A2B"/>
    <w:rsid w:val="00611B92"/>
    <w:rsid w:val="0061281C"/>
    <w:rsid w:val="00612C26"/>
    <w:rsid w:val="00612C8C"/>
    <w:rsid w:val="00612E4A"/>
    <w:rsid w:val="006135E9"/>
    <w:rsid w:val="00614593"/>
    <w:rsid w:val="006146E6"/>
    <w:rsid w:val="00614EA4"/>
    <w:rsid w:val="00615982"/>
    <w:rsid w:val="00615E5D"/>
    <w:rsid w:val="00616425"/>
    <w:rsid w:val="0061647A"/>
    <w:rsid w:val="006170CA"/>
    <w:rsid w:val="00617150"/>
    <w:rsid w:val="0061748F"/>
    <w:rsid w:val="006176A2"/>
    <w:rsid w:val="00620313"/>
    <w:rsid w:val="0062038E"/>
    <w:rsid w:val="006206BF"/>
    <w:rsid w:val="00620BC2"/>
    <w:rsid w:val="006210D0"/>
    <w:rsid w:val="006212CD"/>
    <w:rsid w:val="00621659"/>
    <w:rsid w:val="00621E0A"/>
    <w:rsid w:val="006223A8"/>
    <w:rsid w:val="006228F9"/>
    <w:rsid w:val="00622F4C"/>
    <w:rsid w:val="00623993"/>
    <w:rsid w:val="006242E6"/>
    <w:rsid w:val="00624518"/>
    <w:rsid w:val="00624599"/>
    <w:rsid w:val="0062461E"/>
    <w:rsid w:val="00624803"/>
    <w:rsid w:val="00624F3A"/>
    <w:rsid w:val="006250F6"/>
    <w:rsid w:val="006256A4"/>
    <w:rsid w:val="00626663"/>
    <w:rsid w:val="00626EFB"/>
    <w:rsid w:val="00626FBE"/>
    <w:rsid w:val="00627DBB"/>
    <w:rsid w:val="00627E03"/>
    <w:rsid w:val="00627E35"/>
    <w:rsid w:val="006308B1"/>
    <w:rsid w:val="006310C9"/>
    <w:rsid w:val="0063160A"/>
    <w:rsid w:val="006316FC"/>
    <w:rsid w:val="006319DB"/>
    <w:rsid w:val="00631BDA"/>
    <w:rsid w:val="00632190"/>
    <w:rsid w:val="00632853"/>
    <w:rsid w:val="00632A56"/>
    <w:rsid w:val="00632BFF"/>
    <w:rsid w:val="00632F89"/>
    <w:rsid w:val="00633261"/>
    <w:rsid w:val="00633262"/>
    <w:rsid w:val="00633DD3"/>
    <w:rsid w:val="0063403D"/>
    <w:rsid w:val="00634D38"/>
    <w:rsid w:val="00635014"/>
    <w:rsid w:val="0063528F"/>
    <w:rsid w:val="00635A68"/>
    <w:rsid w:val="00635CA1"/>
    <w:rsid w:val="00635E96"/>
    <w:rsid w:val="00636888"/>
    <w:rsid w:val="006374BB"/>
    <w:rsid w:val="00637FF6"/>
    <w:rsid w:val="0064040E"/>
    <w:rsid w:val="00640573"/>
    <w:rsid w:val="0064067C"/>
    <w:rsid w:val="00640C87"/>
    <w:rsid w:val="0064126E"/>
    <w:rsid w:val="006412E1"/>
    <w:rsid w:val="00641ADC"/>
    <w:rsid w:val="00641DD6"/>
    <w:rsid w:val="00642115"/>
    <w:rsid w:val="00643A06"/>
    <w:rsid w:val="00643CEA"/>
    <w:rsid w:val="00644F78"/>
    <w:rsid w:val="00644FAF"/>
    <w:rsid w:val="00645309"/>
    <w:rsid w:val="006454EF"/>
    <w:rsid w:val="00645590"/>
    <w:rsid w:val="00645645"/>
    <w:rsid w:val="00645805"/>
    <w:rsid w:val="00645B4A"/>
    <w:rsid w:val="00645CC3"/>
    <w:rsid w:val="00645F8D"/>
    <w:rsid w:val="006460B8"/>
    <w:rsid w:val="006460C8"/>
    <w:rsid w:val="0064629D"/>
    <w:rsid w:val="006468FB"/>
    <w:rsid w:val="00646C1A"/>
    <w:rsid w:val="00646E63"/>
    <w:rsid w:val="00647484"/>
    <w:rsid w:val="00647AC6"/>
    <w:rsid w:val="0065045B"/>
    <w:rsid w:val="00650D7B"/>
    <w:rsid w:val="00650F94"/>
    <w:rsid w:val="00651006"/>
    <w:rsid w:val="006517CE"/>
    <w:rsid w:val="00651A8D"/>
    <w:rsid w:val="00651D0D"/>
    <w:rsid w:val="006530A0"/>
    <w:rsid w:val="006530AB"/>
    <w:rsid w:val="00654D44"/>
    <w:rsid w:val="00655751"/>
    <w:rsid w:val="00655F0C"/>
    <w:rsid w:val="0065631C"/>
    <w:rsid w:val="00656612"/>
    <w:rsid w:val="006567E7"/>
    <w:rsid w:val="00657AD2"/>
    <w:rsid w:val="006600CE"/>
    <w:rsid w:val="00660120"/>
    <w:rsid w:val="00660B0F"/>
    <w:rsid w:val="006612C7"/>
    <w:rsid w:val="0066195F"/>
    <w:rsid w:val="00661AED"/>
    <w:rsid w:val="00662159"/>
    <w:rsid w:val="00662262"/>
    <w:rsid w:val="00662778"/>
    <w:rsid w:val="00662AA2"/>
    <w:rsid w:val="00662ADE"/>
    <w:rsid w:val="00663522"/>
    <w:rsid w:val="0066360D"/>
    <w:rsid w:val="00663885"/>
    <w:rsid w:val="006642A6"/>
    <w:rsid w:val="006642D0"/>
    <w:rsid w:val="006642E5"/>
    <w:rsid w:val="006643E1"/>
    <w:rsid w:val="006649F1"/>
    <w:rsid w:val="00664A6B"/>
    <w:rsid w:val="00664A74"/>
    <w:rsid w:val="00664F7C"/>
    <w:rsid w:val="00665284"/>
    <w:rsid w:val="006652BF"/>
    <w:rsid w:val="006653A9"/>
    <w:rsid w:val="006653AE"/>
    <w:rsid w:val="006653C8"/>
    <w:rsid w:val="00665B36"/>
    <w:rsid w:val="006660FA"/>
    <w:rsid w:val="00666E3C"/>
    <w:rsid w:val="00666FBD"/>
    <w:rsid w:val="00667108"/>
    <w:rsid w:val="0066752B"/>
    <w:rsid w:val="00667605"/>
    <w:rsid w:val="0066782A"/>
    <w:rsid w:val="00670419"/>
    <w:rsid w:val="0067078D"/>
    <w:rsid w:val="0067085B"/>
    <w:rsid w:val="00670EDB"/>
    <w:rsid w:val="00671585"/>
    <w:rsid w:val="006719A7"/>
    <w:rsid w:val="00671D16"/>
    <w:rsid w:val="00671D95"/>
    <w:rsid w:val="006725B6"/>
    <w:rsid w:val="0067260E"/>
    <w:rsid w:val="006726CF"/>
    <w:rsid w:val="0067278E"/>
    <w:rsid w:val="006727FD"/>
    <w:rsid w:val="00672B8B"/>
    <w:rsid w:val="00672EF6"/>
    <w:rsid w:val="00672FCB"/>
    <w:rsid w:val="006737BB"/>
    <w:rsid w:val="006746A4"/>
    <w:rsid w:val="006754E2"/>
    <w:rsid w:val="00675616"/>
    <w:rsid w:val="00675D4A"/>
    <w:rsid w:val="00676059"/>
    <w:rsid w:val="006760F9"/>
    <w:rsid w:val="006761DB"/>
    <w:rsid w:val="0067624A"/>
    <w:rsid w:val="0067636B"/>
    <w:rsid w:val="00676701"/>
    <w:rsid w:val="00676BD3"/>
    <w:rsid w:val="00676EA2"/>
    <w:rsid w:val="00676F43"/>
    <w:rsid w:val="006772FA"/>
    <w:rsid w:val="006774D2"/>
    <w:rsid w:val="00677D55"/>
    <w:rsid w:val="00677F8B"/>
    <w:rsid w:val="00680097"/>
    <w:rsid w:val="006809F2"/>
    <w:rsid w:val="00680B87"/>
    <w:rsid w:val="006816CD"/>
    <w:rsid w:val="006817B2"/>
    <w:rsid w:val="00681876"/>
    <w:rsid w:val="00681AF8"/>
    <w:rsid w:val="00681C23"/>
    <w:rsid w:val="00681E98"/>
    <w:rsid w:val="006829AF"/>
    <w:rsid w:val="00682EAE"/>
    <w:rsid w:val="00682F22"/>
    <w:rsid w:val="006838E9"/>
    <w:rsid w:val="00683B00"/>
    <w:rsid w:val="00683B3A"/>
    <w:rsid w:val="00683E1B"/>
    <w:rsid w:val="0068490D"/>
    <w:rsid w:val="00684CBE"/>
    <w:rsid w:val="0068591D"/>
    <w:rsid w:val="006859A5"/>
    <w:rsid w:val="00685CF9"/>
    <w:rsid w:val="00685D37"/>
    <w:rsid w:val="006867E2"/>
    <w:rsid w:val="0068698E"/>
    <w:rsid w:val="00686AAF"/>
    <w:rsid w:val="00687297"/>
    <w:rsid w:val="0068731A"/>
    <w:rsid w:val="00691119"/>
    <w:rsid w:val="006912EE"/>
    <w:rsid w:val="00691591"/>
    <w:rsid w:val="006915BD"/>
    <w:rsid w:val="0069179C"/>
    <w:rsid w:val="00691A52"/>
    <w:rsid w:val="00691ED1"/>
    <w:rsid w:val="006924CD"/>
    <w:rsid w:val="00692923"/>
    <w:rsid w:val="00692B7E"/>
    <w:rsid w:val="006930A8"/>
    <w:rsid w:val="00693E6A"/>
    <w:rsid w:val="00693EE0"/>
    <w:rsid w:val="0069446C"/>
    <w:rsid w:val="00694B1A"/>
    <w:rsid w:val="0069511E"/>
    <w:rsid w:val="00695132"/>
    <w:rsid w:val="0069646F"/>
    <w:rsid w:val="006967AC"/>
    <w:rsid w:val="006967BB"/>
    <w:rsid w:val="006976AB"/>
    <w:rsid w:val="00697878"/>
    <w:rsid w:val="006A0663"/>
    <w:rsid w:val="006A0B29"/>
    <w:rsid w:val="006A1057"/>
    <w:rsid w:val="006A10E6"/>
    <w:rsid w:val="006A1118"/>
    <w:rsid w:val="006A12AE"/>
    <w:rsid w:val="006A13FF"/>
    <w:rsid w:val="006A2087"/>
    <w:rsid w:val="006A23D2"/>
    <w:rsid w:val="006A2447"/>
    <w:rsid w:val="006A2C2D"/>
    <w:rsid w:val="006A3699"/>
    <w:rsid w:val="006A3A9A"/>
    <w:rsid w:val="006A3B4E"/>
    <w:rsid w:val="006A3D2C"/>
    <w:rsid w:val="006A530C"/>
    <w:rsid w:val="006A6632"/>
    <w:rsid w:val="006A7595"/>
    <w:rsid w:val="006A789C"/>
    <w:rsid w:val="006B0791"/>
    <w:rsid w:val="006B09BB"/>
    <w:rsid w:val="006B0ED1"/>
    <w:rsid w:val="006B1278"/>
    <w:rsid w:val="006B12CE"/>
    <w:rsid w:val="006B1710"/>
    <w:rsid w:val="006B19ED"/>
    <w:rsid w:val="006B1D34"/>
    <w:rsid w:val="006B1E72"/>
    <w:rsid w:val="006B1F1C"/>
    <w:rsid w:val="006B2657"/>
    <w:rsid w:val="006B28DD"/>
    <w:rsid w:val="006B2AFB"/>
    <w:rsid w:val="006B30A8"/>
    <w:rsid w:val="006B3639"/>
    <w:rsid w:val="006B3BD6"/>
    <w:rsid w:val="006B3E46"/>
    <w:rsid w:val="006B4294"/>
    <w:rsid w:val="006B4A1B"/>
    <w:rsid w:val="006B4C81"/>
    <w:rsid w:val="006B596C"/>
    <w:rsid w:val="006B61A1"/>
    <w:rsid w:val="006B63DA"/>
    <w:rsid w:val="006B6601"/>
    <w:rsid w:val="006B68FD"/>
    <w:rsid w:val="006B6904"/>
    <w:rsid w:val="006B6E9B"/>
    <w:rsid w:val="006B6FB8"/>
    <w:rsid w:val="006B7272"/>
    <w:rsid w:val="006B72E9"/>
    <w:rsid w:val="006B73DD"/>
    <w:rsid w:val="006B7F34"/>
    <w:rsid w:val="006B7F3D"/>
    <w:rsid w:val="006C01AE"/>
    <w:rsid w:val="006C0225"/>
    <w:rsid w:val="006C0426"/>
    <w:rsid w:val="006C09A1"/>
    <w:rsid w:val="006C13CB"/>
    <w:rsid w:val="006C14EA"/>
    <w:rsid w:val="006C18E6"/>
    <w:rsid w:val="006C19C7"/>
    <w:rsid w:val="006C1DEB"/>
    <w:rsid w:val="006C2124"/>
    <w:rsid w:val="006C2628"/>
    <w:rsid w:val="006C3D1B"/>
    <w:rsid w:val="006C444F"/>
    <w:rsid w:val="006C4750"/>
    <w:rsid w:val="006C48F7"/>
    <w:rsid w:val="006C4982"/>
    <w:rsid w:val="006C5134"/>
    <w:rsid w:val="006C5D8B"/>
    <w:rsid w:val="006C6EA2"/>
    <w:rsid w:val="006C7331"/>
    <w:rsid w:val="006C7530"/>
    <w:rsid w:val="006C7E3B"/>
    <w:rsid w:val="006D020A"/>
    <w:rsid w:val="006D08BB"/>
    <w:rsid w:val="006D1FAA"/>
    <w:rsid w:val="006D213D"/>
    <w:rsid w:val="006D32BB"/>
    <w:rsid w:val="006D353A"/>
    <w:rsid w:val="006D3DCE"/>
    <w:rsid w:val="006D3FD7"/>
    <w:rsid w:val="006D40EC"/>
    <w:rsid w:val="006D41D9"/>
    <w:rsid w:val="006D487A"/>
    <w:rsid w:val="006D540E"/>
    <w:rsid w:val="006D5563"/>
    <w:rsid w:val="006D57A0"/>
    <w:rsid w:val="006D5908"/>
    <w:rsid w:val="006D5D99"/>
    <w:rsid w:val="006D6384"/>
    <w:rsid w:val="006D6617"/>
    <w:rsid w:val="006D66D8"/>
    <w:rsid w:val="006D6CE5"/>
    <w:rsid w:val="006D6FA2"/>
    <w:rsid w:val="006D706F"/>
    <w:rsid w:val="006D7A57"/>
    <w:rsid w:val="006E00CA"/>
    <w:rsid w:val="006E0568"/>
    <w:rsid w:val="006E0D31"/>
    <w:rsid w:val="006E1855"/>
    <w:rsid w:val="006E18AF"/>
    <w:rsid w:val="006E1C14"/>
    <w:rsid w:val="006E2063"/>
    <w:rsid w:val="006E2901"/>
    <w:rsid w:val="006E2D95"/>
    <w:rsid w:val="006E2FF7"/>
    <w:rsid w:val="006E3153"/>
    <w:rsid w:val="006E3BF0"/>
    <w:rsid w:val="006E4A15"/>
    <w:rsid w:val="006E54B6"/>
    <w:rsid w:val="006E551A"/>
    <w:rsid w:val="006E61AE"/>
    <w:rsid w:val="006E6E29"/>
    <w:rsid w:val="006E7C17"/>
    <w:rsid w:val="006E7F39"/>
    <w:rsid w:val="006F0089"/>
    <w:rsid w:val="006F00C2"/>
    <w:rsid w:val="006F012D"/>
    <w:rsid w:val="006F058E"/>
    <w:rsid w:val="006F05E0"/>
    <w:rsid w:val="006F0BA7"/>
    <w:rsid w:val="006F103D"/>
    <w:rsid w:val="006F1144"/>
    <w:rsid w:val="006F1327"/>
    <w:rsid w:val="006F1367"/>
    <w:rsid w:val="006F19A3"/>
    <w:rsid w:val="006F1BC7"/>
    <w:rsid w:val="006F2101"/>
    <w:rsid w:val="006F2A06"/>
    <w:rsid w:val="006F31FA"/>
    <w:rsid w:val="006F3D19"/>
    <w:rsid w:val="006F3F1A"/>
    <w:rsid w:val="006F4308"/>
    <w:rsid w:val="006F450F"/>
    <w:rsid w:val="006F4747"/>
    <w:rsid w:val="006F4901"/>
    <w:rsid w:val="006F4B2D"/>
    <w:rsid w:val="006F6532"/>
    <w:rsid w:val="006F68D5"/>
    <w:rsid w:val="006F7248"/>
    <w:rsid w:val="006F756B"/>
    <w:rsid w:val="006F7736"/>
    <w:rsid w:val="006F7A11"/>
    <w:rsid w:val="006F7FF0"/>
    <w:rsid w:val="007002E0"/>
    <w:rsid w:val="007002FC"/>
    <w:rsid w:val="0070100A"/>
    <w:rsid w:val="0070111A"/>
    <w:rsid w:val="007011C3"/>
    <w:rsid w:val="0070166F"/>
    <w:rsid w:val="00701A59"/>
    <w:rsid w:val="00702815"/>
    <w:rsid w:val="00702CC8"/>
    <w:rsid w:val="00703075"/>
    <w:rsid w:val="00703623"/>
    <w:rsid w:val="00703E23"/>
    <w:rsid w:val="007041E0"/>
    <w:rsid w:val="0070422D"/>
    <w:rsid w:val="00704A8B"/>
    <w:rsid w:val="00704F5A"/>
    <w:rsid w:val="0070501E"/>
    <w:rsid w:val="007063DF"/>
    <w:rsid w:val="00706693"/>
    <w:rsid w:val="00706874"/>
    <w:rsid w:val="00706917"/>
    <w:rsid w:val="00706934"/>
    <w:rsid w:val="00706CC1"/>
    <w:rsid w:val="007077D2"/>
    <w:rsid w:val="00707F22"/>
    <w:rsid w:val="007100D3"/>
    <w:rsid w:val="00710654"/>
    <w:rsid w:val="00710B6F"/>
    <w:rsid w:val="00710C53"/>
    <w:rsid w:val="00710D3F"/>
    <w:rsid w:val="007114DB"/>
    <w:rsid w:val="0071189D"/>
    <w:rsid w:val="00711955"/>
    <w:rsid w:val="00711DB4"/>
    <w:rsid w:val="00712416"/>
    <w:rsid w:val="0071277C"/>
    <w:rsid w:val="0071298C"/>
    <w:rsid w:val="007133C5"/>
    <w:rsid w:val="0071369F"/>
    <w:rsid w:val="007139AB"/>
    <w:rsid w:val="0071464E"/>
    <w:rsid w:val="00714AC3"/>
    <w:rsid w:val="00715011"/>
    <w:rsid w:val="007155D1"/>
    <w:rsid w:val="00715FCA"/>
    <w:rsid w:val="007166CF"/>
    <w:rsid w:val="007168F6"/>
    <w:rsid w:val="00716B05"/>
    <w:rsid w:val="00716E80"/>
    <w:rsid w:val="00717920"/>
    <w:rsid w:val="00717C43"/>
    <w:rsid w:val="0072048E"/>
    <w:rsid w:val="00720738"/>
    <w:rsid w:val="00720A7B"/>
    <w:rsid w:val="00720A8D"/>
    <w:rsid w:val="00721D20"/>
    <w:rsid w:val="007220C5"/>
    <w:rsid w:val="007222DC"/>
    <w:rsid w:val="007224BC"/>
    <w:rsid w:val="0072267A"/>
    <w:rsid w:val="00722798"/>
    <w:rsid w:val="0072282E"/>
    <w:rsid w:val="00722AD1"/>
    <w:rsid w:val="00722E38"/>
    <w:rsid w:val="00722E91"/>
    <w:rsid w:val="00722ED2"/>
    <w:rsid w:val="0072365D"/>
    <w:rsid w:val="007236CD"/>
    <w:rsid w:val="007240FB"/>
    <w:rsid w:val="00724602"/>
    <w:rsid w:val="00724CCD"/>
    <w:rsid w:val="00724DC3"/>
    <w:rsid w:val="007254DA"/>
    <w:rsid w:val="00725613"/>
    <w:rsid w:val="007262E5"/>
    <w:rsid w:val="00726490"/>
    <w:rsid w:val="007268AF"/>
    <w:rsid w:val="0072768E"/>
    <w:rsid w:val="00727C58"/>
    <w:rsid w:val="00727D7B"/>
    <w:rsid w:val="0073044A"/>
    <w:rsid w:val="00730BEC"/>
    <w:rsid w:val="00731143"/>
    <w:rsid w:val="007313FE"/>
    <w:rsid w:val="00731818"/>
    <w:rsid w:val="00731949"/>
    <w:rsid w:val="00731BE4"/>
    <w:rsid w:val="00731C55"/>
    <w:rsid w:val="0073208B"/>
    <w:rsid w:val="007327B6"/>
    <w:rsid w:val="00732F62"/>
    <w:rsid w:val="0073363F"/>
    <w:rsid w:val="007337E3"/>
    <w:rsid w:val="00734BAB"/>
    <w:rsid w:val="007359D3"/>
    <w:rsid w:val="00735BD6"/>
    <w:rsid w:val="0073666A"/>
    <w:rsid w:val="007368EF"/>
    <w:rsid w:val="00736CAB"/>
    <w:rsid w:val="007375B5"/>
    <w:rsid w:val="00737890"/>
    <w:rsid w:val="00737927"/>
    <w:rsid w:val="00737A8D"/>
    <w:rsid w:val="00737B19"/>
    <w:rsid w:val="007401E8"/>
    <w:rsid w:val="0074020A"/>
    <w:rsid w:val="0074053C"/>
    <w:rsid w:val="00740C3C"/>
    <w:rsid w:val="00741035"/>
    <w:rsid w:val="00741052"/>
    <w:rsid w:val="0074105A"/>
    <w:rsid w:val="00741614"/>
    <w:rsid w:val="00741726"/>
    <w:rsid w:val="00741DAF"/>
    <w:rsid w:val="00741E66"/>
    <w:rsid w:val="0074235D"/>
    <w:rsid w:val="007427EF"/>
    <w:rsid w:val="00742B12"/>
    <w:rsid w:val="00742C4C"/>
    <w:rsid w:val="00742DF8"/>
    <w:rsid w:val="00742E6F"/>
    <w:rsid w:val="00744008"/>
    <w:rsid w:val="007440F5"/>
    <w:rsid w:val="00744E5B"/>
    <w:rsid w:val="007457C8"/>
    <w:rsid w:val="00745FE0"/>
    <w:rsid w:val="0074608A"/>
    <w:rsid w:val="007461A3"/>
    <w:rsid w:val="00746BD4"/>
    <w:rsid w:val="00747396"/>
    <w:rsid w:val="00747592"/>
    <w:rsid w:val="00750062"/>
    <w:rsid w:val="00750FE2"/>
    <w:rsid w:val="00751C35"/>
    <w:rsid w:val="0075219D"/>
    <w:rsid w:val="007526A4"/>
    <w:rsid w:val="007529D0"/>
    <w:rsid w:val="00752B8D"/>
    <w:rsid w:val="00752BEF"/>
    <w:rsid w:val="00752D79"/>
    <w:rsid w:val="00752EFB"/>
    <w:rsid w:val="007537A7"/>
    <w:rsid w:val="007538B7"/>
    <w:rsid w:val="00753CA8"/>
    <w:rsid w:val="00753D4E"/>
    <w:rsid w:val="007541B7"/>
    <w:rsid w:val="00754BC0"/>
    <w:rsid w:val="00754C92"/>
    <w:rsid w:val="00754CC3"/>
    <w:rsid w:val="00754FEC"/>
    <w:rsid w:val="0075553A"/>
    <w:rsid w:val="00755CDF"/>
    <w:rsid w:val="00755F22"/>
    <w:rsid w:val="00755FFF"/>
    <w:rsid w:val="00756622"/>
    <w:rsid w:val="007566AF"/>
    <w:rsid w:val="00757157"/>
    <w:rsid w:val="0075798D"/>
    <w:rsid w:val="00760DFA"/>
    <w:rsid w:val="00760F0B"/>
    <w:rsid w:val="00760F9B"/>
    <w:rsid w:val="00761151"/>
    <w:rsid w:val="007614CB"/>
    <w:rsid w:val="00761527"/>
    <w:rsid w:val="007619A4"/>
    <w:rsid w:val="00761A44"/>
    <w:rsid w:val="00761AB2"/>
    <w:rsid w:val="00761B19"/>
    <w:rsid w:val="00762033"/>
    <w:rsid w:val="00762242"/>
    <w:rsid w:val="0076274B"/>
    <w:rsid w:val="00762BF2"/>
    <w:rsid w:val="00763059"/>
    <w:rsid w:val="007631AA"/>
    <w:rsid w:val="00763317"/>
    <w:rsid w:val="007638A2"/>
    <w:rsid w:val="00763AC9"/>
    <w:rsid w:val="00764292"/>
    <w:rsid w:val="007643EC"/>
    <w:rsid w:val="00764C97"/>
    <w:rsid w:val="0076521C"/>
    <w:rsid w:val="00765671"/>
    <w:rsid w:val="007657CA"/>
    <w:rsid w:val="00765A98"/>
    <w:rsid w:val="00765D1C"/>
    <w:rsid w:val="00766106"/>
    <w:rsid w:val="007666BE"/>
    <w:rsid w:val="00766B9A"/>
    <w:rsid w:val="0076723B"/>
    <w:rsid w:val="00767304"/>
    <w:rsid w:val="00767494"/>
    <w:rsid w:val="00767857"/>
    <w:rsid w:val="00767881"/>
    <w:rsid w:val="0077050B"/>
    <w:rsid w:val="00771BAF"/>
    <w:rsid w:val="00772D70"/>
    <w:rsid w:val="00773332"/>
    <w:rsid w:val="00773D7A"/>
    <w:rsid w:val="00774232"/>
    <w:rsid w:val="00774312"/>
    <w:rsid w:val="007751B4"/>
    <w:rsid w:val="00776FD2"/>
    <w:rsid w:val="00776FF0"/>
    <w:rsid w:val="0077717F"/>
    <w:rsid w:val="00777E88"/>
    <w:rsid w:val="00780192"/>
    <w:rsid w:val="0078054C"/>
    <w:rsid w:val="0078084F"/>
    <w:rsid w:val="007810D2"/>
    <w:rsid w:val="007826A4"/>
    <w:rsid w:val="007827E0"/>
    <w:rsid w:val="00782B30"/>
    <w:rsid w:val="00782D0B"/>
    <w:rsid w:val="00783039"/>
    <w:rsid w:val="007840B8"/>
    <w:rsid w:val="00784138"/>
    <w:rsid w:val="007845BD"/>
    <w:rsid w:val="00784648"/>
    <w:rsid w:val="00785508"/>
    <w:rsid w:val="00785552"/>
    <w:rsid w:val="00785918"/>
    <w:rsid w:val="00785B0A"/>
    <w:rsid w:val="00785D59"/>
    <w:rsid w:val="00786197"/>
    <w:rsid w:val="007862CC"/>
    <w:rsid w:val="0078658E"/>
    <w:rsid w:val="0078692F"/>
    <w:rsid w:val="00786A3C"/>
    <w:rsid w:val="00786F45"/>
    <w:rsid w:val="00787345"/>
    <w:rsid w:val="00787989"/>
    <w:rsid w:val="00787C34"/>
    <w:rsid w:val="00787C35"/>
    <w:rsid w:val="00787E82"/>
    <w:rsid w:val="00790506"/>
    <w:rsid w:val="00790F68"/>
    <w:rsid w:val="00791261"/>
    <w:rsid w:val="007919A3"/>
    <w:rsid w:val="00791DA0"/>
    <w:rsid w:val="00791E74"/>
    <w:rsid w:val="007923B2"/>
    <w:rsid w:val="00792427"/>
    <w:rsid w:val="00792707"/>
    <w:rsid w:val="00792CC8"/>
    <w:rsid w:val="00793485"/>
    <w:rsid w:val="007943B6"/>
    <w:rsid w:val="007944E6"/>
    <w:rsid w:val="0079481C"/>
    <w:rsid w:val="00794AC9"/>
    <w:rsid w:val="00794C1A"/>
    <w:rsid w:val="00794C99"/>
    <w:rsid w:val="00795288"/>
    <w:rsid w:val="007952A9"/>
    <w:rsid w:val="00795304"/>
    <w:rsid w:val="00795499"/>
    <w:rsid w:val="007954CE"/>
    <w:rsid w:val="0079560B"/>
    <w:rsid w:val="00795AFE"/>
    <w:rsid w:val="00795FB2"/>
    <w:rsid w:val="00796948"/>
    <w:rsid w:val="00796C71"/>
    <w:rsid w:val="00796ED4"/>
    <w:rsid w:val="00797527"/>
    <w:rsid w:val="00797834"/>
    <w:rsid w:val="007978F4"/>
    <w:rsid w:val="00797BA8"/>
    <w:rsid w:val="00797D36"/>
    <w:rsid w:val="00797DDB"/>
    <w:rsid w:val="00797EE4"/>
    <w:rsid w:val="007A0009"/>
    <w:rsid w:val="007A04E4"/>
    <w:rsid w:val="007A0510"/>
    <w:rsid w:val="007A0742"/>
    <w:rsid w:val="007A1539"/>
    <w:rsid w:val="007A16F1"/>
    <w:rsid w:val="007A1B73"/>
    <w:rsid w:val="007A1CFF"/>
    <w:rsid w:val="007A239F"/>
    <w:rsid w:val="007A24E4"/>
    <w:rsid w:val="007A2665"/>
    <w:rsid w:val="007A358C"/>
    <w:rsid w:val="007A3B97"/>
    <w:rsid w:val="007A3E9A"/>
    <w:rsid w:val="007A46FE"/>
    <w:rsid w:val="007A4CBE"/>
    <w:rsid w:val="007A4DD6"/>
    <w:rsid w:val="007A5016"/>
    <w:rsid w:val="007A5076"/>
    <w:rsid w:val="007A534C"/>
    <w:rsid w:val="007A581E"/>
    <w:rsid w:val="007A6452"/>
    <w:rsid w:val="007A6D89"/>
    <w:rsid w:val="007A7F17"/>
    <w:rsid w:val="007A7F39"/>
    <w:rsid w:val="007B0062"/>
    <w:rsid w:val="007B0FD2"/>
    <w:rsid w:val="007B129E"/>
    <w:rsid w:val="007B1315"/>
    <w:rsid w:val="007B17B0"/>
    <w:rsid w:val="007B193F"/>
    <w:rsid w:val="007B1D89"/>
    <w:rsid w:val="007B1DAF"/>
    <w:rsid w:val="007B1E6F"/>
    <w:rsid w:val="007B293B"/>
    <w:rsid w:val="007B2970"/>
    <w:rsid w:val="007B2BDC"/>
    <w:rsid w:val="007B2D3B"/>
    <w:rsid w:val="007B30A8"/>
    <w:rsid w:val="007B453A"/>
    <w:rsid w:val="007B4888"/>
    <w:rsid w:val="007B4DE5"/>
    <w:rsid w:val="007B506E"/>
    <w:rsid w:val="007B652B"/>
    <w:rsid w:val="007B7AEA"/>
    <w:rsid w:val="007C0573"/>
    <w:rsid w:val="007C06DB"/>
    <w:rsid w:val="007C0B05"/>
    <w:rsid w:val="007C0D35"/>
    <w:rsid w:val="007C17E8"/>
    <w:rsid w:val="007C1813"/>
    <w:rsid w:val="007C1CA2"/>
    <w:rsid w:val="007C1D10"/>
    <w:rsid w:val="007C2A59"/>
    <w:rsid w:val="007C2A67"/>
    <w:rsid w:val="007C3815"/>
    <w:rsid w:val="007C3EA5"/>
    <w:rsid w:val="007C414E"/>
    <w:rsid w:val="007C4B08"/>
    <w:rsid w:val="007C4BDF"/>
    <w:rsid w:val="007C4E2D"/>
    <w:rsid w:val="007C4E78"/>
    <w:rsid w:val="007C5316"/>
    <w:rsid w:val="007C5A64"/>
    <w:rsid w:val="007C6526"/>
    <w:rsid w:val="007C719C"/>
    <w:rsid w:val="007C7402"/>
    <w:rsid w:val="007C7734"/>
    <w:rsid w:val="007C7835"/>
    <w:rsid w:val="007C7885"/>
    <w:rsid w:val="007C7D66"/>
    <w:rsid w:val="007C7E1D"/>
    <w:rsid w:val="007D01AA"/>
    <w:rsid w:val="007D0329"/>
    <w:rsid w:val="007D0410"/>
    <w:rsid w:val="007D0874"/>
    <w:rsid w:val="007D0D2A"/>
    <w:rsid w:val="007D13E7"/>
    <w:rsid w:val="007D13EA"/>
    <w:rsid w:val="007D190D"/>
    <w:rsid w:val="007D19D7"/>
    <w:rsid w:val="007D2BC9"/>
    <w:rsid w:val="007D2E67"/>
    <w:rsid w:val="007D363A"/>
    <w:rsid w:val="007D3CE7"/>
    <w:rsid w:val="007D4045"/>
    <w:rsid w:val="007D4C3A"/>
    <w:rsid w:val="007D4CB7"/>
    <w:rsid w:val="007D5040"/>
    <w:rsid w:val="007D5C34"/>
    <w:rsid w:val="007D5DC0"/>
    <w:rsid w:val="007D6518"/>
    <w:rsid w:val="007D65C1"/>
    <w:rsid w:val="007D6FB4"/>
    <w:rsid w:val="007D7057"/>
    <w:rsid w:val="007D76C5"/>
    <w:rsid w:val="007D7F47"/>
    <w:rsid w:val="007E05E3"/>
    <w:rsid w:val="007E073B"/>
    <w:rsid w:val="007E0C34"/>
    <w:rsid w:val="007E0FE8"/>
    <w:rsid w:val="007E104A"/>
    <w:rsid w:val="007E1AFD"/>
    <w:rsid w:val="007E22AF"/>
    <w:rsid w:val="007E2535"/>
    <w:rsid w:val="007E2E1F"/>
    <w:rsid w:val="007E2F66"/>
    <w:rsid w:val="007E3652"/>
    <w:rsid w:val="007E36E9"/>
    <w:rsid w:val="007E39C3"/>
    <w:rsid w:val="007E3BC3"/>
    <w:rsid w:val="007E3C8C"/>
    <w:rsid w:val="007E3E19"/>
    <w:rsid w:val="007E4D38"/>
    <w:rsid w:val="007E5E6D"/>
    <w:rsid w:val="007E659B"/>
    <w:rsid w:val="007E6809"/>
    <w:rsid w:val="007E682E"/>
    <w:rsid w:val="007E6FCD"/>
    <w:rsid w:val="007E7BCD"/>
    <w:rsid w:val="007F069B"/>
    <w:rsid w:val="007F0BED"/>
    <w:rsid w:val="007F0D7E"/>
    <w:rsid w:val="007F0EF4"/>
    <w:rsid w:val="007F1080"/>
    <w:rsid w:val="007F1098"/>
    <w:rsid w:val="007F182B"/>
    <w:rsid w:val="007F1C84"/>
    <w:rsid w:val="007F2539"/>
    <w:rsid w:val="007F27E6"/>
    <w:rsid w:val="007F2F27"/>
    <w:rsid w:val="007F3202"/>
    <w:rsid w:val="007F34E6"/>
    <w:rsid w:val="007F3ED4"/>
    <w:rsid w:val="007F3F7A"/>
    <w:rsid w:val="007F476C"/>
    <w:rsid w:val="007F4E7C"/>
    <w:rsid w:val="007F5871"/>
    <w:rsid w:val="007F5BD2"/>
    <w:rsid w:val="007F6415"/>
    <w:rsid w:val="007F67A7"/>
    <w:rsid w:val="007F6E58"/>
    <w:rsid w:val="007F7159"/>
    <w:rsid w:val="007F7407"/>
    <w:rsid w:val="007F74B0"/>
    <w:rsid w:val="007F7F93"/>
    <w:rsid w:val="00800782"/>
    <w:rsid w:val="008009A2"/>
    <w:rsid w:val="00801A00"/>
    <w:rsid w:val="00801C38"/>
    <w:rsid w:val="00801C82"/>
    <w:rsid w:val="008020F5"/>
    <w:rsid w:val="008021DB"/>
    <w:rsid w:val="00802981"/>
    <w:rsid w:val="00802D41"/>
    <w:rsid w:val="00802ED5"/>
    <w:rsid w:val="00803AE5"/>
    <w:rsid w:val="00803B10"/>
    <w:rsid w:val="00803D09"/>
    <w:rsid w:val="00804085"/>
    <w:rsid w:val="0080408B"/>
    <w:rsid w:val="00804AAF"/>
    <w:rsid w:val="00804D0D"/>
    <w:rsid w:val="00805C5E"/>
    <w:rsid w:val="008061C8"/>
    <w:rsid w:val="0080624E"/>
    <w:rsid w:val="0080640C"/>
    <w:rsid w:val="0080646E"/>
    <w:rsid w:val="008069B9"/>
    <w:rsid w:val="0080771D"/>
    <w:rsid w:val="008077C0"/>
    <w:rsid w:val="00807A8A"/>
    <w:rsid w:val="00807D79"/>
    <w:rsid w:val="00810013"/>
    <w:rsid w:val="008101D0"/>
    <w:rsid w:val="008108C1"/>
    <w:rsid w:val="00811842"/>
    <w:rsid w:val="00811C85"/>
    <w:rsid w:val="00812013"/>
    <w:rsid w:val="0081296E"/>
    <w:rsid w:val="008129F3"/>
    <w:rsid w:val="00813011"/>
    <w:rsid w:val="00813423"/>
    <w:rsid w:val="008145C8"/>
    <w:rsid w:val="0081466F"/>
    <w:rsid w:val="00814ACB"/>
    <w:rsid w:val="00814B69"/>
    <w:rsid w:val="008150ED"/>
    <w:rsid w:val="0081527E"/>
    <w:rsid w:val="008154BC"/>
    <w:rsid w:val="00815F56"/>
    <w:rsid w:val="008163F4"/>
    <w:rsid w:val="008172DA"/>
    <w:rsid w:val="00817B81"/>
    <w:rsid w:val="00820CE1"/>
    <w:rsid w:val="00821D85"/>
    <w:rsid w:val="00821E76"/>
    <w:rsid w:val="00821EF1"/>
    <w:rsid w:val="00822C82"/>
    <w:rsid w:val="00823055"/>
    <w:rsid w:val="008234CF"/>
    <w:rsid w:val="00823504"/>
    <w:rsid w:val="00823543"/>
    <w:rsid w:val="00823798"/>
    <w:rsid w:val="008237FF"/>
    <w:rsid w:val="00823F50"/>
    <w:rsid w:val="008242FB"/>
    <w:rsid w:val="0082446D"/>
    <w:rsid w:val="0082456B"/>
    <w:rsid w:val="00824EE5"/>
    <w:rsid w:val="008251F3"/>
    <w:rsid w:val="0082579C"/>
    <w:rsid w:val="00825B3A"/>
    <w:rsid w:val="00825F4E"/>
    <w:rsid w:val="00826580"/>
    <w:rsid w:val="0082749A"/>
    <w:rsid w:val="00827A67"/>
    <w:rsid w:val="00831805"/>
    <w:rsid w:val="0083219D"/>
    <w:rsid w:val="008326CC"/>
    <w:rsid w:val="00832A53"/>
    <w:rsid w:val="00832AD9"/>
    <w:rsid w:val="00832B61"/>
    <w:rsid w:val="008339B3"/>
    <w:rsid w:val="00833D58"/>
    <w:rsid w:val="008341CC"/>
    <w:rsid w:val="00834204"/>
    <w:rsid w:val="00834B53"/>
    <w:rsid w:val="00834D20"/>
    <w:rsid w:val="0083558F"/>
    <w:rsid w:val="008355B9"/>
    <w:rsid w:val="0083561A"/>
    <w:rsid w:val="0083587B"/>
    <w:rsid w:val="00835C62"/>
    <w:rsid w:val="008360F4"/>
    <w:rsid w:val="00836B76"/>
    <w:rsid w:val="00836B86"/>
    <w:rsid w:val="00837004"/>
    <w:rsid w:val="00837065"/>
    <w:rsid w:val="00837483"/>
    <w:rsid w:val="00837551"/>
    <w:rsid w:val="00837B40"/>
    <w:rsid w:val="00837EB7"/>
    <w:rsid w:val="00837FA5"/>
    <w:rsid w:val="00840BD2"/>
    <w:rsid w:val="008411CF"/>
    <w:rsid w:val="008418EC"/>
    <w:rsid w:val="00841AAD"/>
    <w:rsid w:val="00841B78"/>
    <w:rsid w:val="00841D4D"/>
    <w:rsid w:val="00841EB6"/>
    <w:rsid w:val="00842078"/>
    <w:rsid w:val="00842086"/>
    <w:rsid w:val="00842806"/>
    <w:rsid w:val="00842E51"/>
    <w:rsid w:val="00842EEB"/>
    <w:rsid w:val="008434C6"/>
    <w:rsid w:val="008440BC"/>
    <w:rsid w:val="00844345"/>
    <w:rsid w:val="0084461D"/>
    <w:rsid w:val="00844E91"/>
    <w:rsid w:val="00845542"/>
    <w:rsid w:val="0084580A"/>
    <w:rsid w:val="00845BAD"/>
    <w:rsid w:val="00845D98"/>
    <w:rsid w:val="008469EB"/>
    <w:rsid w:val="00846B53"/>
    <w:rsid w:val="00847367"/>
    <w:rsid w:val="00847447"/>
    <w:rsid w:val="00847474"/>
    <w:rsid w:val="0084770C"/>
    <w:rsid w:val="00847A3C"/>
    <w:rsid w:val="00847B9C"/>
    <w:rsid w:val="00847F46"/>
    <w:rsid w:val="008500D4"/>
    <w:rsid w:val="008506BF"/>
    <w:rsid w:val="00850720"/>
    <w:rsid w:val="00851112"/>
    <w:rsid w:val="00851173"/>
    <w:rsid w:val="008515D1"/>
    <w:rsid w:val="008517D1"/>
    <w:rsid w:val="00851872"/>
    <w:rsid w:val="0085202D"/>
    <w:rsid w:val="008528FB"/>
    <w:rsid w:val="0085368D"/>
    <w:rsid w:val="0085378E"/>
    <w:rsid w:val="008538F7"/>
    <w:rsid w:val="008539B6"/>
    <w:rsid w:val="00854095"/>
    <w:rsid w:val="008542B3"/>
    <w:rsid w:val="008548D9"/>
    <w:rsid w:val="00854A71"/>
    <w:rsid w:val="00854A7B"/>
    <w:rsid w:val="008550AF"/>
    <w:rsid w:val="008558A1"/>
    <w:rsid w:val="00855A6D"/>
    <w:rsid w:val="00855BE5"/>
    <w:rsid w:val="00855E7B"/>
    <w:rsid w:val="008563ED"/>
    <w:rsid w:val="0085661C"/>
    <w:rsid w:val="00856918"/>
    <w:rsid w:val="00856AB8"/>
    <w:rsid w:val="008570A8"/>
    <w:rsid w:val="008576DA"/>
    <w:rsid w:val="00857918"/>
    <w:rsid w:val="00857B58"/>
    <w:rsid w:val="008605EA"/>
    <w:rsid w:val="008615D5"/>
    <w:rsid w:val="008619E3"/>
    <w:rsid w:val="00861B7A"/>
    <w:rsid w:val="00861FC3"/>
    <w:rsid w:val="00862333"/>
    <w:rsid w:val="00862426"/>
    <w:rsid w:val="00862467"/>
    <w:rsid w:val="00862D8C"/>
    <w:rsid w:val="0086321C"/>
    <w:rsid w:val="00863B72"/>
    <w:rsid w:val="00863CE2"/>
    <w:rsid w:val="00864B92"/>
    <w:rsid w:val="00864BEB"/>
    <w:rsid w:val="00865390"/>
    <w:rsid w:val="0086553D"/>
    <w:rsid w:val="0086565E"/>
    <w:rsid w:val="00865874"/>
    <w:rsid w:val="00865AA6"/>
    <w:rsid w:val="00865BB4"/>
    <w:rsid w:val="008660C3"/>
    <w:rsid w:val="00866229"/>
    <w:rsid w:val="008662BF"/>
    <w:rsid w:val="008668A6"/>
    <w:rsid w:val="008668EB"/>
    <w:rsid w:val="0086723E"/>
    <w:rsid w:val="008676EC"/>
    <w:rsid w:val="0086781F"/>
    <w:rsid w:val="0086787F"/>
    <w:rsid w:val="0086793A"/>
    <w:rsid w:val="00870707"/>
    <w:rsid w:val="008707EC"/>
    <w:rsid w:val="00870E20"/>
    <w:rsid w:val="00870F7F"/>
    <w:rsid w:val="00871765"/>
    <w:rsid w:val="008718DC"/>
    <w:rsid w:val="008719C4"/>
    <w:rsid w:val="00871FEA"/>
    <w:rsid w:val="008723E0"/>
    <w:rsid w:val="0087245B"/>
    <w:rsid w:val="00872CCD"/>
    <w:rsid w:val="00873714"/>
    <w:rsid w:val="00873763"/>
    <w:rsid w:val="00873BF9"/>
    <w:rsid w:val="008749A4"/>
    <w:rsid w:val="00874FA3"/>
    <w:rsid w:val="0087584F"/>
    <w:rsid w:val="00875FB3"/>
    <w:rsid w:val="0087709B"/>
    <w:rsid w:val="008779E4"/>
    <w:rsid w:val="00877CE2"/>
    <w:rsid w:val="00880121"/>
    <w:rsid w:val="0088080B"/>
    <w:rsid w:val="008809D0"/>
    <w:rsid w:val="008817F8"/>
    <w:rsid w:val="00881FF2"/>
    <w:rsid w:val="00882242"/>
    <w:rsid w:val="00883AFF"/>
    <w:rsid w:val="008841F4"/>
    <w:rsid w:val="008846F2"/>
    <w:rsid w:val="0088625E"/>
    <w:rsid w:val="008862BE"/>
    <w:rsid w:val="008867BC"/>
    <w:rsid w:val="00886D01"/>
    <w:rsid w:val="00887025"/>
    <w:rsid w:val="00887595"/>
    <w:rsid w:val="008876E1"/>
    <w:rsid w:val="008876E2"/>
    <w:rsid w:val="00887B4F"/>
    <w:rsid w:val="00887CF3"/>
    <w:rsid w:val="00890742"/>
    <w:rsid w:val="008911E3"/>
    <w:rsid w:val="00891D5B"/>
    <w:rsid w:val="0089236B"/>
    <w:rsid w:val="00892815"/>
    <w:rsid w:val="00892C86"/>
    <w:rsid w:val="00892DE7"/>
    <w:rsid w:val="00893769"/>
    <w:rsid w:val="00893A2B"/>
    <w:rsid w:val="00893A51"/>
    <w:rsid w:val="00893A9A"/>
    <w:rsid w:val="00894142"/>
    <w:rsid w:val="0089463C"/>
    <w:rsid w:val="0089561B"/>
    <w:rsid w:val="00895A41"/>
    <w:rsid w:val="00895F8B"/>
    <w:rsid w:val="00895FB6"/>
    <w:rsid w:val="008962F3"/>
    <w:rsid w:val="00896F2C"/>
    <w:rsid w:val="00896F47"/>
    <w:rsid w:val="00897B53"/>
    <w:rsid w:val="00897D82"/>
    <w:rsid w:val="008A0226"/>
    <w:rsid w:val="008A0270"/>
    <w:rsid w:val="008A040B"/>
    <w:rsid w:val="008A0CD3"/>
    <w:rsid w:val="008A0D41"/>
    <w:rsid w:val="008A1917"/>
    <w:rsid w:val="008A2378"/>
    <w:rsid w:val="008A2DEA"/>
    <w:rsid w:val="008A442B"/>
    <w:rsid w:val="008A4674"/>
    <w:rsid w:val="008A497A"/>
    <w:rsid w:val="008A58AD"/>
    <w:rsid w:val="008A5A12"/>
    <w:rsid w:val="008A6033"/>
    <w:rsid w:val="008A60B4"/>
    <w:rsid w:val="008A6220"/>
    <w:rsid w:val="008A6D00"/>
    <w:rsid w:val="008A70E7"/>
    <w:rsid w:val="008A73EE"/>
    <w:rsid w:val="008A748D"/>
    <w:rsid w:val="008A7886"/>
    <w:rsid w:val="008A7B56"/>
    <w:rsid w:val="008B03AA"/>
    <w:rsid w:val="008B0F2E"/>
    <w:rsid w:val="008B10AC"/>
    <w:rsid w:val="008B1CC4"/>
    <w:rsid w:val="008B1CD2"/>
    <w:rsid w:val="008B1F38"/>
    <w:rsid w:val="008B2EEB"/>
    <w:rsid w:val="008B346A"/>
    <w:rsid w:val="008B3528"/>
    <w:rsid w:val="008B387B"/>
    <w:rsid w:val="008B3C37"/>
    <w:rsid w:val="008B3CB8"/>
    <w:rsid w:val="008B42A9"/>
    <w:rsid w:val="008B4567"/>
    <w:rsid w:val="008B48D5"/>
    <w:rsid w:val="008B538C"/>
    <w:rsid w:val="008B559C"/>
    <w:rsid w:val="008B588E"/>
    <w:rsid w:val="008B5CDA"/>
    <w:rsid w:val="008B5D9F"/>
    <w:rsid w:val="008B6130"/>
    <w:rsid w:val="008B6630"/>
    <w:rsid w:val="008B6675"/>
    <w:rsid w:val="008B6B0E"/>
    <w:rsid w:val="008B6EA6"/>
    <w:rsid w:val="008B6EAA"/>
    <w:rsid w:val="008B7411"/>
    <w:rsid w:val="008B7BD7"/>
    <w:rsid w:val="008C017B"/>
    <w:rsid w:val="008C09F0"/>
    <w:rsid w:val="008C0AE0"/>
    <w:rsid w:val="008C0D65"/>
    <w:rsid w:val="008C0E5B"/>
    <w:rsid w:val="008C1877"/>
    <w:rsid w:val="008C25B1"/>
    <w:rsid w:val="008C2D1E"/>
    <w:rsid w:val="008C2EA3"/>
    <w:rsid w:val="008C2ED5"/>
    <w:rsid w:val="008C3191"/>
    <w:rsid w:val="008C3618"/>
    <w:rsid w:val="008C42CA"/>
    <w:rsid w:val="008C501F"/>
    <w:rsid w:val="008C5637"/>
    <w:rsid w:val="008C59CD"/>
    <w:rsid w:val="008C5F6B"/>
    <w:rsid w:val="008C6751"/>
    <w:rsid w:val="008C6EAF"/>
    <w:rsid w:val="008C7298"/>
    <w:rsid w:val="008C7563"/>
    <w:rsid w:val="008C7691"/>
    <w:rsid w:val="008C7FC6"/>
    <w:rsid w:val="008D0680"/>
    <w:rsid w:val="008D0C04"/>
    <w:rsid w:val="008D0E7B"/>
    <w:rsid w:val="008D1AD5"/>
    <w:rsid w:val="008D1CEE"/>
    <w:rsid w:val="008D2169"/>
    <w:rsid w:val="008D23F2"/>
    <w:rsid w:val="008D2412"/>
    <w:rsid w:val="008D2632"/>
    <w:rsid w:val="008D2B37"/>
    <w:rsid w:val="008D2C5F"/>
    <w:rsid w:val="008D33CA"/>
    <w:rsid w:val="008D395F"/>
    <w:rsid w:val="008D3D20"/>
    <w:rsid w:val="008D3DA4"/>
    <w:rsid w:val="008D3E11"/>
    <w:rsid w:val="008D4137"/>
    <w:rsid w:val="008D41F7"/>
    <w:rsid w:val="008D43E1"/>
    <w:rsid w:val="008D491F"/>
    <w:rsid w:val="008D4ADC"/>
    <w:rsid w:val="008D51B7"/>
    <w:rsid w:val="008D5B8B"/>
    <w:rsid w:val="008D638C"/>
    <w:rsid w:val="008D6A0A"/>
    <w:rsid w:val="008E01CA"/>
    <w:rsid w:val="008E0821"/>
    <w:rsid w:val="008E0848"/>
    <w:rsid w:val="008E12A2"/>
    <w:rsid w:val="008E13A6"/>
    <w:rsid w:val="008E1F76"/>
    <w:rsid w:val="008E260E"/>
    <w:rsid w:val="008E2762"/>
    <w:rsid w:val="008E3032"/>
    <w:rsid w:val="008E326F"/>
    <w:rsid w:val="008E40E5"/>
    <w:rsid w:val="008E508E"/>
    <w:rsid w:val="008E5239"/>
    <w:rsid w:val="008E529F"/>
    <w:rsid w:val="008E59F4"/>
    <w:rsid w:val="008E5BF0"/>
    <w:rsid w:val="008E5F05"/>
    <w:rsid w:val="008E6BEA"/>
    <w:rsid w:val="008E6D3D"/>
    <w:rsid w:val="008E6EA1"/>
    <w:rsid w:val="008E7206"/>
    <w:rsid w:val="008E7DB6"/>
    <w:rsid w:val="008E7F9D"/>
    <w:rsid w:val="008F0BAC"/>
    <w:rsid w:val="008F10BC"/>
    <w:rsid w:val="008F1144"/>
    <w:rsid w:val="008F1450"/>
    <w:rsid w:val="008F146E"/>
    <w:rsid w:val="008F1A79"/>
    <w:rsid w:val="008F1A84"/>
    <w:rsid w:val="008F22FE"/>
    <w:rsid w:val="008F251F"/>
    <w:rsid w:val="008F2F76"/>
    <w:rsid w:val="008F41AB"/>
    <w:rsid w:val="008F46DB"/>
    <w:rsid w:val="008F48F4"/>
    <w:rsid w:val="008F4C36"/>
    <w:rsid w:val="008F56F9"/>
    <w:rsid w:val="008F58B6"/>
    <w:rsid w:val="008F5940"/>
    <w:rsid w:val="008F5D29"/>
    <w:rsid w:val="008F6270"/>
    <w:rsid w:val="008F629C"/>
    <w:rsid w:val="008F64C2"/>
    <w:rsid w:val="008F6580"/>
    <w:rsid w:val="008F6DA0"/>
    <w:rsid w:val="0090019C"/>
    <w:rsid w:val="00900478"/>
    <w:rsid w:val="009004EC"/>
    <w:rsid w:val="00900EAC"/>
    <w:rsid w:val="00900F5F"/>
    <w:rsid w:val="009014C0"/>
    <w:rsid w:val="0090228F"/>
    <w:rsid w:val="009027CE"/>
    <w:rsid w:val="00902F1F"/>
    <w:rsid w:val="00903581"/>
    <w:rsid w:val="0090445B"/>
    <w:rsid w:val="00904694"/>
    <w:rsid w:val="00904735"/>
    <w:rsid w:val="0090509E"/>
    <w:rsid w:val="00905100"/>
    <w:rsid w:val="00905370"/>
    <w:rsid w:val="009054DD"/>
    <w:rsid w:val="00905EEC"/>
    <w:rsid w:val="00906025"/>
    <w:rsid w:val="00906089"/>
    <w:rsid w:val="0090632F"/>
    <w:rsid w:val="00906A07"/>
    <w:rsid w:val="00906DE1"/>
    <w:rsid w:val="009101FD"/>
    <w:rsid w:val="00910266"/>
    <w:rsid w:val="00910AAF"/>
    <w:rsid w:val="009110EF"/>
    <w:rsid w:val="00911611"/>
    <w:rsid w:val="009120A3"/>
    <w:rsid w:val="009122C3"/>
    <w:rsid w:val="00912314"/>
    <w:rsid w:val="009129CC"/>
    <w:rsid w:val="009134B2"/>
    <w:rsid w:val="00914006"/>
    <w:rsid w:val="00914902"/>
    <w:rsid w:val="009149FD"/>
    <w:rsid w:val="00914E6E"/>
    <w:rsid w:val="00915146"/>
    <w:rsid w:val="009154E7"/>
    <w:rsid w:val="00915775"/>
    <w:rsid w:val="00915991"/>
    <w:rsid w:val="00916060"/>
    <w:rsid w:val="009160CE"/>
    <w:rsid w:val="00916241"/>
    <w:rsid w:val="00916292"/>
    <w:rsid w:val="00916D46"/>
    <w:rsid w:val="00916DAC"/>
    <w:rsid w:val="009177C8"/>
    <w:rsid w:val="00917CEE"/>
    <w:rsid w:val="00920657"/>
    <w:rsid w:val="009207F9"/>
    <w:rsid w:val="00921354"/>
    <w:rsid w:val="0092192D"/>
    <w:rsid w:val="00921C84"/>
    <w:rsid w:val="00922348"/>
    <w:rsid w:val="009224D4"/>
    <w:rsid w:val="00922786"/>
    <w:rsid w:val="00922996"/>
    <w:rsid w:val="00922DB9"/>
    <w:rsid w:val="00922F7A"/>
    <w:rsid w:val="009230D5"/>
    <w:rsid w:val="00923100"/>
    <w:rsid w:val="009233B2"/>
    <w:rsid w:val="0092343A"/>
    <w:rsid w:val="0092384E"/>
    <w:rsid w:val="00923A3D"/>
    <w:rsid w:val="00923A94"/>
    <w:rsid w:val="0092424D"/>
    <w:rsid w:val="0092476E"/>
    <w:rsid w:val="00925387"/>
    <w:rsid w:val="0092553E"/>
    <w:rsid w:val="00925EBC"/>
    <w:rsid w:val="009265EF"/>
    <w:rsid w:val="0092662C"/>
    <w:rsid w:val="00926BFB"/>
    <w:rsid w:val="0092753B"/>
    <w:rsid w:val="00930065"/>
    <w:rsid w:val="0093020E"/>
    <w:rsid w:val="00930237"/>
    <w:rsid w:val="00930443"/>
    <w:rsid w:val="009308F8"/>
    <w:rsid w:val="00930D15"/>
    <w:rsid w:val="00931398"/>
    <w:rsid w:val="00931515"/>
    <w:rsid w:val="009318C4"/>
    <w:rsid w:val="00931C11"/>
    <w:rsid w:val="00931E1B"/>
    <w:rsid w:val="009322C9"/>
    <w:rsid w:val="0093295B"/>
    <w:rsid w:val="00933B91"/>
    <w:rsid w:val="00933DCA"/>
    <w:rsid w:val="00933F95"/>
    <w:rsid w:val="00934424"/>
    <w:rsid w:val="0093567F"/>
    <w:rsid w:val="009359DF"/>
    <w:rsid w:val="00935D3D"/>
    <w:rsid w:val="00935D8A"/>
    <w:rsid w:val="009360B9"/>
    <w:rsid w:val="009365A2"/>
    <w:rsid w:val="00936667"/>
    <w:rsid w:val="00937233"/>
    <w:rsid w:val="00937309"/>
    <w:rsid w:val="009375DC"/>
    <w:rsid w:val="00937659"/>
    <w:rsid w:val="00937883"/>
    <w:rsid w:val="009378EA"/>
    <w:rsid w:val="0094154B"/>
    <w:rsid w:val="00941AE4"/>
    <w:rsid w:val="00942098"/>
    <w:rsid w:val="00942245"/>
    <w:rsid w:val="00942684"/>
    <w:rsid w:val="0094277E"/>
    <w:rsid w:val="00943292"/>
    <w:rsid w:val="009433C5"/>
    <w:rsid w:val="009433C7"/>
    <w:rsid w:val="009434A8"/>
    <w:rsid w:val="00943512"/>
    <w:rsid w:val="00943634"/>
    <w:rsid w:val="00943787"/>
    <w:rsid w:val="009439EB"/>
    <w:rsid w:val="00943A35"/>
    <w:rsid w:val="00943D60"/>
    <w:rsid w:val="009441B7"/>
    <w:rsid w:val="00944403"/>
    <w:rsid w:val="00944950"/>
    <w:rsid w:val="00944A53"/>
    <w:rsid w:val="00944ACA"/>
    <w:rsid w:val="00945823"/>
    <w:rsid w:val="009459AC"/>
    <w:rsid w:val="00945D81"/>
    <w:rsid w:val="009464F5"/>
    <w:rsid w:val="00946737"/>
    <w:rsid w:val="00946E92"/>
    <w:rsid w:val="00947BDF"/>
    <w:rsid w:val="0095247B"/>
    <w:rsid w:val="00952706"/>
    <w:rsid w:val="00952E2B"/>
    <w:rsid w:val="00952E3E"/>
    <w:rsid w:val="00953026"/>
    <w:rsid w:val="0095371B"/>
    <w:rsid w:val="00953C86"/>
    <w:rsid w:val="00953FEF"/>
    <w:rsid w:val="009543C2"/>
    <w:rsid w:val="009554AC"/>
    <w:rsid w:val="00955C37"/>
    <w:rsid w:val="00955E76"/>
    <w:rsid w:val="0095602E"/>
    <w:rsid w:val="00956157"/>
    <w:rsid w:val="009564D6"/>
    <w:rsid w:val="00956620"/>
    <w:rsid w:val="00956BE0"/>
    <w:rsid w:val="009573A6"/>
    <w:rsid w:val="00957748"/>
    <w:rsid w:val="00957AA2"/>
    <w:rsid w:val="00957C75"/>
    <w:rsid w:val="009604B5"/>
    <w:rsid w:val="009604E2"/>
    <w:rsid w:val="009609B4"/>
    <w:rsid w:val="00960A0D"/>
    <w:rsid w:val="00960BEA"/>
    <w:rsid w:val="00960F0D"/>
    <w:rsid w:val="00961F98"/>
    <w:rsid w:val="00962AE8"/>
    <w:rsid w:val="00962F15"/>
    <w:rsid w:val="009636C2"/>
    <w:rsid w:val="00963AD2"/>
    <w:rsid w:val="00963BAC"/>
    <w:rsid w:val="0096408F"/>
    <w:rsid w:val="009640AD"/>
    <w:rsid w:val="009640BE"/>
    <w:rsid w:val="009644ED"/>
    <w:rsid w:val="0096518F"/>
    <w:rsid w:val="0096535A"/>
    <w:rsid w:val="0096553E"/>
    <w:rsid w:val="009657B0"/>
    <w:rsid w:val="00965861"/>
    <w:rsid w:val="00965878"/>
    <w:rsid w:val="00966083"/>
    <w:rsid w:val="0096684C"/>
    <w:rsid w:val="00966CEB"/>
    <w:rsid w:val="009671DA"/>
    <w:rsid w:val="00967A94"/>
    <w:rsid w:val="00967AFC"/>
    <w:rsid w:val="00967C74"/>
    <w:rsid w:val="00967EBD"/>
    <w:rsid w:val="0097013F"/>
    <w:rsid w:val="00970272"/>
    <w:rsid w:val="00970EF5"/>
    <w:rsid w:val="00971652"/>
    <w:rsid w:val="00971E3F"/>
    <w:rsid w:val="00972003"/>
    <w:rsid w:val="00972243"/>
    <w:rsid w:val="00972A48"/>
    <w:rsid w:val="0097359E"/>
    <w:rsid w:val="00973AC8"/>
    <w:rsid w:val="00973D88"/>
    <w:rsid w:val="009740E5"/>
    <w:rsid w:val="0097416A"/>
    <w:rsid w:val="00974510"/>
    <w:rsid w:val="00974ABE"/>
    <w:rsid w:val="00974D47"/>
    <w:rsid w:val="00975354"/>
    <w:rsid w:val="009753AF"/>
    <w:rsid w:val="00975ED3"/>
    <w:rsid w:val="00976377"/>
    <w:rsid w:val="00976896"/>
    <w:rsid w:val="00976FFB"/>
    <w:rsid w:val="0097711E"/>
    <w:rsid w:val="0097746B"/>
    <w:rsid w:val="00977920"/>
    <w:rsid w:val="00977E08"/>
    <w:rsid w:val="00981021"/>
    <w:rsid w:val="00981BD5"/>
    <w:rsid w:val="00981F98"/>
    <w:rsid w:val="009821A5"/>
    <w:rsid w:val="00982291"/>
    <w:rsid w:val="00982B41"/>
    <w:rsid w:val="0098484F"/>
    <w:rsid w:val="00984CA3"/>
    <w:rsid w:val="009853BF"/>
    <w:rsid w:val="0098568C"/>
    <w:rsid w:val="00985E98"/>
    <w:rsid w:val="009868DB"/>
    <w:rsid w:val="00986E5F"/>
    <w:rsid w:val="00986EE3"/>
    <w:rsid w:val="00990373"/>
    <w:rsid w:val="0099054C"/>
    <w:rsid w:val="0099059C"/>
    <w:rsid w:val="009906A6"/>
    <w:rsid w:val="00990C01"/>
    <w:rsid w:val="00990F1B"/>
    <w:rsid w:val="009916B0"/>
    <w:rsid w:val="009917E1"/>
    <w:rsid w:val="0099188C"/>
    <w:rsid w:val="0099196B"/>
    <w:rsid w:val="00991CD9"/>
    <w:rsid w:val="00991FE7"/>
    <w:rsid w:val="0099206E"/>
    <w:rsid w:val="009920C8"/>
    <w:rsid w:val="009920EB"/>
    <w:rsid w:val="00992204"/>
    <w:rsid w:val="00992489"/>
    <w:rsid w:val="00992C76"/>
    <w:rsid w:val="00993573"/>
    <w:rsid w:val="009944BE"/>
    <w:rsid w:val="0099496D"/>
    <w:rsid w:val="00994AE4"/>
    <w:rsid w:val="00994BDC"/>
    <w:rsid w:val="00994F5F"/>
    <w:rsid w:val="00995484"/>
    <w:rsid w:val="009955BC"/>
    <w:rsid w:val="009956D3"/>
    <w:rsid w:val="00995979"/>
    <w:rsid w:val="009960D3"/>
    <w:rsid w:val="009960F2"/>
    <w:rsid w:val="009961E7"/>
    <w:rsid w:val="00996452"/>
    <w:rsid w:val="0099670C"/>
    <w:rsid w:val="009967F9"/>
    <w:rsid w:val="00996A2D"/>
    <w:rsid w:val="00996BBD"/>
    <w:rsid w:val="009977C4"/>
    <w:rsid w:val="0099786E"/>
    <w:rsid w:val="009A081C"/>
    <w:rsid w:val="009A0DC8"/>
    <w:rsid w:val="009A1197"/>
    <w:rsid w:val="009A1997"/>
    <w:rsid w:val="009A1A0D"/>
    <w:rsid w:val="009A1AEA"/>
    <w:rsid w:val="009A2830"/>
    <w:rsid w:val="009A2C2E"/>
    <w:rsid w:val="009A3B19"/>
    <w:rsid w:val="009A3C7A"/>
    <w:rsid w:val="009A40D2"/>
    <w:rsid w:val="009A4139"/>
    <w:rsid w:val="009A44E7"/>
    <w:rsid w:val="009A4888"/>
    <w:rsid w:val="009A491C"/>
    <w:rsid w:val="009A4966"/>
    <w:rsid w:val="009A4EB9"/>
    <w:rsid w:val="009A5FAF"/>
    <w:rsid w:val="009A6790"/>
    <w:rsid w:val="009A709C"/>
    <w:rsid w:val="009A71CE"/>
    <w:rsid w:val="009A72B8"/>
    <w:rsid w:val="009A7457"/>
    <w:rsid w:val="009A77D0"/>
    <w:rsid w:val="009B06B8"/>
    <w:rsid w:val="009B07F5"/>
    <w:rsid w:val="009B0BB2"/>
    <w:rsid w:val="009B0C2B"/>
    <w:rsid w:val="009B0C48"/>
    <w:rsid w:val="009B0F7B"/>
    <w:rsid w:val="009B1307"/>
    <w:rsid w:val="009B1528"/>
    <w:rsid w:val="009B2812"/>
    <w:rsid w:val="009B29F8"/>
    <w:rsid w:val="009B2D5B"/>
    <w:rsid w:val="009B359A"/>
    <w:rsid w:val="009B393D"/>
    <w:rsid w:val="009B3CC2"/>
    <w:rsid w:val="009B3DD7"/>
    <w:rsid w:val="009B5968"/>
    <w:rsid w:val="009B5BB4"/>
    <w:rsid w:val="009B664F"/>
    <w:rsid w:val="009B6C82"/>
    <w:rsid w:val="009B70DC"/>
    <w:rsid w:val="009B70E5"/>
    <w:rsid w:val="009B7297"/>
    <w:rsid w:val="009B7407"/>
    <w:rsid w:val="009B7C2F"/>
    <w:rsid w:val="009B7EFE"/>
    <w:rsid w:val="009C0254"/>
    <w:rsid w:val="009C03E9"/>
    <w:rsid w:val="009C03F1"/>
    <w:rsid w:val="009C0630"/>
    <w:rsid w:val="009C0799"/>
    <w:rsid w:val="009C08B5"/>
    <w:rsid w:val="009C0ADA"/>
    <w:rsid w:val="009C0F06"/>
    <w:rsid w:val="009C1660"/>
    <w:rsid w:val="009C1AF0"/>
    <w:rsid w:val="009C2FC1"/>
    <w:rsid w:val="009C30AA"/>
    <w:rsid w:val="009C3290"/>
    <w:rsid w:val="009C357C"/>
    <w:rsid w:val="009C3707"/>
    <w:rsid w:val="009C3AB9"/>
    <w:rsid w:val="009C3E41"/>
    <w:rsid w:val="009C4263"/>
    <w:rsid w:val="009C44C1"/>
    <w:rsid w:val="009C46E5"/>
    <w:rsid w:val="009C46F8"/>
    <w:rsid w:val="009C559C"/>
    <w:rsid w:val="009C5CF4"/>
    <w:rsid w:val="009C5D32"/>
    <w:rsid w:val="009C5F46"/>
    <w:rsid w:val="009C61CC"/>
    <w:rsid w:val="009C6316"/>
    <w:rsid w:val="009C6379"/>
    <w:rsid w:val="009C6AE4"/>
    <w:rsid w:val="009C6D96"/>
    <w:rsid w:val="009C78E7"/>
    <w:rsid w:val="009C7B2E"/>
    <w:rsid w:val="009C7F6E"/>
    <w:rsid w:val="009D068C"/>
    <w:rsid w:val="009D06A6"/>
    <w:rsid w:val="009D07F5"/>
    <w:rsid w:val="009D0ACD"/>
    <w:rsid w:val="009D0DA7"/>
    <w:rsid w:val="009D116E"/>
    <w:rsid w:val="009D1226"/>
    <w:rsid w:val="009D1424"/>
    <w:rsid w:val="009D14CA"/>
    <w:rsid w:val="009D15CC"/>
    <w:rsid w:val="009D1E9E"/>
    <w:rsid w:val="009D20FE"/>
    <w:rsid w:val="009D26D9"/>
    <w:rsid w:val="009D28CF"/>
    <w:rsid w:val="009D2918"/>
    <w:rsid w:val="009D3144"/>
    <w:rsid w:val="009D35F5"/>
    <w:rsid w:val="009D3AB8"/>
    <w:rsid w:val="009D452D"/>
    <w:rsid w:val="009D48D9"/>
    <w:rsid w:val="009D514C"/>
    <w:rsid w:val="009D5182"/>
    <w:rsid w:val="009D51A0"/>
    <w:rsid w:val="009D5730"/>
    <w:rsid w:val="009D58BE"/>
    <w:rsid w:val="009D6E89"/>
    <w:rsid w:val="009D79B2"/>
    <w:rsid w:val="009E1094"/>
    <w:rsid w:val="009E13D4"/>
    <w:rsid w:val="009E1C1D"/>
    <w:rsid w:val="009E1CF5"/>
    <w:rsid w:val="009E43E3"/>
    <w:rsid w:val="009E4E18"/>
    <w:rsid w:val="009E5A90"/>
    <w:rsid w:val="009E5F68"/>
    <w:rsid w:val="009E601F"/>
    <w:rsid w:val="009E67AA"/>
    <w:rsid w:val="009E69BE"/>
    <w:rsid w:val="009E6E81"/>
    <w:rsid w:val="009E6F12"/>
    <w:rsid w:val="009E7A21"/>
    <w:rsid w:val="009F0248"/>
    <w:rsid w:val="009F08EF"/>
    <w:rsid w:val="009F09C3"/>
    <w:rsid w:val="009F1146"/>
    <w:rsid w:val="009F1222"/>
    <w:rsid w:val="009F17CA"/>
    <w:rsid w:val="009F190F"/>
    <w:rsid w:val="009F19E5"/>
    <w:rsid w:val="009F1CE6"/>
    <w:rsid w:val="009F1D8F"/>
    <w:rsid w:val="009F1F16"/>
    <w:rsid w:val="009F1FD5"/>
    <w:rsid w:val="009F2EB8"/>
    <w:rsid w:val="009F34FE"/>
    <w:rsid w:val="009F37BF"/>
    <w:rsid w:val="009F381B"/>
    <w:rsid w:val="009F38D4"/>
    <w:rsid w:val="009F3C2F"/>
    <w:rsid w:val="009F3EC3"/>
    <w:rsid w:val="009F4E34"/>
    <w:rsid w:val="009F4F82"/>
    <w:rsid w:val="009F532A"/>
    <w:rsid w:val="009F5A70"/>
    <w:rsid w:val="009F67AE"/>
    <w:rsid w:val="009F6C93"/>
    <w:rsid w:val="009F6F28"/>
    <w:rsid w:val="009F712B"/>
    <w:rsid w:val="00A001DE"/>
    <w:rsid w:val="00A00A24"/>
    <w:rsid w:val="00A00CD7"/>
    <w:rsid w:val="00A0164B"/>
    <w:rsid w:val="00A02687"/>
    <w:rsid w:val="00A029EF"/>
    <w:rsid w:val="00A032B2"/>
    <w:rsid w:val="00A03977"/>
    <w:rsid w:val="00A04067"/>
    <w:rsid w:val="00A0419F"/>
    <w:rsid w:val="00A04683"/>
    <w:rsid w:val="00A04AD7"/>
    <w:rsid w:val="00A04DBF"/>
    <w:rsid w:val="00A05235"/>
    <w:rsid w:val="00A05315"/>
    <w:rsid w:val="00A05767"/>
    <w:rsid w:val="00A06324"/>
    <w:rsid w:val="00A070F6"/>
    <w:rsid w:val="00A07573"/>
    <w:rsid w:val="00A0775F"/>
    <w:rsid w:val="00A07A0A"/>
    <w:rsid w:val="00A1001A"/>
    <w:rsid w:val="00A10049"/>
    <w:rsid w:val="00A101DA"/>
    <w:rsid w:val="00A114DF"/>
    <w:rsid w:val="00A11CAF"/>
    <w:rsid w:val="00A121DC"/>
    <w:rsid w:val="00A122DE"/>
    <w:rsid w:val="00A12BD0"/>
    <w:rsid w:val="00A1356F"/>
    <w:rsid w:val="00A1413F"/>
    <w:rsid w:val="00A15075"/>
    <w:rsid w:val="00A15A1A"/>
    <w:rsid w:val="00A15CF7"/>
    <w:rsid w:val="00A16091"/>
    <w:rsid w:val="00A162C3"/>
    <w:rsid w:val="00A17053"/>
    <w:rsid w:val="00A17B13"/>
    <w:rsid w:val="00A17C24"/>
    <w:rsid w:val="00A2079C"/>
    <w:rsid w:val="00A20956"/>
    <w:rsid w:val="00A209AD"/>
    <w:rsid w:val="00A21068"/>
    <w:rsid w:val="00A212EC"/>
    <w:rsid w:val="00A218C1"/>
    <w:rsid w:val="00A21C87"/>
    <w:rsid w:val="00A2222C"/>
    <w:rsid w:val="00A22797"/>
    <w:rsid w:val="00A227DA"/>
    <w:rsid w:val="00A228AF"/>
    <w:rsid w:val="00A229FB"/>
    <w:rsid w:val="00A23512"/>
    <w:rsid w:val="00A2352D"/>
    <w:rsid w:val="00A237FE"/>
    <w:rsid w:val="00A23916"/>
    <w:rsid w:val="00A24354"/>
    <w:rsid w:val="00A24E44"/>
    <w:rsid w:val="00A25190"/>
    <w:rsid w:val="00A25291"/>
    <w:rsid w:val="00A258D6"/>
    <w:rsid w:val="00A263BB"/>
    <w:rsid w:val="00A26419"/>
    <w:rsid w:val="00A2679D"/>
    <w:rsid w:val="00A26996"/>
    <w:rsid w:val="00A26D86"/>
    <w:rsid w:val="00A27184"/>
    <w:rsid w:val="00A27876"/>
    <w:rsid w:val="00A27A73"/>
    <w:rsid w:val="00A27C5E"/>
    <w:rsid w:val="00A27E09"/>
    <w:rsid w:val="00A310C6"/>
    <w:rsid w:val="00A31774"/>
    <w:rsid w:val="00A3199F"/>
    <w:rsid w:val="00A31E6A"/>
    <w:rsid w:val="00A32818"/>
    <w:rsid w:val="00A32B1B"/>
    <w:rsid w:val="00A337EA"/>
    <w:rsid w:val="00A33EF9"/>
    <w:rsid w:val="00A33F4D"/>
    <w:rsid w:val="00A342F0"/>
    <w:rsid w:val="00A34460"/>
    <w:rsid w:val="00A34E38"/>
    <w:rsid w:val="00A34ED0"/>
    <w:rsid w:val="00A35211"/>
    <w:rsid w:val="00A35503"/>
    <w:rsid w:val="00A35E41"/>
    <w:rsid w:val="00A3638C"/>
    <w:rsid w:val="00A36766"/>
    <w:rsid w:val="00A36C0A"/>
    <w:rsid w:val="00A37100"/>
    <w:rsid w:val="00A3716E"/>
    <w:rsid w:val="00A3733F"/>
    <w:rsid w:val="00A379E8"/>
    <w:rsid w:val="00A40310"/>
    <w:rsid w:val="00A40532"/>
    <w:rsid w:val="00A40655"/>
    <w:rsid w:val="00A41298"/>
    <w:rsid w:val="00A41380"/>
    <w:rsid w:val="00A41D30"/>
    <w:rsid w:val="00A41EF6"/>
    <w:rsid w:val="00A4203D"/>
    <w:rsid w:val="00A420CD"/>
    <w:rsid w:val="00A42597"/>
    <w:rsid w:val="00A43016"/>
    <w:rsid w:val="00A43AEB"/>
    <w:rsid w:val="00A44640"/>
    <w:rsid w:val="00A44F9B"/>
    <w:rsid w:val="00A45B1D"/>
    <w:rsid w:val="00A45E31"/>
    <w:rsid w:val="00A46199"/>
    <w:rsid w:val="00A4654D"/>
    <w:rsid w:val="00A469B1"/>
    <w:rsid w:val="00A47AFE"/>
    <w:rsid w:val="00A47C8E"/>
    <w:rsid w:val="00A50AE5"/>
    <w:rsid w:val="00A5117E"/>
    <w:rsid w:val="00A5235B"/>
    <w:rsid w:val="00A524DC"/>
    <w:rsid w:val="00A52FB9"/>
    <w:rsid w:val="00A53401"/>
    <w:rsid w:val="00A53466"/>
    <w:rsid w:val="00A53D34"/>
    <w:rsid w:val="00A54A50"/>
    <w:rsid w:val="00A54D56"/>
    <w:rsid w:val="00A54FA3"/>
    <w:rsid w:val="00A55327"/>
    <w:rsid w:val="00A554DD"/>
    <w:rsid w:val="00A555DA"/>
    <w:rsid w:val="00A556B3"/>
    <w:rsid w:val="00A55CE5"/>
    <w:rsid w:val="00A55F20"/>
    <w:rsid w:val="00A55FCE"/>
    <w:rsid w:val="00A56264"/>
    <w:rsid w:val="00A56276"/>
    <w:rsid w:val="00A56655"/>
    <w:rsid w:val="00A56A98"/>
    <w:rsid w:val="00A575AE"/>
    <w:rsid w:val="00A579B3"/>
    <w:rsid w:val="00A57FD7"/>
    <w:rsid w:val="00A611E5"/>
    <w:rsid w:val="00A6138C"/>
    <w:rsid w:val="00A61533"/>
    <w:rsid w:val="00A616DE"/>
    <w:rsid w:val="00A619B4"/>
    <w:rsid w:val="00A62891"/>
    <w:rsid w:val="00A62E4D"/>
    <w:rsid w:val="00A63513"/>
    <w:rsid w:val="00A6387B"/>
    <w:rsid w:val="00A63BBE"/>
    <w:rsid w:val="00A63BF4"/>
    <w:rsid w:val="00A6437A"/>
    <w:rsid w:val="00A64572"/>
    <w:rsid w:val="00A64607"/>
    <w:rsid w:val="00A64F85"/>
    <w:rsid w:val="00A65ADD"/>
    <w:rsid w:val="00A65E3E"/>
    <w:rsid w:val="00A65F07"/>
    <w:rsid w:val="00A66C5F"/>
    <w:rsid w:val="00A67609"/>
    <w:rsid w:val="00A67A07"/>
    <w:rsid w:val="00A67D4C"/>
    <w:rsid w:val="00A67DD2"/>
    <w:rsid w:val="00A67E77"/>
    <w:rsid w:val="00A67E88"/>
    <w:rsid w:val="00A70189"/>
    <w:rsid w:val="00A70501"/>
    <w:rsid w:val="00A70D04"/>
    <w:rsid w:val="00A710EE"/>
    <w:rsid w:val="00A71427"/>
    <w:rsid w:val="00A718EC"/>
    <w:rsid w:val="00A718EF"/>
    <w:rsid w:val="00A71AA9"/>
    <w:rsid w:val="00A71E54"/>
    <w:rsid w:val="00A71EDA"/>
    <w:rsid w:val="00A728E3"/>
    <w:rsid w:val="00A73196"/>
    <w:rsid w:val="00A737E9"/>
    <w:rsid w:val="00A7381E"/>
    <w:rsid w:val="00A739D7"/>
    <w:rsid w:val="00A74352"/>
    <w:rsid w:val="00A74584"/>
    <w:rsid w:val="00A746DD"/>
    <w:rsid w:val="00A74B97"/>
    <w:rsid w:val="00A74C27"/>
    <w:rsid w:val="00A74D3F"/>
    <w:rsid w:val="00A74EEB"/>
    <w:rsid w:val="00A7522D"/>
    <w:rsid w:val="00A75362"/>
    <w:rsid w:val="00A757B9"/>
    <w:rsid w:val="00A76192"/>
    <w:rsid w:val="00A7636C"/>
    <w:rsid w:val="00A7644F"/>
    <w:rsid w:val="00A76F92"/>
    <w:rsid w:val="00A76FB0"/>
    <w:rsid w:val="00A77224"/>
    <w:rsid w:val="00A7761D"/>
    <w:rsid w:val="00A779C5"/>
    <w:rsid w:val="00A77A14"/>
    <w:rsid w:val="00A77B50"/>
    <w:rsid w:val="00A77CF2"/>
    <w:rsid w:val="00A8015A"/>
    <w:rsid w:val="00A801A3"/>
    <w:rsid w:val="00A80456"/>
    <w:rsid w:val="00A805BD"/>
    <w:rsid w:val="00A82289"/>
    <w:rsid w:val="00A82872"/>
    <w:rsid w:val="00A82896"/>
    <w:rsid w:val="00A82CA6"/>
    <w:rsid w:val="00A82E9D"/>
    <w:rsid w:val="00A82F37"/>
    <w:rsid w:val="00A8310F"/>
    <w:rsid w:val="00A841D9"/>
    <w:rsid w:val="00A84711"/>
    <w:rsid w:val="00A84943"/>
    <w:rsid w:val="00A84A33"/>
    <w:rsid w:val="00A84B1B"/>
    <w:rsid w:val="00A8562F"/>
    <w:rsid w:val="00A85AEF"/>
    <w:rsid w:val="00A85B96"/>
    <w:rsid w:val="00A860B9"/>
    <w:rsid w:val="00A8653A"/>
    <w:rsid w:val="00A868A5"/>
    <w:rsid w:val="00A86AF5"/>
    <w:rsid w:val="00A86FDB"/>
    <w:rsid w:val="00A8778B"/>
    <w:rsid w:val="00A90A89"/>
    <w:rsid w:val="00A90F1C"/>
    <w:rsid w:val="00A9106C"/>
    <w:rsid w:val="00A91190"/>
    <w:rsid w:val="00A911C3"/>
    <w:rsid w:val="00A91B45"/>
    <w:rsid w:val="00A91D9B"/>
    <w:rsid w:val="00A91FC2"/>
    <w:rsid w:val="00A92040"/>
    <w:rsid w:val="00A92325"/>
    <w:rsid w:val="00A92494"/>
    <w:rsid w:val="00A92DFC"/>
    <w:rsid w:val="00A93582"/>
    <w:rsid w:val="00A93745"/>
    <w:rsid w:val="00A93ACE"/>
    <w:rsid w:val="00A9415D"/>
    <w:rsid w:val="00A94889"/>
    <w:rsid w:val="00A94DC4"/>
    <w:rsid w:val="00A94FCB"/>
    <w:rsid w:val="00A951BC"/>
    <w:rsid w:val="00A9522A"/>
    <w:rsid w:val="00A95270"/>
    <w:rsid w:val="00A95A44"/>
    <w:rsid w:val="00A95D9A"/>
    <w:rsid w:val="00A9637D"/>
    <w:rsid w:val="00A965A8"/>
    <w:rsid w:val="00A96CD7"/>
    <w:rsid w:val="00A974D2"/>
    <w:rsid w:val="00A974E7"/>
    <w:rsid w:val="00A97C39"/>
    <w:rsid w:val="00A97D8A"/>
    <w:rsid w:val="00A97F61"/>
    <w:rsid w:val="00AA0644"/>
    <w:rsid w:val="00AA0CAC"/>
    <w:rsid w:val="00AA0CD1"/>
    <w:rsid w:val="00AA1BF3"/>
    <w:rsid w:val="00AA2049"/>
    <w:rsid w:val="00AA22E4"/>
    <w:rsid w:val="00AA297D"/>
    <w:rsid w:val="00AA2FB6"/>
    <w:rsid w:val="00AA3C5B"/>
    <w:rsid w:val="00AA4340"/>
    <w:rsid w:val="00AA43EE"/>
    <w:rsid w:val="00AA4461"/>
    <w:rsid w:val="00AA56C6"/>
    <w:rsid w:val="00AA592D"/>
    <w:rsid w:val="00AA5948"/>
    <w:rsid w:val="00AA594E"/>
    <w:rsid w:val="00AA5F7E"/>
    <w:rsid w:val="00AA604C"/>
    <w:rsid w:val="00AA65E0"/>
    <w:rsid w:val="00AA6CDB"/>
    <w:rsid w:val="00AA6F2F"/>
    <w:rsid w:val="00AA7082"/>
    <w:rsid w:val="00AA7168"/>
    <w:rsid w:val="00AA763B"/>
    <w:rsid w:val="00AA7CBA"/>
    <w:rsid w:val="00AA7D08"/>
    <w:rsid w:val="00AA7D64"/>
    <w:rsid w:val="00AA7EEE"/>
    <w:rsid w:val="00AB0045"/>
    <w:rsid w:val="00AB012E"/>
    <w:rsid w:val="00AB0B19"/>
    <w:rsid w:val="00AB0D5F"/>
    <w:rsid w:val="00AB0E3A"/>
    <w:rsid w:val="00AB1C5B"/>
    <w:rsid w:val="00AB1F6C"/>
    <w:rsid w:val="00AB2478"/>
    <w:rsid w:val="00AB2A20"/>
    <w:rsid w:val="00AB2D6C"/>
    <w:rsid w:val="00AB338C"/>
    <w:rsid w:val="00AB3E1A"/>
    <w:rsid w:val="00AB4306"/>
    <w:rsid w:val="00AB4BD3"/>
    <w:rsid w:val="00AB4F96"/>
    <w:rsid w:val="00AB5A1B"/>
    <w:rsid w:val="00AB6E0B"/>
    <w:rsid w:val="00AB7AD9"/>
    <w:rsid w:val="00AB7CF2"/>
    <w:rsid w:val="00AB7FD6"/>
    <w:rsid w:val="00AC0083"/>
    <w:rsid w:val="00AC0180"/>
    <w:rsid w:val="00AC01ED"/>
    <w:rsid w:val="00AC03C5"/>
    <w:rsid w:val="00AC07FC"/>
    <w:rsid w:val="00AC08C8"/>
    <w:rsid w:val="00AC0B56"/>
    <w:rsid w:val="00AC100D"/>
    <w:rsid w:val="00AC1AD9"/>
    <w:rsid w:val="00AC1AE2"/>
    <w:rsid w:val="00AC25C1"/>
    <w:rsid w:val="00AC28CF"/>
    <w:rsid w:val="00AC2CFD"/>
    <w:rsid w:val="00AC2ECF"/>
    <w:rsid w:val="00AC307A"/>
    <w:rsid w:val="00AC3117"/>
    <w:rsid w:val="00AC3D20"/>
    <w:rsid w:val="00AC46B9"/>
    <w:rsid w:val="00AC48A1"/>
    <w:rsid w:val="00AC4DA5"/>
    <w:rsid w:val="00AC516B"/>
    <w:rsid w:val="00AC573F"/>
    <w:rsid w:val="00AC5A20"/>
    <w:rsid w:val="00AC5B41"/>
    <w:rsid w:val="00AC5BDB"/>
    <w:rsid w:val="00AC5C93"/>
    <w:rsid w:val="00AC6161"/>
    <w:rsid w:val="00AC6315"/>
    <w:rsid w:val="00AC68C8"/>
    <w:rsid w:val="00AC6E1F"/>
    <w:rsid w:val="00AC6E27"/>
    <w:rsid w:val="00AC6EC1"/>
    <w:rsid w:val="00AD0509"/>
    <w:rsid w:val="00AD09BC"/>
    <w:rsid w:val="00AD09F3"/>
    <w:rsid w:val="00AD0CCE"/>
    <w:rsid w:val="00AD0F79"/>
    <w:rsid w:val="00AD10B1"/>
    <w:rsid w:val="00AD1461"/>
    <w:rsid w:val="00AD1C60"/>
    <w:rsid w:val="00AD297A"/>
    <w:rsid w:val="00AD2AB4"/>
    <w:rsid w:val="00AD2E5A"/>
    <w:rsid w:val="00AD33FB"/>
    <w:rsid w:val="00AD3CDF"/>
    <w:rsid w:val="00AD3E3F"/>
    <w:rsid w:val="00AD4249"/>
    <w:rsid w:val="00AD42B7"/>
    <w:rsid w:val="00AD4A6B"/>
    <w:rsid w:val="00AD4DF1"/>
    <w:rsid w:val="00AD517C"/>
    <w:rsid w:val="00AD559A"/>
    <w:rsid w:val="00AD5A40"/>
    <w:rsid w:val="00AD5BCA"/>
    <w:rsid w:val="00AD5FC6"/>
    <w:rsid w:val="00AD63E2"/>
    <w:rsid w:val="00AD67CC"/>
    <w:rsid w:val="00AD687B"/>
    <w:rsid w:val="00AD7BFF"/>
    <w:rsid w:val="00AD7E7E"/>
    <w:rsid w:val="00AE0327"/>
    <w:rsid w:val="00AE0D45"/>
    <w:rsid w:val="00AE104E"/>
    <w:rsid w:val="00AE1176"/>
    <w:rsid w:val="00AE12AE"/>
    <w:rsid w:val="00AE1603"/>
    <w:rsid w:val="00AE1CBA"/>
    <w:rsid w:val="00AE2093"/>
    <w:rsid w:val="00AE24DF"/>
    <w:rsid w:val="00AE258E"/>
    <w:rsid w:val="00AE292F"/>
    <w:rsid w:val="00AE2AAD"/>
    <w:rsid w:val="00AE3013"/>
    <w:rsid w:val="00AE3575"/>
    <w:rsid w:val="00AE366D"/>
    <w:rsid w:val="00AE37CC"/>
    <w:rsid w:val="00AE39D9"/>
    <w:rsid w:val="00AE40A1"/>
    <w:rsid w:val="00AE5B3E"/>
    <w:rsid w:val="00AE5C1D"/>
    <w:rsid w:val="00AE6588"/>
    <w:rsid w:val="00AE72C7"/>
    <w:rsid w:val="00AF0231"/>
    <w:rsid w:val="00AF0D53"/>
    <w:rsid w:val="00AF11DF"/>
    <w:rsid w:val="00AF12B6"/>
    <w:rsid w:val="00AF1355"/>
    <w:rsid w:val="00AF13A5"/>
    <w:rsid w:val="00AF13F2"/>
    <w:rsid w:val="00AF173C"/>
    <w:rsid w:val="00AF2580"/>
    <w:rsid w:val="00AF3022"/>
    <w:rsid w:val="00AF3630"/>
    <w:rsid w:val="00AF43F4"/>
    <w:rsid w:val="00AF5000"/>
    <w:rsid w:val="00AF56A0"/>
    <w:rsid w:val="00AF5B33"/>
    <w:rsid w:val="00AF5CD0"/>
    <w:rsid w:val="00AF5D26"/>
    <w:rsid w:val="00AF5DCA"/>
    <w:rsid w:val="00AF61A4"/>
    <w:rsid w:val="00AF66F2"/>
    <w:rsid w:val="00AF67CC"/>
    <w:rsid w:val="00AF6A85"/>
    <w:rsid w:val="00AF6C2D"/>
    <w:rsid w:val="00AF711C"/>
    <w:rsid w:val="00AF79F6"/>
    <w:rsid w:val="00AF7CE8"/>
    <w:rsid w:val="00B00878"/>
    <w:rsid w:val="00B009B5"/>
    <w:rsid w:val="00B00EDE"/>
    <w:rsid w:val="00B011FF"/>
    <w:rsid w:val="00B0173D"/>
    <w:rsid w:val="00B01C12"/>
    <w:rsid w:val="00B01DFD"/>
    <w:rsid w:val="00B031A5"/>
    <w:rsid w:val="00B03495"/>
    <w:rsid w:val="00B04900"/>
    <w:rsid w:val="00B05D56"/>
    <w:rsid w:val="00B061FD"/>
    <w:rsid w:val="00B06677"/>
    <w:rsid w:val="00B067B2"/>
    <w:rsid w:val="00B06DA0"/>
    <w:rsid w:val="00B06DE6"/>
    <w:rsid w:val="00B07084"/>
    <w:rsid w:val="00B071E2"/>
    <w:rsid w:val="00B0791B"/>
    <w:rsid w:val="00B102A7"/>
    <w:rsid w:val="00B10E01"/>
    <w:rsid w:val="00B1324A"/>
    <w:rsid w:val="00B13364"/>
    <w:rsid w:val="00B13631"/>
    <w:rsid w:val="00B138F7"/>
    <w:rsid w:val="00B13B10"/>
    <w:rsid w:val="00B13C95"/>
    <w:rsid w:val="00B13E0F"/>
    <w:rsid w:val="00B141FB"/>
    <w:rsid w:val="00B14203"/>
    <w:rsid w:val="00B14251"/>
    <w:rsid w:val="00B14623"/>
    <w:rsid w:val="00B14928"/>
    <w:rsid w:val="00B14CB7"/>
    <w:rsid w:val="00B15533"/>
    <w:rsid w:val="00B1586C"/>
    <w:rsid w:val="00B15E83"/>
    <w:rsid w:val="00B1712B"/>
    <w:rsid w:val="00B203F4"/>
    <w:rsid w:val="00B21487"/>
    <w:rsid w:val="00B2158C"/>
    <w:rsid w:val="00B2167D"/>
    <w:rsid w:val="00B216E6"/>
    <w:rsid w:val="00B21D11"/>
    <w:rsid w:val="00B21EFF"/>
    <w:rsid w:val="00B21F5E"/>
    <w:rsid w:val="00B2202A"/>
    <w:rsid w:val="00B221EF"/>
    <w:rsid w:val="00B222CF"/>
    <w:rsid w:val="00B22767"/>
    <w:rsid w:val="00B22EB1"/>
    <w:rsid w:val="00B23B67"/>
    <w:rsid w:val="00B23CAF"/>
    <w:rsid w:val="00B24B4D"/>
    <w:rsid w:val="00B253D2"/>
    <w:rsid w:val="00B2693A"/>
    <w:rsid w:val="00B26B2F"/>
    <w:rsid w:val="00B27281"/>
    <w:rsid w:val="00B27689"/>
    <w:rsid w:val="00B27973"/>
    <w:rsid w:val="00B300E6"/>
    <w:rsid w:val="00B306D2"/>
    <w:rsid w:val="00B30AE1"/>
    <w:rsid w:val="00B30D7C"/>
    <w:rsid w:val="00B3103C"/>
    <w:rsid w:val="00B31BC5"/>
    <w:rsid w:val="00B327D8"/>
    <w:rsid w:val="00B329F9"/>
    <w:rsid w:val="00B335E2"/>
    <w:rsid w:val="00B33646"/>
    <w:rsid w:val="00B336E2"/>
    <w:rsid w:val="00B33927"/>
    <w:rsid w:val="00B33A41"/>
    <w:rsid w:val="00B33AC8"/>
    <w:rsid w:val="00B33D54"/>
    <w:rsid w:val="00B33F85"/>
    <w:rsid w:val="00B33FF1"/>
    <w:rsid w:val="00B3449F"/>
    <w:rsid w:val="00B344FE"/>
    <w:rsid w:val="00B34682"/>
    <w:rsid w:val="00B34AE1"/>
    <w:rsid w:val="00B3516E"/>
    <w:rsid w:val="00B3517D"/>
    <w:rsid w:val="00B35728"/>
    <w:rsid w:val="00B35863"/>
    <w:rsid w:val="00B35A7F"/>
    <w:rsid w:val="00B35F91"/>
    <w:rsid w:val="00B36388"/>
    <w:rsid w:val="00B36A20"/>
    <w:rsid w:val="00B379FC"/>
    <w:rsid w:val="00B37C2B"/>
    <w:rsid w:val="00B37D74"/>
    <w:rsid w:val="00B4034A"/>
    <w:rsid w:val="00B40693"/>
    <w:rsid w:val="00B40A6E"/>
    <w:rsid w:val="00B40CCC"/>
    <w:rsid w:val="00B40D75"/>
    <w:rsid w:val="00B40FC9"/>
    <w:rsid w:val="00B410F7"/>
    <w:rsid w:val="00B414B3"/>
    <w:rsid w:val="00B41565"/>
    <w:rsid w:val="00B4180D"/>
    <w:rsid w:val="00B41899"/>
    <w:rsid w:val="00B41975"/>
    <w:rsid w:val="00B41A40"/>
    <w:rsid w:val="00B41D6A"/>
    <w:rsid w:val="00B4255E"/>
    <w:rsid w:val="00B42BB2"/>
    <w:rsid w:val="00B42DFF"/>
    <w:rsid w:val="00B4330D"/>
    <w:rsid w:val="00B4332A"/>
    <w:rsid w:val="00B45BC5"/>
    <w:rsid w:val="00B45D2F"/>
    <w:rsid w:val="00B465FA"/>
    <w:rsid w:val="00B46CD7"/>
    <w:rsid w:val="00B46FC0"/>
    <w:rsid w:val="00B47792"/>
    <w:rsid w:val="00B501CD"/>
    <w:rsid w:val="00B50E28"/>
    <w:rsid w:val="00B5199B"/>
    <w:rsid w:val="00B51A8A"/>
    <w:rsid w:val="00B51DB9"/>
    <w:rsid w:val="00B51E66"/>
    <w:rsid w:val="00B52260"/>
    <w:rsid w:val="00B5280A"/>
    <w:rsid w:val="00B52D0B"/>
    <w:rsid w:val="00B5300C"/>
    <w:rsid w:val="00B5327D"/>
    <w:rsid w:val="00B535A3"/>
    <w:rsid w:val="00B5360E"/>
    <w:rsid w:val="00B537AB"/>
    <w:rsid w:val="00B53E71"/>
    <w:rsid w:val="00B53FDB"/>
    <w:rsid w:val="00B541C1"/>
    <w:rsid w:val="00B54381"/>
    <w:rsid w:val="00B543D3"/>
    <w:rsid w:val="00B54401"/>
    <w:rsid w:val="00B54B0E"/>
    <w:rsid w:val="00B558C5"/>
    <w:rsid w:val="00B55CBD"/>
    <w:rsid w:val="00B55FBC"/>
    <w:rsid w:val="00B562C8"/>
    <w:rsid w:val="00B56B40"/>
    <w:rsid w:val="00B5708C"/>
    <w:rsid w:val="00B602AC"/>
    <w:rsid w:val="00B604EF"/>
    <w:rsid w:val="00B60671"/>
    <w:rsid w:val="00B60A85"/>
    <w:rsid w:val="00B60D94"/>
    <w:rsid w:val="00B6115A"/>
    <w:rsid w:val="00B61306"/>
    <w:rsid w:val="00B61A9C"/>
    <w:rsid w:val="00B61DD6"/>
    <w:rsid w:val="00B6280C"/>
    <w:rsid w:val="00B63459"/>
    <w:rsid w:val="00B63C94"/>
    <w:rsid w:val="00B63E08"/>
    <w:rsid w:val="00B640AC"/>
    <w:rsid w:val="00B645DF"/>
    <w:rsid w:val="00B64AA4"/>
    <w:rsid w:val="00B6557D"/>
    <w:rsid w:val="00B656E5"/>
    <w:rsid w:val="00B6583F"/>
    <w:rsid w:val="00B65C90"/>
    <w:rsid w:val="00B65DF7"/>
    <w:rsid w:val="00B6697D"/>
    <w:rsid w:val="00B66DC7"/>
    <w:rsid w:val="00B67AA6"/>
    <w:rsid w:val="00B70070"/>
    <w:rsid w:val="00B703B3"/>
    <w:rsid w:val="00B703D1"/>
    <w:rsid w:val="00B71069"/>
    <w:rsid w:val="00B72016"/>
    <w:rsid w:val="00B726E5"/>
    <w:rsid w:val="00B72771"/>
    <w:rsid w:val="00B73015"/>
    <w:rsid w:val="00B7304B"/>
    <w:rsid w:val="00B7327B"/>
    <w:rsid w:val="00B73A15"/>
    <w:rsid w:val="00B73CAB"/>
    <w:rsid w:val="00B742A7"/>
    <w:rsid w:val="00B74A65"/>
    <w:rsid w:val="00B752A0"/>
    <w:rsid w:val="00B7532A"/>
    <w:rsid w:val="00B757DE"/>
    <w:rsid w:val="00B76C10"/>
    <w:rsid w:val="00B76F93"/>
    <w:rsid w:val="00B7786F"/>
    <w:rsid w:val="00B801BB"/>
    <w:rsid w:val="00B80532"/>
    <w:rsid w:val="00B80991"/>
    <w:rsid w:val="00B80A5C"/>
    <w:rsid w:val="00B81D44"/>
    <w:rsid w:val="00B81D73"/>
    <w:rsid w:val="00B8244C"/>
    <w:rsid w:val="00B82783"/>
    <w:rsid w:val="00B82C43"/>
    <w:rsid w:val="00B831D2"/>
    <w:rsid w:val="00B84441"/>
    <w:rsid w:val="00B84A66"/>
    <w:rsid w:val="00B84CAA"/>
    <w:rsid w:val="00B84D68"/>
    <w:rsid w:val="00B84F68"/>
    <w:rsid w:val="00B85029"/>
    <w:rsid w:val="00B8525E"/>
    <w:rsid w:val="00B855D2"/>
    <w:rsid w:val="00B8610E"/>
    <w:rsid w:val="00B8657F"/>
    <w:rsid w:val="00B867DE"/>
    <w:rsid w:val="00B86D29"/>
    <w:rsid w:val="00B86E57"/>
    <w:rsid w:val="00B871CE"/>
    <w:rsid w:val="00B87699"/>
    <w:rsid w:val="00B87724"/>
    <w:rsid w:val="00B87BB9"/>
    <w:rsid w:val="00B90062"/>
    <w:rsid w:val="00B9032D"/>
    <w:rsid w:val="00B90774"/>
    <w:rsid w:val="00B9098E"/>
    <w:rsid w:val="00B90E40"/>
    <w:rsid w:val="00B91514"/>
    <w:rsid w:val="00B920CA"/>
    <w:rsid w:val="00B92CA8"/>
    <w:rsid w:val="00B931FC"/>
    <w:rsid w:val="00B93612"/>
    <w:rsid w:val="00B9484B"/>
    <w:rsid w:val="00B94E89"/>
    <w:rsid w:val="00B95027"/>
    <w:rsid w:val="00B952AC"/>
    <w:rsid w:val="00B95A9C"/>
    <w:rsid w:val="00B95E2C"/>
    <w:rsid w:val="00B963F4"/>
    <w:rsid w:val="00BA0BBA"/>
    <w:rsid w:val="00BA1095"/>
    <w:rsid w:val="00BA3304"/>
    <w:rsid w:val="00BA38CF"/>
    <w:rsid w:val="00BA43C3"/>
    <w:rsid w:val="00BA46B8"/>
    <w:rsid w:val="00BA46F5"/>
    <w:rsid w:val="00BA4A7A"/>
    <w:rsid w:val="00BA58E0"/>
    <w:rsid w:val="00BA5B3D"/>
    <w:rsid w:val="00BA5B4C"/>
    <w:rsid w:val="00BA6002"/>
    <w:rsid w:val="00BA60F2"/>
    <w:rsid w:val="00BA6283"/>
    <w:rsid w:val="00BA64CC"/>
    <w:rsid w:val="00BA692E"/>
    <w:rsid w:val="00BA71EE"/>
    <w:rsid w:val="00BA75B8"/>
    <w:rsid w:val="00BB020F"/>
    <w:rsid w:val="00BB02B0"/>
    <w:rsid w:val="00BB0689"/>
    <w:rsid w:val="00BB154B"/>
    <w:rsid w:val="00BB1592"/>
    <w:rsid w:val="00BB223D"/>
    <w:rsid w:val="00BB253D"/>
    <w:rsid w:val="00BB2B3B"/>
    <w:rsid w:val="00BB2DD4"/>
    <w:rsid w:val="00BB2F3F"/>
    <w:rsid w:val="00BB3035"/>
    <w:rsid w:val="00BB3169"/>
    <w:rsid w:val="00BB33C0"/>
    <w:rsid w:val="00BB39D3"/>
    <w:rsid w:val="00BB3A56"/>
    <w:rsid w:val="00BB3C1E"/>
    <w:rsid w:val="00BB3E37"/>
    <w:rsid w:val="00BB443E"/>
    <w:rsid w:val="00BB4861"/>
    <w:rsid w:val="00BB4B68"/>
    <w:rsid w:val="00BB503A"/>
    <w:rsid w:val="00BB51A4"/>
    <w:rsid w:val="00BB6044"/>
    <w:rsid w:val="00BB6E43"/>
    <w:rsid w:val="00BB74BC"/>
    <w:rsid w:val="00BC0109"/>
    <w:rsid w:val="00BC08E4"/>
    <w:rsid w:val="00BC12F4"/>
    <w:rsid w:val="00BC198B"/>
    <w:rsid w:val="00BC223A"/>
    <w:rsid w:val="00BC227F"/>
    <w:rsid w:val="00BC25C8"/>
    <w:rsid w:val="00BC27A1"/>
    <w:rsid w:val="00BC2A87"/>
    <w:rsid w:val="00BC2F08"/>
    <w:rsid w:val="00BC3143"/>
    <w:rsid w:val="00BC33FD"/>
    <w:rsid w:val="00BC34C2"/>
    <w:rsid w:val="00BC382F"/>
    <w:rsid w:val="00BC3B8D"/>
    <w:rsid w:val="00BC4A95"/>
    <w:rsid w:val="00BC56B0"/>
    <w:rsid w:val="00BC57C5"/>
    <w:rsid w:val="00BC5C4C"/>
    <w:rsid w:val="00BC62E8"/>
    <w:rsid w:val="00BC67B6"/>
    <w:rsid w:val="00BC7C5C"/>
    <w:rsid w:val="00BD15F2"/>
    <w:rsid w:val="00BD1B36"/>
    <w:rsid w:val="00BD27D3"/>
    <w:rsid w:val="00BD3591"/>
    <w:rsid w:val="00BD41A5"/>
    <w:rsid w:val="00BD4753"/>
    <w:rsid w:val="00BD4CA0"/>
    <w:rsid w:val="00BD53AF"/>
    <w:rsid w:val="00BD5629"/>
    <w:rsid w:val="00BD639E"/>
    <w:rsid w:val="00BD67D3"/>
    <w:rsid w:val="00BD6824"/>
    <w:rsid w:val="00BD7DE3"/>
    <w:rsid w:val="00BD7E51"/>
    <w:rsid w:val="00BE0027"/>
    <w:rsid w:val="00BE030E"/>
    <w:rsid w:val="00BE0530"/>
    <w:rsid w:val="00BE06C4"/>
    <w:rsid w:val="00BE07A9"/>
    <w:rsid w:val="00BE0B8F"/>
    <w:rsid w:val="00BE0C0F"/>
    <w:rsid w:val="00BE14FC"/>
    <w:rsid w:val="00BE15D0"/>
    <w:rsid w:val="00BE17AF"/>
    <w:rsid w:val="00BE1E4B"/>
    <w:rsid w:val="00BE2339"/>
    <w:rsid w:val="00BE2551"/>
    <w:rsid w:val="00BE2A81"/>
    <w:rsid w:val="00BE2E71"/>
    <w:rsid w:val="00BE2F6A"/>
    <w:rsid w:val="00BE3CB5"/>
    <w:rsid w:val="00BE3DD2"/>
    <w:rsid w:val="00BE3EE4"/>
    <w:rsid w:val="00BE41C5"/>
    <w:rsid w:val="00BE469F"/>
    <w:rsid w:val="00BE57DC"/>
    <w:rsid w:val="00BE59E7"/>
    <w:rsid w:val="00BE5C00"/>
    <w:rsid w:val="00BE66EF"/>
    <w:rsid w:val="00BE68E1"/>
    <w:rsid w:val="00BE6B09"/>
    <w:rsid w:val="00BE6D82"/>
    <w:rsid w:val="00BE7268"/>
    <w:rsid w:val="00BF051A"/>
    <w:rsid w:val="00BF0588"/>
    <w:rsid w:val="00BF062D"/>
    <w:rsid w:val="00BF0819"/>
    <w:rsid w:val="00BF0B1B"/>
    <w:rsid w:val="00BF0EFB"/>
    <w:rsid w:val="00BF100D"/>
    <w:rsid w:val="00BF14FA"/>
    <w:rsid w:val="00BF1540"/>
    <w:rsid w:val="00BF1799"/>
    <w:rsid w:val="00BF189C"/>
    <w:rsid w:val="00BF205C"/>
    <w:rsid w:val="00BF21BF"/>
    <w:rsid w:val="00BF26DF"/>
    <w:rsid w:val="00BF2CD2"/>
    <w:rsid w:val="00BF2E91"/>
    <w:rsid w:val="00BF3446"/>
    <w:rsid w:val="00BF35AF"/>
    <w:rsid w:val="00BF3D70"/>
    <w:rsid w:val="00BF3E54"/>
    <w:rsid w:val="00BF459B"/>
    <w:rsid w:val="00BF4794"/>
    <w:rsid w:val="00BF4966"/>
    <w:rsid w:val="00BF4B5B"/>
    <w:rsid w:val="00BF4CE9"/>
    <w:rsid w:val="00BF541E"/>
    <w:rsid w:val="00BF591D"/>
    <w:rsid w:val="00BF61C5"/>
    <w:rsid w:val="00BF6346"/>
    <w:rsid w:val="00BF6498"/>
    <w:rsid w:val="00BF651C"/>
    <w:rsid w:val="00BF6D36"/>
    <w:rsid w:val="00BF6E50"/>
    <w:rsid w:val="00BF702C"/>
    <w:rsid w:val="00C007A3"/>
    <w:rsid w:val="00C00A34"/>
    <w:rsid w:val="00C013E2"/>
    <w:rsid w:val="00C01459"/>
    <w:rsid w:val="00C014C9"/>
    <w:rsid w:val="00C01CEB"/>
    <w:rsid w:val="00C01E6E"/>
    <w:rsid w:val="00C01F9D"/>
    <w:rsid w:val="00C0211E"/>
    <w:rsid w:val="00C02926"/>
    <w:rsid w:val="00C02CDB"/>
    <w:rsid w:val="00C03193"/>
    <w:rsid w:val="00C03B66"/>
    <w:rsid w:val="00C03DB3"/>
    <w:rsid w:val="00C03F33"/>
    <w:rsid w:val="00C0409D"/>
    <w:rsid w:val="00C056C0"/>
    <w:rsid w:val="00C065CE"/>
    <w:rsid w:val="00C0674A"/>
    <w:rsid w:val="00C07169"/>
    <w:rsid w:val="00C0716C"/>
    <w:rsid w:val="00C076A9"/>
    <w:rsid w:val="00C07A8C"/>
    <w:rsid w:val="00C10752"/>
    <w:rsid w:val="00C10D29"/>
    <w:rsid w:val="00C1168C"/>
    <w:rsid w:val="00C116E1"/>
    <w:rsid w:val="00C11794"/>
    <w:rsid w:val="00C11816"/>
    <w:rsid w:val="00C11A2A"/>
    <w:rsid w:val="00C11EB4"/>
    <w:rsid w:val="00C12136"/>
    <w:rsid w:val="00C12726"/>
    <w:rsid w:val="00C12EE9"/>
    <w:rsid w:val="00C13913"/>
    <w:rsid w:val="00C14962"/>
    <w:rsid w:val="00C14A82"/>
    <w:rsid w:val="00C14B1D"/>
    <w:rsid w:val="00C1566C"/>
    <w:rsid w:val="00C156F0"/>
    <w:rsid w:val="00C15A79"/>
    <w:rsid w:val="00C16231"/>
    <w:rsid w:val="00C16B9E"/>
    <w:rsid w:val="00C173AA"/>
    <w:rsid w:val="00C20BC7"/>
    <w:rsid w:val="00C215FC"/>
    <w:rsid w:val="00C218D4"/>
    <w:rsid w:val="00C21CB9"/>
    <w:rsid w:val="00C222F6"/>
    <w:rsid w:val="00C22649"/>
    <w:rsid w:val="00C2295D"/>
    <w:rsid w:val="00C22968"/>
    <w:rsid w:val="00C229CB"/>
    <w:rsid w:val="00C22E95"/>
    <w:rsid w:val="00C22F34"/>
    <w:rsid w:val="00C232AF"/>
    <w:rsid w:val="00C2359E"/>
    <w:rsid w:val="00C2379F"/>
    <w:rsid w:val="00C2380B"/>
    <w:rsid w:val="00C2445F"/>
    <w:rsid w:val="00C248B4"/>
    <w:rsid w:val="00C24B19"/>
    <w:rsid w:val="00C252CC"/>
    <w:rsid w:val="00C25319"/>
    <w:rsid w:val="00C25385"/>
    <w:rsid w:val="00C25835"/>
    <w:rsid w:val="00C25A51"/>
    <w:rsid w:val="00C2664E"/>
    <w:rsid w:val="00C267B9"/>
    <w:rsid w:val="00C26D8D"/>
    <w:rsid w:val="00C26D91"/>
    <w:rsid w:val="00C2705F"/>
    <w:rsid w:val="00C270B9"/>
    <w:rsid w:val="00C2740D"/>
    <w:rsid w:val="00C2797B"/>
    <w:rsid w:val="00C30BA4"/>
    <w:rsid w:val="00C30C97"/>
    <w:rsid w:val="00C31817"/>
    <w:rsid w:val="00C31BA5"/>
    <w:rsid w:val="00C32010"/>
    <w:rsid w:val="00C33845"/>
    <w:rsid w:val="00C33A21"/>
    <w:rsid w:val="00C33D76"/>
    <w:rsid w:val="00C34CFA"/>
    <w:rsid w:val="00C35141"/>
    <w:rsid w:val="00C3568A"/>
    <w:rsid w:val="00C35717"/>
    <w:rsid w:val="00C358FE"/>
    <w:rsid w:val="00C35A0A"/>
    <w:rsid w:val="00C36320"/>
    <w:rsid w:val="00C363D7"/>
    <w:rsid w:val="00C36B0B"/>
    <w:rsid w:val="00C36B7B"/>
    <w:rsid w:val="00C36C9E"/>
    <w:rsid w:val="00C3771A"/>
    <w:rsid w:val="00C37742"/>
    <w:rsid w:val="00C37879"/>
    <w:rsid w:val="00C40614"/>
    <w:rsid w:val="00C407D4"/>
    <w:rsid w:val="00C4107B"/>
    <w:rsid w:val="00C4127D"/>
    <w:rsid w:val="00C418EE"/>
    <w:rsid w:val="00C41A7E"/>
    <w:rsid w:val="00C41A9C"/>
    <w:rsid w:val="00C41E91"/>
    <w:rsid w:val="00C4237E"/>
    <w:rsid w:val="00C42663"/>
    <w:rsid w:val="00C426A6"/>
    <w:rsid w:val="00C42DD1"/>
    <w:rsid w:val="00C42FB6"/>
    <w:rsid w:val="00C43711"/>
    <w:rsid w:val="00C444BE"/>
    <w:rsid w:val="00C44506"/>
    <w:rsid w:val="00C44672"/>
    <w:rsid w:val="00C44C8F"/>
    <w:rsid w:val="00C44F84"/>
    <w:rsid w:val="00C45237"/>
    <w:rsid w:val="00C457F6"/>
    <w:rsid w:val="00C45BD5"/>
    <w:rsid w:val="00C4648A"/>
    <w:rsid w:val="00C464B4"/>
    <w:rsid w:val="00C46563"/>
    <w:rsid w:val="00C466A2"/>
    <w:rsid w:val="00C468B7"/>
    <w:rsid w:val="00C46AD9"/>
    <w:rsid w:val="00C4712A"/>
    <w:rsid w:val="00C4736C"/>
    <w:rsid w:val="00C4755D"/>
    <w:rsid w:val="00C47A05"/>
    <w:rsid w:val="00C501F3"/>
    <w:rsid w:val="00C50220"/>
    <w:rsid w:val="00C5028D"/>
    <w:rsid w:val="00C50522"/>
    <w:rsid w:val="00C50B3A"/>
    <w:rsid w:val="00C50BBD"/>
    <w:rsid w:val="00C51687"/>
    <w:rsid w:val="00C51EEF"/>
    <w:rsid w:val="00C52A9C"/>
    <w:rsid w:val="00C52CDC"/>
    <w:rsid w:val="00C53096"/>
    <w:rsid w:val="00C535B9"/>
    <w:rsid w:val="00C53B35"/>
    <w:rsid w:val="00C547B5"/>
    <w:rsid w:val="00C554C2"/>
    <w:rsid w:val="00C55E9A"/>
    <w:rsid w:val="00C55FD7"/>
    <w:rsid w:val="00C56A45"/>
    <w:rsid w:val="00C56B2E"/>
    <w:rsid w:val="00C5723E"/>
    <w:rsid w:val="00C5774F"/>
    <w:rsid w:val="00C57B9F"/>
    <w:rsid w:val="00C60AA7"/>
    <w:rsid w:val="00C61C13"/>
    <w:rsid w:val="00C61E22"/>
    <w:rsid w:val="00C62296"/>
    <w:rsid w:val="00C628C9"/>
    <w:rsid w:val="00C62B98"/>
    <w:rsid w:val="00C62DBC"/>
    <w:rsid w:val="00C62ECD"/>
    <w:rsid w:val="00C64182"/>
    <w:rsid w:val="00C641A7"/>
    <w:rsid w:val="00C6428C"/>
    <w:rsid w:val="00C6458E"/>
    <w:rsid w:val="00C678AB"/>
    <w:rsid w:val="00C678E2"/>
    <w:rsid w:val="00C67C6E"/>
    <w:rsid w:val="00C70599"/>
    <w:rsid w:val="00C7063C"/>
    <w:rsid w:val="00C70B5E"/>
    <w:rsid w:val="00C70C47"/>
    <w:rsid w:val="00C70C7D"/>
    <w:rsid w:val="00C711BD"/>
    <w:rsid w:val="00C72398"/>
    <w:rsid w:val="00C725A0"/>
    <w:rsid w:val="00C7343F"/>
    <w:rsid w:val="00C734FC"/>
    <w:rsid w:val="00C73F31"/>
    <w:rsid w:val="00C741C8"/>
    <w:rsid w:val="00C748E9"/>
    <w:rsid w:val="00C74C9E"/>
    <w:rsid w:val="00C7586C"/>
    <w:rsid w:val="00C76302"/>
    <w:rsid w:val="00C76A6D"/>
    <w:rsid w:val="00C76B6F"/>
    <w:rsid w:val="00C76BF7"/>
    <w:rsid w:val="00C77037"/>
    <w:rsid w:val="00C77038"/>
    <w:rsid w:val="00C776A8"/>
    <w:rsid w:val="00C77A9D"/>
    <w:rsid w:val="00C81A73"/>
    <w:rsid w:val="00C82DE2"/>
    <w:rsid w:val="00C83434"/>
    <w:rsid w:val="00C83604"/>
    <w:rsid w:val="00C842F6"/>
    <w:rsid w:val="00C843C5"/>
    <w:rsid w:val="00C843CD"/>
    <w:rsid w:val="00C85255"/>
    <w:rsid w:val="00C85A6F"/>
    <w:rsid w:val="00C85E1D"/>
    <w:rsid w:val="00C8604A"/>
    <w:rsid w:val="00C862CE"/>
    <w:rsid w:val="00C866A0"/>
    <w:rsid w:val="00C86DF8"/>
    <w:rsid w:val="00C87385"/>
    <w:rsid w:val="00C87539"/>
    <w:rsid w:val="00C87959"/>
    <w:rsid w:val="00C87E00"/>
    <w:rsid w:val="00C90251"/>
    <w:rsid w:val="00C90648"/>
    <w:rsid w:val="00C907AD"/>
    <w:rsid w:val="00C90AF5"/>
    <w:rsid w:val="00C90E7F"/>
    <w:rsid w:val="00C90F75"/>
    <w:rsid w:val="00C90FA9"/>
    <w:rsid w:val="00C91DF8"/>
    <w:rsid w:val="00C91EA5"/>
    <w:rsid w:val="00C925AE"/>
    <w:rsid w:val="00C940F3"/>
    <w:rsid w:val="00C948FD"/>
    <w:rsid w:val="00C9502A"/>
    <w:rsid w:val="00C950BA"/>
    <w:rsid w:val="00C952D6"/>
    <w:rsid w:val="00C955B8"/>
    <w:rsid w:val="00C95813"/>
    <w:rsid w:val="00C958C7"/>
    <w:rsid w:val="00C9629E"/>
    <w:rsid w:val="00C96AAD"/>
    <w:rsid w:val="00C96C88"/>
    <w:rsid w:val="00C96DB9"/>
    <w:rsid w:val="00C96FE5"/>
    <w:rsid w:val="00C97F75"/>
    <w:rsid w:val="00CA0398"/>
    <w:rsid w:val="00CA0F0D"/>
    <w:rsid w:val="00CA10A7"/>
    <w:rsid w:val="00CA11AE"/>
    <w:rsid w:val="00CA1749"/>
    <w:rsid w:val="00CA1774"/>
    <w:rsid w:val="00CA1E15"/>
    <w:rsid w:val="00CA245B"/>
    <w:rsid w:val="00CA30C4"/>
    <w:rsid w:val="00CA3C74"/>
    <w:rsid w:val="00CA3D39"/>
    <w:rsid w:val="00CA3EF5"/>
    <w:rsid w:val="00CA3FB5"/>
    <w:rsid w:val="00CA40B0"/>
    <w:rsid w:val="00CA4F08"/>
    <w:rsid w:val="00CA5E5D"/>
    <w:rsid w:val="00CA5E83"/>
    <w:rsid w:val="00CA6D0B"/>
    <w:rsid w:val="00CA6E72"/>
    <w:rsid w:val="00CB0602"/>
    <w:rsid w:val="00CB0E84"/>
    <w:rsid w:val="00CB137E"/>
    <w:rsid w:val="00CB17B1"/>
    <w:rsid w:val="00CB1962"/>
    <w:rsid w:val="00CB2625"/>
    <w:rsid w:val="00CB3575"/>
    <w:rsid w:val="00CB3842"/>
    <w:rsid w:val="00CB387C"/>
    <w:rsid w:val="00CB3ADA"/>
    <w:rsid w:val="00CB3C21"/>
    <w:rsid w:val="00CB3CB0"/>
    <w:rsid w:val="00CB5AA7"/>
    <w:rsid w:val="00CB76EF"/>
    <w:rsid w:val="00CC051F"/>
    <w:rsid w:val="00CC052F"/>
    <w:rsid w:val="00CC0E79"/>
    <w:rsid w:val="00CC0ECA"/>
    <w:rsid w:val="00CC0F53"/>
    <w:rsid w:val="00CC10B5"/>
    <w:rsid w:val="00CC113F"/>
    <w:rsid w:val="00CC1767"/>
    <w:rsid w:val="00CC1C35"/>
    <w:rsid w:val="00CC1D65"/>
    <w:rsid w:val="00CC2211"/>
    <w:rsid w:val="00CC23F0"/>
    <w:rsid w:val="00CC366A"/>
    <w:rsid w:val="00CC4D1F"/>
    <w:rsid w:val="00CC4D2A"/>
    <w:rsid w:val="00CC4F56"/>
    <w:rsid w:val="00CC501C"/>
    <w:rsid w:val="00CC5654"/>
    <w:rsid w:val="00CC5ABE"/>
    <w:rsid w:val="00CC5E7E"/>
    <w:rsid w:val="00CD029F"/>
    <w:rsid w:val="00CD0826"/>
    <w:rsid w:val="00CD1013"/>
    <w:rsid w:val="00CD104F"/>
    <w:rsid w:val="00CD10E6"/>
    <w:rsid w:val="00CD1111"/>
    <w:rsid w:val="00CD11B1"/>
    <w:rsid w:val="00CD1245"/>
    <w:rsid w:val="00CD14D2"/>
    <w:rsid w:val="00CD1568"/>
    <w:rsid w:val="00CD1876"/>
    <w:rsid w:val="00CD195C"/>
    <w:rsid w:val="00CD1AC1"/>
    <w:rsid w:val="00CD1E1D"/>
    <w:rsid w:val="00CD2C55"/>
    <w:rsid w:val="00CD2D38"/>
    <w:rsid w:val="00CD2E48"/>
    <w:rsid w:val="00CD389C"/>
    <w:rsid w:val="00CD3AB3"/>
    <w:rsid w:val="00CD4420"/>
    <w:rsid w:val="00CD4523"/>
    <w:rsid w:val="00CD470E"/>
    <w:rsid w:val="00CD4D46"/>
    <w:rsid w:val="00CD5DB7"/>
    <w:rsid w:val="00CD66E8"/>
    <w:rsid w:val="00CD6924"/>
    <w:rsid w:val="00CD6C93"/>
    <w:rsid w:val="00CD7630"/>
    <w:rsid w:val="00CD79CB"/>
    <w:rsid w:val="00CE0C85"/>
    <w:rsid w:val="00CE0F28"/>
    <w:rsid w:val="00CE11B8"/>
    <w:rsid w:val="00CE149E"/>
    <w:rsid w:val="00CE1750"/>
    <w:rsid w:val="00CE1F09"/>
    <w:rsid w:val="00CE1FCD"/>
    <w:rsid w:val="00CE2E01"/>
    <w:rsid w:val="00CE350A"/>
    <w:rsid w:val="00CE357A"/>
    <w:rsid w:val="00CE3B74"/>
    <w:rsid w:val="00CE4585"/>
    <w:rsid w:val="00CE48EE"/>
    <w:rsid w:val="00CE4C03"/>
    <w:rsid w:val="00CE512C"/>
    <w:rsid w:val="00CE52F2"/>
    <w:rsid w:val="00CE5702"/>
    <w:rsid w:val="00CE5AB8"/>
    <w:rsid w:val="00CE61F9"/>
    <w:rsid w:val="00CE6AAE"/>
    <w:rsid w:val="00CE727D"/>
    <w:rsid w:val="00CE752A"/>
    <w:rsid w:val="00CE7F4E"/>
    <w:rsid w:val="00CF01D0"/>
    <w:rsid w:val="00CF01E3"/>
    <w:rsid w:val="00CF0389"/>
    <w:rsid w:val="00CF07BC"/>
    <w:rsid w:val="00CF0E40"/>
    <w:rsid w:val="00CF11A1"/>
    <w:rsid w:val="00CF16CD"/>
    <w:rsid w:val="00CF17D7"/>
    <w:rsid w:val="00CF1944"/>
    <w:rsid w:val="00CF1E63"/>
    <w:rsid w:val="00CF2124"/>
    <w:rsid w:val="00CF237B"/>
    <w:rsid w:val="00CF28BB"/>
    <w:rsid w:val="00CF2A72"/>
    <w:rsid w:val="00CF2EF3"/>
    <w:rsid w:val="00CF2FB1"/>
    <w:rsid w:val="00CF35D8"/>
    <w:rsid w:val="00CF3C0E"/>
    <w:rsid w:val="00CF3FEC"/>
    <w:rsid w:val="00CF41DC"/>
    <w:rsid w:val="00CF46D1"/>
    <w:rsid w:val="00CF4A3D"/>
    <w:rsid w:val="00CF4D19"/>
    <w:rsid w:val="00CF5CBC"/>
    <w:rsid w:val="00CF5FFA"/>
    <w:rsid w:val="00CF65C1"/>
    <w:rsid w:val="00CF6E21"/>
    <w:rsid w:val="00CF74C0"/>
    <w:rsid w:val="00CF79EE"/>
    <w:rsid w:val="00CF7B5E"/>
    <w:rsid w:val="00CF7D4E"/>
    <w:rsid w:val="00D00191"/>
    <w:rsid w:val="00D00607"/>
    <w:rsid w:val="00D00860"/>
    <w:rsid w:val="00D0093D"/>
    <w:rsid w:val="00D00BC7"/>
    <w:rsid w:val="00D0170A"/>
    <w:rsid w:val="00D0179C"/>
    <w:rsid w:val="00D01C9B"/>
    <w:rsid w:val="00D01DE9"/>
    <w:rsid w:val="00D01DF6"/>
    <w:rsid w:val="00D01FFC"/>
    <w:rsid w:val="00D02132"/>
    <w:rsid w:val="00D03149"/>
    <w:rsid w:val="00D03215"/>
    <w:rsid w:val="00D04251"/>
    <w:rsid w:val="00D04E2E"/>
    <w:rsid w:val="00D05120"/>
    <w:rsid w:val="00D05576"/>
    <w:rsid w:val="00D0587B"/>
    <w:rsid w:val="00D05A06"/>
    <w:rsid w:val="00D05A8C"/>
    <w:rsid w:val="00D05BBA"/>
    <w:rsid w:val="00D05F41"/>
    <w:rsid w:val="00D061CB"/>
    <w:rsid w:val="00D0632B"/>
    <w:rsid w:val="00D0646C"/>
    <w:rsid w:val="00D06D6B"/>
    <w:rsid w:val="00D06E25"/>
    <w:rsid w:val="00D06EF6"/>
    <w:rsid w:val="00D06FE3"/>
    <w:rsid w:val="00D07135"/>
    <w:rsid w:val="00D075C1"/>
    <w:rsid w:val="00D07CD1"/>
    <w:rsid w:val="00D10C87"/>
    <w:rsid w:val="00D10D89"/>
    <w:rsid w:val="00D11172"/>
    <w:rsid w:val="00D11184"/>
    <w:rsid w:val="00D115C3"/>
    <w:rsid w:val="00D11822"/>
    <w:rsid w:val="00D118AC"/>
    <w:rsid w:val="00D11C69"/>
    <w:rsid w:val="00D124EB"/>
    <w:rsid w:val="00D1261A"/>
    <w:rsid w:val="00D1268A"/>
    <w:rsid w:val="00D12B62"/>
    <w:rsid w:val="00D12D76"/>
    <w:rsid w:val="00D1348B"/>
    <w:rsid w:val="00D136EA"/>
    <w:rsid w:val="00D13C33"/>
    <w:rsid w:val="00D14641"/>
    <w:rsid w:val="00D147B6"/>
    <w:rsid w:val="00D14C41"/>
    <w:rsid w:val="00D14DBB"/>
    <w:rsid w:val="00D150C4"/>
    <w:rsid w:val="00D15162"/>
    <w:rsid w:val="00D15877"/>
    <w:rsid w:val="00D15AF1"/>
    <w:rsid w:val="00D16CDB"/>
    <w:rsid w:val="00D16E70"/>
    <w:rsid w:val="00D16F0A"/>
    <w:rsid w:val="00D17F17"/>
    <w:rsid w:val="00D203A8"/>
    <w:rsid w:val="00D20BE7"/>
    <w:rsid w:val="00D20D33"/>
    <w:rsid w:val="00D20DA7"/>
    <w:rsid w:val="00D21303"/>
    <w:rsid w:val="00D21A21"/>
    <w:rsid w:val="00D21FD3"/>
    <w:rsid w:val="00D224E6"/>
    <w:rsid w:val="00D22F25"/>
    <w:rsid w:val="00D236D0"/>
    <w:rsid w:val="00D236F7"/>
    <w:rsid w:val="00D23DB6"/>
    <w:rsid w:val="00D2404D"/>
    <w:rsid w:val="00D24373"/>
    <w:rsid w:val="00D2468A"/>
    <w:rsid w:val="00D24C86"/>
    <w:rsid w:val="00D2582B"/>
    <w:rsid w:val="00D259BC"/>
    <w:rsid w:val="00D25A69"/>
    <w:rsid w:val="00D25E72"/>
    <w:rsid w:val="00D2621C"/>
    <w:rsid w:val="00D2635E"/>
    <w:rsid w:val="00D27E27"/>
    <w:rsid w:val="00D302B8"/>
    <w:rsid w:val="00D30425"/>
    <w:rsid w:val="00D30D1A"/>
    <w:rsid w:val="00D31081"/>
    <w:rsid w:val="00D3155D"/>
    <w:rsid w:val="00D319F3"/>
    <w:rsid w:val="00D31B8E"/>
    <w:rsid w:val="00D322D0"/>
    <w:rsid w:val="00D329B1"/>
    <w:rsid w:val="00D32B6F"/>
    <w:rsid w:val="00D32EA5"/>
    <w:rsid w:val="00D33002"/>
    <w:rsid w:val="00D33363"/>
    <w:rsid w:val="00D33AA4"/>
    <w:rsid w:val="00D34052"/>
    <w:rsid w:val="00D344F6"/>
    <w:rsid w:val="00D345C5"/>
    <w:rsid w:val="00D34884"/>
    <w:rsid w:val="00D34D0C"/>
    <w:rsid w:val="00D351D4"/>
    <w:rsid w:val="00D352AE"/>
    <w:rsid w:val="00D354FB"/>
    <w:rsid w:val="00D35897"/>
    <w:rsid w:val="00D35EAA"/>
    <w:rsid w:val="00D362CE"/>
    <w:rsid w:val="00D368B8"/>
    <w:rsid w:val="00D36D4F"/>
    <w:rsid w:val="00D36E10"/>
    <w:rsid w:val="00D36E2E"/>
    <w:rsid w:val="00D37125"/>
    <w:rsid w:val="00D37617"/>
    <w:rsid w:val="00D40093"/>
    <w:rsid w:val="00D402B0"/>
    <w:rsid w:val="00D40A46"/>
    <w:rsid w:val="00D40E2D"/>
    <w:rsid w:val="00D414DE"/>
    <w:rsid w:val="00D41FE0"/>
    <w:rsid w:val="00D42242"/>
    <w:rsid w:val="00D42735"/>
    <w:rsid w:val="00D429CD"/>
    <w:rsid w:val="00D42A42"/>
    <w:rsid w:val="00D42B14"/>
    <w:rsid w:val="00D43918"/>
    <w:rsid w:val="00D43C04"/>
    <w:rsid w:val="00D43CA3"/>
    <w:rsid w:val="00D43F98"/>
    <w:rsid w:val="00D44A54"/>
    <w:rsid w:val="00D4565E"/>
    <w:rsid w:val="00D463AA"/>
    <w:rsid w:val="00D46F58"/>
    <w:rsid w:val="00D47DE0"/>
    <w:rsid w:val="00D50F78"/>
    <w:rsid w:val="00D51C7A"/>
    <w:rsid w:val="00D51DBD"/>
    <w:rsid w:val="00D52175"/>
    <w:rsid w:val="00D52243"/>
    <w:rsid w:val="00D52314"/>
    <w:rsid w:val="00D526B4"/>
    <w:rsid w:val="00D5312A"/>
    <w:rsid w:val="00D5323A"/>
    <w:rsid w:val="00D537C9"/>
    <w:rsid w:val="00D53B5A"/>
    <w:rsid w:val="00D53E62"/>
    <w:rsid w:val="00D5425E"/>
    <w:rsid w:val="00D5490F"/>
    <w:rsid w:val="00D54FEA"/>
    <w:rsid w:val="00D55284"/>
    <w:rsid w:val="00D55842"/>
    <w:rsid w:val="00D55B87"/>
    <w:rsid w:val="00D55CCD"/>
    <w:rsid w:val="00D55E3D"/>
    <w:rsid w:val="00D5609F"/>
    <w:rsid w:val="00D5626A"/>
    <w:rsid w:val="00D57175"/>
    <w:rsid w:val="00D5768C"/>
    <w:rsid w:val="00D579AC"/>
    <w:rsid w:val="00D57DAD"/>
    <w:rsid w:val="00D600DD"/>
    <w:rsid w:val="00D6016F"/>
    <w:rsid w:val="00D603FF"/>
    <w:rsid w:val="00D60529"/>
    <w:rsid w:val="00D6077F"/>
    <w:rsid w:val="00D60C06"/>
    <w:rsid w:val="00D60DEB"/>
    <w:rsid w:val="00D60F6E"/>
    <w:rsid w:val="00D6174A"/>
    <w:rsid w:val="00D61C33"/>
    <w:rsid w:val="00D61FFA"/>
    <w:rsid w:val="00D62173"/>
    <w:rsid w:val="00D62590"/>
    <w:rsid w:val="00D6282F"/>
    <w:rsid w:val="00D62AF3"/>
    <w:rsid w:val="00D62B51"/>
    <w:rsid w:val="00D62C08"/>
    <w:rsid w:val="00D62F1F"/>
    <w:rsid w:val="00D63162"/>
    <w:rsid w:val="00D641CE"/>
    <w:rsid w:val="00D643A6"/>
    <w:rsid w:val="00D64623"/>
    <w:rsid w:val="00D64626"/>
    <w:rsid w:val="00D64B55"/>
    <w:rsid w:val="00D65C68"/>
    <w:rsid w:val="00D663FE"/>
    <w:rsid w:val="00D668BE"/>
    <w:rsid w:val="00D66CBF"/>
    <w:rsid w:val="00D677A4"/>
    <w:rsid w:val="00D678C6"/>
    <w:rsid w:val="00D700F7"/>
    <w:rsid w:val="00D70854"/>
    <w:rsid w:val="00D70A0F"/>
    <w:rsid w:val="00D71352"/>
    <w:rsid w:val="00D71916"/>
    <w:rsid w:val="00D71B4A"/>
    <w:rsid w:val="00D72162"/>
    <w:rsid w:val="00D72237"/>
    <w:rsid w:val="00D72709"/>
    <w:rsid w:val="00D72E07"/>
    <w:rsid w:val="00D74406"/>
    <w:rsid w:val="00D746B7"/>
    <w:rsid w:val="00D74936"/>
    <w:rsid w:val="00D7494A"/>
    <w:rsid w:val="00D75540"/>
    <w:rsid w:val="00D76318"/>
    <w:rsid w:val="00D76EC3"/>
    <w:rsid w:val="00D77916"/>
    <w:rsid w:val="00D81280"/>
    <w:rsid w:val="00D81744"/>
    <w:rsid w:val="00D82592"/>
    <w:rsid w:val="00D828A7"/>
    <w:rsid w:val="00D8318D"/>
    <w:rsid w:val="00D83360"/>
    <w:rsid w:val="00D83447"/>
    <w:rsid w:val="00D84883"/>
    <w:rsid w:val="00D851CB"/>
    <w:rsid w:val="00D8539A"/>
    <w:rsid w:val="00D85958"/>
    <w:rsid w:val="00D8625D"/>
    <w:rsid w:val="00D863E8"/>
    <w:rsid w:val="00D86C87"/>
    <w:rsid w:val="00D87054"/>
    <w:rsid w:val="00D8770E"/>
    <w:rsid w:val="00D87820"/>
    <w:rsid w:val="00D87C35"/>
    <w:rsid w:val="00D9003A"/>
    <w:rsid w:val="00D90163"/>
    <w:rsid w:val="00D9059C"/>
    <w:rsid w:val="00D91012"/>
    <w:rsid w:val="00D914F1"/>
    <w:rsid w:val="00D91B76"/>
    <w:rsid w:val="00D91D12"/>
    <w:rsid w:val="00D924B8"/>
    <w:rsid w:val="00D92B26"/>
    <w:rsid w:val="00D92D98"/>
    <w:rsid w:val="00D92F13"/>
    <w:rsid w:val="00D930E1"/>
    <w:rsid w:val="00D9395E"/>
    <w:rsid w:val="00D93CD3"/>
    <w:rsid w:val="00D94198"/>
    <w:rsid w:val="00D949A5"/>
    <w:rsid w:val="00D94E4D"/>
    <w:rsid w:val="00D95054"/>
    <w:rsid w:val="00D953FB"/>
    <w:rsid w:val="00D956F2"/>
    <w:rsid w:val="00D95C60"/>
    <w:rsid w:val="00D964DF"/>
    <w:rsid w:val="00D97336"/>
    <w:rsid w:val="00D97369"/>
    <w:rsid w:val="00D97515"/>
    <w:rsid w:val="00DA04D5"/>
    <w:rsid w:val="00DA0CD2"/>
    <w:rsid w:val="00DA0D3B"/>
    <w:rsid w:val="00DA1576"/>
    <w:rsid w:val="00DA16E1"/>
    <w:rsid w:val="00DA1AB9"/>
    <w:rsid w:val="00DA1B75"/>
    <w:rsid w:val="00DA2B5D"/>
    <w:rsid w:val="00DA2DD9"/>
    <w:rsid w:val="00DA2FE2"/>
    <w:rsid w:val="00DA34B2"/>
    <w:rsid w:val="00DA34E9"/>
    <w:rsid w:val="00DA3EBF"/>
    <w:rsid w:val="00DA4006"/>
    <w:rsid w:val="00DA4416"/>
    <w:rsid w:val="00DA4479"/>
    <w:rsid w:val="00DA4ABE"/>
    <w:rsid w:val="00DA4AC4"/>
    <w:rsid w:val="00DA53EF"/>
    <w:rsid w:val="00DA55EE"/>
    <w:rsid w:val="00DA643C"/>
    <w:rsid w:val="00DA6881"/>
    <w:rsid w:val="00DA6DEF"/>
    <w:rsid w:val="00DA6E6C"/>
    <w:rsid w:val="00DA6E75"/>
    <w:rsid w:val="00DA71D1"/>
    <w:rsid w:val="00DA72A3"/>
    <w:rsid w:val="00DA769D"/>
    <w:rsid w:val="00DA7D39"/>
    <w:rsid w:val="00DB003F"/>
    <w:rsid w:val="00DB0067"/>
    <w:rsid w:val="00DB0587"/>
    <w:rsid w:val="00DB07E1"/>
    <w:rsid w:val="00DB13DF"/>
    <w:rsid w:val="00DB1A58"/>
    <w:rsid w:val="00DB1D9B"/>
    <w:rsid w:val="00DB282D"/>
    <w:rsid w:val="00DB2BD0"/>
    <w:rsid w:val="00DB2C2B"/>
    <w:rsid w:val="00DB399C"/>
    <w:rsid w:val="00DB39FC"/>
    <w:rsid w:val="00DB3CA2"/>
    <w:rsid w:val="00DB408C"/>
    <w:rsid w:val="00DB48AD"/>
    <w:rsid w:val="00DB5C20"/>
    <w:rsid w:val="00DB5F81"/>
    <w:rsid w:val="00DB6602"/>
    <w:rsid w:val="00DB68FF"/>
    <w:rsid w:val="00DB6AD3"/>
    <w:rsid w:val="00DB6FD2"/>
    <w:rsid w:val="00DB70E1"/>
    <w:rsid w:val="00DB760C"/>
    <w:rsid w:val="00DB7EC9"/>
    <w:rsid w:val="00DC019A"/>
    <w:rsid w:val="00DC036F"/>
    <w:rsid w:val="00DC0617"/>
    <w:rsid w:val="00DC0B15"/>
    <w:rsid w:val="00DC0BD3"/>
    <w:rsid w:val="00DC0F3E"/>
    <w:rsid w:val="00DC1C9F"/>
    <w:rsid w:val="00DC1E57"/>
    <w:rsid w:val="00DC2899"/>
    <w:rsid w:val="00DC2A81"/>
    <w:rsid w:val="00DC2C6C"/>
    <w:rsid w:val="00DC31EF"/>
    <w:rsid w:val="00DC341F"/>
    <w:rsid w:val="00DC3D59"/>
    <w:rsid w:val="00DC3F42"/>
    <w:rsid w:val="00DC41A9"/>
    <w:rsid w:val="00DC45B1"/>
    <w:rsid w:val="00DC486E"/>
    <w:rsid w:val="00DC4E58"/>
    <w:rsid w:val="00DC515F"/>
    <w:rsid w:val="00DC51D1"/>
    <w:rsid w:val="00DC5438"/>
    <w:rsid w:val="00DC5674"/>
    <w:rsid w:val="00DC5D76"/>
    <w:rsid w:val="00DC5E9E"/>
    <w:rsid w:val="00DC66BE"/>
    <w:rsid w:val="00DC66FD"/>
    <w:rsid w:val="00DC6874"/>
    <w:rsid w:val="00DC6C6E"/>
    <w:rsid w:val="00DC727E"/>
    <w:rsid w:val="00DD0325"/>
    <w:rsid w:val="00DD0440"/>
    <w:rsid w:val="00DD04A6"/>
    <w:rsid w:val="00DD06A4"/>
    <w:rsid w:val="00DD0817"/>
    <w:rsid w:val="00DD0E77"/>
    <w:rsid w:val="00DD0F92"/>
    <w:rsid w:val="00DD1686"/>
    <w:rsid w:val="00DD169F"/>
    <w:rsid w:val="00DD16B4"/>
    <w:rsid w:val="00DD1E8F"/>
    <w:rsid w:val="00DD2064"/>
    <w:rsid w:val="00DD2287"/>
    <w:rsid w:val="00DD258C"/>
    <w:rsid w:val="00DD25EC"/>
    <w:rsid w:val="00DD26BC"/>
    <w:rsid w:val="00DD3E6B"/>
    <w:rsid w:val="00DD4507"/>
    <w:rsid w:val="00DD4569"/>
    <w:rsid w:val="00DD4A14"/>
    <w:rsid w:val="00DD4A49"/>
    <w:rsid w:val="00DD5B6A"/>
    <w:rsid w:val="00DD6574"/>
    <w:rsid w:val="00DD66A3"/>
    <w:rsid w:val="00DD6B02"/>
    <w:rsid w:val="00DD6B5F"/>
    <w:rsid w:val="00DD6BAB"/>
    <w:rsid w:val="00DE0342"/>
    <w:rsid w:val="00DE03EE"/>
    <w:rsid w:val="00DE078E"/>
    <w:rsid w:val="00DE079D"/>
    <w:rsid w:val="00DE08C8"/>
    <w:rsid w:val="00DE15EA"/>
    <w:rsid w:val="00DE1AD8"/>
    <w:rsid w:val="00DE1DA0"/>
    <w:rsid w:val="00DE209B"/>
    <w:rsid w:val="00DE23A7"/>
    <w:rsid w:val="00DE25BD"/>
    <w:rsid w:val="00DE2D2E"/>
    <w:rsid w:val="00DE31B3"/>
    <w:rsid w:val="00DE3260"/>
    <w:rsid w:val="00DE35F5"/>
    <w:rsid w:val="00DE39E7"/>
    <w:rsid w:val="00DE3AC6"/>
    <w:rsid w:val="00DE3EFB"/>
    <w:rsid w:val="00DE4127"/>
    <w:rsid w:val="00DE4EDB"/>
    <w:rsid w:val="00DE5185"/>
    <w:rsid w:val="00DE51F2"/>
    <w:rsid w:val="00DE57EA"/>
    <w:rsid w:val="00DE58A0"/>
    <w:rsid w:val="00DE5B69"/>
    <w:rsid w:val="00DE5D32"/>
    <w:rsid w:val="00DE5DE7"/>
    <w:rsid w:val="00DE5F4E"/>
    <w:rsid w:val="00DE6786"/>
    <w:rsid w:val="00DE6D8C"/>
    <w:rsid w:val="00DE7342"/>
    <w:rsid w:val="00DE75C9"/>
    <w:rsid w:val="00DE76A0"/>
    <w:rsid w:val="00DE76E2"/>
    <w:rsid w:val="00DE7BEC"/>
    <w:rsid w:val="00DE7DA5"/>
    <w:rsid w:val="00DE7E30"/>
    <w:rsid w:val="00DF0150"/>
    <w:rsid w:val="00DF0A50"/>
    <w:rsid w:val="00DF0E1E"/>
    <w:rsid w:val="00DF13D1"/>
    <w:rsid w:val="00DF167C"/>
    <w:rsid w:val="00DF1698"/>
    <w:rsid w:val="00DF1AC5"/>
    <w:rsid w:val="00DF26D1"/>
    <w:rsid w:val="00DF2851"/>
    <w:rsid w:val="00DF2BD3"/>
    <w:rsid w:val="00DF2C9C"/>
    <w:rsid w:val="00DF2D37"/>
    <w:rsid w:val="00DF2E2D"/>
    <w:rsid w:val="00DF3602"/>
    <w:rsid w:val="00DF45BF"/>
    <w:rsid w:val="00DF4610"/>
    <w:rsid w:val="00DF462E"/>
    <w:rsid w:val="00DF4865"/>
    <w:rsid w:val="00DF4ED9"/>
    <w:rsid w:val="00DF58A6"/>
    <w:rsid w:val="00DF5B01"/>
    <w:rsid w:val="00DF5BBD"/>
    <w:rsid w:val="00DF5BC5"/>
    <w:rsid w:val="00DF5FF9"/>
    <w:rsid w:val="00DF60B3"/>
    <w:rsid w:val="00DF6504"/>
    <w:rsid w:val="00DF6995"/>
    <w:rsid w:val="00DF7F77"/>
    <w:rsid w:val="00E00484"/>
    <w:rsid w:val="00E004F1"/>
    <w:rsid w:val="00E00738"/>
    <w:rsid w:val="00E00768"/>
    <w:rsid w:val="00E007AD"/>
    <w:rsid w:val="00E0089F"/>
    <w:rsid w:val="00E00A14"/>
    <w:rsid w:val="00E00B8E"/>
    <w:rsid w:val="00E00C45"/>
    <w:rsid w:val="00E01492"/>
    <w:rsid w:val="00E01F32"/>
    <w:rsid w:val="00E026F8"/>
    <w:rsid w:val="00E0290B"/>
    <w:rsid w:val="00E02C51"/>
    <w:rsid w:val="00E02F8F"/>
    <w:rsid w:val="00E02FE7"/>
    <w:rsid w:val="00E03066"/>
    <w:rsid w:val="00E0310C"/>
    <w:rsid w:val="00E0375D"/>
    <w:rsid w:val="00E03993"/>
    <w:rsid w:val="00E0421C"/>
    <w:rsid w:val="00E045FA"/>
    <w:rsid w:val="00E04629"/>
    <w:rsid w:val="00E04C5F"/>
    <w:rsid w:val="00E05259"/>
    <w:rsid w:val="00E0572F"/>
    <w:rsid w:val="00E05B7E"/>
    <w:rsid w:val="00E05E42"/>
    <w:rsid w:val="00E06063"/>
    <w:rsid w:val="00E065E1"/>
    <w:rsid w:val="00E06C4A"/>
    <w:rsid w:val="00E06E09"/>
    <w:rsid w:val="00E070EE"/>
    <w:rsid w:val="00E0727D"/>
    <w:rsid w:val="00E07CD6"/>
    <w:rsid w:val="00E07FB9"/>
    <w:rsid w:val="00E10298"/>
    <w:rsid w:val="00E10998"/>
    <w:rsid w:val="00E11572"/>
    <w:rsid w:val="00E12212"/>
    <w:rsid w:val="00E12967"/>
    <w:rsid w:val="00E12B67"/>
    <w:rsid w:val="00E13006"/>
    <w:rsid w:val="00E13B76"/>
    <w:rsid w:val="00E1427C"/>
    <w:rsid w:val="00E142BA"/>
    <w:rsid w:val="00E157D0"/>
    <w:rsid w:val="00E159EB"/>
    <w:rsid w:val="00E15B36"/>
    <w:rsid w:val="00E1645D"/>
    <w:rsid w:val="00E16800"/>
    <w:rsid w:val="00E16DB2"/>
    <w:rsid w:val="00E17DD0"/>
    <w:rsid w:val="00E203FE"/>
    <w:rsid w:val="00E20F74"/>
    <w:rsid w:val="00E21021"/>
    <w:rsid w:val="00E220DC"/>
    <w:rsid w:val="00E221F5"/>
    <w:rsid w:val="00E229E6"/>
    <w:rsid w:val="00E22A63"/>
    <w:rsid w:val="00E23CDD"/>
    <w:rsid w:val="00E23D41"/>
    <w:rsid w:val="00E23F1A"/>
    <w:rsid w:val="00E24120"/>
    <w:rsid w:val="00E24264"/>
    <w:rsid w:val="00E24292"/>
    <w:rsid w:val="00E2474D"/>
    <w:rsid w:val="00E24794"/>
    <w:rsid w:val="00E24E37"/>
    <w:rsid w:val="00E251FB"/>
    <w:rsid w:val="00E25552"/>
    <w:rsid w:val="00E25CAD"/>
    <w:rsid w:val="00E26101"/>
    <w:rsid w:val="00E2619F"/>
    <w:rsid w:val="00E264A7"/>
    <w:rsid w:val="00E265B0"/>
    <w:rsid w:val="00E26605"/>
    <w:rsid w:val="00E266D1"/>
    <w:rsid w:val="00E26CC3"/>
    <w:rsid w:val="00E26D3B"/>
    <w:rsid w:val="00E26DBA"/>
    <w:rsid w:val="00E26E56"/>
    <w:rsid w:val="00E27850"/>
    <w:rsid w:val="00E3020A"/>
    <w:rsid w:val="00E304E6"/>
    <w:rsid w:val="00E31A4B"/>
    <w:rsid w:val="00E31C34"/>
    <w:rsid w:val="00E31E55"/>
    <w:rsid w:val="00E32073"/>
    <w:rsid w:val="00E32653"/>
    <w:rsid w:val="00E3340C"/>
    <w:rsid w:val="00E336BA"/>
    <w:rsid w:val="00E347B6"/>
    <w:rsid w:val="00E348F6"/>
    <w:rsid w:val="00E34AAD"/>
    <w:rsid w:val="00E34CE5"/>
    <w:rsid w:val="00E34D02"/>
    <w:rsid w:val="00E351C1"/>
    <w:rsid w:val="00E36196"/>
    <w:rsid w:val="00E361BA"/>
    <w:rsid w:val="00E363E6"/>
    <w:rsid w:val="00E36C60"/>
    <w:rsid w:val="00E36D2D"/>
    <w:rsid w:val="00E36E73"/>
    <w:rsid w:val="00E37010"/>
    <w:rsid w:val="00E41A3B"/>
    <w:rsid w:val="00E4233B"/>
    <w:rsid w:val="00E429E1"/>
    <w:rsid w:val="00E42CFF"/>
    <w:rsid w:val="00E43545"/>
    <w:rsid w:val="00E436AF"/>
    <w:rsid w:val="00E43870"/>
    <w:rsid w:val="00E43CEC"/>
    <w:rsid w:val="00E43F6A"/>
    <w:rsid w:val="00E4468E"/>
    <w:rsid w:val="00E452C4"/>
    <w:rsid w:val="00E4530C"/>
    <w:rsid w:val="00E453CB"/>
    <w:rsid w:val="00E4609D"/>
    <w:rsid w:val="00E463BC"/>
    <w:rsid w:val="00E4685E"/>
    <w:rsid w:val="00E46E87"/>
    <w:rsid w:val="00E46EB5"/>
    <w:rsid w:val="00E46EE5"/>
    <w:rsid w:val="00E47D1D"/>
    <w:rsid w:val="00E47D45"/>
    <w:rsid w:val="00E47F79"/>
    <w:rsid w:val="00E505B5"/>
    <w:rsid w:val="00E50A0F"/>
    <w:rsid w:val="00E5117C"/>
    <w:rsid w:val="00E517C6"/>
    <w:rsid w:val="00E52070"/>
    <w:rsid w:val="00E5273C"/>
    <w:rsid w:val="00E52865"/>
    <w:rsid w:val="00E533B4"/>
    <w:rsid w:val="00E539A9"/>
    <w:rsid w:val="00E53D8C"/>
    <w:rsid w:val="00E53EEA"/>
    <w:rsid w:val="00E541F7"/>
    <w:rsid w:val="00E54865"/>
    <w:rsid w:val="00E54968"/>
    <w:rsid w:val="00E549CA"/>
    <w:rsid w:val="00E549FC"/>
    <w:rsid w:val="00E54FA2"/>
    <w:rsid w:val="00E55DF7"/>
    <w:rsid w:val="00E55EA3"/>
    <w:rsid w:val="00E56009"/>
    <w:rsid w:val="00E5601A"/>
    <w:rsid w:val="00E561E4"/>
    <w:rsid w:val="00E562D6"/>
    <w:rsid w:val="00E56445"/>
    <w:rsid w:val="00E56A81"/>
    <w:rsid w:val="00E56CF7"/>
    <w:rsid w:val="00E572D9"/>
    <w:rsid w:val="00E57CFC"/>
    <w:rsid w:val="00E57EE7"/>
    <w:rsid w:val="00E6050C"/>
    <w:rsid w:val="00E60C96"/>
    <w:rsid w:val="00E61693"/>
    <w:rsid w:val="00E6234B"/>
    <w:rsid w:val="00E6279E"/>
    <w:rsid w:val="00E63313"/>
    <w:rsid w:val="00E640EC"/>
    <w:rsid w:val="00E641E4"/>
    <w:rsid w:val="00E64337"/>
    <w:rsid w:val="00E64AF0"/>
    <w:rsid w:val="00E64D94"/>
    <w:rsid w:val="00E64EC4"/>
    <w:rsid w:val="00E64F2F"/>
    <w:rsid w:val="00E64F7B"/>
    <w:rsid w:val="00E654A5"/>
    <w:rsid w:val="00E65A71"/>
    <w:rsid w:val="00E66433"/>
    <w:rsid w:val="00E664ED"/>
    <w:rsid w:val="00E665C5"/>
    <w:rsid w:val="00E66C3C"/>
    <w:rsid w:val="00E676B3"/>
    <w:rsid w:val="00E67F45"/>
    <w:rsid w:val="00E70C3C"/>
    <w:rsid w:val="00E71055"/>
    <w:rsid w:val="00E71D1F"/>
    <w:rsid w:val="00E72124"/>
    <w:rsid w:val="00E7226B"/>
    <w:rsid w:val="00E723AB"/>
    <w:rsid w:val="00E72DA4"/>
    <w:rsid w:val="00E732C3"/>
    <w:rsid w:val="00E73C9A"/>
    <w:rsid w:val="00E73E98"/>
    <w:rsid w:val="00E740C6"/>
    <w:rsid w:val="00E74531"/>
    <w:rsid w:val="00E74BD2"/>
    <w:rsid w:val="00E74F80"/>
    <w:rsid w:val="00E762F2"/>
    <w:rsid w:val="00E76606"/>
    <w:rsid w:val="00E76D9A"/>
    <w:rsid w:val="00E77087"/>
    <w:rsid w:val="00E772F2"/>
    <w:rsid w:val="00E776ED"/>
    <w:rsid w:val="00E77AE0"/>
    <w:rsid w:val="00E80AD3"/>
    <w:rsid w:val="00E80ADB"/>
    <w:rsid w:val="00E811D6"/>
    <w:rsid w:val="00E81239"/>
    <w:rsid w:val="00E81518"/>
    <w:rsid w:val="00E817D4"/>
    <w:rsid w:val="00E8190B"/>
    <w:rsid w:val="00E81A6E"/>
    <w:rsid w:val="00E81C90"/>
    <w:rsid w:val="00E81FFA"/>
    <w:rsid w:val="00E82D3D"/>
    <w:rsid w:val="00E82E28"/>
    <w:rsid w:val="00E83577"/>
    <w:rsid w:val="00E8360C"/>
    <w:rsid w:val="00E8379D"/>
    <w:rsid w:val="00E83818"/>
    <w:rsid w:val="00E8441A"/>
    <w:rsid w:val="00E845C1"/>
    <w:rsid w:val="00E8492C"/>
    <w:rsid w:val="00E85119"/>
    <w:rsid w:val="00E85B21"/>
    <w:rsid w:val="00E86B6E"/>
    <w:rsid w:val="00E87D06"/>
    <w:rsid w:val="00E906A4"/>
    <w:rsid w:val="00E90E56"/>
    <w:rsid w:val="00E910AB"/>
    <w:rsid w:val="00E911BC"/>
    <w:rsid w:val="00E919B7"/>
    <w:rsid w:val="00E91ACE"/>
    <w:rsid w:val="00E91F55"/>
    <w:rsid w:val="00E921DD"/>
    <w:rsid w:val="00E92D72"/>
    <w:rsid w:val="00E92E47"/>
    <w:rsid w:val="00E94C10"/>
    <w:rsid w:val="00E94CDB"/>
    <w:rsid w:val="00E9504E"/>
    <w:rsid w:val="00E950A8"/>
    <w:rsid w:val="00E953F5"/>
    <w:rsid w:val="00E956D8"/>
    <w:rsid w:val="00E956E7"/>
    <w:rsid w:val="00E95A65"/>
    <w:rsid w:val="00E95D8F"/>
    <w:rsid w:val="00E9642C"/>
    <w:rsid w:val="00E96649"/>
    <w:rsid w:val="00E96762"/>
    <w:rsid w:val="00E96875"/>
    <w:rsid w:val="00E97291"/>
    <w:rsid w:val="00E975DC"/>
    <w:rsid w:val="00E97784"/>
    <w:rsid w:val="00E97821"/>
    <w:rsid w:val="00E9788A"/>
    <w:rsid w:val="00EA0331"/>
    <w:rsid w:val="00EA06E8"/>
    <w:rsid w:val="00EA0CD3"/>
    <w:rsid w:val="00EA1DA4"/>
    <w:rsid w:val="00EA22F3"/>
    <w:rsid w:val="00EA2318"/>
    <w:rsid w:val="00EA2F1A"/>
    <w:rsid w:val="00EA31B8"/>
    <w:rsid w:val="00EA3209"/>
    <w:rsid w:val="00EA35B5"/>
    <w:rsid w:val="00EA3A19"/>
    <w:rsid w:val="00EA3E3B"/>
    <w:rsid w:val="00EA4A84"/>
    <w:rsid w:val="00EA4F77"/>
    <w:rsid w:val="00EA532E"/>
    <w:rsid w:val="00EA5418"/>
    <w:rsid w:val="00EA626E"/>
    <w:rsid w:val="00EA6445"/>
    <w:rsid w:val="00EA723A"/>
    <w:rsid w:val="00EA736D"/>
    <w:rsid w:val="00EA7ABF"/>
    <w:rsid w:val="00EB0345"/>
    <w:rsid w:val="00EB0689"/>
    <w:rsid w:val="00EB06DC"/>
    <w:rsid w:val="00EB0700"/>
    <w:rsid w:val="00EB0C64"/>
    <w:rsid w:val="00EB0E79"/>
    <w:rsid w:val="00EB13CC"/>
    <w:rsid w:val="00EB1801"/>
    <w:rsid w:val="00EB1908"/>
    <w:rsid w:val="00EB1EDA"/>
    <w:rsid w:val="00EB239D"/>
    <w:rsid w:val="00EB2A25"/>
    <w:rsid w:val="00EB2ABD"/>
    <w:rsid w:val="00EB2EF8"/>
    <w:rsid w:val="00EB33A1"/>
    <w:rsid w:val="00EB385C"/>
    <w:rsid w:val="00EB4320"/>
    <w:rsid w:val="00EB461B"/>
    <w:rsid w:val="00EB5CF8"/>
    <w:rsid w:val="00EB5D74"/>
    <w:rsid w:val="00EB5F74"/>
    <w:rsid w:val="00EB6317"/>
    <w:rsid w:val="00EB7022"/>
    <w:rsid w:val="00EB706B"/>
    <w:rsid w:val="00EB7248"/>
    <w:rsid w:val="00EC06B7"/>
    <w:rsid w:val="00EC07B7"/>
    <w:rsid w:val="00EC2279"/>
    <w:rsid w:val="00EC22AA"/>
    <w:rsid w:val="00EC2C73"/>
    <w:rsid w:val="00EC2E06"/>
    <w:rsid w:val="00EC32DC"/>
    <w:rsid w:val="00EC34F6"/>
    <w:rsid w:val="00EC439C"/>
    <w:rsid w:val="00EC4682"/>
    <w:rsid w:val="00EC5CDA"/>
    <w:rsid w:val="00EC602B"/>
    <w:rsid w:val="00EC6114"/>
    <w:rsid w:val="00EC62F8"/>
    <w:rsid w:val="00EC691D"/>
    <w:rsid w:val="00EC6A20"/>
    <w:rsid w:val="00EC6D03"/>
    <w:rsid w:val="00EC783D"/>
    <w:rsid w:val="00EC795B"/>
    <w:rsid w:val="00EC7A23"/>
    <w:rsid w:val="00EC7A5D"/>
    <w:rsid w:val="00EC7B20"/>
    <w:rsid w:val="00EC7DB8"/>
    <w:rsid w:val="00ED00C2"/>
    <w:rsid w:val="00ED078C"/>
    <w:rsid w:val="00ED0FAC"/>
    <w:rsid w:val="00ED11F4"/>
    <w:rsid w:val="00ED19D1"/>
    <w:rsid w:val="00ED1B61"/>
    <w:rsid w:val="00ED1E74"/>
    <w:rsid w:val="00ED21BF"/>
    <w:rsid w:val="00ED27A4"/>
    <w:rsid w:val="00ED27B3"/>
    <w:rsid w:val="00ED304B"/>
    <w:rsid w:val="00ED3A7F"/>
    <w:rsid w:val="00ED3E74"/>
    <w:rsid w:val="00ED3F55"/>
    <w:rsid w:val="00ED43B6"/>
    <w:rsid w:val="00ED445B"/>
    <w:rsid w:val="00ED4CBA"/>
    <w:rsid w:val="00ED4F3E"/>
    <w:rsid w:val="00ED56EC"/>
    <w:rsid w:val="00ED56FA"/>
    <w:rsid w:val="00ED5A50"/>
    <w:rsid w:val="00ED751E"/>
    <w:rsid w:val="00ED79F9"/>
    <w:rsid w:val="00ED7AA3"/>
    <w:rsid w:val="00ED7E33"/>
    <w:rsid w:val="00ED7FD1"/>
    <w:rsid w:val="00EE048E"/>
    <w:rsid w:val="00EE0CAC"/>
    <w:rsid w:val="00EE0EFC"/>
    <w:rsid w:val="00EE1478"/>
    <w:rsid w:val="00EE15B2"/>
    <w:rsid w:val="00EE1A14"/>
    <w:rsid w:val="00EE1E7D"/>
    <w:rsid w:val="00EE2641"/>
    <w:rsid w:val="00EE2642"/>
    <w:rsid w:val="00EE28A9"/>
    <w:rsid w:val="00EE2975"/>
    <w:rsid w:val="00EE2DCB"/>
    <w:rsid w:val="00EE2DF3"/>
    <w:rsid w:val="00EE3282"/>
    <w:rsid w:val="00EE48C2"/>
    <w:rsid w:val="00EE4959"/>
    <w:rsid w:val="00EE4A3B"/>
    <w:rsid w:val="00EE4DC9"/>
    <w:rsid w:val="00EE4FEF"/>
    <w:rsid w:val="00EE50E7"/>
    <w:rsid w:val="00EE516A"/>
    <w:rsid w:val="00EE5240"/>
    <w:rsid w:val="00EE5E10"/>
    <w:rsid w:val="00EE6445"/>
    <w:rsid w:val="00EE7264"/>
    <w:rsid w:val="00EE745C"/>
    <w:rsid w:val="00EE7463"/>
    <w:rsid w:val="00EE7596"/>
    <w:rsid w:val="00EE785D"/>
    <w:rsid w:val="00EE7E20"/>
    <w:rsid w:val="00EE7E62"/>
    <w:rsid w:val="00EE7F3D"/>
    <w:rsid w:val="00EF0077"/>
    <w:rsid w:val="00EF031E"/>
    <w:rsid w:val="00EF065A"/>
    <w:rsid w:val="00EF0AC9"/>
    <w:rsid w:val="00EF0C36"/>
    <w:rsid w:val="00EF1172"/>
    <w:rsid w:val="00EF1511"/>
    <w:rsid w:val="00EF1516"/>
    <w:rsid w:val="00EF2236"/>
    <w:rsid w:val="00EF230B"/>
    <w:rsid w:val="00EF2501"/>
    <w:rsid w:val="00EF255F"/>
    <w:rsid w:val="00EF2594"/>
    <w:rsid w:val="00EF29CE"/>
    <w:rsid w:val="00EF2B3A"/>
    <w:rsid w:val="00EF2B79"/>
    <w:rsid w:val="00EF3BBA"/>
    <w:rsid w:val="00EF3DA7"/>
    <w:rsid w:val="00EF436A"/>
    <w:rsid w:val="00EF4850"/>
    <w:rsid w:val="00EF56E4"/>
    <w:rsid w:val="00EF5899"/>
    <w:rsid w:val="00EF5C11"/>
    <w:rsid w:val="00EF5D50"/>
    <w:rsid w:val="00EF6697"/>
    <w:rsid w:val="00EF69DA"/>
    <w:rsid w:val="00EF6F03"/>
    <w:rsid w:val="00EF7039"/>
    <w:rsid w:val="00EF7B65"/>
    <w:rsid w:val="00F00387"/>
    <w:rsid w:val="00F0047E"/>
    <w:rsid w:val="00F009A4"/>
    <w:rsid w:val="00F009AD"/>
    <w:rsid w:val="00F01083"/>
    <w:rsid w:val="00F01208"/>
    <w:rsid w:val="00F01830"/>
    <w:rsid w:val="00F0187E"/>
    <w:rsid w:val="00F019F0"/>
    <w:rsid w:val="00F01BEF"/>
    <w:rsid w:val="00F035ED"/>
    <w:rsid w:val="00F045F6"/>
    <w:rsid w:val="00F04791"/>
    <w:rsid w:val="00F04CFB"/>
    <w:rsid w:val="00F04D66"/>
    <w:rsid w:val="00F04EBE"/>
    <w:rsid w:val="00F04F13"/>
    <w:rsid w:val="00F0500F"/>
    <w:rsid w:val="00F05820"/>
    <w:rsid w:val="00F05B53"/>
    <w:rsid w:val="00F06147"/>
    <w:rsid w:val="00F0644D"/>
    <w:rsid w:val="00F0704E"/>
    <w:rsid w:val="00F102F8"/>
    <w:rsid w:val="00F103FB"/>
    <w:rsid w:val="00F1086E"/>
    <w:rsid w:val="00F10F1B"/>
    <w:rsid w:val="00F11747"/>
    <w:rsid w:val="00F1198D"/>
    <w:rsid w:val="00F11F73"/>
    <w:rsid w:val="00F120B8"/>
    <w:rsid w:val="00F1250B"/>
    <w:rsid w:val="00F1264E"/>
    <w:rsid w:val="00F12679"/>
    <w:rsid w:val="00F12B57"/>
    <w:rsid w:val="00F12C62"/>
    <w:rsid w:val="00F12D55"/>
    <w:rsid w:val="00F136C9"/>
    <w:rsid w:val="00F13BB2"/>
    <w:rsid w:val="00F14CA2"/>
    <w:rsid w:val="00F1593F"/>
    <w:rsid w:val="00F16602"/>
    <w:rsid w:val="00F16C03"/>
    <w:rsid w:val="00F17126"/>
    <w:rsid w:val="00F1784E"/>
    <w:rsid w:val="00F17B53"/>
    <w:rsid w:val="00F17B71"/>
    <w:rsid w:val="00F17D77"/>
    <w:rsid w:val="00F20024"/>
    <w:rsid w:val="00F203A7"/>
    <w:rsid w:val="00F209D5"/>
    <w:rsid w:val="00F20A03"/>
    <w:rsid w:val="00F20AD6"/>
    <w:rsid w:val="00F20F11"/>
    <w:rsid w:val="00F21056"/>
    <w:rsid w:val="00F21276"/>
    <w:rsid w:val="00F2177E"/>
    <w:rsid w:val="00F2220C"/>
    <w:rsid w:val="00F227E4"/>
    <w:rsid w:val="00F227EE"/>
    <w:rsid w:val="00F23CD1"/>
    <w:rsid w:val="00F24BBC"/>
    <w:rsid w:val="00F25388"/>
    <w:rsid w:val="00F2566A"/>
    <w:rsid w:val="00F25AE9"/>
    <w:rsid w:val="00F25B37"/>
    <w:rsid w:val="00F25F37"/>
    <w:rsid w:val="00F2644D"/>
    <w:rsid w:val="00F26ACD"/>
    <w:rsid w:val="00F26B20"/>
    <w:rsid w:val="00F2793B"/>
    <w:rsid w:val="00F27FD9"/>
    <w:rsid w:val="00F30180"/>
    <w:rsid w:val="00F304D3"/>
    <w:rsid w:val="00F30504"/>
    <w:rsid w:val="00F30540"/>
    <w:rsid w:val="00F30835"/>
    <w:rsid w:val="00F308A3"/>
    <w:rsid w:val="00F313DF"/>
    <w:rsid w:val="00F3141F"/>
    <w:rsid w:val="00F31673"/>
    <w:rsid w:val="00F32040"/>
    <w:rsid w:val="00F32058"/>
    <w:rsid w:val="00F327B5"/>
    <w:rsid w:val="00F32D04"/>
    <w:rsid w:val="00F33699"/>
    <w:rsid w:val="00F3383F"/>
    <w:rsid w:val="00F3387C"/>
    <w:rsid w:val="00F3388E"/>
    <w:rsid w:val="00F33902"/>
    <w:rsid w:val="00F34203"/>
    <w:rsid w:val="00F34BD5"/>
    <w:rsid w:val="00F34F47"/>
    <w:rsid w:val="00F35108"/>
    <w:rsid w:val="00F3519E"/>
    <w:rsid w:val="00F35201"/>
    <w:rsid w:val="00F353DB"/>
    <w:rsid w:val="00F35588"/>
    <w:rsid w:val="00F35BBC"/>
    <w:rsid w:val="00F364C6"/>
    <w:rsid w:val="00F366B0"/>
    <w:rsid w:val="00F36846"/>
    <w:rsid w:val="00F36D84"/>
    <w:rsid w:val="00F36E34"/>
    <w:rsid w:val="00F37F5E"/>
    <w:rsid w:val="00F40021"/>
    <w:rsid w:val="00F406B8"/>
    <w:rsid w:val="00F4087E"/>
    <w:rsid w:val="00F4195F"/>
    <w:rsid w:val="00F419C0"/>
    <w:rsid w:val="00F42189"/>
    <w:rsid w:val="00F42B17"/>
    <w:rsid w:val="00F42B2F"/>
    <w:rsid w:val="00F42CB0"/>
    <w:rsid w:val="00F42FCC"/>
    <w:rsid w:val="00F430EA"/>
    <w:rsid w:val="00F4347E"/>
    <w:rsid w:val="00F44093"/>
    <w:rsid w:val="00F44489"/>
    <w:rsid w:val="00F45386"/>
    <w:rsid w:val="00F45A68"/>
    <w:rsid w:val="00F45F0A"/>
    <w:rsid w:val="00F45F0B"/>
    <w:rsid w:val="00F464C7"/>
    <w:rsid w:val="00F46F1F"/>
    <w:rsid w:val="00F47A7C"/>
    <w:rsid w:val="00F50352"/>
    <w:rsid w:val="00F50C54"/>
    <w:rsid w:val="00F50F3B"/>
    <w:rsid w:val="00F51860"/>
    <w:rsid w:val="00F523C2"/>
    <w:rsid w:val="00F526EC"/>
    <w:rsid w:val="00F52D52"/>
    <w:rsid w:val="00F53527"/>
    <w:rsid w:val="00F5358A"/>
    <w:rsid w:val="00F5382D"/>
    <w:rsid w:val="00F5383B"/>
    <w:rsid w:val="00F53949"/>
    <w:rsid w:val="00F53C65"/>
    <w:rsid w:val="00F5484C"/>
    <w:rsid w:val="00F54B94"/>
    <w:rsid w:val="00F559A6"/>
    <w:rsid w:val="00F55B39"/>
    <w:rsid w:val="00F560AD"/>
    <w:rsid w:val="00F56B6F"/>
    <w:rsid w:val="00F5773B"/>
    <w:rsid w:val="00F57F35"/>
    <w:rsid w:val="00F60198"/>
    <w:rsid w:val="00F6036E"/>
    <w:rsid w:val="00F60E2D"/>
    <w:rsid w:val="00F60EB7"/>
    <w:rsid w:val="00F611AE"/>
    <w:rsid w:val="00F625A2"/>
    <w:rsid w:val="00F6290C"/>
    <w:rsid w:val="00F62B33"/>
    <w:rsid w:val="00F62F07"/>
    <w:rsid w:val="00F62F29"/>
    <w:rsid w:val="00F63155"/>
    <w:rsid w:val="00F63E18"/>
    <w:rsid w:val="00F64422"/>
    <w:rsid w:val="00F6450C"/>
    <w:rsid w:val="00F64779"/>
    <w:rsid w:val="00F64FB0"/>
    <w:rsid w:val="00F6505B"/>
    <w:rsid w:val="00F65185"/>
    <w:rsid w:val="00F651CA"/>
    <w:rsid w:val="00F65AE6"/>
    <w:rsid w:val="00F66351"/>
    <w:rsid w:val="00F6682C"/>
    <w:rsid w:val="00F66E57"/>
    <w:rsid w:val="00F66E8C"/>
    <w:rsid w:val="00F66EE6"/>
    <w:rsid w:val="00F67056"/>
    <w:rsid w:val="00F670F9"/>
    <w:rsid w:val="00F675A7"/>
    <w:rsid w:val="00F67E54"/>
    <w:rsid w:val="00F703FC"/>
    <w:rsid w:val="00F70D2C"/>
    <w:rsid w:val="00F70EC7"/>
    <w:rsid w:val="00F70F58"/>
    <w:rsid w:val="00F70F6B"/>
    <w:rsid w:val="00F7127C"/>
    <w:rsid w:val="00F71295"/>
    <w:rsid w:val="00F712C7"/>
    <w:rsid w:val="00F71898"/>
    <w:rsid w:val="00F72B2F"/>
    <w:rsid w:val="00F738A5"/>
    <w:rsid w:val="00F73986"/>
    <w:rsid w:val="00F73F51"/>
    <w:rsid w:val="00F744E7"/>
    <w:rsid w:val="00F747A7"/>
    <w:rsid w:val="00F7492E"/>
    <w:rsid w:val="00F74BA5"/>
    <w:rsid w:val="00F74F9C"/>
    <w:rsid w:val="00F75A7E"/>
    <w:rsid w:val="00F75B57"/>
    <w:rsid w:val="00F75BC7"/>
    <w:rsid w:val="00F75CA9"/>
    <w:rsid w:val="00F77833"/>
    <w:rsid w:val="00F77AEE"/>
    <w:rsid w:val="00F77BCC"/>
    <w:rsid w:val="00F77EA8"/>
    <w:rsid w:val="00F804CD"/>
    <w:rsid w:val="00F806D7"/>
    <w:rsid w:val="00F80A95"/>
    <w:rsid w:val="00F80F38"/>
    <w:rsid w:val="00F8184D"/>
    <w:rsid w:val="00F81D24"/>
    <w:rsid w:val="00F825B6"/>
    <w:rsid w:val="00F82717"/>
    <w:rsid w:val="00F828BE"/>
    <w:rsid w:val="00F82AED"/>
    <w:rsid w:val="00F8319B"/>
    <w:rsid w:val="00F833A1"/>
    <w:rsid w:val="00F83DC8"/>
    <w:rsid w:val="00F85942"/>
    <w:rsid w:val="00F85A8A"/>
    <w:rsid w:val="00F8607B"/>
    <w:rsid w:val="00F8624B"/>
    <w:rsid w:val="00F864AE"/>
    <w:rsid w:val="00F86601"/>
    <w:rsid w:val="00F87D8A"/>
    <w:rsid w:val="00F90539"/>
    <w:rsid w:val="00F906C2"/>
    <w:rsid w:val="00F909AD"/>
    <w:rsid w:val="00F90A61"/>
    <w:rsid w:val="00F91460"/>
    <w:rsid w:val="00F923E9"/>
    <w:rsid w:val="00F92833"/>
    <w:rsid w:val="00F92937"/>
    <w:rsid w:val="00F93033"/>
    <w:rsid w:val="00F93769"/>
    <w:rsid w:val="00F94183"/>
    <w:rsid w:val="00F943E8"/>
    <w:rsid w:val="00F9464E"/>
    <w:rsid w:val="00F948AC"/>
    <w:rsid w:val="00F94B2C"/>
    <w:rsid w:val="00F94C7B"/>
    <w:rsid w:val="00F952FE"/>
    <w:rsid w:val="00F95692"/>
    <w:rsid w:val="00F95920"/>
    <w:rsid w:val="00F95FEA"/>
    <w:rsid w:val="00F9613E"/>
    <w:rsid w:val="00F961FE"/>
    <w:rsid w:val="00F962EB"/>
    <w:rsid w:val="00F9670B"/>
    <w:rsid w:val="00F96A68"/>
    <w:rsid w:val="00F97379"/>
    <w:rsid w:val="00F97C44"/>
    <w:rsid w:val="00FA0295"/>
    <w:rsid w:val="00FA0C15"/>
    <w:rsid w:val="00FA0C86"/>
    <w:rsid w:val="00FA0D8F"/>
    <w:rsid w:val="00FA1ACA"/>
    <w:rsid w:val="00FA2DEF"/>
    <w:rsid w:val="00FA411E"/>
    <w:rsid w:val="00FA416E"/>
    <w:rsid w:val="00FA4386"/>
    <w:rsid w:val="00FA4A27"/>
    <w:rsid w:val="00FA4A3B"/>
    <w:rsid w:val="00FA5027"/>
    <w:rsid w:val="00FA5621"/>
    <w:rsid w:val="00FA579D"/>
    <w:rsid w:val="00FA5B40"/>
    <w:rsid w:val="00FA5C9D"/>
    <w:rsid w:val="00FA6503"/>
    <w:rsid w:val="00FA669A"/>
    <w:rsid w:val="00FA7260"/>
    <w:rsid w:val="00FA761B"/>
    <w:rsid w:val="00FA77A3"/>
    <w:rsid w:val="00FA7B38"/>
    <w:rsid w:val="00FA7B64"/>
    <w:rsid w:val="00FB03DA"/>
    <w:rsid w:val="00FB0938"/>
    <w:rsid w:val="00FB1154"/>
    <w:rsid w:val="00FB14DC"/>
    <w:rsid w:val="00FB15E6"/>
    <w:rsid w:val="00FB1B4D"/>
    <w:rsid w:val="00FB1D71"/>
    <w:rsid w:val="00FB1DF1"/>
    <w:rsid w:val="00FB279F"/>
    <w:rsid w:val="00FB2D01"/>
    <w:rsid w:val="00FB395A"/>
    <w:rsid w:val="00FB3E1E"/>
    <w:rsid w:val="00FB41ED"/>
    <w:rsid w:val="00FB4405"/>
    <w:rsid w:val="00FB5406"/>
    <w:rsid w:val="00FB579F"/>
    <w:rsid w:val="00FB5872"/>
    <w:rsid w:val="00FB5BEE"/>
    <w:rsid w:val="00FB5C15"/>
    <w:rsid w:val="00FB61F2"/>
    <w:rsid w:val="00FB649C"/>
    <w:rsid w:val="00FB652E"/>
    <w:rsid w:val="00FB679C"/>
    <w:rsid w:val="00FB6AF5"/>
    <w:rsid w:val="00FB6D7D"/>
    <w:rsid w:val="00FB71D0"/>
    <w:rsid w:val="00FB78D7"/>
    <w:rsid w:val="00FB7AFF"/>
    <w:rsid w:val="00FB7CE1"/>
    <w:rsid w:val="00FB7D75"/>
    <w:rsid w:val="00FC04D2"/>
    <w:rsid w:val="00FC07AE"/>
    <w:rsid w:val="00FC089C"/>
    <w:rsid w:val="00FC0AD7"/>
    <w:rsid w:val="00FC0FF3"/>
    <w:rsid w:val="00FC15A0"/>
    <w:rsid w:val="00FC1678"/>
    <w:rsid w:val="00FC174F"/>
    <w:rsid w:val="00FC1CC2"/>
    <w:rsid w:val="00FC1CD4"/>
    <w:rsid w:val="00FC1F89"/>
    <w:rsid w:val="00FC220E"/>
    <w:rsid w:val="00FC23AA"/>
    <w:rsid w:val="00FC2E1C"/>
    <w:rsid w:val="00FC3EBF"/>
    <w:rsid w:val="00FC4469"/>
    <w:rsid w:val="00FC4BE1"/>
    <w:rsid w:val="00FC5415"/>
    <w:rsid w:val="00FC5658"/>
    <w:rsid w:val="00FC5869"/>
    <w:rsid w:val="00FC5B90"/>
    <w:rsid w:val="00FC5F8C"/>
    <w:rsid w:val="00FC61BE"/>
    <w:rsid w:val="00FC6473"/>
    <w:rsid w:val="00FC72DD"/>
    <w:rsid w:val="00FC7302"/>
    <w:rsid w:val="00FC75BC"/>
    <w:rsid w:val="00FC7FD8"/>
    <w:rsid w:val="00FD05D7"/>
    <w:rsid w:val="00FD0733"/>
    <w:rsid w:val="00FD0A4F"/>
    <w:rsid w:val="00FD108F"/>
    <w:rsid w:val="00FD1275"/>
    <w:rsid w:val="00FD1557"/>
    <w:rsid w:val="00FD247B"/>
    <w:rsid w:val="00FD26D1"/>
    <w:rsid w:val="00FD31E6"/>
    <w:rsid w:val="00FD3552"/>
    <w:rsid w:val="00FD359F"/>
    <w:rsid w:val="00FD36E2"/>
    <w:rsid w:val="00FD3D04"/>
    <w:rsid w:val="00FD3F73"/>
    <w:rsid w:val="00FD3FFA"/>
    <w:rsid w:val="00FD4522"/>
    <w:rsid w:val="00FD4A3B"/>
    <w:rsid w:val="00FD4B5F"/>
    <w:rsid w:val="00FD4DCA"/>
    <w:rsid w:val="00FD4F1F"/>
    <w:rsid w:val="00FD5575"/>
    <w:rsid w:val="00FD619A"/>
    <w:rsid w:val="00FD6AE3"/>
    <w:rsid w:val="00FD72B6"/>
    <w:rsid w:val="00FD7E51"/>
    <w:rsid w:val="00FE00DB"/>
    <w:rsid w:val="00FE06C1"/>
    <w:rsid w:val="00FE0D98"/>
    <w:rsid w:val="00FE1647"/>
    <w:rsid w:val="00FE175E"/>
    <w:rsid w:val="00FE19BA"/>
    <w:rsid w:val="00FE1D8C"/>
    <w:rsid w:val="00FE1FFA"/>
    <w:rsid w:val="00FE22C7"/>
    <w:rsid w:val="00FE231C"/>
    <w:rsid w:val="00FE2E80"/>
    <w:rsid w:val="00FE3819"/>
    <w:rsid w:val="00FE3DC7"/>
    <w:rsid w:val="00FE5107"/>
    <w:rsid w:val="00FE5C14"/>
    <w:rsid w:val="00FE6354"/>
    <w:rsid w:val="00FE6542"/>
    <w:rsid w:val="00FE6710"/>
    <w:rsid w:val="00FE6892"/>
    <w:rsid w:val="00FE6B57"/>
    <w:rsid w:val="00FE7245"/>
    <w:rsid w:val="00FE7D76"/>
    <w:rsid w:val="00FF00B1"/>
    <w:rsid w:val="00FF00F8"/>
    <w:rsid w:val="00FF041A"/>
    <w:rsid w:val="00FF055B"/>
    <w:rsid w:val="00FF0B8F"/>
    <w:rsid w:val="00FF14E0"/>
    <w:rsid w:val="00FF14FB"/>
    <w:rsid w:val="00FF189D"/>
    <w:rsid w:val="00FF19CB"/>
    <w:rsid w:val="00FF1AC7"/>
    <w:rsid w:val="00FF1CD7"/>
    <w:rsid w:val="00FF1F0A"/>
    <w:rsid w:val="00FF2050"/>
    <w:rsid w:val="00FF25B3"/>
    <w:rsid w:val="00FF29B2"/>
    <w:rsid w:val="00FF2D4D"/>
    <w:rsid w:val="00FF2D6F"/>
    <w:rsid w:val="00FF302B"/>
    <w:rsid w:val="00FF330E"/>
    <w:rsid w:val="00FF340E"/>
    <w:rsid w:val="00FF348A"/>
    <w:rsid w:val="00FF352F"/>
    <w:rsid w:val="00FF41FB"/>
    <w:rsid w:val="00FF53C8"/>
    <w:rsid w:val="00FF57FD"/>
    <w:rsid w:val="00FF58EB"/>
    <w:rsid w:val="00FF60A6"/>
    <w:rsid w:val="00FF645A"/>
    <w:rsid w:val="00FF6478"/>
    <w:rsid w:val="00FF67A7"/>
    <w:rsid w:val="00FF7882"/>
    <w:rsid w:val="00FF7D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B29AB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A35E41"/>
    <w:rPr>
      <w:sz w:val="24"/>
      <w:szCs w:val="24"/>
    </w:rPr>
  </w:style>
  <w:style w:type="paragraph" w:styleId="1">
    <w:name w:val="heading 1"/>
    <w:basedOn w:val="a"/>
    <w:next w:val="a0"/>
    <w:qFormat/>
    <w:rsid w:val="00BC34C2"/>
    <w:pPr>
      <w:widowControl w:val="0"/>
      <w:numPr>
        <w:numId w:val="15"/>
      </w:numPr>
      <w:spacing w:before="240" w:after="120" w:line="360" w:lineRule="auto"/>
      <w:jc w:val="both"/>
      <w:outlineLvl w:val="0"/>
    </w:pPr>
    <w:rPr>
      <w:b/>
      <w:bCs/>
      <w:kern w:val="44"/>
      <w:sz w:val="36"/>
      <w:szCs w:val="44"/>
    </w:rPr>
  </w:style>
  <w:style w:type="paragraph" w:styleId="2">
    <w:name w:val="heading 2"/>
    <w:basedOn w:val="a"/>
    <w:next w:val="a0"/>
    <w:qFormat/>
    <w:rsid w:val="00BC34C2"/>
    <w:pPr>
      <w:widowControl w:val="0"/>
      <w:numPr>
        <w:ilvl w:val="1"/>
        <w:numId w:val="15"/>
      </w:numPr>
      <w:spacing w:before="60" w:after="60" w:line="360" w:lineRule="auto"/>
      <w:jc w:val="both"/>
      <w:outlineLvl w:val="1"/>
    </w:pPr>
    <w:rPr>
      <w:b/>
      <w:bCs/>
      <w:kern w:val="2"/>
      <w:sz w:val="32"/>
      <w:szCs w:val="32"/>
    </w:rPr>
  </w:style>
  <w:style w:type="paragraph" w:styleId="3">
    <w:name w:val="heading 3"/>
    <w:basedOn w:val="a"/>
    <w:next w:val="a0"/>
    <w:qFormat/>
    <w:rsid w:val="00BC34C2"/>
    <w:pPr>
      <w:widowControl w:val="0"/>
      <w:numPr>
        <w:ilvl w:val="2"/>
        <w:numId w:val="15"/>
      </w:numPr>
      <w:spacing w:before="60" w:after="60" w:line="360" w:lineRule="auto"/>
      <w:jc w:val="both"/>
      <w:outlineLvl w:val="2"/>
    </w:pPr>
    <w:rPr>
      <w:b/>
      <w:bCs/>
      <w:kern w:val="2"/>
      <w:sz w:val="30"/>
      <w:szCs w:val="32"/>
    </w:rPr>
  </w:style>
  <w:style w:type="paragraph" w:styleId="4">
    <w:name w:val="heading 4"/>
    <w:basedOn w:val="a"/>
    <w:next w:val="a0"/>
    <w:qFormat/>
    <w:rsid w:val="00BC34C2"/>
    <w:pPr>
      <w:widowControl w:val="0"/>
      <w:numPr>
        <w:ilvl w:val="3"/>
        <w:numId w:val="15"/>
      </w:numPr>
      <w:spacing w:before="60" w:after="60" w:line="360" w:lineRule="auto"/>
      <w:jc w:val="both"/>
      <w:outlineLvl w:val="3"/>
    </w:pPr>
    <w:rPr>
      <w:b/>
      <w:bCs/>
      <w:kern w:val="2"/>
      <w:sz w:val="28"/>
      <w:szCs w:val="28"/>
    </w:rPr>
  </w:style>
  <w:style w:type="paragraph" w:styleId="5">
    <w:name w:val="heading 5"/>
    <w:basedOn w:val="a"/>
    <w:next w:val="a0"/>
    <w:qFormat/>
    <w:rsid w:val="00BC34C2"/>
    <w:pPr>
      <w:widowControl w:val="0"/>
      <w:numPr>
        <w:ilvl w:val="4"/>
        <w:numId w:val="15"/>
      </w:numPr>
      <w:spacing w:before="60" w:after="60" w:line="360" w:lineRule="auto"/>
      <w:jc w:val="both"/>
      <w:outlineLvl w:val="4"/>
    </w:pPr>
    <w:rPr>
      <w:b/>
      <w:bCs/>
      <w:kern w:val="2"/>
      <w:sz w:val="28"/>
      <w:szCs w:val="28"/>
    </w:rPr>
  </w:style>
  <w:style w:type="paragraph" w:styleId="6">
    <w:name w:val="heading 6"/>
    <w:basedOn w:val="a"/>
    <w:next w:val="a0"/>
    <w:qFormat/>
    <w:rsid w:val="00BC34C2"/>
    <w:pPr>
      <w:widowControl w:val="0"/>
      <w:numPr>
        <w:ilvl w:val="5"/>
        <w:numId w:val="15"/>
      </w:numPr>
      <w:spacing w:before="60" w:after="60" w:line="360" w:lineRule="auto"/>
      <w:jc w:val="both"/>
      <w:outlineLvl w:val="5"/>
    </w:pPr>
    <w:rPr>
      <w:b/>
      <w:bCs/>
      <w:kern w:val="2"/>
      <w:sz w:val="28"/>
    </w:rPr>
  </w:style>
  <w:style w:type="paragraph" w:styleId="7">
    <w:name w:val="heading 7"/>
    <w:basedOn w:val="a"/>
    <w:next w:val="a0"/>
    <w:qFormat/>
    <w:rsid w:val="00C70C7D"/>
    <w:pPr>
      <w:keepNext/>
      <w:keepLines/>
      <w:widowControl w:val="0"/>
      <w:tabs>
        <w:tab w:val="num" w:pos="408"/>
      </w:tabs>
      <w:spacing w:before="60" w:after="60" w:line="360" w:lineRule="auto"/>
      <w:ind w:leftChars="100" w:left="384" w:hanging="284"/>
      <w:jc w:val="both"/>
      <w:outlineLvl w:val="6"/>
    </w:pPr>
    <w:rPr>
      <w:kern w:val="2"/>
      <w:sz w:val="21"/>
    </w:rPr>
  </w:style>
  <w:style w:type="paragraph" w:styleId="8">
    <w:name w:val="heading 8"/>
    <w:basedOn w:val="a"/>
    <w:next w:val="a0"/>
    <w:qFormat/>
    <w:rsid w:val="00C70C7D"/>
    <w:pPr>
      <w:keepNext/>
      <w:keepLines/>
      <w:widowControl w:val="0"/>
      <w:tabs>
        <w:tab w:val="num" w:pos="816"/>
      </w:tabs>
      <w:spacing w:before="60" w:after="60" w:line="360" w:lineRule="auto"/>
      <w:ind w:leftChars="200" w:left="597" w:hanging="397"/>
      <w:jc w:val="both"/>
      <w:outlineLvl w:val="7"/>
    </w:pPr>
    <w:rPr>
      <w:kern w:val="2"/>
      <w:sz w:val="21"/>
    </w:rPr>
  </w:style>
  <w:style w:type="paragraph" w:styleId="9">
    <w:name w:val="heading 9"/>
    <w:basedOn w:val="a"/>
    <w:next w:val="a0"/>
    <w:qFormat/>
    <w:rsid w:val="00C70C7D"/>
    <w:pPr>
      <w:keepNext/>
      <w:keepLines/>
      <w:widowControl w:val="0"/>
      <w:tabs>
        <w:tab w:val="num" w:pos="1225"/>
      </w:tabs>
      <w:spacing w:before="60" w:after="60" w:line="360" w:lineRule="auto"/>
      <w:ind w:leftChars="300" w:left="697" w:hanging="397"/>
      <w:jc w:val="both"/>
      <w:outlineLvl w:val="8"/>
    </w:pPr>
    <w:rPr>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autoRedefine/>
    <w:rsid w:val="009C5F46"/>
    <w:pPr>
      <w:widowControl w:val="0"/>
      <w:spacing w:before="60" w:after="60" w:line="360" w:lineRule="auto"/>
      <w:jc w:val="both"/>
    </w:pPr>
    <w:rPr>
      <w:color w:val="000000" w:themeColor="text1"/>
    </w:rPr>
  </w:style>
  <w:style w:type="paragraph" w:styleId="a4">
    <w:name w:val="header"/>
    <w:basedOn w:val="a"/>
    <w:link w:val="a5"/>
    <w:uiPriority w:val="99"/>
    <w:rsid w:val="00C70C7D"/>
    <w:pPr>
      <w:widowControl w:val="0"/>
      <w:pBdr>
        <w:bottom w:val="single" w:sz="6" w:space="1" w:color="auto"/>
      </w:pBdr>
      <w:tabs>
        <w:tab w:val="center" w:pos="4153"/>
        <w:tab w:val="right" w:pos="8306"/>
      </w:tabs>
      <w:snapToGrid w:val="0"/>
      <w:jc w:val="center"/>
    </w:pPr>
    <w:rPr>
      <w:kern w:val="2"/>
      <w:sz w:val="18"/>
      <w:szCs w:val="18"/>
    </w:rPr>
  </w:style>
  <w:style w:type="paragraph" w:customStyle="1" w:styleId="a6">
    <w:name w:val="注意事项"/>
    <w:basedOn w:val="a"/>
    <w:rsid w:val="00C70C7D"/>
    <w:pPr>
      <w:widowControl w:val="0"/>
      <w:spacing w:before="60" w:after="60" w:line="360" w:lineRule="auto"/>
      <w:ind w:firstLineChars="200" w:firstLine="200"/>
      <w:jc w:val="both"/>
    </w:pPr>
    <w:rPr>
      <w:b/>
      <w:bCs/>
      <w:kern w:val="2"/>
      <w:sz w:val="21"/>
    </w:rPr>
  </w:style>
  <w:style w:type="table" w:styleId="a7">
    <w:name w:val="Table Grid"/>
    <w:basedOn w:val="a2"/>
    <w:rsid w:val="004C0C5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footer"/>
    <w:basedOn w:val="a"/>
    <w:rsid w:val="00C70C7D"/>
    <w:pPr>
      <w:widowControl w:val="0"/>
      <w:tabs>
        <w:tab w:val="center" w:pos="4153"/>
        <w:tab w:val="right" w:pos="8306"/>
      </w:tabs>
      <w:snapToGrid w:val="0"/>
    </w:pPr>
    <w:rPr>
      <w:kern w:val="2"/>
      <w:sz w:val="18"/>
      <w:szCs w:val="18"/>
    </w:rPr>
  </w:style>
  <w:style w:type="character" w:styleId="a9">
    <w:name w:val="page number"/>
    <w:basedOn w:val="a1"/>
    <w:rsid w:val="00C70C7D"/>
  </w:style>
  <w:style w:type="paragraph" w:customStyle="1" w:styleId="10">
    <w:name w:val="编号1"/>
    <w:basedOn w:val="a"/>
    <w:rsid w:val="00BC34C2"/>
    <w:pPr>
      <w:widowControl w:val="0"/>
      <w:numPr>
        <w:ilvl w:val="6"/>
        <w:numId w:val="15"/>
      </w:numPr>
      <w:spacing w:line="360" w:lineRule="auto"/>
      <w:jc w:val="both"/>
    </w:pPr>
    <w:rPr>
      <w:kern w:val="2"/>
      <w:sz w:val="21"/>
    </w:rPr>
  </w:style>
  <w:style w:type="paragraph" w:styleId="aa">
    <w:name w:val="Document Map"/>
    <w:basedOn w:val="a"/>
    <w:semiHidden/>
    <w:rsid w:val="00C70C7D"/>
    <w:pPr>
      <w:widowControl w:val="0"/>
      <w:shd w:val="clear" w:color="auto" w:fill="000080"/>
      <w:jc w:val="both"/>
    </w:pPr>
    <w:rPr>
      <w:kern w:val="2"/>
      <w:sz w:val="21"/>
    </w:rPr>
  </w:style>
  <w:style w:type="paragraph" w:styleId="40">
    <w:name w:val="toc 4"/>
    <w:basedOn w:val="a"/>
    <w:next w:val="a"/>
    <w:autoRedefine/>
    <w:semiHidden/>
    <w:rsid w:val="0056345C"/>
    <w:pPr>
      <w:widowControl w:val="0"/>
      <w:tabs>
        <w:tab w:val="num" w:pos="820"/>
      </w:tabs>
      <w:ind w:leftChars="750" w:left="1581" w:hanging="6"/>
    </w:pPr>
    <w:rPr>
      <w:kern w:val="2"/>
      <w:sz w:val="18"/>
      <w:szCs w:val="20"/>
    </w:rPr>
  </w:style>
  <w:style w:type="paragraph" w:styleId="50">
    <w:name w:val="toc 5"/>
    <w:basedOn w:val="a"/>
    <w:next w:val="a"/>
    <w:autoRedefine/>
    <w:semiHidden/>
    <w:rsid w:val="00C70C7D"/>
    <w:pPr>
      <w:widowControl w:val="0"/>
      <w:ind w:left="840"/>
    </w:pPr>
    <w:rPr>
      <w:kern w:val="2"/>
      <w:sz w:val="18"/>
      <w:szCs w:val="20"/>
    </w:rPr>
  </w:style>
  <w:style w:type="character" w:styleId="ab">
    <w:name w:val="Hyperlink"/>
    <w:basedOn w:val="a1"/>
    <w:uiPriority w:val="99"/>
    <w:rsid w:val="00C70C7D"/>
    <w:rPr>
      <w:color w:val="0000FF"/>
      <w:u w:val="single"/>
    </w:rPr>
  </w:style>
  <w:style w:type="paragraph" w:styleId="11">
    <w:name w:val="toc 1"/>
    <w:basedOn w:val="a"/>
    <w:next w:val="a"/>
    <w:autoRedefine/>
    <w:uiPriority w:val="39"/>
    <w:rsid w:val="00C70C7D"/>
    <w:pPr>
      <w:widowControl w:val="0"/>
      <w:jc w:val="both"/>
    </w:pPr>
    <w:rPr>
      <w:kern w:val="2"/>
      <w:sz w:val="21"/>
    </w:rPr>
  </w:style>
  <w:style w:type="paragraph" w:styleId="20">
    <w:name w:val="toc 2"/>
    <w:basedOn w:val="a"/>
    <w:next w:val="a"/>
    <w:autoRedefine/>
    <w:uiPriority w:val="39"/>
    <w:rsid w:val="00C70C7D"/>
    <w:pPr>
      <w:widowControl w:val="0"/>
      <w:ind w:leftChars="200" w:left="420"/>
      <w:jc w:val="both"/>
    </w:pPr>
    <w:rPr>
      <w:kern w:val="2"/>
      <w:sz w:val="21"/>
    </w:rPr>
  </w:style>
  <w:style w:type="paragraph" w:styleId="30">
    <w:name w:val="toc 3"/>
    <w:basedOn w:val="a"/>
    <w:next w:val="a"/>
    <w:autoRedefine/>
    <w:uiPriority w:val="39"/>
    <w:rsid w:val="00C70C7D"/>
    <w:pPr>
      <w:widowControl w:val="0"/>
      <w:ind w:leftChars="400" w:left="840"/>
      <w:jc w:val="both"/>
    </w:pPr>
    <w:rPr>
      <w:kern w:val="2"/>
      <w:sz w:val="21"/>
    </w:rPr>
  </w:style>
  <w:style w:type="paragraph" w:styleId="90">
    <w:name w:val="toc 9"/>
    <w:basedOn w:val="a"/>
    <w:next w:val="a"/>
    <w:autoRedefine/>
    <w:semiHidden/>
    <w:rsid w:val="00C70C7D"/>
    <w:pPr>
      <w:widowControl w:val="0"/>
      <w:ind w:left="1680"/>
      <w:jc w:val="both"/>
    </w:pPr>
    <w:rPr>
      <w:snapToGrid w:val="0"/>
      <w:szCs w:val="20"/>
    </w:rPr>
  </w:style>
  <w:style w:type="paragraph" w:customStyle="1" w:styleId="ac">
    <w:name w:val="文档名称"/>
    <w:basedOn w:val="a"/>
    <w:rsid w:val="00276453"/>
    <w:pPr>
      <w:widowControl w:val="0"/>
      <w:jc w:val="center"/>
      <w:outlineLvl w:val="0"/>
    </w:pPr>
    <w:rPr>
      <w:rFonts w:eastAsia="黑体"/>
      <w:b/>
      <w:kern w:val="2"/>
      <w:sz w:val="48"/>
      <w:szCs w:val="48"/>
    </w:rPr>
  </w:style>
  <w:style w:type="character" w:styleId="ad">
    <w:name w:val="FollowedHyperlink"/>
    <w:basedOn w:val="a1"/>
    <w:rsid w:val="00C70C7D"/>
    <w:rPr>
      <w:color w:val="800080"/>
      <w:u w:val="single"/>
    </w:rPr>
  </w:style>
  <w:style w:type="paragraph" w:customStyle="1" w:styleId="ae">
    <w:name w:val="版权申明"/>
    <w:basedOn w:val="a"/>
    <w:rsid w:val="00276453"/>
    <w:pPr>
      <w:widowControl w:val="0"/>
      <w:jc w:val="center"/>
    </w:pPr>
    <w:rPr>
      <w:rFonts w:ascii="宋体" w:hAnsi="宋体" w:cs="宋体"/>
      <w:b/>
      <w:bCs/>
      <w:color w:val="000000"/>
      <w:kern w:val="2"/>
      <w:szCs w:val="20"/>
    </w:rPr>
  </w:style>
  <w:style w:type="paragraph" w:customStyle="1" w:styleId="af">
    <w:name w:val="编写建议"/>
    <w:basedOn w:val="a"/>
    <w:next w:val="a0"/>
    <w:autoRedefine/>
    <w:rsid w:val="00DC5674"/>
    <w:pPr>
      <w:widowControl w:val="0"/>
      <w:autoSpaceDE w:val="0"/>
      <w:autoSpaceDN w:val="0"/>
      <w:adjustRightInd w:val="0"/>
      <w:spacing w:line="360" w:lineRule="auto"/>
      <w:ind w:firstLineChars="200" w:firstLine="420"/>
    </w:pPr>
    <w:rPr>
      <w:rFonts w:ascii="Arial" w:hAnsi="Arial" w:cs="宋体"/>
      <w:i/>
      <w:iCs/>
      <w:color w:val="0000FF"/>
      <w:sz w:val="21"/>
    </w:rPr>
  </w:style>
  <w:style w:type="paragraph" w:styleId="af0">
    <w:name w:val="Balloon Text"/>
    <w:basedOn w:val="a"/>
    <w:link w:val="af1"/>
    <w:rsid w:val="00247E63"/>
    <w:pPr>
      <w:widowControl w:val="0"/>
      <w:jc w:val="both"/>
    </w:pPr>
    <w:rPr>
      <w:kern w:val="2"/>
      <w:sz w:val="18"/>
      <w:szCs w:val="18"/>
    </w:rPr>
  </w:style>
  <w:style w:type="character" w:customStyle="1" w:styleId="af1">
    <w:name w:val="批注框文本字符"/>
    <w:basedOn w:val="a1"/>
    <w:link w:val="af0"/>
    <w:rsid w:val="00247E63"/>
    <w:rPr>
      <w:kern w:val="2"/>
      <w:sz w:val="18"/>
      <w:szCs w:val="18"/>
    </w:rPr>
  </w:style>
  <w:style w:type="character" w:customStyle="1" w:styleId="a5">
    <w:name w:val="页眉字符"/>
    <w:basedOn w:val="a1"/>
    <w:link w:val="a4"/>
    <w:uiPriority w:val="99"/>
    <w:rsid w:val="00BC382F"/>
    <w:rPr>
      <w:kern w:val="2"/>
      <w:sz w:val="18"/>
      <w:szCs w:val="18"/>
    </w:rPr>
  </w:style>
  <w:style w:type="table" w:styleId="21">
    <w:name w:val="Table Colorful 2"/>
    <w:basedOn w:val="a2"/>
    <w:rsid w:val="008C3191"/>
    <w:pPr>
      <w:widowControl w:val="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12">
    <w:name w:val="Table Colorful 1"/>
    <w:basedOn w:val="a2"/>
    <w:rsid w:val="008C3191"/>
    <w:pPr>
      <w:widowControl w:val="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13">
    <w:name w:val="Table Classic 1"/>
    <w:basedOn w:val="a2"/>
    <w:rsid w:val="008C3191"/>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f2">
    <w:name w:val="annotation reference"/>
    <w:basedOn w:val="a1"/>
    <w:rsid w:val="005453BE"/>
    <w:rPr>
      <w:sz w:val="21"/>
      <w:szCs w:val="21"/>
    </w:rPr>
  </w:style>
  <w:style w:type="paragraph" w:styleId="af3">
    <w:name w:val="annotation text"/>
    <w:basedOn w:val="a"/>
    <w:link w:val="af4"/>
    <w:rsid w:val="005453BE"/>
    <w:pPr>
      <w:widowControl w:val="0"/>
    </w:pPr>
    <w:rPr>
      <w:kern w:val="2"/>
      <w:sz w:val="21"/>
    </w:rPr>
  </w:style>
  <w:style w:type="character" w:customStyle="1" w:styleId="af4">
    <w:name w:val="批注文字字符"/>
    <w:basedOn w:val="a1"/>
    <w:link w:val="af3"/>
    <w:rsid w:val="005453BE"/>
    <w:rPr>
      <w:kern w:val="2"/>
      <w:sz w:val="21"/>
      <w:szCs w:val="24"/>
    </w:rPr>
  </w:style>
  <w:style w:type="paragraph" w:styleId="af5">
    <w:name w:val="annotation subject"/>
    <w:basedOn w:val="af3"/>
    <w:next w:val="af3"/>
    <w:link w:val="af6"/>
    <w:rsid w:val="005453BE"/>
    <w:rPr>
      <w:b/>
      <w:bCs/>
    </w:rPr>
  </w:style>
  <w:style w:type="character" w:customStyle="1" w:styleId="af6">
    <w:name w:val="批注主题字符"/>
    <w:basedOn w:val="af4"/>
    <w:link w:val="af5"/>
    <w:rsid w:val="005453BE"/>
    <w:rPr>
      <w:b/>
      <w:bCs/>
      <w:kern w:val="2"/>
      <w:sz w:val="21"/>
      <w:szCs w:val="24"/>
    </w:rPr>
  </w:style>
  <w:style w:type="paragraph" w:styleId="af7">
    <w:name w:val="Normal (Web)"/>
    <w:basedOn w:val="a"/>
    <w:uiPriority w:val="99"/>
    <w:unhideWhenUsed/>
    <w:rsid w:val="008B346A"/>
    <w:pPr>
      <w:spacing w:before="100" w:beforeAutospacing="1" w:after="100" w:afterAutospacing="1"/>
    </w:pPr>
    <w:rPr>
      <w:rFonts w:ascii="宋体" w:hAnsi="宋体" w:cs="宋体"/>
    </w:rPr>
  </w:style>
  <w:style w:type="table" w:styleId="14">
    <w:name w:val="Table Simple 1"/>
    <w:basedOn w:val="a2"/>
    <w:rsid w:val="00023B7B"/>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3">
    <w:name w:val="Light Shading Accent 3"/>
    <w:basedOn w:val="a2"/>
    <w:uiPriority w:val="60"/>
    <w:rsid w:val="007C4E2D"/>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p3">
    <w:name w:val="p3"/>
    <w:basedOn w:val="a"/>
    <w:rsid w:val="003C536A"/>
    <w:pPr>
      <w:spacing w:before="100" w:beforeAutospacing="1" w:after="100" w:afterAutospacing="1"/>
    </w:pPr>
    <w:rPr>
      <w:rFonts w:ascii="宋体" w:hAnsi="宋体" w:cs="宋体"/>
    </w:rPr>
  </w:style>
  <w:style w:type="character" w:customStyle="1" w:styleId="s3">
    <w:name w:val="s3"/>
    <w:basedOn w:val="a1"/>
    <w:rsid w:val="003C536A"/>
  </w:style>
  <w:style w:type="character" w:customStyle="1" w:styleId="apple-converted-space">
    <w:name w:val="apple-converted-space"/>
    <w:basedOn w:val="a1"/>
    <w:rsid w:val="00F64422"/>
  </w:style>
  <w:style w:type="table" w:styleId="af8">
    <w:name w:val="Table Elegant"/>
    <w:basedOn w:val="a2"/>
    <w:rsid w:val="00025278"/>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StylePr>
  </w:style>
  <w:style w:type="character" w:styleId="af9">
    <w:name w:val="Placeholder Text"/>
    <w:basedOn w:val="a1"/>
    <w:uiPriority w:val="99"/>
    <w:semiHidden/>
    <w:rsid w:val="00785552"/>
    <w:rPr>
      <w:color w:val="808080"/>
    </w:rPr>
  </w:style>
  <w:style w:type="table" w:styleId="15">
    <w:name w:val="Table List 1"/>
    <w:basedOn w:val="a2"/>
    <w:rsid w:val="00D3155D"/>
    <w:pPr>
      <w:widowControl w:val="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paragraph" w:styleId="HTML">
    <w:name w:val="HTML Preformatted"/>
    <w:basedOn w:val="a"/>
    <w:link w:val="HTML0"/>
    <w:uiPriority w:val="99"/>
    <w:unhideWhenUsed/>
    <w:rsid w:val="00FA7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1"/>
    <w:link w:val="HTML"/>
    <w:uiPriority w:val="99"/>
    <w:rsid w:val="00FA7B64"/>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7435">
      <w:bodyDiv w:val="1"/>
      <w:marLeft w:val="0"/>
      <w:marRight w:val="0"/>
      <w:marTop w:val="0"/>
      <w:marBottom w:val="0"/>
      <w:divBdr>
        <w:top w:val="none" w:sz="0" w:space="0" w:color="auto"/>
        <w:left w:val="none" w:sz="0" w:space="0" w:color="auto"/>
        <w:bottom w:val="none" w:sz="0" w:space="0" w:color="auto"/>
        <w:right w:val="none" w:sz="0" w:space="0" w:color="auto"/>
      </w:divBdr>
      <w:divsChild>
        <w:div w:id="1326199477">
          <w:marLeft w:val="0"/>
          <w:marRight w:val="0"/>
          <w:marTop w:val="150"/>
          <w:marBottom w:val="0"/>
          <w:divBdr>
            <w:top w:val="none" w:sz="0" w:space="0" w:color="auto"/>
            <w:left w:val="none" w:sz="0" w:space="0" w:color="auto"/>
            <w:bottom w:val="none" w:sz="0" w:space="0" w:color="auto"/>
            <w:right w:val="none" w:sz="0" w:space="0" w:color="auto"/>
          </w:divBdr>
          <w:divsChild>
            <w:div w:id="1987976102">
              <w:marLeft w:val="0"/>
              <w:marRight w:val="0"/>
              <w:marTop w:val="0"/>
              <w:marBottom w:val="0"/>
              <w:divBdr>
                <w:top w:val="none" w:sz="0" w:space="0" w:color="auto"/>
                <w:left w:val="none" w:sz="0" w:space="0" w:color="auto"/>
                <w:bottom w:val="none" w:sz="0" w:space="0" w:color="auto"/>
                <w:right w:val="none" w:sz="0" w:space="0" w:color="auto"/>
              </w:divBdr>
            </w:div>
            <w:div w:id="801920234">
              <w:marLeft w:val="0"/>
              <w:marRight w:val="0"/>
              <w:marTop w:val="0"/>
              <w:marBottom w:val="0"/>
              <w:divBdr>
                <w:top w:val="none" w:sz="0" w:space="0" w:color="auto"/>
                <w:left w:val="none" w:sz="0" w:space="0" w:color="auto"/>
                <w:bottom w:val="none" w:sz="0" w:space="0" w:color="auto"/>
                <w:right w:val="none" w:sz="0" w:space="0" w:color="auto"/>
              </w:divBdr>
            </w:div>
            <w:div w:id="9486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5451">
      <w:bodyDiv w:val="1"/>
      <w:marLeft w:val="0"/>
      <w:marRight w:val="0"/>
      <w:marTop w:val="0"/>
      <w:marBottom w:val="0"/>
      <w:divBdr>
        <w:top w:val="none" w:sz="0" w:space="0" w:color="auto"/>
        <w:left w:val="none" w:sz="0" w:space="0" w:color="auto"/>
        <w:bottom w:val="none" w:sz="0" w:space="0" w:color="auto"/>
        <w:right w:val="none" w:sz="0" w:space="0" w:color="auto"/>
      </w:divBdr>
    </w:div>
    <w:div w:id="52317478">
      <w:bodyDiv w:val="1"/>
      <w:marLeft w:val="0"/>
      <w:marRight w:val="0"/>
      <w:marTop w:val="0"/>
      <w:marBottom w:val="0"/>
      <w:divBdr>
        <w:top w:val="none" w:sz="0" w:space="0" w:color="auto"/>
        <w:left w:val="none" w:sz="0" w:space="0" w:color="auto"/>
        <w:bottom w:val="none" w:sz="0" w:space="0" w:color="auto"/>
        <w:right w:val="none" w:sz="0" w:space="0" w:color="auto"/>
      </w:divBdr>
    </w:div>
    <w:div w:id="136995376">
      <w:bodyDiv w:val="1"/>
      <w:marLeft w:val="0"/>
      <w:marRight w:val="0"/>
      <w:marTop w:val="0"/>
      <w:marBottom w:val="0"/>
      <w:divBdr>
        <w:top w:val="none" w:sz="0" w:space="0" w:color="auto"/>
        <w:left w:val="none" w:sz="0" w:space="0" w:color="auto"/>
        <w:bottom w:val="none" w:sz="0" w:space="0" w:color="auto"/>
        <w:right w:val="none" w:sz="0" w:space="0" w:color="auto"/>
      </w:divBdr>
    </w:div>
    <w:div w:id="144669738">
      <w:bodyDiv w:val="1"/>
      <w:marLeft w:val="0"/>
      <w:marRight w:val="0"/>
      <w:marTop w:val="0"/>
      <w:marBottom w:val="0"/>
      <w:divBdr>
        <w:top w:val="none" w:sz="0" w:space="0" w:color="auto"/>
        <w:left w:val="none" w:sz="0" w:space="0" w:color="auto"/>
        <w:bottom w:val="none" w:sz="0" w:space="0" w:color="auto"/>
        <w:right w:val="none" w:sz="0" w:space="0" w:color="auto"/>
      </w:divBdr>
    </w:div>
    <w:div w:id="153688868">
      <w:bodyDiv w:val="1"/>
      <w:marLeft w:val="0"/>
      <w:marRight w:val="0"/>
      <w:marTop w:val="0"/>
      <w:marBottom w:val="0"/>
      <w:divBdr>
        <w:top w:val="none" w:sz="0" w:space="0" w:color="auto"/>
        <w:left w:val="none" w:sz="0" w:space="0" w:color="auto"/>
        <w:bottom w:val="none" w:sz="0" w:space="0" w:color="auto"/>
        <w:right w:val="none" w:sz="0" w:space="0" w:color="auto"/>
      </w:divBdr>
    </w:div>
    <w:div w:id="157624323">
      <w:bodyDiv w:val="1"/>
      <w:marLeft w:val="0"/>
      <w:marRight w:val="0"/>
      <w:marTop w:val="0"/>
      <w:marBottom w:val="0"/>
      <w:divBdr>
        <w:top w:val="none" w:sz="0" w:space="0" w:color="auto"/>
        <w:left w:val="none" w:sz="0" w:space="0" w:color="auto"/>
        <w:bottom w:val="none" w:sz="0" w:space="0" w:color="auto"/>
        <w:right w:val="none" w:sz="0" w:space="0" w:color="auto"/>
      </w:divBdr>
    </w:div>
    <w:div w:id="158814928">
      <w:bodyDiv w:val="1"/>
      <w:marLeft w:val="0"/>
      <w:marRight w:val="0"/>
      <w:marTop w:val="0"/>
      <w:marBottom w:val="0"/>
      <w:divBdr>
        <w:top w:val="none" w:sz="0" w:space="0" w:color="auto"/>
        <w:left w:val="none" w:sz="0" w:space="0" w:color="auto"/>
        <w:bottom w:val="none" w:sz="0" w:space="0" w:color="auto"/>
        <w:right w:val="none" w:sz="0" w:space="0" w:color="auto"/>
      </w:divBdr>
    </w:div>
    <w:div w:id="225916925">
      <w:bodyDiv w:val="1"/>
      <w:marLeft w:val="0"/>
      <w:marRight w:val="0"/>
      <w:marTop w:val="0"/>
      <w:marBottom w:val="0"/>
      <w:divBdr>
        <w:top w:val="none" w:sz="0" w:space="0" w:color="auto"/>
        <w:left w:val="none" w:sz="0" w:space="0" w:color="auto"/>
        <w:bottom w:val="none" w:sz="0" w:space="0" w:color="auto"/>
        <w:right w:val="none" w:sz="0" w:space="0" w:color="auto"/>
      </w:divBdr>
    </w:div>
    <w:div w:id="242104456">
      <w:bodyDiv w:val="1"/>
      <w:marLeft w:val="0"/>
      <w:marRight w:val="0"/>
      <w:marTop w:val="0"/>
      <w:marBottom w:val="0"/>
      <w:divBdr>
        <w:top w:val="none" w:sz="0" w:space="0" w:color="auto"/>
        <w:left w:val="none" w:sz="0" w:space="0" w:color="auto"/>
        <w:bottom w:val="none" w:sz="0" w:space="0" w:color="auto"/>
        <w:right w:val="none" w:sz="0" w:space="0" w:color="auto"/>
      </w:divBdr>
    </w:div>
    <w:div w:id="245039984">
      <w:bodyDiv w:val="1"/>
      <w:marLeft w:val="0"/>
      <w:marRight w:val="0"/>
      <w:marTop w:val="0"/>
      <w:marBottom w:val="0"/>
      <w:divBdr>
        <w:top w:val="none" w:sz="0" w:space="0" w:color="auto"/>
        <w:left w:val="none" w:sz="0" w:space="0" w:color="auto"/>
        <w:bottom w:val="none" w:sz="0" w:space="0" w:color="auto"/>
        <w:right w:val="none" w:sz="0" w:space="0" w:color="auto"/>
      </w:divBdr>
    </w:div>
    <w:div w:id="270090804">
      <w:bodyDiv w:val="1"/>
      <w:marLeft w:val="0"/>
      <w:marRight w:val="0"/>
      <w:marTop w:val="0"/>
      <w:marBottom w:val="0"/>
      <w:divBdr>
        <w:top w:val="none" w:sz="0" w:space="0" w:color="auto"/>
        <w:left w:val="none" w:sz="0" w:space="0" w:color="auto"/>
        <w:bottom w:val="none" w:sz="0" w:space="0" w:color="auto"/>
        <w:right w:val="none" w:sz="0" w:space="0" w:color="auto"/>
      </w:divBdr>
    </w:div>
    <w:div w:id="275989546">
      <w:bodyDiv w:val="1"/>
      <w:marLeft w:val="0"/>
      <w:marRight w:val="0"/>
      <w:marTop w:val="0"/>
      <w:marBottom w:val="0"/>
      <w:divBdr>
        <w:top w:val="none" w:sz="0" w:space="0" w:color="auto"/>
        <w:left w:val="none" w:sz="0" w:space="0" w:color="auto"/>
        <w:bottom w:val="none" w:sz="0" w:space="0" w:color="auto"/>
        <w:right w:val="none" w:sz="0" w:space="0" w:color="auto"/>
      </w:divBdr>
    </w:div>
    <w:div w:id="297883130">
      <w:bodyDiv w:val="1"/>
      <w:marLeft w:val="0"/>
      <w:marRight w:val="0"/>
      <w:marTop w:val="0"/>
      <w:marBottom w:val="0"/>
      <w:divBdr>
        <w:top w:val="none" w:sz="0" w:space="0" w:color="auto"/>
        <w:left w:val="none" w:sz="0" w:space="0" w:color="auto"/>
        <w:bottom w:val="none" w:sz="0" w:space="0" w:color="auto"/>
        <w:right w:val="none" w:sz="0" w:space="0" w:color="auto"/>
      </w:divBdr>
    </w:div>
    <w:div w:id="306055243">
      <w:bodyDiv w:val="1"/>
      <w:marLeft w:val="0"/>
      <w:marRight w:val="0"/>
      <w:marTop w:val="0"/>
      <w:marBottom w:val="0"/>
      <w:divBdr>
        <w:top w:val="none" w:sz="0" w:space="0" w:color="auto"/>
        <w:left w:val="none" w:sz="0" w:space="0" w:color="auto"/>
        <w:bottom w:val="none" w:sz="0" w:space="0" w:color="auto"/>
        <w:right w:val="none" w:sz="0" w:space="0" w:color="auto"/>
      </w:divBdr>
    </w:div>
    <w:div w:id="334379470">
      <w:bodyDiv w:val="1"/>
      <w:marLeft w:val="0"/>
      <w:marRight w:val="0"/>
      <w:marTop w:val="0"/>
      <w:marBottom w:val="0"/>
      <w:divBdr>
        <w:top w:val="none" w:sz="0" w:space="0" w:color="auto"/>
        <w:left w:val="none" w:sz="0" w:space="0" w:color="auto"/>
        <w:bottom w:val="none" w:sz="0" w:space="0" w:color="auto"/>
        <w:right w:val="none" w:sz="0" w:space="0" w:color="auto"/>
      </w:divBdr>
    </w:div>
    <w:div w:id="341863302">
      <w:bodyDiv w:val="1"/>
      <w:marLeft w:val="0"/>
      <w:marRight w:val="0"/>
      <w:marTop w:val="0"/>
      <w:marBottom w:val="0"/>
      <w:divBdr>
        <w:top w:val="none" w:sz="0" w:space="0" w:color="auto"/>
        <w:left w:val="none" w:sz="0" w:space="0" w:color="auto"/>
        <w:bottom w:val="none" w:sz="0" w:space="0" w:color="auto"/>
        <w:right w:val="none" w:sz="0" w:space="0" w:color="auto"/>
      </w:divBdr>
    </w:div>
    <w:div w:id="352418431">
      <w:bodyDiv w:val="1"/>
      <w:marLeft w:val="0"/>
      <w:marRight w:val="0"/>
      <w:marTop w:val="0"/>
      <w:marBottom w:val="0"/>
      <w:divBdr>
        <w:top w:val="none" w:sz="0" w:space="0" w:color="auto"/>
        <w:left w:val="none" w:sz="0" w:space="0" w:color="auto"/>
        <w:bottom w:val="none" w:sz="0" w:space="0" w:color="auto"/>
        <w:right w:val="none" w:sz="0" w:space="0" w:color="auto"/>
      </w:divBdr>
    </w:div>
    <w:div w:id="376583517">
      <w:bodyDiv w:val="1"/>
      <w:marLeft w:val="0"/>
      <w:marRight w:val="0"/>
      <w:marTop w:val="0"/>
      <w:marBottom w:val="0"/>
      <w:divBdr>
        <w:top w:val="none" w:sz="0" w:space="0" w:color="auto"/>
        <w:left w:val="none" w:sz="0" w:space="0" w:color="auto"/>
        <w:bottom w:val="none" w:sz="0" w:space="0" w:color="auto"/>
        <w:right w:val="none" w:sz="0" w:space="0" w:color="auto"/>
      </w:divBdr>
    </w:div>
    <w:div w:id="392965201">
      <w:bodyDiv w:val="1"/>
      <w:marLeft w:val="0"/>
      <w:marRight w:val="0"/>
      <w:marTop w:val="0"/>
      <w:marBottom w:val="0"/>
      <w:divBdr>
        <w:top w:val="none" w:sz="0" w:space="0" w:color="auto"/>
        <w:left w:val="none" w:sz="0" w:space="0" w:color="auto"/>
        <w:bottom w:val="none" w:sz="0" w:space="0" w:color="auto"/>
        <w:right w:val="none" w:sz="0" w:space="0" w:color="auto"/>
      </w:divBdr>
    </w:div>
    <w:div w:id="404377457">
      <w:bodyDiv w:val="1"/>
      <w:marLeft w:val="0"/>
      <w:marRight w:val="0"/>
      <w:marTop w:val="0"/>
      <w:marBottom w:val="0"/>
      <w:divBdr>
        <w:top w:val="none" w:sz="0" w:space="0" w:color="auto"/>
        <w:left w:val="none" w:sz="0" w:space="0" w:color="auto"/>
        <w:bottom w:val="none" w:sz="0" w:space="0" w:color="auto"/>
        <w:right w:val="none" w:sz="0" w:space="0" w:color="auto"/>
      </w:divBdr>
    </w:div>
    <w:div w:id="435563175">
      <w:bodyDiv w:val="1"/>
      <w:marLeft w:val="0"/>
      <w:marRight w:val="0"/>
      <w:marTop w:val="0"/>
      <w:marBottom w:val="0"/>
      <w:divBdr>
        <w:top w:val="none" w:sz="0" w:space="0" w:color="auto"/>
        <w:left w:val="none" w:sz="0" w:space="0" w:color="auto"/>
        <w:bottom w:val="none" w:sz="0" w:space="0" w:color="auto"/>
        <w:right w:val="none" w:sz="0" w:space="0" w:color="auto"/>
      </w:divBdr>
    </w:div>
    <w:div w:id="441341174">
      <w:bodyDiv w:val="1"/>
      <w:marLeft w:val="0"/>
      <w:marRight w:val="0"/>
      <w:marTop w:val="0"/>
      <w:marBottom w:val="0"/>
      <w:divBdr>
        <w:top w:val="none" w:sz="0" w:space="0" w:color="auto"/>
        <w:left w:val="none" w:sz="0" w:space="0" w:color="auto"/>
        <w:bottom w:val="none" w:sz="0" w:space="0" w:color="auto"/>
        <w:right w:val="none" w:sz="0" w:space="0" w:color="auto"/>
      </w:divBdr>
    </w:div>
    <w:div w:id="449859039">
      <w:bodyDiv w:val="1"/>
      <w:marLeft w:val="0"/>
      <w:marRight w:val="0"/>
      <w:marTop w:val="0"/>
      <w:marBottom w:val="0"/>
      <w:divBdr>
        <w:top w:val="none" w:sz="0" w:space="0" w:color="auto"/>
        <w:left w:val="none" w:sz="0" w:space="0" w:color="auto"/>
        <w:bottom w:val="none" w:sz="0" w:space="0" w:color="auto"/>
        <w:right w:val="none" w:sz="0" w:space="0" w:color="auto"/>
      </w:divBdr>
    </w:div>
    <w:div w:id="471024984">
      <w:bodyDiv w:val="1"/>
      <w:marLeft w:val="0"/>
      <w:marRight w:val="0"/>
      <w:marTop w:val="0"/>
      <w:marBottom w:val="0"/>
      <w:divBdr>
        <w:top w:val="none" w:sz="0" w:space="0" w:color="auto"/>
        <w:left w:val="none" w:sz="0" w:space="0" w:color="auto"/>
        <w:bottom w:val="none" w:sz="0" w:space="0" w:color="auto"/>
        <w:right w:val="none" w:sz="0" w:space="0" w:color="auto"/>
      </w:divBdr>
    </w:div>
    <w:div w:id="479272025">
      <w:bodyDiv w:val="1"/>
      <w:marLeft w:val="0"/>
      <w:marRight w:val="0"/>
      <w:marTop w:val="0"/>
      <w:marBottom w:val="0"/>
      <w:divBdr>
        <w:top w:val="none" w:sz="0" w:space="0" w:color="auto"/>
        <w:left w:val="none" w:sz="0" w:space="0" w:color="auto"/>
        <w:bottom w:val="none" w:sz="0" w:space="0" w:color="auto"/>
        <w:right w:val="none" w:sz="0" w:space="0" w:color="auto"/>
      </w:divBdr>
    </w:div>
    <w:div w:id="642469232">
      <w:bodyDiv w:val="1"/>
      <w:marLeft w:val="0"/>
      <w:marRight w:val="0"/>
      <w:marTop w:val="0"/>
      <w:marBottom w:val="0"/>
      <w:divBdr>
        <w:top w:val="none" w:sz="0" w:space="0" w:color="auto"/>
        <w:left w:val="none" w:sz="0" w:space="0" w:color="auto"/>
        <w:bottom w:val="none" w:sz="0" w:space="0" w:color="auto"/>
        <w:right w:val="none" w:sz="0" w:space="0" w:color="auto"/>
      </w:divBdr>
    </w:div>
    <w:div w:id="657805990">
      <w:bodyDiv w:val="1"/>
      <w:marLeft w:val="0"/>
      <w:marRight w:val="0"/>
      <w:marTop w:val="0"/>
      <w:marBottom w:val="0"/>
      <w:divBdr>
        <w:top w:val="none" w:sz="0" w:space="0" w:color="auto"/>
        <w:left w:val="none" w:sz="0" w:space="0" w:color="auto"/>
        <w:bottom w:val="none" w:sz="0" w:space="0" w:color="auto"/>
        <w:right w:val="none" w:sz="0" w:space="0" w:color="auto"/>
      </w:divBdr>
    </w:div>
    <w:div w:id="673382475">
      <w:bodyDiv w:val="1"/>
      <w:marLeft w:val="0"/>
      <w:marRight w:val="0"/>
      <w:marTop w:val="0"/>
      <w:marBottom w:val="0"/>
      <w:divBdr>
        <w:top w:val="none" w:sz="0" w:space="0" w:color="auto"/>
        <w:left w:val="none" w:sz="0" w:space="0" w:color="auto"/>
        <w:bottom w:val="none" w:sz="0" w:space="0" w:color="auto"/>
        <w:right w:val="none" w:sz="0" w:space="0" w:color="auto"/>
      </w:divBdr>
    </w:div>
    <w:div w:id="683282766">
      <w:bodyDiv w:val="1"/>
      <w:marLeft w:val="0"/>
      <w:marRight w:val="0"/>
      <w:marTop w:val="0"/>
      <w:marBottom w:val="0"/>
      <w:divBdr>
        <w:top w:val="none" w:sz="0" w:space="0" w:color="auto"/>
        <w:left w:val="none" w:sz="0" w:space="0" w:color="auto"/>
        <w:bottom w:val="none" w:sz="0" w:space="0" w:color="auto"/>
        <w:right w:val="none" w:sz="0" w:space="0" w:color="auto"/>
      </w:divBdr>
    </w:div>
    <w:div w:id="684943351">
      <w:bodyDiv w:val="1"/>
      <w:marLeft w:val="0"/>
      <w:marRight w:val="0"/>
      <w:marTop w:val="0"/>
      <w:marBottom w:val="0"/>
      <w:divBdr>
        <w:top w:val="none" w:sz="0" w:space="0" w:color="auto"/>
        <w:left w:val="none" w:sz="0" w:space="0" w:color="auto"/>
        <w:bottom w:val="none" w:sz="0" w:space="0" w:color="auto"/>
        <w:right w:val="none" w:sz="0" w:space="0" w:color="auto"/>
      </w:divBdr>
    </w:div>
    <w:div w:id="695665922">
      <w:bodyDiv w:val="1"/>
      <w:marLeft w:val="0"/>
      <w:marRight w:val="0"/>
      <w:marTop w:val="0"/>
      <w:marBottom w:val="0"/>
      <w:divBdr>
        <w:top w:val="none" w:sz="0" w:space="0" w:color="auto"/>
        <w:left w:val="none" w:sz="0" w:space="0" w:color="auto"/>
        <w:bottom w:val="none" w:sz="0" w:space="0" w:color="auto"/>
        <w:right w:val="none" w:sz="0" w:space="0" w:color="auto"/>
      </w:divBdr>
    </w:div>
    <w:div w:id="699281619">
      <w:bodyDiv w:val="1"/>
      <w:marLeft w:val="0"/>
      <w:marRight w:val="0"/>
      <w:marTop w:val="0"/>
      <w:marBottom w:val="0"/>
      <w:divBdr>
        <w:top w:val="none" w:sz="0" w:space="0" w:color="auto"/>
        <w:left w:val="none" w:sz="0" w:space="0" w:color="auto"/>
        <w:bottom w:val="none" w:sz="0" w:space="0" w:color="auto"/>
        <w:right w:val="none" w:sz="0" w:space="0" w:color="auto"/>
      </w:divBdr>
    </w:div>
    <w:div w:id="727724048">
      <w:bodyDiv w:val="1"/>
      <w:marLeft w:val="0"/>
      <w:marRight w:val="0"/>
      <w:marTop w:val="0"/>
      <w:marBottom w:val="0"/>
      <w:divBdr>
        <w:top w:val="none" w:sz="0" w:space="0" w:color="auto"/>
        <w:left w:val="none" w:sz="0" w:space="0" w:color="auto"/>
        <w:bottom w:val="none" w:sz="0" w:space="0" w:color="auto"/>
        <w:right w:val="none" w:sz="0" w:space="0" w:color="auto"/>
      </w:divBdr>
    </w:div>
    <w:div w:id="750127953">
      <w:bodyDiv w:val="1"/>
      <w:marLeft w:val="0"/>
      <w:marRight w:val="0"/>
      <w:marTop w:val="0"/>
      <w:marBottom w:val="0"/>
      <w:divBdr>
        <w:top w:val="none" w:sz="0" w:space="0" w:color="auto"/>
        <w:left w:val="none" w:sz="0" w:space="0" w:color="auto"/>
        <w:bottom w:val="none" w:sz="0" w:space="0" w:color="auto"/>
        <w:right w:val="none" w:sz="0" w:space="0" w:color="auto"/>
      </w:divBdr>
    </w:div>
    <w:div w:id="757215700">
      <w:bodyDiv w:val="1"/>
      <w:marLeft w:val="0"/>
      <w:marRight w:val="0"/>
      <w:marTop w:val="0"/>
      <w:marBottom w:val="0"/>
      <w:divBdr>
        <w:top w:val="none" w:sz="0" w:space="0" w:color="auto"/>
        <w:left w:val="none" w:sz="0" w:space="0" w:color="auto"/>
        <w:bottom w:val="none" w:sz="0" w:space="0" w:color="auto"/>
        <w:right w:val="none" w:sz="0" w:space="0" w:color="auto"/>
      </w:divBdr>
    </w:div>
    <w:div w:id="761686612">
      <w:bodyDiv w:val="1"/>
      <w:marLeft w:val="0"/>
      <w:marRight w:val="0"/>
      <w:marTop w:val="0"/>
      <w:marBottom w:val="0"/>
      <w:divBdr>
        <w:top w:val="none" w:sz="0" w:space="0" w:color="auto"/>
        <w:left w:val="none" w:sz="0" w:space="0" w:color="auto"/>
        <w:bottom w:val="none" w:sz="0" w:space="0" w:color="auto"/>
        <w:right w:val="none" w:sz="0" w:space="0" w:color="auto"/>
      </w:divBdr>
    </w:div>
    <w:div w:id="840196322">
      <w:bodyDiv w:val="1"/>
      <w:marLeft w:val="0"/>
      <w:marRight w:val="0"/>
      <w:marTop w:val="0"/>
      <w:marBottom w:val="0"/>
      <w:divBdr>
        <w:top w:val="none" w:sz="0" w:space="0" w:color="auto"/>
        <w:left w:val="none" w:sz="0" w:space="0" w:color="auto"/>
        <w:bottom w:val="none" w:sz="0" w:space="0" w:color="auto"/>
        <w:right w:val="none" w:sz="0" w:space="0" w:color="auto"/>
      </w:divBdr>
    </w:div>
    <w:div w:id="846556939">
      <w:bodyDiv w:val="1"/>
      <w:marLeft w:val="0"/>
      <w:marRight w:val="0"/>
      <w:marTop w:val="0"/>
      <w:marBottom w:val="0"/>
      <w:divBdr>
        <w:top w:val="none" w:sz="0" w:space="0" w:color="auto"/>
        <w:left w:val="none" w:sz="0" w:space="0" w:color="auto"/>
        <w:bottom w:val="none" w:sz="0" w:space="0" w:color="auto"/>
        <w:right w:val="none" w:sz="0" w:space="0" w:color="auto"/>
      </w:divBdr>
    </w:div>
    <w:div w:id="885725092">
      <w:bodyDiv w:val="1"/>
      <w:marLeft w:val="0"/>
      <w:marRight w:val="0"/>
      <w:marTop w:val="0"/>
      <w:marBottom w:val="0"/>
      <w:divBdr>
        <w:top w:val="none" w:sz="0" w:space="0" w:color="auto"/>
        <w:left w:val="none" w:sz="0" w:space="0" w:color="auto"/>
        <w:bottom w:val="none" w:sz="0" w:space="0" w:color="auto"/>
        <w:right w:val="none" w:sz="0" w:space="0" w:color="auto"/>
      </w:divBdr>
    </w:div>
    <w:div w:id="897935045">
      <w:bodyDiv w:val="1"/>
      <w:marLeft w:val="0"/>
      <w:marRight w:val="0"/>
      <w:marTop w:val="0"/>
      <w:marBottom w:val="0"/>
      <w:divBdr>
        <w:top w:val="none" w:sz="0" w:space="0" w:color="auto"/>
        <w:left w:val="none" w:sz="0" w:space="0" w:color="auto"/>
        <w:bottom w:val="none" w:sz="0" w:space="0" w:color="auto"/>
        <w:right w:val="none" w:sz="0" w:space="0" w:color="auto"/>
      </w:divBdr>
    </w:div>
    <w:div w:id="917641952">
      <w:bodyDiv w:val="1"/>
      <w:marLeft w:val="0"/>
      <w:marRight w:val="0"/>
      <w:marTop w:val="0"/>
      <w:marBottom w:val="0"/>
      <w:divBdr>
        <w:top w:val="none" w:sz="0" w:space="0" w:color="auto"/>
        <w:left w:val="none" w:sz="0" w:space="0" w:color="auto"/>
        <w:bottom w:val="none" w:sz="0" w:space="0" w:color="auto"/>
        <w:right w:val="none" w:sz="0" w:space="0" w:color="auto"/>
      </w:divBdr>
    </w:div>
    <w:div w:id="922372201">
      <w:bodyDiv w:val="1"/>
      <w:marLeft w:val="0"/>
      <w:marRight w:val="0"/>
      <w:marTop w:val="0"/>
      <w:marBottom w:val="0"/>
      <w:divBdr>
        <w:top w:val="none" w:sz="0" w:space="0" w:color="auto"/>
        <w:left w:val="none" w:sz="0" w:space="0" w:color="auto"/>
        <w:bottom w:val="none" w:sz="0" w:space="0" w:color="auto"/>
        <w:right w:val="none" w:sz="0" w:space="0" w:color="auto"/>
      </w:divBdr>
      <w:divsChild>
        <w:div w:id="1713730930">
          <w:marLeft w:val="0"/>
          <w:marRight w:val="0"/>
          <w:marTop w:val="150"/>
          <w:marBottom w:val="0"/>
          <w:divBdr>
            <w:top w:val="none" w:sz="0" w:space="0" w:color="auto"/>
            <w:left w:val="none" w:sz="0" w:space="0" w:color="auto"/>
            <w:bottom w:val="none" w:sz="0" w:space="0" w:color="auto"/>
            <w:right w:val="none" w:sz="0" w:space="0" w:color="auto"/>
          </w:divBdr>
          <w:divsChild>
            <w:div w:id="1677028563">
              <w:marLeft w:val="0"/>
              <w:marRight w:val="0"/>
              <w:marTop w:val="0"/>
              <w:marBottom w:val="0"/>
              <w:divBdr>
                <w:top w:val="none" w:sz="0" w:space="0" w:color="auto"/>
                <w:left w:val="none" w:sz="0" w:space="0" w:color="auto"/>
                <w:bottom w:val="none" w:sz="0" w:space="0" w:color="auto"/>
                <w:right w:val="none" w:sz="0" w:space="0" w:color="auto"/>
              </w:divBdr>
            </w:div>
            <w:div w:id="2046832493">
              <w:marLeft w:val="0"/>
              <w:marRight w:val="0"/>
              <w:marTop w:val="0"/>
              <w:marBottom w:val="0"/>
              <w:divBdr>
                <w:top w:val="none" w:sz="0" w:space="0" w:color="auto"/>
                <w:left w:val="none" w:sz="0" w:space="0" w:color="auto"/>
                <w:bottom w:val="none" w:sz="0" w:space="0" w:color="auto"/>
                <w:right w:val="none" w:sz="0" w:space="0" w:color="auto"/>
              </w:divBdr>
            </w:div>
            <w:div w:id="12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143">
      <w:bodyDiv w:val="1"/>
      <w:marLeft w:val="0"/>
      <w:marRight w:val="0"/>
      <w:marTop w:val="0"/>
      <w:marBottom w:val="0"/>
      <w:divBdr>
        <w:top w:val="none" w:sz="0" w:space="0" w:color="auto"/>
        <w:left w:val="none" w:sz="0" w:space="0" w:color="auto"/>
        <w:bottom w:val="none" w:sz="0" w:space="0" w:color="auto"/>
        <w:right w:val="none" w:sz="0" w:space="0" w:color="auto"/>
      </w:divBdr>
    </w:div>
    <w:div w:id="1025255211">
      <w:bodyDiv w:val="1"/>
      <w:marLeft w:val="0"/>
      <w:marRight w:val="0"/>
      <w:marTop w:val="0"/>
      <w:marBottom w:val="0"/>
      <w:divBdr>
        <w:top w:val="none" w:sz="0" w:space="0" w:color="auto"/>
        <w:left w:val="none" w:sz="0" w:space="0" w:color="auto"/>
        <w:bottom w:val="none" w:sz="0" w:space="0" w:color="auto"/>
        <w:right w:val="none" w:sz="0" w:space="0" w:color="auto"/>
      </w:divBdr>
    </w:div>
    <w:div w:id="1027682182">
      <w:bodyDiv w:val="1"/>
      <w:marLeft w:val="0"/>
      <w:marRight w:val="0"/>
      <w:marTop w:val="0"/>
      <w:marBottom w:val="0"/>
      <w:divBdr>
        <w:top w:val="none" w:sz="0" w:space="0" w:color="auto"/>
        <w:left w:val="none" w:sz="0" w:space="0" w:color="auto"/>
        <w:bottom w:val="none" w:sz="0" w:space="0" w:color="auto"/>
        <w:right w:val="none" w:sz="0" w:space="0" w:color="auto"/>
      </w:divBdr>
    </w:div>
    <w:div w:id="1039090084">
      <w:bodyDiv w:val="1"/>
      <w:marLeft w:val="0"/>
      <w:marRight w:val="0"/>
      <w:marTop w:val="0"/>
      <w:marBottom w:val="0"/>
      <w:divBdr>
        <w:top w:val="none" w:sz="0" w:space="0" w:color="auto"/>
        <w:left w:val="none" w:sz="0" w:space="0" w:color="auto"/>
        <w:bottom w:val="none" w:sz="0" w:space="0" w:color="auto"/>
        <w:right w:val="none" w:sz="0" w:space="0" w:color="auto"/>
      </w:divBdr>
      <w:divsChild>
        <w:div w:id="983311190">
          <w:marLeft w:val="0"/>
          <w:marRight w:val="0"/>
          <w:marTop w:val="0"/>
          <w:marBottom w:val="0"/>
          <w:divBdr>
            <w:top w:val="none" w:sz="0" w:space="0" w:color="auto"/>
            <w:left w:val="none" w:sz="0" w:space="0" w:color="auto"/>
            <w:bottom w:val="none" w:sz="0" w:space="0" w:color="auto"/>
            <w:right w:val="none" w:sz="0" w:space="0" w:color="auto"/>
          </w:divBdr>
        </w:div>
      </w:divsChild>
    </w:div>
    <w:div w:id="1042244344">
      <w:bodyDiv w:val="1"/>
      <w:marLeft w:val="0"/>
      <w:marRight w:val="0"/>
      <w:marTop w:val="0"/>
      <w:marBottom w:val="0"/>
      <w:divBdr>
        <w:top w:val="none" w:sz="0" w:space="0" w:color="auto"/>
        <w:left w:val="none" w:sz="0" w:space="0" w:color="auto"/>
        <w:bottom w:val="none" w:sz="0" w:space="0" w:color="auto"/>
        <w:right w:val="none" w:sz="0" w:space="0" w:color="auto"/>
      </w:divBdr>
    </w:div>
    <w:div w:id="1049762310">
      <w:bodyDiv w:val="1"/>
      <w:marLeft w:val="0"/>
      <w:marRight w:val="0"/>
      <w:marTop w:val="0"/>
      <w:marBottom w:val="0"/>
      <w:divBdr>
        <w:top w:val="none" w:sz="0" w:space="0" w:color="auto"/>
        <w:left w:val="none" w:sz="0" w:space="0" w:color="auto"/>
        <w:bottom w:val="none" w:sz="0" w:space="0" w:color="auto"/>
        <w:right w:val="none" w:sz="0" w:space="0" w:color="auto"/>
      </w:divBdr>
    </w:div>
    <w:div w:id="1094131573">
      <w:bodyDiv w:val="1"/>
      <w:marLeft w:val="0"/>
      <w:marRight w:val="0"/>
      <w:marTop w:val="0"/>
      <w:marBottom w:val="0"/>
      <w:divBdr>
        <w:top w:val="none" w:sz="0" w:space="0" w:color="auto"/>
        <w:left w:val="none" w:sz="0" w:space="0" w:color="auto"/>
        <w:bottom w:val="none" w:sz="0" w:space="0" w:color="auto"/>
        <w:right w:val="none" w:sz="0" w:space="0" w:color="auto"/>
      </w:divBdr>
    </w:div>
    <w:div w:id="1095326733">
      <w:bodyDiv w:val="1"/>
      <w:marLeft w:val="0"/>
      <w:marRight w:val="0"/>
      <w:marTop w:val="0"/>
      <w:marBottom w:val="0"/>
      <w:divBdr>
        <w:top w:val="none" w:sz="0" w:space="0" w:color="auto"/>
        <w:left w:val="none" w:sz="0" w:space="0" w:color="auto"/>
        <w:bottom w:val="none" w:sz="0" w:space="0" w:color="auto"/>
        <w:right w:val="none" w:sz="0" w:space="0" w:color="auto"/>
      </w:divBdr>
    </w:div>
    <w:div w:id="1118600843">
      <w:bodyDiv w:val="1"/>
      <w:marLeft w:val="0"/>
      <w:marRight w:val="0"/>
      <w:marTop w:val="0"/>
      <w:marBottom w:val="0"/>
      <w:divBdr>
        <w:top w:val="none" w:sz="0" w:space="0" w:color="auto"/>
        <w:left w:val="none" w:sz="0" w:space="0" w:color="auto"/>
        <w:bottom w:val="none" w:sz="0" w:space="0" w:color="auto"/>
        <w:right w:val="none" w:sz="0" w:space="0" w:color="auto"/>
      </w:divBdr>
    </w:div>
    <w:div w:id="1124274357">
      <w:bodyDiv w:val="1"/>
      <w:marLeft w:val="0"/>
      <w:marRight w:val="0"/>
      <w:marTop w:val="0"/>
      <w:marBottom w:val="0"/>
      <w:divBdr>
        <w:top w:val="none" w:sz="0" w:space="0" w:color="auto"/>
        <w:left w:val="none" w:sz="0" w:space="0" w:color="auto"/>
        <w:bottom w:val="none" w:sz="0" w:space="0" w:color="auto"/>
        <w:right w:val="none" w:sz="0" w:space="0" w:color="auto"/>
      </w:divBdr>
    </w:div>
    <w:div w:id="1139493996">
      <w:bodyDiv w:val="1"/>
      <w:marLeft w:val="0"/>
      <w:marRight w:val="0"/>
      <w:marTop w:val="0"/>
      <w:marBottom w:val="0"/>
      <w:divBdr>
        <w:top w:val="none" w:sz="0" w:space="0" w:color="auto"/>
        <w:left w:val="none" w:sz="0" w:space="0" w:color="auto"/>
        <w:bottom w:val="none" w:sz="0" w:space="0" w:color="auto"/>
        <w:right w:val="none" w:sz="0" w:space="0" w:color="auto"/>
      </w:divBdr>
    </w:div>
    <w:div w:id="1140152438">
      <w:bodyDiv w:val="1"/>
      <w:marLeft w:val="0"/>
      <w:marRight w:val="0"/>
      <w:marTop w:val="0"/>
      <w:marBottom w:val="0"/>
      <w:divBdr>
        <w:top w:val="none" w:sz="0" w:space="0" w:color="auto"/>
        <w:left w:val="none" w:sz="0" w:space="0" w:color="auto"/>
        <w:bottom w:val="none" w:sz="0" w:space="0" w:color="auto"/>
        <w:right w:val="none" w:sz="0" w:space="0" w:color="auto"/>
      </w:divBdr>
    </w:div>
    <w:div w:id="1154879308">
      <w:bodyDiv w:val="1"/>
      <w:marLeft w:val="0"/>
      <w:marRight w:val="0"/>
      <w:marTop w:val="0"/>
      <w:marBottom w:val="0"/>
      <w:divBdr>
        <w:top w:val="none" w:sz="0" w:space="0" w:color="auto"/>
        <w:left w:val="none" w:sz="0" w:space="0" w:color="auto"/>
        <w:bottom w:val="none" w:sz="0" w:space="0" w:color="auto"/>
        <w:right w:val="none" w:sz="0" w:space="0" w:color="auto"/>
      </w:divBdr>
    </w:div>
    <w:div w:id="1180462623">
      <w:bodyDiv w:val="1"/>
      <w:marLeft w:val="0"/>
      <w:marRight w:val="0"/>
      <w:marTop w:val="0"/>
      <w:marBottom w:val="0"/>
      <w:divBdr>
        <w:top w:val="none" w:sz="0" w:space="0" w:color="auto"/>
        <w:left w:val="none" w:sz="0" w:space="0" w:color="auto"/>
        <w:bottom w:val="none" w:sz="0" w:space="0" w:color="auto"/>
        <w:right w:val="none" w:sz="0" w:space="0" w:color="auto"/>
      </w:divBdr>
    </w:div>
    <w:div w:id="1236281836">
      <w:bodyDiv w:val="1"/>
      <w:marLeft w:val="0"/>
      <w:marRight w:val="0"/>
      <w:marTop w:val="0"/>
      <w:marBottom w:val="0"/>
      <w:divBdr>
        <w:top w:val="none" w:sz="0" w:space="0" w:color="auto"/>
        <w:left w:val="none" w:sz="0" w:space="0" w:color="auto"/>
        <w:bottom w:val="none" w:sz="0" w:space="0" w:color="auto"/>
        <w:right w:val="none" w:sz="0" w:space="0" w:color="auto"/>
      </w:divBdr>
    </w:div>
    <w:div w:id="1260405444">
      <w:bodyDiv w:val="1"/>
      <w:marLeft w:val="0"/>
      <w:marRight w:val="0"/>
      <w:marTop w:val="0"/>
      <w:marBottom w:val="0"/>
      <w:divBdr>
        <w:top w:val="none" w:sz="0" w:space="0" w:color="auto"/>
        <w:left w:val="none" w:sz="0" w:space="0" w:color="auto"/>
        <w:bottom w:val="none" w:sz="0" w:space="0" w:color="auto"/>
        <w:right w:val="none" w:sz="0" w:space="0" w:color="auto"/>
      </w:divBdr>
      <w:divsChild>
        <w:div w:id="1202014528">
          <w:marLeft w:val="0"/>
          <w:marRight w:val="0"/>
          <w:marTop w:val="150"/>
          <w:marBottom w:val="0"/>
          <w:divBdr>
            <w:top w:val="none" w:sz="0" w:space="0" w:color="auto"/>
            <w:left w:val="none" w:sz="0" w:space="0" w:color="auto"/>
            <w:bottom w:val="none" w:sz="0" w:space="0" w:color="auto"/>
            <w:right w:val="none" w:sz="0" w:space="0" w:color="auto"/>
          </w:divBdr>
          <w:divsChild>
            <w:div w:id="38946157">
              <w:marLeft w:val="0"/>
              <w:marRight w:val="0"/>
              <w:marTop w:val="0"/>
              <w:marBottom w:val="0"/>
              <w:divBdr>
                <w:top w:val="none" w:sz="0" w:space="0" w:color="auto"/>
                <w:left w:val="none" w:sz="0" w:space="0" w:color="auto"/>
                <w:bottom w:val="none" w:sz="0" w:space="0" w:color="auto"/>
                <w:right w:val="none" w:sz="0" w:space="0" w:color="auto"/>
              </w:divBdr>
            </w:div>
            <w:div w:id="336881905">
              <w:marLeft w:val="0"/>
              <w:marRight w:val="0"/>
              <w:marTop w:val="0"/>
              <w:marBottom w:val="0"/>
              <w:divBdr>
                <w:top w:val="none" w:sz="0" w:space="0" w:color="auto"/>
                <w:left w:val="none" w:sz="0" w:space="0" w:color="auto"/>
                <w:bottom w:val="none" w:sz="0" w:space="0" w:color="auto"/>
                <w:right w:val="none" w:sz="0" w:space="0" w:color="auto"/>
              </w:divBdr>
            </w:div>
            <w:div w:id="214388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78088">
      <w:bodyDiv w:val="1"/>
      <w:marLeft w:val="0"/>
      <w:marRight w:val="0"/>
      <w:marTop w:val="0"/>
      <w:marBottom w:val="0"/>
      <w:divBdr>
        <w:top w:val="none" w:sz="0" w:space="0" w:color="auto"/>
        <w:left w:val="none" w:sz="0" w:space="0" w:color="auto"/>
        <w:bottom w:val="none" w:sz="0" w:space="0" w:color="auto"/>
        <w:right w:val="none" w:sz="0" w:space="0" w:color="auto"/>
      </w:divBdr>
    </w:div>
    <w:div w:id="1284849461">
      <w:bodyDiv w:val="1"/>
      <w:marLeft w:val="0"/>
      <w:marRight w:val="0"/>
      <w:marTop w:val="0"/>
      <w:marBottom w:val="0"/>
      <w:divBdr>
        <w:top w:val="none" w:sz="0" w:space="0" w:color="auto"/>
        <w:left w:val="none" w:sz="0" w:space="0" w:color="auto"/>
        <w:bottom w:val="none" w:sz="0" w:space="0" w:color="auto"/>
        <w:right w:val="none" w:sz="0" w:space="0" w:color="auto"/>
      </w:divBdr>
    </w:div>
    <w:div w:id="1306663545">
      <w:bodyDiv w:val="1"/>
      <w:marLeft w:val="0"/>
      <w:marRight w:val="0"/>
      <w:marTop w:val="0"/>
      <w:marBottom w:val="0"/>
      <w:divBdr>
        <w:top w:val="none" w:sz="0" w:space="0" w:color="auto"/>
        <w:left w:val="none" w:sz="0" w:space="0" w:color="auto"/>
        <w:bottom w:val="none" w:sz="0" w:space="0" w:color="auto"/>
        <w:right w:val="none" w:sz="0" w:space="0" w:color="auto"/>
      </w:divBdr>
    </w:div>
    <w:div w:id="1358770860">
      <w:bodyDiv w:val="1"/>
      <w:marLeft w:val="0"/>
      <w:marRight w:val="0"/>
      <w:marTop w:val="0"/>
      <w:marBottom w:val="0"/>
      <w:divBdr>
        <w:top w:val="none" w:sz="0" w:space="0" w:color="auto"/>
        <w:left w:val="none" w:sz="0" w:space="0" w:color="auto"/>
        <w:bottom w:val="none" w:sz="0" w:space="0" w:color="auto"/>
        <w:right w:val="none" w:sz="0" w:space="0" w:color="auto"/>
      </w:divBdr>
    </w:div>
    <w:div w:id="1359695942">
      <w:bodyDiv w:val="1"/>
      <w:marLeft w:val="0"/>
      <w:marRight w:val="0"/>
      <w:marTop w:val="0"/>
      <w:marBottom w:val="0"/>
      <w:divBdr>
        <w:top w:val="none" w:sz="0" w:space="0" w:color="auto"/>
        <w:left w:val="none" w:sz="0" w:space="0" w:color="auto"/>
        <w:bottom w:val="none" w:sz="0" w:space="0" w:color="auto"/>
        <w:right w:val="none" w:sz="0" w:space="0" w:color="auto"/>
      </w:divBdr>
    </w:div>
    <w:div w:id="1390767850">
      <w:bodyDiv w:val="1"/>
      <w:marLeft w:val="0"/>
      <w:marRight w:val="0"/>
      <w:marTop w:val="0"/>
      <w:marBottom w:val="0"/>
      <w:divBdr>
        <w:top w:val="none" w:sz="0" w:space="0" w:color="auto"/>
        <w:left w:val="none" w:sz="0" w:space="0" w:color="auto"/>
        <w:bottom w:val="none" w:sz="0" w:space="0" w:color="auto"/>
        <w:right w:val="none" w:sz="0" w:space="0" w:color="auto"/>
      </w:divBdr>
      <w:divsChild>
        <w:div w:id="311447710">
          <w:marLeft w:val="0"/>
          <w:marRight w:val="0"/>
          <w:marTop w:val="0"/>
          <w:marBottom w:val="0"/>
          <w:divBdr>
            <w:top w:val="none" w:sz="0" w:space="0" w:color="auto"/>
            <w:left w:val="none" w:sz="0" w:space="0" w:color="auto"/>
            <w:bottom w:val="none" w:sz="0" w:space="0" w:color="auto"/>
            <w:right w:val="none" w:sz="0" w:space="0" w:color="auto"/>
          </w:divBdr>
        </w:div>
      </w:divsChild>
    </w:div>
    <w:div w:id="1432432818">
      <w:bodyDiv w:val="1"/>
      <w:marLeft w:val="0"/>
      <w:marRight w:val="0"/>
      <w:marTop w:val="0"/>
      <w:marBottom w:val="0"/>
      <w:divBdr>
        <w:top w:val="none" w:sz="0" w:space="0" w:color="auto"/>
        <w:left w:val="none" w:sz="0" w:space="0" w:color="auto"/>
        <w:bottom w:val="none" w:sz="0" w:space="0" w:color="auto"/>
        <w:right w:val="none" w:sz="0" w:space="0" w:color="auto"/>
      </w:divBdr>
    </w:div>
    <w:div w:id="1449398973">
      <w:bodyDiv w:val="1"/>
      <w:marLeft w:val="0"/>
      <w:marRight w:val="0"/>
      <w:marTop w:val="0"/>
      <w:marBottom w:val="0"/>
      <w:divBdr>
        <w:top w:val="none" w:sz="0" w:space="0" w:color="auto"/>
        <w:left w:val="none" w:sz="0" w:space="0" w:color="auto"/>
        <w:bottom w:val="none" w:sz="0" w:space="0" w:color="auto"/>
        <w:right w:val="none" w:sz="0" w:space="0" w:color="auto"/>
      </w:divBdr>
    </w:div>
    <w:div w:id="1450278372">
      <w:bodyDiv w:val="1"/>
      <w:marLeft w:val="0"/>
      <w:marRight w:val="0"/>
      <w:marTop w:val="0"/>
      <w:marBottom w:val="0"/>
      <w:divBdr>
        <w:top w:val="none" w:sz="0" w:space="0" w:color="auto"/>
        <w:left w:val="none" w:sz="0" w:space="0" w:color="auto"/>
        <w:bottom w:val="none" w:sz="0" w:space="0" w:color="auto"/>
        <w:right w:val="none" w:sz="0" w:space="0" w:color="auto"/>
      </w:divBdr>
      <w:divsChild>
        <w:div w:id="1570572911">
          <w:marLeft w:val="0"/>
          <w:marRight w:val="0"/>
          <w:marTop w:val="0"/>
          <w:marBottom w:val="0"/>
          <w:divBdr>
            <w:top w:val="none" w:sz="0" w:space="0" w:color="auto"/>
            <w:left w:val="none" w:sz="0" w:space="0" w:color="auto"/>
            <w:bottom w:val="none" w:sz="0" w:space="0" w:color="auto"/>
            <w:right w:val="none" w:sz="0" w:space="0" w:color="auto"/>
          </w:divBdr>
        </w:div>
      </w:divsChild>
    </w:div>
    <w:div w:id="1512403919">
      <w:bodyDiv w:val="1"/>
      <w:marLeft w:val="0"/>
      <w:marRight w:val="0"/>
      <w:marTop w:val="0"/>
      <w:marBottom w:val="0"/>
      <w:divBdr>
        <w:top w:val="none" w:sz="0" w:space="0" w:color="auto"/>
        <w:left w:val="none" w:sz="0" w:space="0" w:color="auto"/>
        <w:bottom w:val="none" w:sz="0" w:space="0" w:color="auto"/>
        <w:right w:val="none" w:sz="0" w:space="0" w:color="auto"/>
      </w:divBdr>
    </w:div>
    <w:div w:id="1528369832">
      <w:bodyDiv w:val="1"/>
      <w:marLeft w:val="0"/>
      <w:marRight w:val="0"/>
      <w:marTop w:val="0"/>
      <w:marBottom w:val="0"/>
      <w:divBdr>
        <w:top w:val="none" w:sz="0" w:space="0" w:color="auto"/>
        <w:left w:val="none" w:sz="0" w:space="0" w:color="auto"/>
        <w:bottom w:val="none" w:sz="0" w:space="0" w:color="auto"/>
        <w:right w:val="none" w:sz="0" w:space="0" w:color="auto"/>
      </w:divBdr>
    </w:div>
    <w:div w:id="1535269044">
      <w:bodyDiv w:val="1"/>
      <w:marLeft w:val="0"/>
      <w:marRight w:val="0"/>
      <w:marTop w:val="0"/>
      <w:marBottom w:val="0"/>
      <w:divBdr>
        <w:top w:val="none" w:sz="0" w:space="0" w:color="auto"/>
        <w:left w:val="none" w:sz="0" w:space="0" w:color="auto"/>
        <w:bottom w:val="none" w:sz="0" w:space="0" w:color="auto"/>
        <w:right w:val="none" w:sz="0" w:space="0" w:color="auto"/>
      </w:divBdr>
    </w:div>
    <w:div w:id="1585840489">
      <w:bodyDiv w:val="1"/>
      <w:marLeft w:val="0"/>
      <w:marRight w:val="0"/>
      <w:marTop w:val="0"/>
      <w:marBottom w:val="0"/>
      <w:divBdr>
        <w:top w:val="none" w:sz="0" w:space="0" w:color="auto"/>
        <w:left w:val="none" w:sz="0" w:space="0" w:color="auto"/>
        <w:bottom w:val="none" w:sz="0" w:space="0" w:color="auto"/>
        <w:right w:val="none" w:sz="0" w:space="0" w:color="auto"/>
      </w:divBdr>
    </w:div>
    <w:div w:id="1610313985">
      <w:bodyDiv w:val="1"/>
      <w:marLeft w:val="0"/>
      <w:marRight w:val="0"/>
      <w:marTop w:val="0"/>
      <w:marBottom w:val="0"/>
      <w:divBdr>
        <w:top w:val="none" w:sz="0" w:space="0" w:color="auto"/>
        <w:left w:val="none" w:sz="0" w:space="0" w:color="auto"/>
        <w:bottom w:val="none" w:sz="0" w:space="0" w:color="auto"/>
        <w:right w:val="none" w:sz="0" w:space="0" w:color="auto"/>
      </w:divBdr>
      <w:divsChild>
        <w:div w:id="1086728272">
          <w:marLeft w:val="0"/>
          <w:marRight w:val="120"/>
          <w:marTop w:val="0"/>
          <w:marBottom w:val="0"/>
          <w:divBdr>
            <w:top w:val="none" w:sz="0" w:space="0" w:color="auto"/>
            <w:left w:val="none" w:sz="0" w:space="0" w:color="auto"/>
            <w:bottom w:val="none" w:sz="0" w:space="0" w:color="auto"/>
            <w:right w:val="none" w:sz="0" w:space="0" w:color="auto"/>
          </w:divBdr>
        </w:div>
        <w:div w:id="252397005">
          <w:marLeft w:val="0"/>
          <w:marRight w:val="240"/>
          <w:marTop w:val="15"/>
          <w:marBottom w:val="0"/>
          <w:divBdr>
            <w:top w:val="none" w:sz="0" w:space="0" w:color="auto"/>
            <w:left w:val="none" w:sz="0" w:space="0" w:color="auto"/>
            <w:bottom w:val="none" w:sz="0" w:space="0" w:color="auto"/>
            <w:right w:val="none" w:sz="0" w:space="0" w:color="auto"/>
          </w:divBdr>
        </w:div>
        <w:div w:id="1711302720">
          <w:marLeft w:val="0"/>
          <w:marRight w:val="120"/>
          <w:marTop w:val="0"/>
          <w:marBottom w:val="0"/>
          <w:divBdr>
            <w:top w:val="none" w:sz="0" w:space="0" w:color="auto"/>
            <w:left w:val="none" w:sz="0" w:space="0" w:color="auto"/>
            <w:bottom w:val="none" w:sz="0" w:space="0" w:color="auto"/>
            <w:right w:val="none" w:sz="0" w:space="0" w:color="auto"/>
          </w:divBdr>
        </w:div>
        <w:div w:id="366569231">
          <w:marLeft w:val="0"/>
          <w:marRight w:val="240"/>
          <w:marTop w:val="15"/>
          <w:marBottom w:val="0"/>
          <w:divBdr>
            <w:top w:val="none" w:sz="0" w:space="0" w:color="auto"/>
            <w:left w:val="none" w:sz="0" w:space="0" w:color="auto"/>
            <w:bottom w:val="none" w:sz="0" w:space="0" w:color="auto"/>
            <w:right w:val="none" w:sz="0" w:space="0" w:color="auto"/>
          </w:divBdr>
        </w:div>
        <w:div w:id="1359892176">
          <w:marLeft w:val="0"/>
          <w:marRight w:val="120"/>
          <w:marTop w:val="0"/>
          <w:marBottom w:val="0"/>
          <w:divBdr>
            <w:top w:val="none" w:sz="0" w:space="0" w:color="auto"/>
            <w:left w:val="none" w:sz="0" w:space="0" w:color="auto"/>
            <w:bottom w:val="none" w:sz="0" w:space="0" w:color="auto"/>
            <w:right w:val="none" w:sz="0" w:space="0" w:color="auto"/>
          </w:divBdr>
        </w:div>
        <w:div w:id="440610952">
          <w:marLeft w:val="0"/>
          <w:marRight w:val="240"/>
          <w:marTop w:val="15"/>
          <w:marBottom w:val="0"/>
          <w:divBdr>
            <w:top w:val="none" w:sz="0" w:space="0" w:color="auto"/>
            <w:left w:val="none" w:sz="0" w:space="0" w:color="auto"/>
            <w:bottom w:val="none" w:sz="0" w:space="0" w:color="auto"/>
            <w:right w:val="none" w:sz="0" w:space="0" w:color="auto"/>
          </w:divBdr>
        </w:div>
        <w:div w:id="1919902794">
          <w:marLeft w:val="0"/>
          <w:marRight w:val="120"/>
          <w:marTop w:val="0"/>
          <w:marBottom w:val="0"/>
          <w:divBdr>
            <w:top w:val="none" w:sz="0" w:space="0" w:color="auto"/>
            <w:left w:val="none" w:sz="0" w:space="0" w:color="auto"/>
            <w:bottom w:val="none" w:sz="0" w:space="0" w:color="auto"/>
            <w:right w:val="none" w:sz="0" w:space="0" w:color="auto"/>
          </w:divBdr>
        </w:div>
        <w:div w:id="404844579">
          <w:marLeft w:val="0"/>
          <w:marRight w:val="240"/>
          <w:marTop w:val="15"/>
          <w:marBottom w:val="0"/>
          <w:divBdr>
            <w:top w:val="none" w:sz="0" w:space="0" w:color="auto"/>
            <w:left w:val="none" w:sz="0" w:space="0" w:color="auto"/>
            <w:bottom w:val="none" w:sz="0" w:space="0" w:color="auto"/>
            <w:right w:val="none" w:sz="0" w:space="0" w:color="auto"/>
          </w:divBdr>
        </w:div>
        <w:div w:id="155921109">
          <w:marLeft w:val="0"/>
          <w:marRight w:val="120"/>
          <w:marTop w:val="0"/>
          <w:marBottom w:val="0"/>
          <w:divBdr>
            <w:top w:val="none" w:sz="0" w:space="0" w:color="auto"/>
            <w:left w:val="none" w:sz="0" w:space="0" w:color="auto"/>
            <w:bottom w:val="none" w:sz="0" w:space="0" w:color="auto"/>
            <w:right w:val="none" w:sz="0" w:space="0" w:color="auto"/>
          </w:divBdr>
        </w:div>
        <w:div w:id="957491248">
          <w:marLeft w:val="0"/>
          <w:marRight w:val="240"/>
          <w:marTop w:val="15"/>
          <w:marBottom w:val="0"/>
          <w:divBdr>
            <w:top w:val="none" w:sz="0" w:space="0" w:color="auto"/>
            <w:left w:val="none" w:sz="0" w:space="0" w:color="auto"/>
            <w:bottom w:val="none" w:sz="0" w:space="0" w:color="auto"/>
            <w:right w:val="none" w:sz="0" w:space="0" w:color="auto"/>
          </w:divBdr>
        </w:div>
        <w:div w:id="1037701832">
          <w:marLeft w:val="0"/>
          <w:marRight w:val="120"/>
          <w:marTop w:val="0"/>
          <w:marBottom w:val="0"/>
          <w:divBdr>
            <w:top w:val="none" w:sz="0" w:space="0" w:color="auto"/>
            <w:left w:val="none" w:sz="0" w:space="0" w:color="auto"/>
            <w:bottom w:val="none" w:sz="0" w:space="0" w:color="auto"/>
            <w:right w:val="none" w:sz="0" w:space="0" w:color="auto"/>
          </w:divBdr>
        </w:div>
        <w:div w:id="358119889">
          <w:marLeft w:val="0"/>
          <w:marRight w:val="120"/>
          <w:marTop w:val="0"/>
          <w:marBottom w:val="0"/>
          <w:divBdr>
            <w:top w:val="none" w:sz="0" w:space="0" w:color="auto"/>
            <w:left w:val="none" w:sz="0" w:space="0" w:color="auto"/>
            <w:bottom w:val="none" w:sz="0" w:space="0" w:color="auto"/>
            <w:right w:val="none" w:sz="0" w:space="0" w:color="auto"/>
          </w:divBdr>
        </w:div>
        <w:div w:id="2109039382">
          <w:marLeft w:val="0"/>
          <w:marRight w:val="240"/>
          <w:marTop w:val="15"/>
          <w:marBottom w:val="0"/>
          <w:divBdr>
            <w:top w:val="none" w:sz="0" w:space="0" w:color="auto"/>
            <w:left w:val="none" w:sz="0" w:space="0" w:color="auto"/>
            <w:bottom w:val="none" w:sz="0" w:space="0" w:color="auto"/>
            <w:right w:val="none" w:sz="0" w:space="0" w:color="auto"/>
          </w:divBdr>
        </w:div>
      </w:divsChild>
    </w:div>
    <w:div w:id="1628584151">
      <w:bodyDiv w:val="1"/>
      <w:marLeft w:val="0"/>
      <w:marRight w:val="0"/>
      <w:marTop w:val="0"/>
      <w:marBottom w:val="0"/>
      <w:divBdr>
        <w:top w:val="none" w:sz="0" w:space="0" w:color="auto"/>
        <w:left w:val="none" w:sz="0" w:space="0" w:color="auto"/>
        <w:bottom w:val="none" w:sz="0" w:space="0" w:color="auto"/>
        <w:right w:val="none" w:sz="0" w:space="0" w:color="auto"/>
      </w:divBdr>
    </w:div>
    <w:div w:id="1633515505">
      <w:bodyDiv w:val="1"/>
      <w:marLeft w:val="0"/>
      <w:marRight w:val="0"/>
      <w:marTop w:val="0"/>
      <w:marBottom w:val="0"/>
      <w:divBdr>
        <w:top w:val="none" w:sz="0" w:space="0" w:color="auto"/>
        <w:left w:val="none" w:sz="0" w:space="0" w:color="auto"/>
        <w:bottom w:val="none" w:sz="0" w:space="0" w:color="auto"/>
        <w:right w:val="none" w:sz="0" w:space="0" w:color="auto"/>
      </w:divBdr>
      <w:divsChild>
        <w:div w:id="1486512057">
          <w:marLeft w:val="0"/>
          <w:marRight w:val="0"/>
          <w:marTop w:val="0"/>
          <w:marBottom w:val="0"/>
          <w:divBdr>
            <w:top w:val="none" w:sz="0" w:space="0" w:color="auto"/>
            <w:left w:val="none" w:sz="0" w:space="0" w:color="auto"/>
            <w:bottom w:val="none" w:sz="0" w:space="0" w:color="auto"/>
            <w:right w:val="none" w:sz="0" w:space="0" w:color="auto"/>
          </w:divBdr>
        </w:div>
      </w:divsChild>
    </w:div>
    <w:div w:id="1697924097">
      <w:bodyDiv w:val="1"/>
      <w:marLeft w:val="0"/>
      <w:marRight w:val="0"/>
      <w:marTop w:val="0"/>
      <w:marBottom w:val="0"/>
      <w:divBdr>
        <w:top w:val="none" w:sz="0" w:space="0" w:color="auto"/>
        <w:left w:val="none" w:sz="0" w:space="0" w:color="auto"/>
        <w:bottom w:val="none" w:sz="0" w:space="0" w:color="auto"/>
        <w:right w:val="none" w:sz="0" w:space="0" w:color="auto"/>
      </w:divBdr>
    </w:div>
    <w:div w:id="1709180902">
      <w:bodyDiv w:val="1"/>
      <w:marLeft w:val="0"/>
      <w:marRight w:val="0"/>
      <w:marTop w:val="0"/>
      <w:marBottom w:val="0"/>
      <w:divBdr>
        <w:top w:val="none" w:sz="0" w:space="0" w:color="auto"/>
        <w:left w:val="none" w:sz="0" w:space="0" w:color="auto"/>
        <w:bottom w:val="none" w:sz="0" w:space="0" w:color="auto"/>
        <w:right w:val="none" w:sz="0" w:space="0" w:color="auto"/>
      </w:divBdr>
    </w:div>
    <w:div w:id="1710765790">
      <w:bodyDiv w:val="1"/>
      <w:marLeft w:val="0"/>
      <w:marRight w:val="0"/>
      <w:marTop w:val="0"/>
      <w:marBottom w:val="0"/>
      <w:divBdr>
        <w:top w:val="none" w:sz="0" w:space="0" w:color="auto"/>
        <w:left w:val="none" w:sz="0" w:space="0" w:color="auto"/>
        <w:bottom w:val="none" w:sz="0" w:space="0" w:color="auto"/>
        <w:right w:val="none" w:sz="0" w:space="0" w:color="auto"/>
      </w:divBdr>
    </w:div>
    <w:div w:id="1745109038">
      <w:bodyDiv w:val="1"/>
      <w:marLeft w:val="0"/>
      <w:marRight w:val="0"/>
      <w:marTop w:val="0"/>
      <w:marBottom w:val="0"/>
      <w:divBdr>
        <w:top w:val="none" w:sz="0" w:space="0" w:color="auto"/>
        <w:left w:val="none" w:sz="0" w:space="0" w:color="auto"/>
        <w:bottom w:val="none" w:sz="0" w:space="0" w:color="auto"/>
        <w:right w:val="none" w:sz="0" w:space="0" w:color="auto"/>
      </w:divBdr>
    </w:div>
    <w:div w:id="1786147881">
      <w:bodyDiv w:val="1"/>
      <w:marLeft w:val="0"/>
      <w:marRight w:val="0"/>
      <w:marTop w:val="0"/>
      <w:marBottom w:val="0"/>
      <w:divBdr>
        <w:top w:val="none" w:sz="0" w:space="0" w:color="auto"/>
        <w:left w:val="none" w:sz="0" w:space="0" w:color="auto"/>
        <w:bottom w:val="none" w:sz="0" w:space="0" w:color="auto"/>
        <w:right w:val="none" w:sz="0" w:space="0" w:color="auto"/>
      </w:divBdr>
    </w:div>
    <w:div w:id="1802654429">
      <w:bodyDiv w:val="1"/>
      <w:marLeft w:val="0"/>
      <w:marRight w:val="0"/>
      <w:marTop w:val="0"/>
      <w:marBottom w:val="0"/>
      <w:divBdr>
        <w:top w:val="none" w:sz="0" w:space="0" w:color="auto"/>
        <w:left w:val="none" w:sz="0" w:space="0" w:color="auto"/>
        <w:bottom w:val="none" w:sz="0" w:space="0" w:color="auto"/>
        <w:right w:val="none" w:sz="0" w:space="0" w:color="auto"/>
      </w:divBdr>
    </w:div>
    <w:div w:id="1834688052">
      <w:bodyDiv w:val="1"/>
      <w:marLeft w:val="0"/>
      <w:marRight w:val="0"/>
      <w:marTop w:val="0"/>
      <w:marBottom w:val="0"/>
      <w:divBdr>
        <w:top w:val="none" w:sz="0" w:space="0" w:color="auto"/>
        <w:left w:val="none" w:sz="0" w:space="0" w:color="auto"/>
        <w:bottom w:val="none" w:sz="0" w:space="0" w:color="auto"/>
        <w:right w:val="none" w:sz="0" w:space="0" w:color="auto"/>
      </w:divBdr>
    </w:div>
    <w:div w:id="1903783389">
      <w:bodyDiv w:val="1"/>
      <w:marLeft w:val="0"/>
      <w:marRight w:val="0"/>
      <w:marTop w:val="0"/>
      <w:marBottom w:val="0"/>
      <w:divBdr>
        <w:top w:val="none" w:sz="0" w:space="0" w:color="auto"/>
        <w:left w:val="none" w:sz="0" w:space="0" w:color="auto"/>
        <w:bottom w:val="none" w:sz="0" w:space="0" w:color="auto"/>
        <w:right w:val="none" w:sz="0" w:space="0" w:color="auto"/>
      </w:divBdr>
    </w:div>
    <w:div w:id="1919555753">
      <w:bodyDiv w:val="1"/>
      <w:marLeft w:val="0"/>
      <w:marRight w:val="0"/>
      <w:marTop w:val="0"/>
      <w:marBottom w:val="0"/>
      <w:divBdr>
        <w:top w:val="none" w:sz="0" w:space="0" w:color="auto"/>
        <w:left w:val="none" w:sz="0" w:space="0" w:color="auto"/>
        <w:bottom w:val="none" w:sz="0" w:space="0" w:color="auto"/>
        <w:right w:val="none" w:sz="0" w:space="0" w:color="auto"/>
      </w:divBdr>
    </w:div>
    <w:div w:id="1930847058">
      <w:bodyDiv w:val="1"/>
      <w:marLeft w:val="0"/>
      <w:marRight w:val="0"/>
      <w:marTop w:val="0"/>
      <w:marBottom w:val="0"/>
      <w:divBdr>
        <w:top w:val="none" w:sz="0" w:space="0" w:color="auto"/>
        <w:left w:val="none" w:sz="0" w:space="0" w:color="auto"/>
        <w:bottom w:val="none" w:sz="0" w:space="0" w:color="auto"/>
        <w:right w:val="none" w:sz="0" w:space="0" w:color="auto"/>
      </w:divBdr>
    </w:div>
    <w:div w:id="1932547600">
      <w:bodyDiv w:val="1"/>
      <w:marLeft w:val="0"/>
      <w:marRight w:val="0"/>
      <w:marTop w:val="0"/>
      <w:marBottom w:val="0"/>
      <w:divBdr>
        <w:top w:val="none" w:sz="0" w:space="0" w:color="auto"/>
        <w:left w:val="none" w:sz="0" w:space="0" w:color="auto"/>
        <w:bottom w:val="none" w:sz="0" w:space="0" w:color="auto"/>
        <w:right w:val="none" w:sz="0" w:space="0" w:color="auto"/>
      </w:divBdr>
      <w:divsChild>
        <w:div w:id="714699490">
          <w:marLeft w:val="0"/>
          <w:marRight w:val="0"/>
          <w:marTop w:val="0"/>
          <w:marBottom w:val="0"/>
          <w:divBdr>
            <w:top w:val="none" w:sz="0" w:space="0" w:color="auto"/>
            <w:left w:val="none" w:sz="0" w:space="0" w:color="auto"/>
            <w:bottom w:val="none" w:sz="0" w:space="0" w:color="auto"/>
            <w:right w:val="none" w:sz="0" w:space="0" w:color="auto"/>
          </w:divBdr>
        </w:div>
      </w:divsChild>
    </w:div>
    <w:div w:id="1937249549">
      <w:bodyDiv w:val="1"/>
      <w:marLeft w:val="0"/>
      <w:marRight w:val="0"/>
      <w:marTop w:val="0"/>
      <w:marBottom w:val="0"/>
      <w:divBdr>
        <w:top w:val="none" w:sz="0" w:space="0" w:color="auto"/>
        <w:left w:val="none" w:sz="0" w:space="0" w:color="auto"/>
        <w:bottom w:val="none" w:sz="0" w:space="0" w:color="auto"/>
        <w:right w:val="none" w:sz="0" w:space="0" w:color="auto"/>
      </w:divBdr>
    </w:div>
    <w:div w:id="1938638840">
      <w:bodyDiv w:val="1"/>
      <w:marLeft w:val="0"/>
      <w:marRight w:val="0"/>
      <w:marTop w:val="0"/>
      <w:marBottom w:val="0"/>
      <w:divBdr>
        <w:top w:val="none" w:sz="0" w:space="0" w:color="auto"/>
        <w:left w:val="none" w:sz="0" w:space="0" w:color="auto"/>
        <w:bottom w:val="none" w:sz="0" w:space="0" w:color="auto"/>
        <w:right w:val="none" w:sz="0" w:space="0" w:color="auto"/>
      </w:divBdr>
    </w:div>
    <w:div w:id="1992370361">
      <w:bodyDiv w:val="1"/>
      <w:marLeft w:val="0"/>
      <w:marRight w:val="0"/>
      <w:marTop w:val="0"/>
      <w:marBottom w:val="0"/>
      <w:divBdr>
        <w:top w:val="none" w:sz="0" w:space="0" w:color="auto"/>
        <w:left w:val="none" w:sz="0" w:space="0" w:color="auto"/>
        <w:bottom w:val="none" w:sz="0" w:space="0" w:color="auto"/>
        <w:right w:val="none" w:sz="0" w:space="0" w:color="auto"/>
      </w:divBdr>
    </w:div>
    <w:div w:id="2013026096">
      <w:bodyDiv w:val="1"/>
      <w:marLeft w:val="0"/>
      <w:marRight w:val="0"/>
      <w:marTop w:val="0"/>
      <w:marBottom w:val="0"/>
      <w:divBdr>
        <w:top w:val="none" w:sz="0" w:space="0" w:color="auto"/>
        <w:left w:val="none" w:sz="0" w:space="0" w:color="auto"/>
        <w:bottom w:val="none" w:sz="0" w:space="0" w:color="auto"/>
        <w:right w:val="none" w:sz="0" w:space="0" w:color="auto"/>
      </w:divBdr>
    </w:div>
    <w:div w:id="2087455968">
      <w:bodyDiv w:val="1"/>
      <w:marLeft w:val="0"/>
      <w:marRight w:val="0"/>
      <w:marTop w:val="0"/>
      <w:marBottom w:val="0"/>
      <w:divBdr>
        <w:top w:val="none" w:sz="0" w:space="0" w:color="auto"/>
        <w:left w:val="none" w:sz="0" w:space="0" w:color="auto"/>
        <w:bottom w:val="none" w:sz="0" w:space="0" w:color="auto"/>
        <w:right w:val="none" w:sz="0" w:space="0" w:color="auto"/>
      </w:divBdr>
    </w:div>
    <w:div w:id="2134132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yperlink" Target="https://my.oschina.net/XYleung/blog/99604" TargetMode="External"/><Relationship Id="rId21" Type="http://schemas.openxmlformats.org/officeDocument/2006/relationships/header" Target="header4.xml"/><Relationship Id="rId22" Type="http://schemas.openxmlformats.org/officeDocument/2006/relationships/footer" Target="footer4.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1.tiff"/><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00Job_Baidu\03&#19987;&#39064;&#24037;&#20316;\&#35774;&#35745;&#27169;&#26495;\&#35752;&#35770;&#20250;&#20250;&#35758;&#32467;&#35770;\&#30334;&#24230;&#36807;&#31243;&#19982;&#35268;&#31243;&#32534;&#20889;&#27169;&#29256;06040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6A11A0B-9DB5-B642-8384-F75799FD6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E:\00Job_Baidu\03专题工作\设计模板\讨论会会议结论\百度过程与规程编写模版060405.dot</Template>
  <TotalTime>1225</TotalTime>
  <Pages>16</Pages>
  <Words>1232</Words>
  <Characters>7027</Characters>
  <Application>Microsoft Macintosh Word</Application>
  <DocSecurity>0</DocSecurity>
  <Lines>58</Lines>
  <Paragraphs>16</Paragraphs>
  <ScaleCrop>false</ScaleCrop>
  <HeadingPairs>
    <vt:vector size="2" baseType="variant">
      <vt:variant>
        <vt:lpstr>标题</vt:lpstr>
      </vt:variant>
      <vt:variant>
        <vt:i4>1</vt:i4>
      </vt:variant>
    </vt:vector>
  </HeadingPairs>
  <TitlesOfParts>
    <vt:vector size="1" baseType="lpstr">
      <vt:lpstr>百度总体设计文档模版</vt:lpstr>
    </vt:vector>
  </TitlesOfParts>
  <Company>sures</Company>
  <LinksUpToDate>false</LinksUpToDate>
  <CharactersWithSpaces>8243</CharactersWithSpaces>
  <SharedDoc>false</SharedDoc>
  <HLinks>
    <vt:vector size="156" baseType="variant">
      <vt:variant>
        <vt:i4>1638452</vt:i4>
      </vt:variant>
      <vt:variant>
        <vt:i4>152</vt:i4>
      </vt:variant>
      <vt:variant>
        <vt:i4>0</vt:i4>
      </vt:variant>
      <vt:variant>
        <vt:i4>5</vt:i4>
      </vt:variant>
      <vt:variant>
        <vt:lpwstr/>
      </vt:variant>
      <vt:variant>
        <vt:lpwstr>_Toc150860339</vt:lpwstr>
      </vt:variant>
      <vt:variant>
        <vt:i4>1638452</vt:i4>
      </vt:variant>
      <vt:variant>
        <vt:i4>146</vt:i4>
      </vt:variant>
      <vt:variant>
        <vt:i4>0</vt:i4>
      </vt:variant>
      <vt:variant>
        <vt:i4>5</vt:i4>
      </vt:variant>
      <vt:variant>
        <vt:lpwstr/>
      </vt:variant>
      <vt:variant>
        <vt:lpwstr>_Toc150860338</vt:lpwstr>
      </vt:variant>
      <vt:variant>
        <vt:i4>1638452</vt:i4>
      </vt:variant>
      <vt:variant>
        <vt:i4>140</vt:i4>
      </vt:variant>
      <vt:variant>
        <vt:i4>0</vt:i4>
      </vt:variant>
      <vt:variant>
        <vt:i4>5</vt:i4>
      </vt:variant>
      <vt:variant>
        <vt:lpwstr/>
      </vt:variant>
      <vt:variant>
        <vt:lpwstr>_Toc150860337</vt:lpwstr>
      </vt:variant>
      <vt:variant>
        <vt:i4>1638452</vt:i4>
      </vt:variant>
      <vt:variant>
        <vt:i4>134</vt:i4>
      </vt:variant>
      <vt:variant>
        <vt:i4>0</vt:i4>
      </vt:variant>
      <vt:variant>
        <vt:i4>5</vt:i4>
      </vt:variant>
      <vt:variant>
        <vt:lpwstr/>
      </vt:variant>
      <vt:variant>
        <vt:lpwstr>_Toc150860336</vt:lpwstr>
      </vt:variant>
      <vt:variant>
        <vt:i4>1638452</vt:i4>
      </vt:variant>
      <vt:variant>
        <vt:i4>128</vt:i4>
      </vt:variant>
      <vt:variant>
        <vt:i4>0</vt:i4>
      </vt:variant>
      <vt:variant>
        <vt:i4>5</vt:i4>
      </vt:variant>
      <vt:variant>
        <vt:lpwstr/>
      </vt:variant>
      <vt:variant>
        <vt:lpwstr>_Toc150860335</vt:lpwstr>
      </vt:variant>
      <vt:variant>
        <vt:i4>1638452</vt:i4>
      </vt:variant>
      <vt:variant>
        <vt:i4>122</vt:i4>
      </vt:variant>
      <vt:variant>
        <vt:i4>0</vt:i4>
      </vt:variant>
      <vt:variant>
        <vt:i4>5</vt:i4>
      </vt:variant>
      <vt:variant>
        <vt:lpwstr/>
      </vt:variant>
      <vt:variant>
        <vt:lpwstr>_Toc150860334</vt:lpwstr>
      </vt:variant>
      <vt:variant>
        <vt:i4>1638452</vt:i4>
      </vt:variant>
      <vt:variant>
        <vt:i4>116</vt:i4>
      </vt:variant>
      <vt:variant>
        <vt:i4>0</vt:i4>
      </vt:variant>
      <vt:variant>
        <vt:i4>5</vt:i4>
      </vt:variant>
      <vt:variant>
        <vt:lpwstr/>
      </vt:variant>
      <vt:variant>
        <vt:lpwstr>_Toc150860333</vt:lpwstr>
      </vt:variant>
      <vt:variant>
        <vt:i4>1638452</vt:i4>
      </vt:variant>
      <vt:variant>
        <vt:i4>110</vt:i4>
      </vt:variant>
      <vt:variant>
        <vt:i4>0</vt:i4>
      </vt:variant>
      <vt:variant>
        <vt:i4>5</vt:i4>
      </vt:variant>
      <vt:variant>
        <vt:lpwstr/>
      </vt:variant>
      <vt:variant>
        <vt:lpwstr>_Toc150860332</vt:lpwstr>
      </vt:variant>
      <vt:variant>
        <vt:i4>1638452</vt:i4>
      </vt:variant>
      <vt:variant>
        <vt:i4>104</vt:i4>
      </vt:variant>
      <vt:variant>
        <vt:i4>0</vt:i4>
      </vt:variant>
      <vt:variant>
        <vt:i4>5</vt:i4>
      </vt:variant>
      <vt:variant>
        <vt:lpwstr/>
      </vt:variant>
      <vt:variant>
        <vt:lpwstr>_Toc150860331</vt:lpwstr>
      </vt:variant>
      <vt:variant>
        <vt:i4>1638452</vt:i4>
      </vt:variant>
      <vt:variant>
        <vt:i4>98</vt:i4>
      </vt:variant>
      <vt:variant>
        <vt:i4>0</vt:i4>
      </vt:variant>
      <vt:variant>
        <vt:i4>5</vt:i4>
      </vt:variant>
      <vt:variant>
        <vt:lpwstr/>
      </vt:variant>
      <vt:variant>
        <vt:lpwstr>_Toc150860330</vt:lpwstr>
      </vt:variant>
      <vt:variant>
        <vt:i4>1572916</vt:i4>
      </vt:variant>
      <vt:variant>
        <vt:i4>92</vt:i4>
      </vt:variant>
      <vt:variant>
        <vt:i4>0</vt:i4>
      </vt:variant>
      <vt:variant>
        <vt:i4>5</vt:i4>
      </vt:variant>
      <vt:variant>
        <vt:lpwstr/>
      </vt:variant>
      <vt:variant>
        <vt:lpwstr>_Toc150860329</vt:lpwstr>
      </vt:variant>
      <vt:variant>
        <vt:i4>1572916</vt:i4>
      </vt:variant>
      <vt:variant>
        <vt:i4>86</vt:i4>
      </vt:variant>
      <vt:variant>
        <vt:i4>0</vt:i4>
      </vt:variant>
      <vt:variant>
        <vt:i4>5</vt:i4>
      </vt:variant>
      <vt:variant>
        <vt:lpwstr/>
      </vt:variant>
      <vt:variant>
        <vt:lpwstr>_Toc150860328</vt:lpwstr>
      </vt:variant>
      <vt:variant>
        <vt:i4>1572916</vt:i4>
      </vt:variant>
      <vt:variant>
        <vt:i4>80</vt:i4>
      </vt:variant>
      <vt:variant>
        <vt:i4>0</vt:i4>
      </vt:variant>
      <vt:variant>
        <vt:i4>5</vt:i4>
      </vt:variant>
      <vt:variant>
        <vt:lpwstr/>
      </vt:variant>
      <vt:variant>
        <vt:lpwstr>_Toc150860327</vt:lpwstr>
      </vt:variant>
      <vt:variant>
        <vt:i4>1572916</vt:i4>
      </vt:variant>
      <vt:variant>
        <vt:i4>74</vt:i4>
      </vt:variant>
      <vt:variant>
        <vt:i4>0</vt:i4>
      </vt:variant>
      <vt:variant>
        <vt:i4>5</vt:i4>
      </vt:variant>
      <vt:variant>
        <vt:lpwstr/>
      </vt:variant>
      <vt:variant>
        <vt:lpwstr>_Toc150860326</vt:lpwstr>
      </vt:variant>
      <vt:variant>
        <vt:i4>1572916</vt:i4>
      </vt:variant>
      <vt:variant>
        <vt:i4>68</vt:i4>
      </vt:variant>
      <vt:variant>
        <vt:i4>0</vt:i4>
      </vt:variant>
      <vt:variant>
        <vt:i4>5</vt:i4>
      </vt:variant>
      <vt:variant>
        <vt:lpwstr/>
      </vt:variant>
      <vt:variant>
        <vt:lpwstr>_Toc150860325</vt:lpwstr>
      </vt:variant>
      <vt:variant>
        <vt:i4>1572916</vt:i4>
      </vt:variant>
      <vt:variant>
        <vt:i4>62</vt:i4>
      </vt:variant>
      <vt:variant>
        <vt:i4>0</vt:i4>
      </vt:variant>
      <vt:variant>
        <vt:i4>5</vt:i4>
      </vt:variant>
      <vt:variant>
        <vt:lpwstr/>
      </vt:variant>
      <vt:variant>
        <vt:lpwstr>_Toc150860324</vt:lpwstr>
      </vt:variant>
      <vt:variant>
        <vt:i4>1572916</vt:i4>
      </vt:variant>
      <vt:variant>
        <vt:i4>56</vt:i4>
      </vt:variant>
      <vt:variant>
        <vt:i4>0</vt:i4>
      </vt:variant>
      <vt:variant>
        <vt:i4>5</vt:i4>
      </vt:variant>
      <vt:variant>
        <vt:lpwstr/>
      </vt:variant>
      <vt:variant>
        <vt:lpwstr>_Toc150860323</vt:lpwstr>
      </vt:variant>
      <vt:variant>
        <vt:i4>1572916</vt:i4>
      </vt:variant>
      <vt:variant>
        <vt:i4>50</vt:i4>
      </vt:variant>
      <vt:variant>
        <vt:i4>0</vt:i4>
      </vt:variant>
      <vt:variant>
        <vt:i4>5</vt:i4>
      </vt:variant>
      <vt:variant>
        <vt:lpwstr/>
      </vt:variant>
      <vt:variant>
        <vt:lpwstr>_Toc150860322</vt:lpwstr>
      </vt:variant>
      <vt:variant>
        <vt:i4>1572916</vt:i4>
      </vt:variant>
      <vt:variant>
        <vt:i4>44</vt:i4>
      </vt:variant>
      <vt:variant>
        <vt:i4>0</vt:i4>
      </vt:variant>
      <vt:variant>
        <vt:i4>5</vt:i4>
      </vt:variant>
      <vt:variant>
        <vt:lpwstr/>
      </vt:variant>
      <vt:variant>
        <vt:lpwstr>_Toc150860321</vt:lpwstr>
      </vt:variant>
      <vt:variant>
        <vt:i4>1572916</vt:i4>
      </vt:variant>
      <vt:variant>
        <vt:i4>38</vt:i4>
      </vt:variant>
      <vt:variant>
        <vt:i4>0</vt:i4>
      </vt:variant>
      <vt:variant>
        <vt:i4>5</vt:i4>
      </vt:variant>
      <vt:variant>
        <vt:lpwstr/>
      </vt:variant>
      <vt:variant>
        <vt:lpwstr>_Toc150860320</vt:lpwstr>
      </vt:variant>
      <vt:variant>
        <vt:i4>1769524</vt:i4>
      </vt:variant>
      <vt:variant>
        <vt:i4>32</vt:i4>
      </vt:variant>
      <vt:variant>
        <vt:i4>0</vt:i4>
      </vt:variant>
      <vt:variant>
        <vt:i4>5</vt:i4>
      </vt:variant>
      <vt:variant>
        <vt:lpwstr/>
      </vt:variant>
      <vt:variant>
        <vt:lpwstr>_Toc150860319</vt:lpwstr>
      </vt:variant>
      <vt:variant>
        <vt:i4>1769524</vt:i4>
      </vt:variant>
      <vt:variant>
        <vt:i4>26</vt:i4>
      </vt:variant>
      <vt:variant>
        <vt:i4>0</vt:i4>
      </vt:variant>
      <vt:variant>
        <vt:i4>5</vt:i4>
      </vt:variant>
      <vt:variant>
        <vt:lpwstr/>
      </vt:variant>
      <vt:variant>
        <vt:lpwstr>_Toc150860318</vt:lpwstr>
      </vt:variant>
      <vt:variant>
        <vt:i4>1769524</vt:i4>
      </vt:variant>
      <vt:variant>
        <vt:i4>20</vt:i4>
      </vt:variant>
      <vt:variant>
        <vt:i4>0</vt:i4>
      </vt:variant>
      <vt:variant>
        <vt:i4>5</vt:i4>
      </vt:variant>
      <vt:variant>
        <vt:lpwstr/>
      </vt:variant>
      <vt:variant>
        <vt:lpwstr>_Toc150860317</vt:lpwstr>
      </vt:variant>
      <vt:variant>
        <vt:i4>1769524</vt:i4>
      </vt:variant>
      <vt:variant>
        <vt:i4>14</vt:i4>
      </vt:variant>
      <vt:variant>
        <vt:i4>0</vt:i4>
      </vt:variant>
      <vt:variant>
        <vt:i4>5</vt:i4>
      </vt:variant>
      <vt:variant>
        <vt:lpwstr/>
      </vt:variant>
      <vt:variant>
        <vt:lpwstr>_Toc150860316</vt:lpwstr>
      </vt:variant>
      <vt:variant>
        <vt:i4>1769524</vt:i4>
      </vt:variant>
      <vt:variant>
        <vt:i4>8</vt:i4>
      </vt:variant>
      <vt:variant>
        <vt:i4>0</vt:i4>
      </vt:variant>
      <vt:variant>
        <vt:i4>5</vt:i4>
      </vt:variant>
      <vt:variant>
        <vt:lpwstr/>
      </vt:variant>
      <vt:variant>
        <vt:lpwstr>_Toc150860315</vt:lpwstr>
      </vt:variant>
      <vt:variant>
        <vt:i4>1769524</vt:i4>
      </vt:variant>
      <vt:variant>
        <vt:i4>2</vt:i4>
      </vt:variant>
      <vt:variant>
        <vt:i4>0</vt:i4>
      </vt:variant>
      <vt:variant>
        <vt:i4>5</vt:i4>
      </vt:variant>
      <vt:variant>
        <vt:lpwstr/>
      </vt:variant>
      <vt:variant>
        <vt:lpwstr>_Toc150860314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百度总体设计文档模版</dc:title>
  <dc:creator>秦锋剑</dc:creator>
  <cp:lastModifiedBy>asd asd</cp:lastModifiedBy>
  <cp:revision>3652</cp:revision>
  <cp:lastPrinted>1900-12-31T16:00:00Z</cp:lastPrinted>
  <dcterms:created xsi:type="dcterms:W3CDTF">2017-01-03T05:36:00Z</dcterms:created>
  <dcterms:modified xsi:type="dcterms:W3CDTF">2019-11-28T03:34:00Z</dcterms:modified>
</cp:coreProperties>
</file>